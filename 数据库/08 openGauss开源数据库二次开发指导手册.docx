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43629" w14:textId="2AD31490" w:rsidR="005B7D1D" w:rsidRPr="00A477C8" w:rsidRDefault="005B7D1D" w:rsidP="00BB250E">
      <w:pPr>
        <w:ind w:left="0"/>
        <w:rPr>
          <w:rFonts w:ascii="Huawei Sans" w:eastAsia="方正兰亭黑简体" w:hAnsi="Huawei Sans" w:cs="Huawei Sans"/>
        </w:rPr>
      </w:pPr>
    </w:p>
    <w:p w14:paraId="036EAFB2" w14:textId="77777777" w:rsidR="005B7D1D" w:rsidRPr="00A477C8" w:rsidRDefault="005B7D1D" w:rsidP="00BB250E">
      <w:pPr>
        <w:pStyle w:val="Cover2"/>
        <w:jc w:val="left"/>
        <w:rPr>
          <w:rFonts w:ascii="Huawei Sans" w:eastAsia="方正兰亭黑简体" w:hAnsi="Huawei Sans" w:cs="Huawei Sans"/>
          <w:lang w:eastAsia="zh-CN"/>
        </w:rPr>
      </w:pPr>
    </w:p>
    <w:p w14:paraId="4856E940" w14:textId="77777777" w:rsidR="005B7D1D" w:rsidRPr="00A477C8" w:rsidRDefault="005B7D1D" w:rsidP="00BB250E">
      <w:pPr>
        <w:pStyle w:val="Cover2"/>
        <w:jc w:val="left"/>
        <w:rPr>
          <w:rFonts w:ascii="Huawei Sans" w:eastAsia="方正兰亭黑简体" w:hAnsi="Huawei Sans" w:cs="Huawei Sans"/>
          <w:lang w:eastAsia="zh-CN"/>
        </w:rPr>
      </w:pPr>
    </w:p>
    <w:p w14:paraId="493F0ED2" w14:textId="77777777" w:rsidR="005B7D1D" w:rsidRPr="00A477C8" w:rsidRDefault="005B7D1D" w:rsidP="00BB250E">
      <w:pPr>
        <w:pStyle w:val="Cover2"/>
        <w:jc w:val="left"/>
        <w:rPr>
          <w:rFonts w:ascii="Huawei Sans" w:eastAsia="方正兰亭黑简体" w:hAnsi="Huawei Sans" w:cs="Huawei Sans"/>
          <w:lang w:eastAsia="zh-CN"/>
        </w:rPr>
      </w:pPr>
    </w:p>
    <w:p w14:paraId="13286E93" w14:textId="77777777" w:rsidR="005B7D1D" w:rsidRPr="00A477C8" w:rsidRDefault="005B7D1D" w:rsidP="00BB250E">
      <w:pPr>
        <w:pStyle w:val="Cover2"/>
        <w:jc w:val="left"/>
        <w:rPr>
          <w:rFonts w:ascii="Huawei Sans" w:eastAsia="方正兰亭黑简体" w:hAnsi="Huawei Sans" w:cs="Huawei Sans"/>
          <w:lang w:eastAsia="zh-CN"/>
        </w:rPr>
      </w:pPr>
    </w:p>
    <w:p w14:paraId="1126C08B" w14:textId="77777777" w:rsidR="005B7D1D" w:rsidRPr="00A477C8" w:rsidRDefault="00E4767E">
      <w:pPr>
        <w:pStyle w:val="Cover2"/>
        <w:rPr>
          <w:rFonts w:ascii="Huawei Sans" w:eastAsia="方正兰亭黑简体" w:hAnsi="Huawei Sans" w:cs="Huawei Sans"/>
          <w:sz w:val="72"/>
          <w:szCs w:val="72"/>
          <w:lang w:eastAsia="zh-CN"/>
        </w:rPr>
      </w:pPr>
      <w:r w:rsidRPr="00A477C8">
        <w:rPr>
          <w:rFonts w:ascii="Huawei Sans" w:eastAsia="方正兰亭黑简体" w:hAnsi="Huawei Sans" w:cs="Huawei Sans"/>
          <w:sz w:val="72"/>
          <w:szCs w:val="72"/>
          <w:lang w:eastAsia="zh-CN"/>
        </w:rPr>
        <w:t>《数据库》</w:t>
      </w:r>
    </w:p>
    <w:p w14:paraId="16B53E62" w14:textId="77777777" w:rsidR="005B7D1D" w:rsidRPr="00A477C8" w:rsidRDefault="00E4767E">
      <w:pPr>
        <w:pStyle w:val="Cover2"/>
        <w:rPr>
          <w:rFonts w:ascii="Huawei Sans" w:eastAsia="方正兰亭黑简体" w:hAnsi="Huawei Sans" w:cs="Huawei Sans"/>
          <w:sz w:val="72"/>
          <w:szCs w:val="72"/>
          <w:lang w:eastAsia="zh-CN"/>
        </w:rPr>
      </w:pPr>
      <w:bookmarkStart w:id="0" w:name="_GoBack"/>
      <w:r w:rsidRPr="00A477C8">
        <w:rPr>
          <w:rFonts w:ascii="Huawei Sans" w:eastAsia="方正兰亭黑简体" w:hAnsi="Huawei Sans" w:cs="Huawei Sans"/>
          <w:sz w:val="72"/>
          <w:szCs w:val="72"/>
          <w:lang w:eastAsia="zh-CN"/>
        </w:rPr>
        <w:t>openGauss</w:t>
      </w:r>
      <w:r w:rsidRPr="00A477C8">
        <w:rPr>
          <w:rFonts w:ascii="Huawei Sans" w:eastAsia="方正兰亭黑简体" w:hAnsi="Huawei Sans" w:cs="Huawei Sans"/>
          <w:sz w:val="72"/>
          <w:szCs w:val="72"/>
          <w:lang w:eastAsia="zh-CN"/>
        </w:rPr>
        <w:t>二次开发</w:t>
      </w:r>
      <w:bookmarkEnd w:id="0"/>
      <w:r w:rsidRPr="00A477C8">
        <w:rPr>
          <w:rFonts w:ascii="Huawei Sans" w:eastAsia="方正兰亭黑简体" w:hAnsi="Huawei Sans" w:cs="Huawei Sans"/>
          <w:sz w:val="72"/>
          <w:szCs w:val="72"/>
          <w:lang w:eastAsia="zh-CN"/>
        </w:rPr>
        <w:t>指导手册</w:t>
      </w:r>
    </w:p>
    <w:p w14:paraId="4226FDAF" w14:textId="77777777" w:rsidR="005B7D1D" w:rsidRPr="00A477C8" w:rsidRDefault="005B7D1D">
      <w:pPr>
        <w:pStyle w:val="Cover2"/>
        <w:rPr>
          <w:rFonts w:ascii="Huawei Sans" w:eastAsia="方正兰亭黑简体" w:hAnsi="Huawei Sans" w:cs="Huawei Sans"/>
          <w:lang w:eastAsia="zh-CN"/>
        </w:rPr>
      </w:pPr>
    </w:p>
    <w:p w14:paraId="6CDEF25F" w14:textId="77777777" w:rsidR="005B7D1D" w:rsidRPr="00A477C8" w:rsidRDefault="005B7D1D">
      <w:pPr>
        <w:pStyle w:val="Cover2"/>
        <w:rPr>
          <w:rFonts w:ascii="Huawei Sans" w:eastAsia="方正兰亭黑简体" w:hAnsi="Huawei Sans" w:cs="Huawei Sans"/>
          <w:lang w:eastAsia="zh-CN"/>
        </w:rPr>
      </w:pPr>
    </w:p>
    <w:p w14:paraId="40051182" w14:textId="77777777" w:rsidR="005B7D1D" w:rsidRPr="00A477C8" w:rsidRDefault="005B7D1D">
      <w:pPr>
        <w:pStyle w:val="Cover2"/>
        <w:rPr>
          <w:rFonts w:ascii="Huawei Sans" w:eastAsia="方正兰亭黑简体" w:hAnsi="Huawei Sans" w:cs="Huawei Sans"/>
          <w:lang w:eastAsia="zh-CN"/>
        </w:rPr>
      </w:pPr>
    </w:p>
    <w:p w14:paraId="1D7D90C1" w14:textId="77777777" w:rsidR="005B7D1D" w:rsidRPr="00A477C8" w:rsidRDefault="005B7D1D">
      <w:pPr>
        <w:pStyle w:val="Cover2"/>
        <w:rPr>
          <w:rFonts w:ascii="Huawei Sans" w:eastAsia="方正兰亭黑简体" w:hAnsi="Huawei Sans" w:cs="Huawei Sans"/>
          <w:lang w:eastAsia="zh-CN"/>
        </w:rPr>
      </w:pPr>
    </w:p>
    <w:p w14:paraId="7526FE7F" w14:textId="77777777" w:rsidR="005B7D1D" w:rsidRPr="00A477C8" w:rsidRDefault="005B7D1D">
      <w:pPr>
        <w:pStyle w:val="Cover2"/>
        <w:rPr>
          <w:rFonts w:ascii="Huawei Sans" w:eastAsia="方正兰亭黑简体" w:hAnsi="Huawei Sans" w:cs="Huawei Sans"/>
          <w:lang w:eastAsia="zh-CN"/>
        </w:rPr>
      </w:pPr>
    </w:p>
    <w:p w14:paraId="73FE4BCA" w14:textId="77777777" w:rsidR="005B7D1D" w:rsidRPr="00A477C8" w:rsidRDefault="005B7D1D">
      <w:pPr>
        <w:pStyle w:val="Cover2"/>
        <w:rPr>
          <w:rFonts w:ascii="Huawei Sans" w:eastAsia="方正兰亭黑简体" w:hAnsi="Huawei Sans" w:cs="Huawei Sans"/>
          <w:lang w:eastAsia="zh-CN"/>
        </w:rPr>
      </w:pPr>
    </w:p>
    <w:p w14:paraId="7DAE75BF" w14:textId="77777777" w:rsidR="005B7D1D" w:rsidRPr="00A477C8" w:rsidRDefault="005B7D1D">
      <w:pPr>
        <w:pStyle w:val="Cover2"/>
        <w:rPr>
          <w:rFonts w:ascii="Huawei Sans" w:eastAsia="方正兰亭黑简体" w:hAnsi="Huawei Sans" w:cs="Huawei Sans"/>
          <w:lang w:eastAsia="zh-CN"/>
        </w:rPr>
      </w:pPr>
    </w:p>
    <w:p w14:paraId="28E819D9" w14:textId="77777777" w:rsidR="005B7D1D" w:rsidRPr="00A477C8" w:rsidRDefault="005B7D1D">
      <w:pPr>
        <w:pStyle w:val="Cover2"/>
        <w:rPr>
          <w:rFonts w:ascii="Huawei Sans" w:eastAsia="方正兰亭黑简体" w:hAnsi="Huawei Sans" w:cs="Huawei Sans"/>
          <w:lang w:eastAsia="zh-CN"/>
        </w:rPr>
      </w:pPr>
    </w:p>
    <w:p w14:paraId="6B345E3D" w14:textId="77777777" w:rsidR="005B7D1D" w:rsidRPr="00A477C8" w:rsidRDefault="005B7D1D">
      <w:pPr>
        <w:pStyle w:val="Cover2"/>
        <w:rPr>
          <w:rFonts w:ascii="Huawei Sans" w:eastAsia="方正兰亭黑简体" w:hAnsi="Huawei Sans" w:cs="Huawei Sans"/>
          <w:lang w:eastAsia="zh-CN"/>
        </w:rPr>
      </w:pPr>
    </w:p>
    <w:p w14:paraId="53104424" w14:textId="77777777" w:rsidR="005B7D1D" w:rsidRPr="00A477C8" w:rsidRDefault="005B7D1D">
      <w:pPr>
        <w:pStyle w:val="Cover2"/>
        <w:rPr>
          <w:rFonts w:ascii="Huawei Sans" w:eastAsia="方正兰亭黑简体" w:hAnsi="Huawei Sans" w:cs="Huawei Sans"/>
          <w:lang w:eastAsia="zh-CN"/>
        </w:rPr>
      </w:pPr>
    </w:p>
    <w:p w14:paraId="32130E31" w14:textId="77777777" w:rsidR="005B7D1D" w:rsidRPr="00A477C8" w:rsidRDefault="005B7D1D">
      <w:pPr>
        <w:pStyle w:val="Cover2"/>
        <w:jc w:val="left"/>
        <w:rPr>
          <w:rFonts w:ascii="Huawei Sans" w:eastAsia="方正兰亭黑简体" w:hAnsi="Huawei Sans" w:cs="Huawei Sans"/>
          <w:lang w:eastAsia="zh-CN"/>
        </w:rPr>
      </w:pPr>
    </w:p>
    <w:p w14:paraId="201443F8" w14:textId="77777777" w:rsidR="005B7D1D" w:rsidRPr="00A477C8" w:rsidRDefault="00E4767E">
      <w:pPr>
        <w:pStyle w:val="cover--"/>
        <w:rPr>
          <w:rFonts w:ascii="Huawei Sans" w:eastAsia="方正兰亭黑简体" w:hAnsi="Huawei Sans" w:cs="Huawei Sans"/>
        </w:rPr>
      </w:pPr>
      <w:r w:rsidRPr="00A477C8">
        <w:rPr>
          <w:rFonts w:ascii="Huawei Sans" w:eastAsia="方正兰亭黑简体" w:hAnsi="Huawei Sans" w:cs="Huawei Sans"/>
          <w:noProof/>
        </w:rPr>
        <w:drawing>
          <wp:inline distT="0" distB="0" distL="0" distR="0" wp14:anchorId="5DD4CE69" wp14:editId="47FF6850">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wx341670\AppData\Local\Microsoft\Windows\INetCache\Content.Word\HW_POS_RBG_Vertical-150ppi.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14:paraId="44805696" w14:textId="77777777" w:rsidR="005B7D1D" w:rsidRPr="00A477C8" w:rsidRDefault="00E4767E">
      <w:pPr>
        <w:rPr>
          <w:rFonts w:ascii="Huawei Sans" w:eastAsia="方正兰亭黑简体" w:hAnsi="Huawei Sans" w:cs="Huawei Sans"/>
        </w:rPr>
      </w:pPr>
      <w:r w:rsidRPr="00A477C8">
        <w:rPr>
          <w:rFonts w:ascii="Huawei Sans" w:eastAsia="方正兰亭黑简体" w:hAnsi="Huawei Sans" w:cs="Huawei Sans"/>
          <w:caps/>
        </w:rPr>
        <w:fldChar w:fldCharType="begin"/>
      </w:r>
      <w:r w:rsidRPr="00A477C8">
        <w:rPr>
          <w:rFonts w:ascii="Huawei Sans" w:eastAsia="方正兰亭黑简体" w:hAnsi="Huawei Sans" w:cs="Huawei Sans"/>
          <w:caps/>
        </w:rPr>
        <w:instrText xml:space="preserve"> DOCPROPERTY  Confidential </w:instrText>
      </w:r>
      <w:r w:rsidRPr="00A477C8">
        <w:rPr>
          <w:rFonts w:ascii="Huawei Sans" w:eastAsia="方正兰亭黑简体" w:hAnsi="Huawei Sans" w:cs="Huawei Sans"/>
          <w:caps/>
        </w:rPr>
        <w:fldChar w:fldCharType="end"/>
      </w:r>
    </w:p>
    <w:p w14:paraId="0A869C00" w14:textId="77777777" w:rsidR="005B7D1D" w:rsidRPr="00A477C8" w:rsidRDefault="00E4767E">
      <w:pPr>
        <w:pStyle w:val="Cover2"/>
        <w:rPr>
          <w:rFonts w:ascii="Huawei Sans" w:eastAsia="方正兰亭黑简体" w:hAnsi="Huawei Sans" w:cs="Huawei Sans"/>
          <w:lang w:eastAsia="zh-CN"/>
        </w:rPr>
      </w:pPr>
      <w:r w:rsidRPr="00A477C8">
        <w:rPr>
          <w:rFonts w:ascii="Huawei Sans" w:eastAsia="方正兰亭黑简体" w:hAnsi="Huawei Sans" w:cs="Huawei Sans"/>
          <w:lang w:eastAsia="zh-CN"/>
        </w:rPr>
        <w:t>华为技术有限公司</w:t>
      </w:r>
    </w:p>
    <w:p w14:paraId="691B67DE" w14:textId="77777777" w:rsidR="005B7D1D" w:rsidRPr="00A477C8" w:rsidRDefault="00E4767E">
      <w:pPr>
        <w:topLinePunct w:val="0"/>
        <w:adjustRightInd/>
        <w:snapToGrid/>
        <w:spacing w:before="0" w:after="0" w:line="240" w:lineRule="auto"/>
        <w:ind w:left="0"/>
        <w:rPr>
          <w:rFonts w:ascii="Huawei Sans" w:eastAsia="方正兰亭黑简体" w:hAnsi="Huawei Sans" w:cs="Huawei Sans"/>
        </w:rPr>
        <w:sectPr w:rsidR="005B7D1D" w:rsidRPr="00A477C8">
          <w:pgSz w:w="11906" w:h="16838"/>
          <w:pgMar w:top="1701" w:right="1134" w:bottom="1701" w:left="1134" w:header="567" w:footer="567" w:gutter="0"/>
          <w:pgNumType w:start="1"/>
          <w:cols w:space="425"/>
          <w:docGrid w:linePitch="312"/>
        </w:sectPr>
      </w:pPr>
      <w:r w:rsidRPr="00A477C8">
        <w:rPr>
          <w:rFonts w:ascii="Huawei Sans" w:eastAsia="方正兰亭黑简体" w:hAnsi="Huawei Sans" w:cs="Huawei Sans"/>
        </w:rPr>
        <w:br w:type="page"/>
      </w:r>
    </w:p>
    <w:bookmarkStart w:id="1" w:name="_Ref218071624" w:displacedByCustomXml="next"/>
    <w:bookmarkStart w:id="2" w:name="_Ref218071784" w:displacedByCustomXml="next"/>
    <w:bookmarkStart w:id="3" w:name="_Toc437504216" w:displacedByCustomXml="next"/>
    <w:bookmarkStart w:id="4" w:name="_Ref218072047" w:displacedByCustomXml="next"/>
    <w:bookmarkStart w:id="5" w:name="_Ref218422894" w:displacedByCustomXml="next"/>
    <w:bookmarkStart w:id="6" w:name="_Ref218423379" w:displacedByCustomXml="next"/>
    <w:bookmarkStart w:id="7" w:name="_Ref218071467" w:displacedByCustomXml="next"/>
    <w:bookmarkStart w:id="8" w:name="_Ref218422900" w:displacedByCustomXml="next"/>
    <w:bookmarkStart w:id="9" w:name="_Toc218425197" w:displacedByCustomXml="next"/>
    <w:bookmarkStart w:id="10" w:name="_Toc227138864" w:displacedByCustomXml="next"/>
    <w:sdt>
      <w:sdtPr>
        <w:rPr>
          <w:rFonts w:ascii="微软雅黑" w:eastAsia="微软雅黑" w:hAnsi="微软雅黑" w:cs="微软雅黑"/>
          <w:b w:val="0"/>
          <w:bCs w:val="0"/>
          <w:sz w:val="21"/>
          <w:szCs w:val="21"/>
          <w:lang w:val="zh-CN"/>
        </w:rPr>
        <w:id w:val="-1966112858"/>
        <w:docPartObj>
          <w:docPartGallery w:val="Table of Contents"/>
          <w:docPartUnique/>
        </w:docPartObj>
      </w:sdtPr>
      <w:sdtEndPr>
        <w:rPr>
          <w:sz w:val="20"/>
          <w:szCs w:val="20"/>
        </w:rPr>
      </w:sdtEndPr>
      <w:sdtContent>
        <w:p w14:paraId="5B6C8E82" w14:textId="77777777" w:rsidR="005B7D1D" w:rsidRPr="00A477C8" w:rsidRDefault="00E4767E">
          <w:pPr>
            <w:pStyle w:val="Contents"/>
          </w:pPr>
          <w:r w:rsidRPr="00A477C8">
            <w:rPr>
              <w:lang w:val="zh-CN"/>
            </w:rPr>
            <w:t>目录</w:t>
          </w:r>
        </w:p>
        <w:p w14:paraId="375FB23E" w14:textId="77777777" w:rsidR="00F353E5" w:rsidRPr="00A477C8" w:rsidRDefault="00E4767E">
          <w:pPr>
            <w:pStyle w:val="TOC1"/>
            <w:tabs>
              <w:tab w:val="right" w:leader="dot" w:pos="9628"/>
            </w:tabs>
            <w:rPr>
              <w:rFonts w:ascii="Huawei Sans" w:hAnsi="Huawei Sans" w:cstheme="minorBidi"/>
              <w:b w:val="0"/>
              <w:bCs w:val="0"/>
              <w:noProof/>
              <w:kern w:val="2"/>
              <w:sz w:val="21"/>
              <w:szCs w:val="22"/>
            </w:rPr>
          </w:pPr>
          <w:r w:rsidRPr="00A477C8">
            <w:rPr>
              <w:rFonts w:ascii="Huawei Sans" w:hAnsi="Huawei Sans" w:cs="Huawei Sans"/>
            </w:rPr>
            <w:fldChar w:fldCharType="begin"/>
          </w:r>
          <w:r w:rsidRPr="00A477C8">
            <w:rPr>
              <w:rFonts w:ascii="Huawei Sans" w:hAnsi="Huawei Sans" w:cs="Huawei Sans"/>
            </w:rPr>
            <w:instrText xml:space="preserve"> TOC \o "1-3" \h \z \u </w:instrText>
          </w:r>
          <w:r w:rsidRPr="00A477C8">
            <w:rPr>
              <w:rFonts w:ascii="Huawei Sans" w:hAnsi="Huawei Sans" w:cs="Huawei Sans"/>
            </w:rPr>
            <w:fldChar w:fldCharType="separate"/>
          </w:r>
          <w:hyperlink w:anchor="_Toc80620140" w:history="1">
            <w:r w:rsidR="00F353E5" w:rsidRPr="00A477C8">
              <w:rPr>
                <w:rStyle w:val="afff9"/>
                <w:rFonts w:ascii="Huawei Sans" w:hAnsi="Huawei Sans" w:hint="eastAsia"/>
                <w:noProof/>
              </w:rPr>
              <w:t>前</w:t>
            </w:r>
            <w:r w:rsidR="00F353E5" w:rsidRPr="00A477C8">
              <w:rPr>
                <w:rStyle w:val="afff9"/>
                <w:rFonts w:ascii="Huawei Sans" w:hAnsi="Huawei Sans"/>
                <w:noProof/>
              </w:rPr>
              <w:t xml:space="preserve">  </w:t>
            </w:r>
            <w:r w:rsidR="00F353E5" w:rsidRPr="00A477C8">
              <w:rPr>
                <w:rStyle w:val="afff9"/>
                <w:rFonts w:ascii="Huawei Sans" w:hAnsi="Huawei Sans" w:hint="eastAsia"/>
                <w:noProof/>
              </w:rPr>
              <w:t>言</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_Toc80620140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w:t>
            </w:r>
            <w:r w:rsidR="00F353E5" w:rsidRPr="00A477C8">
              <w:rPr>
                <w:rFonts w:ascii="Huawei Sans" w:hAnsi="Huawei Sans"/>
                <w:noProof/>
                <w:webHidden/>
              </w:rPr>
              <w:fldChar w:fldCharType="end"/>
            </w:r>
          </w:hyperlink>
        </w:p>
        <w:p w14:paraId="6D45BA21"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41" w:history="1">
            <w:r w:rsidR="00F353E5" w:rsidRPr="00A477C8">
              <w:rPr>
                <w:rStyle w:val="afff9"/>
                <w:rFonts w:ascii="Huawei Sans" w:hAnsi="Huawei Sans" w:hint="eastAsia"/>
                <w:noProof/>
              </w:rPr>
              <w:t>简介</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_Toc80620141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w:t>
            </w:r>
            <w:r w:rsidR="00F353E5" w:rsidRPr="00A477C8">
              <w:rPr>
                <w:rFonts w:ascii="Huawei Sans" w:hAnsi="Huawei Sans"/>
                <w:noProof/>
                <w:webHidden/>
              </w:rPr>
              <w:fldChar w:fldCharType="end"/>
            </w:r>
          </w:hyperlink>
        </w:p>
        <w:p w14:paraId="27027A60"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42" w:history="1">
            <w:r w:rsidR="00F353E5" w:rsidRPr="00A477C8">
              <w:rPr>
                <w:rStyle w:val="afff9"/>
                <w:rFonts w:ascii="Huawei Sans" w:hAnsi="Huawei Sans" w:hint="eastAsia"/>
                <w:noProof/>
              </w:rPr>
              <w:t>内容描述</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_Toc80620142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w:t>
            </w:r>
            <w:r w:rsidR="00F353E5" w:rsidRPr="00A477C8">
              <w:rPr>
                <w:rFonts w:ascii="Huawei Sans" w:hAnsi="Huawei Sans"/>
                <w:noProof/>
                <w:webHidden/>
              </w:rPr>
              <w:fldChar w:fldCharType="end"/>
            </w:r>
          </w:hyperlink>
        </w:p>
        <w:p w14:paraId="251D8E6B"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43" w:history="1">
            <w:r w:rsidR="00F353E5" w:rsidRPr="00A477C8">
              <w:rPr>
                <w:rStyle w:val="afff9"/>
                <w:rFonts w:ascii="Huawei Sans" w:hAnsi="Huawei Sans" w:hint="eastAsia"/>
                <w:noProof/>
              </w:rPr>
              <w:t>前置条件</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_Toc80620143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w:t>
            </w:r>
            <w:r w:rsidR="00F353E5" w:rsidRPr="00A477C8">
              <w:rPr>
                <w:rFonts w:ascii="Huawei Sans" w:hAnsi="Huawei Sans"/>
                <w:noProof/>
                <w:webHidden/>
              </w:rPr>
              <w:fldChar w:fldCharType="end"/>
            </w:r>
          </w:hyperlink>
        </w:p>
        <w:p w14:paraId="79ED54AB"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44" w:history="1">
            <w:r w:rsidR="00F353E5" w:rsidRPr="00A477C8">
              <w:rPr>
                <w:rStyle w:val="afff9"/>
                <w:rFonts w:ascii="Huawei Sans" w:hAnsi="Huawei Sans" w:hint="eastAsia"/>
                <w:noProof/>
              </w:rPr>
              <w:t>实验环境说明</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_Toc80620144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w:t>
            </w:r>
            <w:r w:rsidR="00F353E5" w:rsidRPr="00A477C8">
              <w:rPr>
                <w:rFonts w:ascii="Huawei Sans" w:hAnsi="Huawei Sans"/>
                <w:noProof/>
                <w:webHidden/>
              </w:rPr>
              <w:fldChar w:fldCharType="end"/>
            </w:r>
          </w:hyperlink>
        </w:p>
        <w:p w14:paraId="20D60DFF"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45" w:history="1">
            <w:r w:rsidR="00F353E5" w:rsidRPr="00A477C8">
              <w:rPr>
                <w:rStyle w:val="afff9"/>
                <w:rFonts w:ascii="Huawei Sans" w:hAnsi="Huawei Sans" w:hint="eastAsia"/>
                <w:noProof/>
              </w:rPr>
              <w:t>实验概览</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_Toc80620145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4</w:t>
            </w:r>
            <w:r w:rsidR="00F353E5" w:rsidRPr="00A477C8">
              <w:rPr>
                <w:rFonts w:ascii="Huawei Sans" w:hAnsi="Huawei Sans"/>
                <w:noProof/>
                <w:webHidden/>
              </w:rPr>
              <w:fldChar w:fldCharType="end"/>
            </w:r>
          </w:hyperlink>
        </w:p>
        <w:p w14:paraId="4EE3BC70" w14:textId="77777777" w:rsidR="00F353E5" w:rsidRPr="00A477C8" w:rsidRDefault="00627F00">
          <w:pPr>
            <w:pStyle w:val="TOC1"/>
            <w:tabs>
              <w:tab w:val="right" w:leader="dot" w:pos="9628"/>
            </w:tabs>
            <w:rPr>
              <w:rFonts w:ascii="Huawei Sans" w:hAnsi="Huawei Sans" w:cstheme="minorBidi"/>
              <w:b w:val="0"/>
              <w:bCs w:val="0"/>
              <w:noProof/>
              <w:kern w:val="2"/>
              <w:sz w:val="21"/>
              <w:szCs w:val="22"/>
            </w:rPr>
          </w:pPr>
          <w:hyperlink w:anchor="_Toc80620146" w:history="1">
            <w:r w:rsidR="00F353E5" w:rsidRPr="00A477C8">
              <w:rPr>
                <w:rStyle w:val="afff9"/>
                <w:rFonts w:ascii="Huawei Sans" w:hAnsi="Huawei Sans"/>
                <w:noProof/>
              </w:rPr>
              <w:t>1</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社区环境准备</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_Toc80620146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5</w:t>
            </w:r>
            <w:r w:rsidR="00F353E5" w:rsidRPr="00A477C8">
              <w:rPr>
                <w:rFonts w:ascii="Huawei Sans" w:hAnsi="Huawei Sans"/>
                <w:noProof/>
                <w:webHidden/>
              </w:rPr>
              <w:fldChar w:fldCharType="end"/>
            </w:r>
          </w:hyperlink>
        </w:p>
        <w:p w14:paraId="11C0F57F"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47" w:history="1">
            <w:r w:rsidR="00F353E5" w:rsidRPr="00A477C8">
              <w:rPr>
                <w:rStyle w:val="afff9"/>
                <w:rFonts w:ascii="Huawei Sans" w:hAnsi="Huawei Sans" w:cs="Huawei Sans"/>
                <w:noProof/>
                <w:snapToGrid w:val="0"/>
              </w:rPr>
              <w:t>1.1</w:t>
            </w:r>
            <w:r w:rsidR="00F353E5" w:rsidRPr="00A477C8">
              <w:rPr>
                <w:rStyle w:val="afff9"/>
                <w:rFonts w:ascii="Huawei Sans" w:hAnsi="Huawei Sans" w:cs="Huawei Sans" w:hint="eastAsia"/>
                <w:noProof/>
              </w:rPr>
              <w:t xml:space="preserve"> </w:t>
            </w:r>
            <w:r w:rsidR="00F353E5" w:rsidRPr="00A477C8">
              <w:rPr>
                <w:rStyle w:val="afff9"/>
                <w:rFonts w:ascii="Huawei Sans" w:hAnsi="Huawei Sans" w:cs="Huawei Sans" w:hint="eastAsia"/>
                <w:noProof/>
              </w:rPr>
              <w:t>注册码云账号</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_Toc80620147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5</w:t>
            </w:r>
            <w:r w:rsidR="00F353E5" w:rsidRPr="00A477C8">
              <w:rPr>
                <w:rFonts w:ascii="Huawei Sans" w:hAnsi="Huawei Sans"/>
                <w:noProof/>
                <w:webHidden/>
              </w:rPr>
              <w:fldChar w:fldCharType="end"/>
            </w:r>
          </w:hyperlink>
        </w:p>
        <w:p w14:paraId="3296D6B0"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48" w:history="1">
            <w:r w:rsidR="00F353E5" w:rsidRPr="00A477C8">
              <w:rPr>
                <w:rStyle w:val="afff9"/>
                <w:rFonts w:ascii="Huawei Sans" w:hAnsi="Huawei Sans" w:cs="Huawei Sans"/>
                <w:noProof/>
                <w:snapToGrid w:val="0"/>
              </w:rPr>
              <w:t>1.2</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绑定主邮箱</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_Toc80620148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6</w:t>
            </w:r>
            <w:r w:rsidR="00F353E5" w:rsidRPr="00A477C8">
              <w:rPr>
                <w:rFonts w:ascii="Huawei Sans" w:hAnsi="Huawei Sans"/>
                <w:noProof/>
                <w:webHidden/>
              </w:rPr>
              <w:fldChar w:fldCharType="end"/>
            </w:r>
          </w:hyperlink>
        </w:p>
        <w:p w14:paraId="5FB6F7B3"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49" w:history="1">
            <w:r w:rsidR="00F353E5" w:rsidRPr="00A477C8">
              <w:rPr>
                <w:rStyle w:val="afff9"/>
                <w:rFonts w:ascii="Huawei Sans" w:hAnsi="Huawei Sans" w:cs="Huawei Sans"/>
                <w:noProof/>
                <w:snapToGrid w:val="0"/>
              </w:rPr>
              <w:t>1.3</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签署</w:t>
            </w:r>
            <w:r w:rsidR="00F353E5" w:rsidRPr="00A477C8">
              <w:rPr>
                <w:rStyle w:val="afff9"/>
                <w:rFonts w:ascii="Huawei Sans" w:hAnsi="Huawei Sans"/>
                <w:noProof/>
              </w:rPr>
              <w:t>CLA</w:t>
            </w:r>
            <w:r w:rsidR="00F353E5" w:rsidRPr="00A477C8">
              <w:rPr>
                <w:rStyle w:val="afff9"/>
                <w:rFonts w:ascii="Huawei Sans" w:hAnsi="Huawei Sans" w:hint="eastAsia"/>
                <w:noProof/>
              </w:rPr>
              <w:t>贡献者协议</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_Toc80620149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6</w:t>
            </w:r>
            <w:r w:rsidR="00F353E5" w:rsidRPr="00A477C8">
              <w:rPr>
                <w:rFonts w:ascii="Huawei Sans" w:hAnsi="Huawei Sans"/>
                <w:noProof/>
                <w:webHidden/>
              </w:rPr>
              <w:fldChar w:fldCharType="end"/>
            </w:r>
          </w:hyperlink>
        </w:p>
        <w:p w14:paraId="09497F19" w14:textId="77777777" w:rsidR="00F353E5" w:rsidRPr="00A477C8" w:rsidRDefault="00627F00">
          <w:pPr>
            <w:pStyle w:val="TOC1"/>
            <w:tabs>
              <w:tab w:val="right" w:leader="dot" w:pos="9628"/>
            </w:tabs>
            <w:rPr>
              <w:rFonts w:ascii="Huawei Sans" w:hAnsi="Huawei Sans" w:cstheme="minorBidi"/>
              <w:b w:val="0"/>
              <w:bCs w:val="0"/>
              <w:noProof/>
              <w:kern w:val="2"/>
              <w:sz w:val="21"/>
              <w:szCs w:val="22"/>
            </w:rPr>
          </w:pPr>
          <w:hyperlink w:anchor="_Toc80620150" w:history="1">
            <w:r w:rsidR="00F353E5" w:rsidRPr="00A477C8">
              <w:rPr>
                <w:rStyle w:val="afff9"/>
                <w:rFonts w:ascii="Huawei Sans" w:hAnsi="Huawei Sans"/>
                <w:noProof/>
              </w:rPr>
              <w:t>2</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搭建开发环境</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_Toc80620150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8</w:t>
            </w:r>
            <w:r w:rsidR="00F353E5" w:rsidRPr="00A477C8">
              <w:rPr>
                <w:rFonts w:ascii="Huawei Sans" w:hAnsi="Huawei Sans"/>
                <w:noProof/>
                <w:webHidden/>
              </w:rPr>
              <w:fldChar w:fldCharType="end"/>
            </w:r>
          </w:hyperlink>
        </w:p>
        <w:p w14:paraId="639D993A"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51" w:history="1">
            <w:r w:rsidR="00F353E5" w:rsidRPr="00A477C8">
              <w:rPr>
                <w:rStyle w:val="afff9"/>
                <w:rFonts w:ascii="Huawei Sans" w:hAnsi="Huawei Sans" w:cs="Huawei Sans"/>
                <w:noProof/>
                <w:snapToGrid w:val="0"/>
              </w:rPr>
              <w:t>2.1</w:t>
            </w:r>
            <w:r w:rsidR="00F353E5" w:rsidRPr="00A477C8">
              <w:rPr>
                <w:rStyle w:val="afff9"/>
                <w:rFonts w:ascii="Huawei Sans" w:hAnsi="Huawei Sans" w:cs="Huawei Sans" w:hint="eastAsia"/>
                <w:noProof/>
              </w:rPr>
              <w:t xml:space="preserve"> </w:t>
            </w:r>
            <w:r w:rsidR="00F353E5" w:rsidRPr="00A477C8">
              <w:rPr>
                <w:rStyle w:val="afff9"/>
                <w:rFonts w:ascii="Huawei Sans" w:hAnsi="Huawei Sans" w:cs="Huawei Sans" w:hint="eastAsia"/>
                <w:noProof/>
              </w:rPr>
              <w:t>拉取个人分支</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_Toc80620151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8</w:t>
            </w:r>
            <w:r w:rsidR="00F353E5" w:rsidRPr="00A477C8">
              <w:rPr>
                <w:rFonts w:ascii="Huawei Sans" w:hAnsi="Huawei Sans"/>
                <w:noProof/>
                <w:webHidden/>
              </w:rPr>
              <w:fldChar w:fldCharType="end"/>
            </w:r>
          </w:hyperlink>
        </w:p>
        <w:p w14:paraId="300C3A49"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52" w:history="1">
            <w:r w:rsidR="00F353E5" w:rsidRPr="00A477C8">
              <w:rPr>
                <w:rStyle w:val="afff9"/>
                <w:rFonts w:ascii="Huawei Sans" w:hAnsi="Huawei Sans" w:cs="Huawei Sans"/>
                <w:noProof/>
                <w:snapToGrid w:val="0"/>
              </w:rPr>
              <w:t>2.2</w:t>
            </w:r>
            <w:r w:rsidR="00F353E5" w:rsidRPr="00A477C8">
              <w:rPr>
                <w:rStyle w:val="afff9"/>
                <w:rFonts w:ascii="Huawei Sans" w:hAnsi="Huawei Sans" w:cs="Huawei Sans" w:hint="eastAsia"/>
                <w:noProof/>
              </w:rPr>
              <w:t xml:space="preserve"> </w:t>
            </w:r>
            <w:r w:rsidR="00F353E5" w:rsidRPr="00A477C8">
              <w:rPr>
                <w:rStyle w:val="afff9"/>
                <w:rFonts w:ascii="Huawei Sans" w:hAnsi="Huawei Sans" w:cs="Huawei Sans" w:hint="eastAsia"/>
                <w:noProof/>
              </w:rPr>
              <w:t>安装并配置</w:t>
            </w:r>
            <w:r w:rsidR="00F353E5" w:rsidRPr="00A477C8">
              <w:rPr>
                <w:rStyle w:val="afff9"/>
                <w:rFonts w:ascii="Huawei Sans" w:hAnsi="Huawei Sans" w:cs="Huawei Sans"/>
                <w:noProof/>
              </w:rPr>
              <w:t>Git</w:t>
            </w:r>
            <w:r w:rsidR="00F353E5" w:rsidRPr="00A477C8">
              <w:rPr>
                <w:rStyle w:val="afff9"/>
                <w:rFonts w:ascii="Huawei Sans" w:hAnsi="Huawei Sans" w:cs="Huawei Sans" w:hint="eastAsia"/>
                <w:noProof/>
              </w:rPr>
              <w:t>环境</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_Toc80620152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9</w:t>
            </w:r>
            <w:r w:rsidR="00F353E5" w:rsidRPr="00A477C8">
              <w:rPr>
                <w:rFonts w:ascii="Huawei Sans" w:hAnsi="Huawei Sans"/>
                <w:noProof/>
                <w:webHidden/>
              </w:rPr>
              <w:fldChar w:fldCharType="end"/>
            </w:r>
          </w:hyperlink>
        </w:p>
        <w:p w14:paraId="6024D1CB" w14:textId="77777777" w:rsidR="00F353E5" w:rsidRPr="00A477C8" w:rsidRDefault="00627F00">
          <w:pPr>
            <w:pStyle w:val="TOC3"/>
            <w:tabs>
              <w:tab w:val="right" w:leader="dot" w:pos="9628"/>
            </w:tabs>
            <w:rPr>
              <w:rFonts w:ascii="Huawei Sans" w:hAnsi="Huawei Sans" w:cstheme="minorBidi"/>
              <w:noProof/>
              <w:kern w:val="2"/>
              <w:sz w:val="21"/>
              <w:szCs w:val="22"/>
            </w:rPr>
          </w:pPr>
          <w:hyperlink w:anchor="_Toc80620153" w:history="1">
            <w:r w:rsidR="00F353E5" w:rsidRPr="00A477C8">
              <w:rPr>
                <w:rStyle w:val="afff9"/>
                <w:rFonts w:ascii="Huawei Sans" w:hAnsi="Huawei Sans" w:cs="Huawei Sans"/>
                <w:bCs/>
                <w:noProof/>
                <w:snapToGrid w:val="0"/>
              </w:rPr>
              <w:t>2.2.1</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安装</w:t>
            </w:r>
            <w:r w:rsidR="00F353E5" w:rsidRPr="00A477C8">
              <w:rPr>
                <w:rStyle w:val="afff9"/>
                <w:rFonts w:ascii="Huawei Sans" w:hAnsi="Huawei Sans"/>
                <w:noProof/>
              </w:rPr>
              <w:t>Git</w:t>
            </w:r>
            <w:r w:rsidR="00F353E5" w:rsidRPr="00A477C8">
              <w:rPr>
                <w:rStyle w:val="afff9"/>
                <w:rFonts w:ascii="Huawei Sans" w:hAnsi="Huawei Sans" w:hint="eastAsia"/>
                <w:noProof/>
              </w:rPr>
              <w:t>环境</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_Toc80620153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9</w:t>
            </w:r>
            <w:r w:rsidR="00F353E5" w:rsidRPr="00A477C8">
              <w:rPr>
                <w:rFonts w:ascii="Huawei Sans" w:hAnsi="Huawei Sans"/>
                <w:noProof/>
                <w:webHidden/>
              </w:rPr>
              <w:fldChar w:fldCharType="end"/>
            </w:r>
          </w:hyperlink>
        </w:p>
        <w:p w14:paraId="7F913953" w14:textId="77777777" w:rsidR="00F353E5" w:rsidRPr="00A477C8" w:rsidRDefault="00627F00">
          <w:pPr>
            <w:pStyle w:val="TOC3"/>
            <w:tabs>
              <w:tab w:val="right" w:leader="dot" w:pos="9628"/>
            </w:tabs>
            <w:rPr>
              <w:rFonts w:ascii="Huawei Sans" w:hAnsi="Huawei Sans" w:cstheme="minorBidi"/>
              <w:noProof/>
              <w:kern w:val="2"/>
              <w:sz w:val="21"/>
              <w:szCs w:val="22"/>
            </w:rPr>
          </w:pPr>
          <w:hyperlink w:anchor="_Toc80620154" w:history="1">
            <w:r w:rsidR="00F353E5" w:rsidRPr="00A477C8">
              <w:rPr>
                <w:rStyle w:val="afff9"/>
                <w:rFonts w:ascii="Huawei Sans" w:hAnsi="Huawei Sans" w:cs="Huawei Sans"/>
                <w:bCs/>
                <w:noProof/>
                <w:snapToGrid w:val="0"/>
              </w:rPr>
              <w:t>2.2.2</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配置</w:t>
            </w:r>
            <w:r w:rsidR="00F353E5" w:rsidRPr="00A477C8">
              <w:rPr>
                <w:rStyle w:val="afff9"/>
                <w:rFonts w:ascii="Huawei Sans" w:hAnsi="Huawei Sans"/>
                <w:noProof/>
              </w:rPr>
              <w:t>Git</w:t>
            </w:r>
            <w:r w:rsidR="00F353E5" w:rsidRPr="00A477C8">
              <w:rPr>
                <w:rStyle w:val="afff9"/>
                <w:rFonts w:ascii="Huawei Sans" w:hAnsi="Huawei Sans" w:hint="eastAsia"/>
                <w:noProof/>
              </w:rPr>
              <w:t>环境</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_Toc80620154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10</w:t>
            </w:r>
            <w:r w:rsidR="00F353E5" w:rsidRPr="00A477C8">
              <w:rPr>
                <w:rFonts w:ascii="Huawei Sans" w:hAnsi="Huawei Sans"/>
                <w:noProof/>
                <w:webHidden/>
              </w:rPr>
              <w:fldChar w:fldCharType="end"/>
            </w:r>
          </w:hyperlink>
        </w:p>
        <w:p w14:paraId="01512A87"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55" w:history="1">
            <w:r w:rsidR="00F353E5" w:rsidRPr="00A477C8">
              <w:rPr>
                <w:rStyle w:val="afff9"/>
                <w:rFonts w:ascii="Huawei Sans" w:hAnsi="Huawei Sans" w:cs="Huawei Sans"/>
                <w:noProof/>
                <w:snapToGrid w:val="0"/>
              </w:rPr>
              <w:t>2.3</w:t>
            </w:r>
            <w:r w:rsidR="00F353E5" w:rsidRPr="00A477C8">
              <w:rPr>
                <w:rStyle w:val="afff9"/>
                <w:rFonts w:ascii="Huawei Sans" w:hAnsi="Huawei Sans" w:cs="Huawei Sans" w:hint="eastAsia"/>
                <w:noProof/>
              </w:rPr>
              <w:t xml:space="preserve"> </w:t>
            </w:r>
            <w:r w:rsidR="00F353E5" w:rsidRPr="00A477C8">
              <w:rPr>
                <w:rStyle w:val="afff9"/>
                <w:rFonts w:ascii="Huawei Sans" w:hAnsi="Huawei Sans" w:cs="Huawei Sans" w:hint="eastAsia"/>
                <w:noProof/>
              </w:rPr>
              <w:t>安装开发工具</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_Toc80620155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12</w:t>
            </w:r>
            <w:r w:rsidR="00F353E5" w:rsidRPr="00A477C8">
              <w:rPr>
                <w:rFonts w:ascii="Huawei Sans" w:hAnsi="Huawei Sans"/>
                <w:noProof/>
                <w:webHidden/>
              </w:rPr>
              <w:fldChar w:fldCharType="end"/>
            </w:r>
          </w:hyperlink>
        </w:p>
        <w:p w14:paraId="21D93CCF" w14:textId="77777777" w:rsidR="00F353E5" w:rsidRPr="00A477C8" w:rsidRDefault="00627F00">
          <w:pPr>
            <w:pStyle w:val="TOC1"/>
            <w:tabs>
              <w:tab w:val="right" w:leader="dot" w:pos="9628"/>
            </w:tabs>
            <w:rPr>
              <w:rFonts w:ascii="Huawei Sans" w:hAnsi="Huawei Sans" w:cstheme="minorBidi"/>
              <w:b w:val="0"/>
              <w:bCs w:val="0"/>
              <w:noProof/>
              <w:kern w:val="2"/>
              <w:sz w:val="21"/>
              <w:szCs w:val="22"/>
            </w:rPr>
          </w:pPr>
          <w:hyperlink w:anchor="_Toc80620156" w:history="1">
            <w:r w:rsidR="00F353E5" w:rsidRPr="00A477C8">
              <w:rPr>
                <w:rStyle w:val="afff9"/>
                <w:rFonts w:ascii="Huawei Sans" w:hAnsi="Huawei Sans"/>
                <w:noProof/>
              </w:rPr>
              <w:t>3</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二次开发（以实现</w:t>
            </w:r>
            <w:r w:rsidR="00F353E5" w:rsidRPr="00A477C8">
              <w:rPr>
                <w:rStyle w:val="afff9"/>
                <w:rFonts w:ascii="Huawei Sans" w:hAnsi="Huawei Sans"/>
                <w:noProof/>
              </w:rPr>
              <w:t>gauss_hello</w:t>
            </w:r>
            <w:r w:rsidR="00F353E5" w:rsidRPr="00A477C8">
              <w:rPr>
                <w:rStyle w:val="afff9"/>
                <w:rFonts w:ascii="Huawei Sans" w:hAnsi="Huawei Sans" w:hint="eastAsia"/>
                <w:noProof/>
              </w:rPr>
              <w:t>函数为例）</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_Toc80620156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15</w:t>
            </w:r>
            <w:r w:rsidR="00F353E5" w:rsidRPr="00A477C8">
              <w:rPr>
                <w:rFonts w:ascii="Huawei Sans" w:hAnsi="Huawei Sans"/>
                <w:noProof/>
                <w:webHidden/>
              </w:rPr>
              <w:fldChar w:fldCharType="end"/>
            </w:r>
          </w:hyperlink>
        </w:p>
        <w:p w14:paraId="25FE9AC8"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57" w:history="1">
            <w:r w:rsidR="00F353E5" w:rsidRPr="00A477C8">
              <w:rPr>
                <w:rStyle w:val="afff9"/>
                <w:rFonts w:ascii="Huawei Sans" w:hAnsi="Huawei Sans" w:cs="Huawei Sans"/>
                <w:noProof/>
                <w:snapToGrid w:val="0"/>
              </w:rPr>
              <w:t>3.1</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将个人远程仓库内容更新至本地</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_Toc80620157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15</w:t>
            </w:r>
            <w:r w:rsidR="00F353E5" w:rsidRPr="00A477C8">
              <w:rPr>
                <w:rFonts w:ascii="Huawei Sans" w:hAnsi="Huawei Sans"/>
                <w:noProof/>
                <w:webHidden/>
              </w:rPr>
              <w:fldChar w:fldCharType="end"/>
            </w:r>
          </w:hyperlink>
        </w:p>
        <w:p w14:paraId="3384B7DF"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58" w:history="1">
            <w:r w:rsidR="00F353E5" w:rsidRPr="00A477C8">
              <w:rPr>
                <w:rStyle w:val="afff9"/>
                <w:rFonts w:ascii="Huawei Sans" w:hAnsi="Huawei Sans" w:cs="Huawei Sans"/>
                <w:noProof/>
                <w:snapToGrid w:val="0"/>
              </w:rPr>
              <w:t>3.2</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修改本地文件</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_Toc80620158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15</w:t>
            </w:r>
            <w:r w:rsidR="00F353E5" w:rsidRPr="00A477C8">
              <w:rPr>
                <w:rFonts w:ascii="Huawei Sans" w:hAnsi="Huawei Sans"/>
                <w:noProof/>
                <w:webHidden/>
              </w:rPr>
              <w:fldChar w:fldCharType="end"/>
            </w:r>
          </w:hyperlink>
        </w:p>
        <w:p w14:paraId="058EB39B"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59" w:history="1">
            <w:r w:rsidR="00F353E5" w:rsidRPr="00A477C8">
              <w:rPr>
                <w:rStyle w:val="afff9"/>
                <w:rFonts w:ascii="Huawei Sans" w:hAnsi="Huawei Sans" w:cs="Huawei Sans"/>
                <w:noProof/>
                <w:snapToGrid w:val="0"/>
              </w:rPr>
              <w:t>3.3</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提交本地修改到个人远程仓库</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_Toc80620159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19</w:t>
            </w:r>
            <w:r w:rsidR="00F353E5" w:rsidRPr="00A477C8">
              <w:rPr>
                <w:rFonts w:ascii="Huawei Sans" w:hAnsi="Huawei Sans"/>
                <w:noProof/>
                <w:webHidden/>
              </w:rPr>
              <w:fldChar w:fldCharType="end"/>
            </w:r>
          </w:hyperlink>
        </w:p>
        <w:p w14:paraId="4E8CE503" w14:textId="77777777" w:rsidR="00F353E5" w:rsidRPr="00A477C8" w:rsidRDefault="00627F00">
          <w:pPr>
            <w:pStyle w:val="TOC1"/>
            <w:tabs>
              <w:tab w:val="right" w:leader="dot" w:pos="9628"/>
            </w:tabs>
            <w:rPr>
              <w:rFonts w:ascii="Huawei Sans" w:hAnsi="Huawei Sans" w:cstheme="minorBidi"/>
              <w:b w:val="0"/>
              <w:bCs w:val="0"/>
              <w:noProof/>
              <w:kern w:val="2"/>
              <w:sz w:val="21"/>
              <w:szCs w:val="22"/>
            </w:rPr>
          </w:pPr>
          <w:hyperlink w:anchor="_Toc80620160" w:history="1">
            <w:r w:rsidR="00F353E5" w:rsidRPr="00A477C8">
              <w:rPr>
                <w:rStyle w:val="afff9"/>
                <w:rFonts w:ascii="Huawei Sans" w:hAnsi="Huawei Sans"/>
                <w:noProof/>
              </w:rPr>
              <w:t>4</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编译</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_Toc80620160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20</w:t>
            </w:r>
            <w:r w:rsidR="00F353E5" w:rsidRPr="00A477C8">
              <w:rPr>
                <w:rFonts w:ascii="Huawei Sans" w:hAnsi="Huawei Sans"/>
                <w:noProof/>
                <w:webHidden/>
              </w:rPr>
              <w:fldChar w:fldCharType="end"/>
            </w:r>
          </w:hyperlink>
        </w:p>
        <w:p w14:paraId="0E3A7FEB"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61" w:history="1">
            <w:r w:rsidR="00F353E5" w:rsidRPr="00A477C8">
              <w:rPr>
                <w:rStyle w:val="afff9"/>
                <w:rFonts w:ascii="Huawei Sans" w:hAnsi="Huawei Sans" w:cs="Huawei Sans"/>
                <w:noProof/>
                <w:snapToGrid w:val="0"/>
              </w:rPr>
              <w:t>4.1</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编译环境要求</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_Toc80620161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20</w:t>
            </w:r>
            <w:r w:rsidR="00F353E5" w:rsidRPr="00A477C8">
              <w:rPr>
                <w:rFonts w:ascii="Huawei Sans" w:hAnsi="Huawei Sans"/>
                <w:noProof/>
                <w:webHidden/>
              </w:rPr>
              <w:fldChar w:fldCharType="end"/>
            </w:r>
          </w:hyperlink>
        </w:p>
        <w:p w14:paraId="754A11AA" w14:textId="77777777" w:rsidR="00F353E5" w:rsidRPr="00A477C8" w:rsidRDefault="00627F00">
          <w:pPr>
            <w:pStyle w:val="TOC3"/>
            <w:tabs>
              <w:tab w:val="right" w:leader="dot" w:pos="9628"/>
            </w:tabs>
            <w:rPr>
              <w:rFonts w:ascii="Huawei Sans" w:hAnsi="Huawei Sans" w:cstheme="minorBidi"/>
              <w:noProof/>
              <w:kern w:val="2"/>
              <w:sz w:val="21"/>
              <w:szCs w:val="22"/>
            </w:rPr>
          </w:pPr>
          <w:hyperlink w:anchor="_Toc80620162" w:history="1">
            <w:r w:rsidR="00F353E5" w:rsidRPr="00A477C8">
              <w:rPr>
                <w:rStyle w:val="afff9"/>
                <w:rFonts w:ascii="Huawei Sans" w:hAnsi="Huawei Sans" w:cs="Huawei Sans"/>
                <w:bCs/>
                <w:noProof/>
                <w:snapToGrid w:val="0"/>
              </w:rPr>
              <w:t>4.1.1</w:t>
            </w:r>
            <w:r w:rsidR="00F353E5" w:rsidRPr="00A477C8">
              <w:rPr>
                <w:rStyle w:val="afff9"/>
                <w:rFonts w:ascii="Huawei Sans" w:hAnsi="Huawei Sans" w:hint="eastAsia"/>
                <w:noProof/>
                <w:shd w:val="clear" w:color="auto" w:fill="FFFFFF"/>
              </w:rPr>
              <w:t xml:space="preserve"> </w:t>
            </w:r>
            <w:r w:rsidR="00F353E5" w:rsidRPr="00A477C8">
              <w:rPr>
                <w:rStyle w:val="afff9"/>
                <w:rFonts w:ascii="Huawei Sans" w:hAnsi="Huawei Sans" w:hint="eastAsia"/>
                <w:noProof/>
                <w:shd w:val="clear" w:color="auto" w:fill="FFFFFF"/>
              </w:rPr>
              <w:t>操作系统环境要求</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_Toc80620162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20</w:t>
            </w:r>
            <w:r w:rsidR="00F353E5" w:rsidRPr="00A477C8">
              <w:rPr>
                <w:rFonts w:ascii="Huawei Sans" w:hAnsi="Huawei Sans"/>
                <w:noProof/>
                <w:webHidden/>
              </w:rPr>
              <w:fldChar w:fldCharType="end"/>
            </w:r>
          </w:hyperlink>
        </w:p>
        <w:p w14:paraId="3594A8E9" w14:textId="77777777" w:rsidR="00F353E5" w:rsidRPr="00A477C8" w:rsidRDefault="00627F00">
          <w:pPr>
            <w:pStyle w:val="TOC3"/>
            <w:tabs>
              <w:tab w:val="right" w:leader="dot" w:pos="9628"/>
            </w:tabs>
            <w:rPr>
              <w:rFonts w:ascii="Huawei Sans" w:hAnsi="Huawei Sans" w:cstheme="minorBidi"/>
              <w:noProof/>
              <w:kern w:val="2"/>
              <w:sz w:val="21"/>
              <w:szCs w:val="22"/>
            </w:rPr>
          </w:pPr>
          <w:hyperlink w:anchor="_Toc80620163" w:history="1">
            <w:r w:rsidR="00F353E5" w:rsidRPr="00A477C8">
              <w:rPr>
                <w:rStyle w:val="afff9"/>
                <w:rFonts w:ascii="Huawei Sans" w:hAnsi="Huawei Sans" w:cs="Huawei Sans"/>
                <w:bCs/>
                <w:noProof/>
                <w:snapToGrid w:val="0"/>
              </w:rPr>
              <w:t>4.1.2</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软件依赖要求</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_Toc80620163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20</w:t>
            </w:r>
            <w:r w:rsidR="00F353E5" w:rsidRPr="00A477C8">
              <w:rPr>
                <w:rFonts w:ascii="Huawei Sans" w:hAnsi="Huawei Sans"/>
                <w:noProof/>
                <w:webHidden/>
              </w:rPr>
              <w:fldChar w:fldCharType="end"/>
            </w:r>
          </w:hyperlink>
        </w:p>
        <w:p w14:paraId="2320B9C1"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64" w:history="1">
            <w:r w:rsidR="00F353E5" w:rsidRPr="00A477C8">
              <w:rPr>
                <w:rStyle w:val="afff9"/>
                <w:rFonts w:ascii="Huawei Sans" w:hAnsi="Huawei Sans" w:cs="Huawei Sans"/>
                <w:noProof/>
                <w:snapToGrid w:val="0"/>
              </w:rPr>
              <w:t>4.2</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编译环境准备（使用代金券购买华为云</w:t>
            </w:r>
            <w:r w:rsidR="00F353E5" w:rsidRPr="00A477C8">
              <w:rPr>
                <w:rStyle w:val="afff9"/>
                <w:rFonts w:ascii="Huawei Sans" w:hAnsi="Huawei Sans"/>
                <w:noProof/>
              </w:rPr>
              <w:t>ECS</w:t>
            </w:r>
            <w:r w:rsidR="00F353E5" w:rsidRPr="00A477C8">
              <w:rPr>
                <w:rStyle w:val="afff9"/>
                <w:rFonts w:ascii="Huawei Sans" w:hAnsi="Huawei Sans" w:hint="eastAsia"/>
                <w:noProof/>
              </w:rPr>
              <w:t>服务）</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_Toc80620164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21</w:t>
            </w:r>
            <w:r w:rsidR="00F353E5" w:rsidRPr="00A477C8">
              <w:rPr>
                <w:rFonts w:ascii="Huawei Sans" w:hAnsi="Huawei Sans"/>
                <w:noProof/>
                <w:webHidden/>
              </w:rPr>
              <w:fldChar w:fldCharType="end"/>
            </w:r>
          </w:hyperlink>
        </w:p>
        <w:p w14:paraId="3982E30D" w14:textId="77777777" w:rsidR="00F353E5" w:rsidRPr="00A477C8" w:rsidRDefault="00627F00">
          <w:pPr>
            <w:pStyle w:val="TOC3"/>
            <w:tabs>
              <w:tab w:val="right" w:leader="dot" w:pos="9628"/>
            </w:tabs>
            <w:rPr>
              <w:rFonts w:ascii="Huawei Sans" w:hAnsi="Huawei Sans" w:cstheme="minorBidi"/>
              <w:noProof/>
              <w:kern w:val="2"/>
              <w:sz w:val="21"/>
              <w:szCs w:val="22"/>
            </w:rPr>
          </w:pPr>
          <w:hyperlink w:anchor="_Toc80620165" w:history="1">
            <w:r w:rsidR="00F353E5" w:rsidRPr="00A477C8">
              <w:rPr>
                <w:rStyle w:val="afff9"/>
                <w:rFonts w:ascii="Huawei Sans" w:hAnsi="Huawei Sans" w:cs="Huawei Sans"/>
                <w:bCs/>
                <w:noProof/>
                <w:snapToGrid w:val="0"/>
              </w:rPr>
              <w:t>4.2.1</w:t>
            </w:r>
            <w:r w:rsidR="00F353E5" w:rsidRPr="00A477C8">
              <w:rPr>
                <w:rStyle w:val="afff9"/>
                <w:rFonts w:ascii="Huawei Sans" w:hAnsi="Huawei Sans" w:cs="Huawei Sans" w:hint="eastAsia"/>
                <w:noProof/>
              </w:rPr>
              <w:t xml:space="preserve"> </w:t>
            </w:r>
            <w:r w:rsidR="00F353E5" w:rsidRPr="00A477C8">
              <w:rPr>
                <w:rStyle w:val="afff9"/>
                <w:rFonts w:ascii="Huawei Sans" w:hAnsi="Huawei Sans" w:cs="Huawei Sans" w:hint="eastAsia"/>
                <w:noProof/>
              </w:rPr>
              <w:t>登录华为云</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_Toc80620165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21</w:t>
            </w:r>
            <w:r w:rsidR="00F353E5" w:rsidRPr="00A477C8">
              <w:rPr>
                <w:rFonts w:ascii="Huawei Sans" w:hAnsi="Huawei Sans"/>
                <w:noProof/>
                <w:webHidden/>
              </w:rPr>
              <w:fldChar w:fldCharType="end"/>
            </w:r>
          </w:hyperlink>
        </w:p>
        <w:p w14:paraId="6D4D3D91" w14:textId="77777777" w:rsidR="00F353E5" w:rsidRPr="00A477C8" w:rsidRDefault="00627F00">
          <w:pPr>
            <w:pStyle w:val="TOC3"/>
            <w:tabs>
              <w:tab w:val="right" w:leader="dot" w:pos="9628"/>
            </w:tabs>
            <w:rPr>
              <w:rFonts w:ascii="Huawei Sans" w:hAnsi="Huawei Sans" w:cstheme="minorBidi"/>
              <w:noProof/>
              <w:kern w:val="2"/>
              <w:sz w:val="21"/>
              <w:szCs w:val="22"/>
            </w:rPr>
          </w:pPr>
          <w:hyperlink w:anchor="_Toc80620166" w:history="1">
            <w:r w:rsidR="00F353E5" w:rsidRPr="00A477C8">
              <w:rPr>
                <w:rStyle w:val="afff9"/>
                <w:rFonts w:ascii="Huawei Sans" w:hAnsi="Huawei Sans" w:cs="Huawei Sans"/>
                <w:bCs/>
                <w:noProof/>
                <w:snapToGrid w:val="0"/>
              </w:rPr>
              <w:t>4.2.2</w:t>
            </w:r>
            <w:r w:rsidR="00F353E5" w:rsidRPr="00A477C8">
              <w:rPr>
                <w:rStyle w:val="afff9"/>
                <w:rFonts w:ascii="Huawei Sans" w:hAnsi="Huawei Sans" w:cs="Huawei Sans" w:hint="eastAsia"/>
                <w:noProof/>
              </w:rPr>
              <w:t xml:space="preserve"> </w:t>
            </w:r>
            <w:r w:rsidR="00F353E5" w:rsidRPr="00A477C8">
              <w:rPr>
                <w:rStyle w:val="afff9"/>
                <w:rFonts w:ascii="Huawei Sans" w:hAnsi="Huawei Sans" w:cs="Huawei Sans" w:hint="eastAsia"/>
                <w:noProof/>
              </w:rPr>
              <w:t>购买弹性云服务器</w:t>
            </w:r>
            <w:r w:rsidR="00F353E5" w:rsidRPr="00A477C8">
              <w:rPr>
                <w:rStyle w:val="afff9"/>
                <w:rFonts w:ascii="Huawei Sans" w:hAnsi="Huawei Sans" w:cs="Huawei Sans"/>
                <w:noProof/>
              </w:rPr>
              <w:t>ECS</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_Toc80620166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22</w:t>
            </w:r>
            <w:r w:rsidR="00F353E5" w:rsidRPr="00A477C8">
              <w:rPr>
                <w:rFonts w:ascii="Huawei Sans" w:hAnsi="Huawei Sans"/>
                <w:noProof/>
                <w:webHidden/>
              </w:rPr>
              <w:fldChar w:fldCharType="end"/>
            </w:r>
          </w:hyperlink>
        </w:p>
        <w:p w14:paraId="473FC755"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67" w:history="1">
            <w:r w:rsidR="00F353E5" w:rsidRPr="00A477C8">
              <w:rPr>
                <w:rStyle w:val="afff9"/>
                <w:rFonts w:ascii="Huawei Sans" w:hAnsi="Huawei Sans" w:cs="Huawei Sans"/>
                <w:noProof/>
                <w:snapToGrid w:val="0"/>
              </w:rPr>
              <w:t>4.3</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版本编译</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_Toc80620167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26</w:t>
            </w:r>
            <w:r w:rsidR="00F353E5" w:rsidRPr="00A477C8">
              <w:rPr>
                <w:rFonts w:ascii="Huawei Sans" w:hAnsi="Huawei Sans"/>
                <w:noProof/>
                <w:webHidden/>
              </w:rPr>
              <w:fldChar w:fldCharType="end"/>
            </w:r>
          </w:hyperlink>
        </w:p>
        <w:p w14:paraId="74CED1D5" w14:textId="77777777" w:rsidR="00F353E5" w:rsidRPr="00A477C8" w:rsidRDefault="00627F00">
          <w:pPr>
            <w:pStyle w:val="TOC3"/>
            <w:tabs>
              <w:tab w:val="right" w:leader="dot" w:pos="9628"/>
            </w:tabs>
            <w:rPr>
              <w:rFonts w:ascii="Huawei Sans" w:hAnsi="Huawei Sans" w:cstheme="minorBidi"/>
              <w:noProof/>
              <w:kern w:val="2"/>
              <w:sz w:val="21"/>
              <w:szCs w:val="22"/>
            </w:rPr>
          </w:pPr>
          <w:hyperlink w:anchor="_Toc80620168" w:history="1">
            <w:r w:rsidR="00F353E5" w:rsidRPr="00A477C8">
              <w:rPr>
                <w:rStyle w:val="afff9"/>
                <w:rFonts w:ascii="Huawei Sans" w:hAnsi="Huawei Sans" w:cs="Huawei Sans"/>
                <w:bCs/>
                <w:noProof/>
                <w:snapToGrid w:val="0"/>
              </w:rPr>
              <w:t>4.3.1</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代码下载</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_Toc80620168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26</w:t>
            </w:r>
            <w:r w:rsidR="00F353E5" w:rsidRPr="00A477C8">
              <w:rPr>
                <w:rFonts w:ascii="Huawei Sans" w:hAnsi="Huawei Sans"/>
                <w:noProof/>
                <w:webHidden/>
              </w:rPr>
              <w:fldChar w:fldCharType="end"/>
            </w:r>
          </w:hyperlink>
        </w:p>
        <w:p w14:paraId="3D54BCEF" w14:textId="77777777" w:rsidR="00F353E5" w:rsidRPr="00A477C8" w:rsidRDefault="00627F00">
          <w:pPr>
            <w:pStyle w:val="TOC3"/>
            <w:tabs>
              <w:tab w:val="right" w:leader="dot" w:pos="9628"/>
            </w:tabs>
            <w:rPr>
              <w:rFonts w:ascii="Huawei Sans" w:hAnsi="Huawei Sans" w:cstheme="minorBidi"/>
              <w:noProof/>
              <w:kern w:val="2"/>
              <w:sz w:val="21"/>
              <w:szCs w:val="22"/>
            </w:rPr>
          </w:pPr>
          <w:hyperlink w:anchor="_Toc80620169" w:history="1">
            <w:r w:rsidR="00F353E5" w:rsidRPr="00A477C8">
              <w:rPr>
                <w:rStyle w:val="afff9"/>
                <w:rFonts w:ascii="Huawei Sans" w:hAnsi="Huawei Sans" w:cs="Huawei Sans"/>
                <w:bCs/>
                <w:noProof/>
                <w:snapToGrid w:val="0"/>
              </w:rPr>
              <w:t>4.3.2</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软件安装编译</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_Toc80620169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29</w:t>
            </w:r>
            <w:r w:rsidR="00F353E5" w:rsidRPr="00A477C8">
              <w:rPr>
                <w:rFonts w:ascii="Huawei Sans" w:hAnsi="Huawei Sans"/>
                <w:noProof/>
                <w:webHidden/>
              </w:rPr>
              <w:fldChar w:fldCharType="end"/>
            </w:r>
          </w:hyperlink>
        </w:p>
        <w:p w14:paraId="76E0EDAB" w14:textId="77777777" w:rsidR="00F353E5" w:rsidRPr="00A477C8" w:rsidRDefault="00627F00">
          <w:pPr>
            <w:pStyle w:val="TOC1"/>
            <w:tabs>
              <w:tab w:val="right" w:leader="dot" w:pos="9628"/>
            </w:tabs>
            <w:rPr>
              <w:rFonts w:ascii="Huawei Sans" w:hAnsi="Huawei Sans" w:cstheme="minorBidi"/>
              <w:b w:val="0"/>
              <w:bCs w:val="0"/>
              <w:noProof/>
              <w:kern w:val="2"/>
              <w:sz w:val="21"/>
              <w:szCs w:val="22"/>
            </w:rPr>
          </w:pPr>
          <w:hyperlink w:anchor="_Toc80620170" w:history="1">
            <w:r w:rsidR="00F353E5" w:rsidRPr="00A477C8">
              <w:rPr>
                <w:rStyle w:val="afff9"/>
                <w:rFonts w:ascii="Huawei Sans" w:hAnsi="Huawei Sans"/>
                <w:noProof/>
              </w:rPr>
              <w:t>5</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验证二次开发结果</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_Toc80620170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33</w:t>
            </w:r>
            <w:r w:rsidR="00F353E5" w:rsidRPr="00A477C8">
              <w:rPr>
                <w:rFonts w:ascii="Huawei Sans" w:hAnsi="Huawei Sans"/>
                <w:noProof/>
                <w:webHidden/>
              </w:rPr>
              <w:fldChar w:fldCharType="end"/>
            </w:r>
          </w:hyperlink>
        </w:p>
        <w:p w14:paraId="2E0AB8F3"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71" w:history="1">
            <w:r w:rsidR="00F353E5" w:rsidRPr="00A477C8">
              <w:rPr>
                <w:rStyle w:val="afff9"/>
                <w:rFonts w:ascii="Huawei Sans" w:hAnsi="Huawei Sans" w:cs="Huawei Sans"/>
                <w:noProof/>
                <w:snapToGrid w:val="0"/>
              </w:rPr>
              <w:t>5.1</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安装编译后的</w:t>
            </w:r>
            <w:r w:rsidR="00F353E5" w:rsidRPr="00A477C8">
              <w:rPr>
                <w:rStyle w:val="afff9"/>
                <w:rFonts w:ascii="Huawei Sans" w:hAnsi="Huawei Sans"/>
                <w:noProof/>
              </w:rPr>
              <w:t>openGauss</w:t>
            </w:r>
            <w:r w:rsidR="00F353E5" w:rsidRPr="00A477C8">
              <w:rPr>
                <w:rStyle w:val="afff9"/>
                <w:rFonts w:ascii="Huawei Sans" w:hAnsi="Huawei Sans" w:hint="eastAsia"/>
                <w:noProof/>
              </w:rPr>
              <w:t>安装包</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_Toc80620171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33</w:t>
            </w:r>
            <w:r w:rsidR="00F353E5" w:rsidRPr="00A477C8">
              <w:rPr>
                <w:rFonts w:ascii="Huawei Sans" w:hAnsi="Huawei Sans"/>
                <w:noProof/>
                <w:webHidden/>
              </w:rPr>
              <w:fldChar w:fldCharType="end"/>
            </w:r>
          </w:hyperlink>
        </w:p>
        <w:p w14:paraId="6C66179E" w14:textId="77777777" w:rsidR="00F353E5" w:rsidRPr="00A477C8" w:rsidRDefault="00627F00">
          <w:pPr>
            <w:pStyle w:val="TOC3"/>
            <w:tabs>
              <w:tab w:val="right" w:leader="dot" w:pos="9628"/>
            </w:tabs>
            <w:rPr>
              <w:rFonts w:ascii="Huawei Sans" w:hAnsi="Huawei Sans" w:cstheme="minorBidi"/>
              <w:noProof/>
              <w:kern w:val="2"/>
              <w:sz w:val="21"/>
              <w:szCs w:val="22"/>
            </w:rPr>
          </w:pPr>
          <w:hyperlink w:anchor="_Toc80620172" w:history="1">
            <w:r w:rsidR="00F353E5" w:rsidRPr="00A477C8">
              <w:rPr>
                <w:rStyle w:val="afff9"/>
                <w:rFonts w:ascii="Huawei Sans" w:hAnsi="Huawei Sans" w:cs="Huawei Sans"/>
                <w:bCs/>
                <w:noProof/>
                <w:snapToGrid w:val="0"/>
              </w:rPr>
              <w:t>5.1.1</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修改操作系统配置</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_Toc80620172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33</w:t>
            </w:r>
            <w:r w:rsidR="00F353E5" w:rsidRPr="00A477C8">
              <w:rPr>
                <w:rFonts w:ascii="Huawei Sans" w:hAnsi="Huawei Sans"/>
                <w:noProof/>
                <w:webHidden/>
              </w:rPr>
              <w:fldChar w:fldCharType="end"/>
            </w:r>
          </w:hyperlink>
        </w:p>
        <w:p w14:paraId="23A50455" w14:textId="77777777" w:rsidR="00F353E5" w:rsidRPr="00A477C8" w:rsidRDefault="00627F00">
          <w:pPr>
            <w:pStyle w:val="TOC3"/>
            <w:tabs>
              <w:tab w:val="right" w:leader="dot" w:pos="9628"/>
            </w:tabs>
            <w:rPr>
              <w:rFonts w:ascii="Huawei Sans" w:hAnsi="Huawei Sans" w:cstheme="minorBidi"/>
              <w:noProof/>
              <w:kern w:val="2"/>
              <w:sz w:val="21"/>
              <w:szCs w:val="22"/>
            </w:rPr>
          </w:pPr>
          <w:hyperlink w:anchor="_Toc80620173" w:history="1">
            <w:r w:rsidR="00F353E5" w:rsidRPr="00A477C8">
              <w:rPr>
                <w:rStyle w:val="afff9"/>
                <w:rFonts w:ascii="Huawei Sans" w:hAnsi="Huawei Sans" w:cs="Huawei Sans"/>
                <w:bCs/>
                <w:noProof/>
                <w:snapToGrid w:val="0"/>
              </w:rPr>
              <w:t>5.1.2</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规划数据库安装包目录</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_Toc80620173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34</w:t>
            </w:r>
            <w:r w:rsidR="00F353E5" w:rsidRPr="00A477C8">
              <w:rPr>
                <w:rFonts w:ascii="Huawei Sans" w:hAnsi="Huawei Sans"/>
                <w:noProof/>
                <w:webHidden/>
              </w:rPr>
              <w:fldChar w:fldCharType="end"/>
            </w:r>
          </w:hyperlink>
        </w:p>
        <w:p w14:paraId="0CA3F524" w14:textId="77777777" w:rsidR="00F353E5" w:rsidRPr="00A477C8" w:rsidRDefault="00627F00">
          <w:pPr>
            <w:pStyle w:val="TOC3"/>
            <w:tabs>
              <w:tab w:val="right" w:leader="dot" w:pos="9628"/>
            </w:tabs>
            <w:rPr>
              <w:rFonts w:ascii="Huawei Sans" w:hAnsi="Huawei Sans" w:cstheme="minorBidi"/>
              <w:noProof/>
              <w:kern w:val="2"/>
              <w:sz w:val="21"/>
              <w:szCs w:val="22"/>
            </w:rPr>
          </w:pPr>
          <w:hyperlink w:anchor="_Toc80620174" w:history="1">
            <w:r w:rsidR="00F353E5" w:rsidRPr="00A477C8">
              <w:rPr>
                <w:rStyle w:val="afff9"/>
                <w:rFonts w:ascii="Huawei Sans" w:hAnsi="Huawei Sans" w:cs="Huawei Sans"/>
                <w:bCs/>
                <w:noProof/>
                <w:snapToGrid w:val="0"/>
              </w:rPr>
              <w:t>5.1.3</w:t>
            </w:r>
            <w:r w:rsidR="00F353E5" w:rsidRPr="00A477C8">
              <w:rPr>
                <w:rStyle w:val="afff9"/>
                <w:rFonts w:ascii="Huawei Sans" w:hAnsi="Huawei Sans" w:cs="Huawei Sans" w:hint="eastAsia"/>
                <w:noProof/>
              </w:rPr>
              <w:t xml:space="preserve"> </w:t>
            </w:r>
            <w:r w:rsidR="00F353E5" w:rsidRPr="00A477C8">
              <w:rPr>
                <w:rStyle w:val="afff9"/>
                <w:rFonts w:ascii="Huawei Sans" w:hAnsi="Huawei Sans" w:cs="Huawei Sans" w:hint="eastAsia"/>
                <w:noProof/>
              </w:rPr>
              <w:t>创建</w:t>
            </w:r>
            <w:r w:rsidR="00F353E5" w:rsidRPr="00A477C8">
              <w:rPr>
                <w:rStyle w:val="afff9"/>
                <w:rFonts w:ascii="Huawei Sans" w:hAnsi="Huawei Sans" w:cs="Huawei Sans"/>
                <w:noProof/>
              </w:rPr>
              <w:t>XML</w:t>
            </w:r>
            <w:r w:rsidR="00F353E5" w:rsidRPr="00A477C8">
              <w:rPr>
                <w:rStyle w:val="afff9"/>
                <w:rFonts w:ascii="Huawei Sans" w:hAnsi="Huawei Sans" w:cs="Huawei Sans" w:hint="eastAsia"/>
                <w:noProof/>
              </w:rPr>
              <w:t>配置文件</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_Toc80620174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35</w:t>
            </w:r>
            <w:r w:rsidR="00F353E5" w:rsidRPr="00A477C8">
              <w:rPr>
                <w:rFonts w:ascii="Huawei Sans" w:hAnsi="Huawei Sans"/>
                <w:noProof/>
                <w:webHidden/>
              </w:rPr>
              <w:fldChar w:fldCharType="end"/>
            </w:r>
          </w:hyperlink>
        </w:p>
        <w:p w14:paraId="09002BC4" w14:textId="77777777" w:rsidR="00F353E5" w:rsidRPr="00A477C8" w:rsidRDefault="00627F00">
          <w:pPr>
            <w:pStyle w:val="TOC3"/>
            <w:tabs>
              <w:tab w:val="right" w:leader="dot" w:pos="9628"/>
            </w:tabs>
            <w:rPr>
              <w:rFonts w:ascii="Huawei Sans" w:hAnsi="Huawei Sans" w:cstheme="minorBidi"/>
              <w:noProof/>
              <w:kern w:val="2"/>
              <w:sz w:val="21"/>
              <w:szCs w:val="22"/>
            </w:rPr>
          </w:pPr>
          <w:hyperlink w:anchor="_Toc80620175" w:history="1">
            <w:r w:rsidR="00F353E5" w:rsidRPr="00A477C8">
              <w:rPr>
                <w:rStyle w:val="afff9"/>
                <w:rFonts w:ascii="Huawei Sans" w:hAnsi="Huawei Sans" w:cs="Huawei Sans"/>
                <w:bCs/>
                <w:noProof/>
                <w:snapToGrid w:val="0"/>
              </w:rPr>
              <w:t>5.1.4</w:t>
            </w:r>
            <w:r w:rsidR="00F353E5" w:rsidRPr="00A477C8">
              <w:rPr>
                <w:rStyle w:val="afff9"/>
                <w:rFonts w:ascii="Huawei Sans" w:hAnsi="Huawei Sans" w:cs="Huawei Sans" w:hint="eastAsia"/>
                <w:noProof/>
              </w:rPr>
              <w:t xml:space="preserve"> </w:t>
            </w:r>
            <w:r w:rsidR="00F353E5" w:rsidRPr="00A477C8">
              <w:rPr>
                <w:rStyle w:val="afff9"/>
                <w:rFonts w:ascii="Huawei Sans" w:hAnsi="Huawei Sans" w:cs="Huawei Sans" w:hint="eastAsia"/>
                <w:noProof/>
              </w:rPr>
              <w:t>初始化安装环境</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_Toc80620175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37</w:t>
            </w:r>
            <w:r w:rsidR="00F353E5" w:rsidRPr="00A477C8">
              <w:rPr>
                <w:rFonts w:ascii="Huawei Sans" w:hAnsi="Huawei Sans"/>
                <w:noProof/>
                <w:webHidden/>
              </w:rPr>
              <w:fldChar w:fldCharType="end"/>
            </w:r>
          </w:hyperlink>
        </w:p>
        <w:p w14:paraId="669BAED4" w14:textId="77777777" w:rsidR="00F353E5" w:rsidRPr="00A477C8" w:rsidRDefault="00627F00">
          <w:pPr>
            <w:pStyle w:val="TOC3"/>
            <w:tabs>
              <w:tab w:val="right" w:leader="dot" w:pos="9628"/>
            </w:tabs>
            <w:rPr>
              <w:rFonts w:ascii="Huawei Sans" w:hAnsi="Huawei Sans" w:cstheme="minorBidi"/>
              <w:noProof/>
              <w:kern w:val="2"/>
              <w:sz w:val="21"/>
              <w:szCs w:val="22"/>
            </w:rPr>
          </w:pPr>
          <w:hyperlink w:anchor="_Toc80620176" w:history="1">
            <w:r w:rsidR="00F353E5" w:rsidRPr="00A477C8">
              <w:rPr>
                <w:rStyle w:val="afff9"/>
                <w:rFonts w:ascii="Huawei Sans" w:hAnsi="Huawei Sans" w:cs="Huawei Sans"/>
                <w:bCs/>
                <w:noProof/>
                <w:snapToGrid w:val="0"/>
              </w:rPr>
              <w:t>5.1.5</w:t>
            </w:r>
            <w:r w:rsidR="00F353E5" w:rsidRPr="00A477C8">
              <w:rPr>
                <w:rStyle w:val="afff9"/>
                <w:rFonts w:ascii="Huawei Sans" w:hAnsi="Huawei Sans" w:cs="Huawei Sans" w:hint="eastAsia"/>
                <w:noProof/>
              </w:rPr>
              <w:t xml:space="preserve"> </w:t>
            </w:r>
            <w:r w:rsidR="00F353E5" w:rsidRPr="00A477C8">
              <w:rPr>
                <w:rStyle w:val="afff9"/>
                <w:rFonts w:ascii="Huawei Sans" w:hAnsi="Huawei Sans" w:cs="Huawei Sans" w:hint="eastAsia"/>
                <w:noProof/>
              </w:rPr>
              <w:t>执行安装</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_Toc80620176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39</w:t>
            </w:r>
            <w:r w:rsidR="00F353E5" w:rsidRPr="00A477C8">
              <w:rPr>
                <w:rFonts w:ascii="Huawei Sans" w:hAnsi="Huawei Sans"/>
                <w:noProof/>
                <w:webHidden/>
              </w:rPr>
              <w:fldChar w:fldCharType="end"/>
            </w:r>
          </w:hyperlink>
        </w:p>
        <w:p w14:paraId="7D8EF6CB" w14:textId="77777777" w:rsidR="00F353E5" w:rsidRPr="00A477C8" w:rsidRDefault="00627F00">
          <w:pPr>
            <w:pStyle w:val="TOC3"/>
            <w:tabs>
              <w:tab w:val="right" w:leader="dot" w:pos="9628"/>
            </w:tabs>
            <w:rPr>
              <w:rFonts w:ascii="Huawei Sans" w:hAnsi="Huawei Sans" w:cstheme="minorBidi"/>
              <w:noProof/>
              <w:kern w:val="2"/>
              <w:sz w:val="21"/>
              <w:szCs w:val="22"/>
            </w:rPr>
          </w:pPr>
          <w:hyperlink w:anchor="_Toc80620177" w:history="1">
            <w:r w:rsidR="00F353E5" w:rsidRPr="00A477C8">
              <w:rPr>
                <w:rStyle w:val="afff9"/>
                <w:rFonts w:ascii="Huawei Sans" w:hAnsi="Huawei Sans" w:cs="Huawei Sans"/>
                <w:bCs/>
                <w:noProof/>
                <w:snapToGrid w:val="0"/>
              </w:rPr>
              <w:t>5.1.6</w:t>
            </w:r>
            <w:r w:rsidR="00F353E5" w:rsidRPr="00A477C8">
              <w:rPr>
                <w:rStyle w:val="afff9"/>
                <w:rFonts w:ascii="Huawei Sans" w:hAnsi="Huawei Sans" w:cs="Huawei Sans" w:hint="eastAsia"/>
                <w:noProof/>
              </w:rPr>
              <w:t xml:space="preserve"> </w:t>
            </w:r>
            <w:r w:rsidR="00F353E5" w:rsidRPr="00A477C8">
              <w:rPr>
                <w:rStyle w:val="afff9"/>
                <w:rFonts w:ascii="Huawei Sans" w:hAnsi="Huawei Sans" w:cs="Huawei Sans" w:hint="eastAsia"/>
                <w:noProof/>
              </w:rPr>
              <w:t>安装生成的目录</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_Toc80620177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40</w:t>
            </w:r>
            <w:r w:rsidR="00F353E5" w:rsidRPr="00A477C8">
              <w:rPr>
                <w:rFonts w:ascii="Huawei Sans" w:hAnsi="Huawei Sans"/>
                <w:noProof/>
                <w:webHidden/>
              </w:rPr>
              <w:fldChar w:fldCharType="end"/>
            </w:r>
          </w:hyperlink>
        </w:p>
        <w:p w14:paraId="709ECCA5" w14:textId="77777777" w:rsidR="00F353E5" w:rsidRPr="00A477C8" w:rsidRDefault="00627F00">
          <w:pPr>
            <w:pStyle w:val="TOC2"/>
            <w:tabs>
              <w:tab w:val="right" w:leader="dot" w:pos="9628"/>
            </w:tabs>
            <w:rPr>
              <w:rFonts w:ascii="Huawei Sans" w:hAnsi="Huawei Sans" w:cstheme="minorBidi"/>
              <w:noProof/>
              <w:kern w:val="2"/>
              <w:sz w:val="21"/>
              <w:szCs w:val="22"/>
            </w:rPr>
          </w:pPr>
          <w:hyperlink w:anchor="_Toc80620178" w:history="1">
            <w:r w:rsidR="00F353E5" w:rsidRPr="00A477C8">
              <w:rPr>
                <w:rStyle w:val="afff9"/>
                <w:rFonts w:ascii="Huawei Sans" w:hAnsi="Huawei Sans" w:cs="Huawei Sans"/>
                <w:noProof/>
                <w:snapToGrid w:val="0"/>
              </w:rPr>
              <w:t>5.2</w:t>
            </w:r>
            <w:r w:rsidR="00F353E5" w:rsidRPr="00A477C8">
              <w:rPr>
                <w:rStyle w:val="afff9"/>
                <w:rFonts w:ascii="Huawei Sans" w:hAnsi="Huawei Sans" w:hint="eastAsia"/>
                <w:noProof/>
              </w:rPr>
              <w:t xml:space="preserve"> </w:t>
            </w:r>
            <w:r w:rsidR="00F353E5" w:rsidRPr="00A477C8">
              <w:rPr>
                <w:rStyle w:val="afff9"/>
                <w:rFonts w:ascii="Huawei Sans" w:hAnsi="Huawei Sans" w:hint="eastAsia"/>
                <w:noProof/>
              </w:rPr>
              <w:t>登录数据库验证结果</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_Toc80620178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42</w:t>
            </w:r>
            <w:r w:rsidR="00F353E5" w:rsidRPr="00A477C8">
              <w:rPr>
                <w:rFonts w:ascii="Huawei Sans" w:hAnsi="Huawei Sans"/>
                <w:noProof/>
                <w:webHidden/>
              </w:rPr>
              <w:fldChar w:fldCharType="end"/>
            </w:r>
          </w:hyperlink>
        </w:p>
        <w:p w14:paraId="171DBC5F" w14:textId="77777777" w:rsidR="00F353E5" w:rsidRPr="00A477C8" w:rsidRDefault="00627F00">
          <w:pPr>
            <w:pStyle w:val="TOC1"/>
            <w:tabs>
              <w:tab w:val="right" w:leader="dot" w:pos="9628"/>
            </w:tabs>
            <w:rPr>
              <w:rFonts w:ascii="Huawei Sans" w:hAnsi="Huawei Sans" w:cstheme="minorBidi"/>
              <w:b w:val="0"/>
              <w:bCs w:val="0"/>
              <w:noProof/>
              <w:kern w:val="2"/>
              <w:sz w:val="21"/>
              <w:szCs w:val="22"/>
            </w:rPr>
          </w:pPr>
          <w:hyperlink w:anchor="_Toc80620179" w:history="1">
            <w:r w:rsidR="00F353E5" w:rsidRPr="00A477C8">
              <w:rPr>
                <w:rStyle w:val="afff9"/>
                <w:rFonts w:ascii="Huawei Sans" w:hAnsi="Huawei Sans" w:hint="eastAsia"/>
                <w:noProof/>
              </w:rPr>
              <w:t>附录一：</w:t>
            </w:r>
            <w:r w:rsidR="00F353E5" w:rsidRPr="00A477C8">
              <w:rPr>
                <w:rStyle w:val="afff9"/>
                <w:rFonts w:ascii="Huawei Sans" w:hAnsi="Huawei Sans"/>
                <w:noProof/>
              </w:rPr>
              <w:t>Linux</w:t>
            </w:r>
            <w:r w:rsidR="00F353E5" w:rsidRPr="00A477C8">
              <w:rPr>
                <w:rStyle w:val="afff9"/>
                <w:rFonts w:ascii="Huawei Sans" w:hAnsi="Huawei Sans" w:hint="eastAsia"/>
                <w:noProof/>
              </w:rPr>
              <w:t>操作系统相关命令</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_Toc80620179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43</w:t>
            </w:r>
            <w:r w:rsidR="00F353E5" w:rsidRPr="00A477C8">
              <w:rPr>
                <w:rFonts w:ascii="Huawei Sans" w:hAnsi="Huawei Sans"/>
                <w:noProof/>
                <w:webHidden/>
              </w:rPr>
              <w:fldChar w:fldCharType="end"/>
            </w:r>
          </w:hyperlink>
        </w:p>
        <w:p w14:paraId="38C7D1FB" w14:textId="77777777" w:rsidR="005B7D1D" w:rsidRPr="00A477C8" w:rsidRDefault="00E4767E">
          <w:pPr>
            <w:ind w:left="0"/>
            <w:rPr>
              <w:rFonts w:ascii="Huawei Sans" w:eastAsia="方正兰亭黑简体" w:hAnsi="Huawei Sans" w:cs="Huawei Sans"/>
              <w:lang w:val="zh-CN"/>
            </w:rPr>
          </w:pPr>
          <w:r w:rsidRPr="00A477C8">
            <w:rPr>
              <w:rFonts w:ascii="Huawei Sans" w:eastAsia="方正兰亭黑简体" w:hAnsi="Huawei Sans" w:cs="Huawei Sans"/>
            </w:rPr>
            <w:fldChar w:fldCharType="end"/>
          </w:r>
        </w:p>
      </w:sdtContent>
    </w:sdt>
    <w:p w14:paraId="64CF6E83" w14:textId="77777777" w:rsidR="005B7D1D" w:rsidRPr="00A477C8" w:rsidRDefault="00E4767E">
      <w:pPr>
        <w:topLinePunct w:val="0"/>
        <w:adjustRightInd/>
        <w:snapToGrid/>
        <w:spacing w:before="0" w:after="0" w:line="240" w:lineRule="auto"/>
        <w:ind w:left="0"/>
        <w:rPr>
          <w:rFonts w:ascii="Huawei Sans" w:eastAsia="方正兰亭黑简体" w:hAnsi="Huawei Sans" w:cs="Huawei Sans"/>
          <w:b/>
          <w:bCs/>
          <w:sz w:val="44"/>
          <w:szCs w:val="44"/>
        </w:rPr>
      </w:pPr>
      <w:bookmarkStart w:id="11" w:name="_Toc47699838"/>
      <w:bookmarkStart w:id="12" w:name="_Toc7361460"/>
      <w:bookmarkStart w:id="13" w:name="_Toc466755571"/>
      <w:bookmarkStart w:id="14" w:name="_Toc466755566"/>
      <w:bookmarkEnd w:id="10"/>
      <w:bookmarkEnd w:id="9"/>
      <w:bookmarkEnd w:id="8"/>
      <w:bookmarkEnd w:id="7"/>
      <w:bookmarkEnd w:id="6"/>
      <w:bookmarkEnd w:id="5"/>
      <w:bookmarkEnd w:id="4"/>
      <w:bookmarkEnd w:id="3"/>
      <w:bookmarkEnd w:id="2"/>
      <w:bookmarkEnd w:id="1"/>
      <w:r w:rsidRPr="00A477C8">
        <w:rPr>
          <w:rFonts w:ascii="Huawei Sans" w:eastAsia="方正兰亭黑简体" w:hAnsi="Huawei Sans"/>
        </w:rPr>
        <w:br w:type="page"/>
      </w:r>
    </w:p>
    <w:p w14:paraId="04CF79C0" w14:textId="77777777" w:rsidR="005B7D1D" w:rsidRPr="00A477C8" w:rsidRDefault="00E4767E">
      <w:pPr>
        <w:pStyle w:val="1"/>
        <w:numPr>
          <w:ilvl w:val="0"/>
          <w:numId w:val="0"/>
        </w:numPr>
      </w:pPr>
      <w:bookmarkStart w:id="15" w:name="_Toc80620140"/>
      <w:r w:rsidRPr="00A477C8">
        <w:lastRenderedPageBreak/>
        <w:t>前</w:t>
      </w:r>
      <w:r w:rsidRPr="00A477C8">
        <w:t xml:space="preserve">  </w:t>
      </w:r>
      <w:r w:rsidRPr="00A477C8">
        <w:t>言</w:t>
      </w:r>
      <w:bookmarkEnd w:id="11"/>
      <w:bookmarkEnd w:id="12"/>
      <w:bookmarkEnd w:id="15"/>
    </w:p>
    <w:p w14:paraId="267E6C48" w14:textId="77777777" w:rsidR="005B7D1D" w:rsidRPr="00A477C8" w:rsidRDefault="00E4767E">
      <w:pPr>
        <w:pStyle w:val="2"/>
        <w:numPr>
          <w:ilvl w:val="0"/>
          <w:numId w:val="0"/>
        </w:numPr>
        <w:rPr>
          <w:rFonts w:ascii="Huawei Sans" w:hAnsi="Huawei Sans"/>
        </w:rPr>
      </w:pPr>
      <w:bookmarkStart w:id="16" w:name="_Toc7361461"/>
      <w:bookmarkStart w:id="17" w:name="_Toc47699839"/>
      <w:bookmarkStart w:id="18" w:name="_Toc80620141"/>
      <w:r w:rsidRPr="00A477C8">
        <w:rPr>
          <w:rFonts w:ascii="Huawei Sans" w:hAnsi="Huawei Sans"/>
        </w:rPr>
        <w:t>简介</w:t>
      </w:r>
      <w:bookmarkEnd w:id="16"/>
      <w:bookmarkEnd w:id="17"/>
      <w:bookmarkEnd w:id="18"/>
    </w:p>
    <w:p w14:paraId="5B0CBC1A" w14:textId="77777777" w:rsidR="005B7D1D" w:rsidRPr="00A477C8" w:rsidRDefault="00E4767E" w:rsidP="006F73A1">
      <w:pPr>
        <w:pStyle w:val="1e"/>
      </w:pPr>
      <w:r w:rsidRPr="00A477C8">
        <w:t>openGauss</w:t>
      </w:r>
      <w:r w:rsidRPr="00A477C8">
        <w:t>是开源关系型数据库，采用客户端</w:t>
      </w:r>
      <w:r w:rsidRPr="00A477C8">
        <w:t>/</w:t>
      </w:r>
      <w:r w:rsidRPr="00A477C8">
        <w:t>服务器，</w:t>
      </w:r>
      <w:proofErr w:type="gramStart"/>
      <w:r w:rsidRPr="00A477C8">
        <w:t>单进程多</w:t>
      </w:r>
      <w:proofErr w:type="gramEnd"/>
      <w:r w:rsidRPr="00A477C8">
        <w:t>线程架构，支持单机和一主多备部署方式，备机可读，支持双机高可用和读扩展。</w:t>
      </w:r>
    </w:p>
    <w:p w14:paraId="12992942" w14:textId="77777777" w:rsidR="005B7D1D" w:rsidRPr="00A477C8" w:rsidRDefault="00E4767E" w:rsidP="006F73A1">
      <w:pPr>
        <w:pStyle w:val="1e"/>
      </w:pPr>
      <w:r w:rsidRPr="00A477C8">
        <w:t>本实验主要描述如何对</w:t>
      </w:r>
      <w:r w:rsidRPr="00A477C8">
        <w:t>openGauss</w:t>
      </w:r>
      <w:r w:rsidRPr="00A477C8">
        <w:t>开源数据库进行二次开发</w:t>
      </w:r>
      <w:r w:rsidRPr="00A477C8">
        <w:rPr>
          <w:rFonts w:hint="eastAsia"/>
        </w:rPr>
        <w:t>，</w:t>
      </w:r>
      <w:r w:rsidRPr="00A477C8">
        <w:t>并编译验证。</w:t>
      </w:r>
    </w:p>
    <w:p w14:paraId="18D08D77" w14:textId="77777777" w:rsidR="005B7D1D" w:rsidRPr="00A477C8" w:rsidRDefault="00E4767E">
      <w:pPr>
        <w:pStyle w:val="2"/>
        <w:numPr>
          <w:ilvl w:val="0"/>
          <w:numId w:val="0"/>
        </w:numPr>
        <w:rPr>
          <w:rFonts w:ascii="Huawei Sans" w:hAnsi="Huawei Sans"/>
        </w:rPr>
      </w:pPr>
      <w:bookmarkStart w:id="19" w:name="_Toc47699840"/>
      <w:bookmarkStart w:id="20" w:name="_Toc7361462"/>
      <w:bookmarkStart w:id="21" w:name="_Toc80620142"/>
      <w:r w:rsidRPr="00A477C8">
        <w:rPr>
          <w:rFonts w:ascii="Huawei Sans" w:hAnsi="Huawei Sans"/>
        </w:rPr>
        <w:t>内容描述</w:t>
      </w:r>
      <w:bookmarkEnd w:id="19"/>
      <w:bookmarkEnd w:id="20"/>
      <w:bookmarkEnd w:id="21"/>
    </w:p>
    <w:p w14:paraId="13CFC275" w14:textId="25004B28" w:rsidR="005B7D1D" w:rsidRPr="00A477C8" w:rsidRDefault="00E4767E" w:rsidP="006F73A1">
      <w:pPr>
        <w:pStyle w:val="1e"/>
      </w:pPr>
      <w:r w:rsidRPr="00A477C8">
        <w:t>本实验主要内容为</w:t>
      </w:r>
      <w:r w:rsidRPr="00A477C8">
        <w:rPr>
          <w:rFonts w:hint="eastAsia"/>
        </w:rPr>
        <w:t>在</w:t>
      </w:r>
      <w:r w:rsidRPr="00A477C8">
        <w:t>开源社区注册</w:t>
      </w:r>
      <w:r w:rsidR="009E6F43" w:rsidRPr="00A477C8">
        <w:rPr>
          <w:rFonts w:hint="eastAsia"/>
        </w:rPr>
        <w:t>，</w:t>
      </w:r>
      <w:r w:rsidRPr="00A477C8">
        <w:rPr>
          <w:rFonts w:hint="eastAsia"/>
        </w:rPr>
        <w:t>拉取本地代码</w:t>
      </w:r>
      <w:r w:rsidR="009E6F43" w:rsidRPr="00A477C8">
        <w:rPr>
          <w:rFonts w:hint="eastAsia"/>
        </w:rPr>
        <w:t>，</w:t>
      </w:r>
      <w:r w:rsidRPr="00A477C8">
        <w:rPr>
          <w:rFonts w:hint="eastAsia"/>
        </w:rPr>
        <w:t>对</w:t>
      </w:r>
      <w:r w:rsidR="00720771" w:rsidRPr="00A477C8">
        <w:rPr>
          <w:rFonts w:hint="eastAsia"/>
        </w:rPr>
        <w:t>open</w:t>
      </w:r>
      <w:r w:rsidR="00720771" w:rsidRPr="00A477C8">
        <w:t>Gauss</w:t>
      </w:r>
      <w:r w:rsidR="00720771" w:rsidRPr="00A477C8">
        <w:t>开源</w:t>
      </w:r>
      <w:r w:rsidRPr="00A477C8">
        <w:rPr>
          <w:rFonts w:hint="eastAsia"/>
        </w:rPr>
        <w:t>数据库进行简单修改体验二次开发，并安装数据库</w:t>
      </w:r>
      <w:r w:rsidRPr="00A477C8">
        <w:t>进行验证。</w:t>
      </w:r>
    </w:p>
    <w:p w14:paraId="2463CD22" w14:textId="77777777" w:rsidR="005B7D1D" w:rsidRPr="00A477C8" w:rsidRDefault="00E4767E">
      <w:pPr>
        <w:pStyle w:val="2"/>
        <w:numPr>
          <w:ilvl w:val="0"/>
          <w:numId w:val="0"/>
        </w:numPr>
        <w:rPr>
          <w:rFonts w:ascii="Huawei Sans" w:hAnsi="Huawei Sans"/>
        </w:rPr>
      </w:pPr>
      <w:bookmarkStart w:id="22" w:name="_Toc80620143"/>
      <w:r w:rsidRPr="00A477C8">
        <w:rPr>
          <w:rFonts w:ascii="Huawei Sans" w:hAnsi="Huawei Sans" w:hint="eastAsia"/>
        </w:rPr>
        <w:t>前置条件</w:t>
      </w:r>
      <w:bookmarkEnd w:id="22"/>
    </w:p>
    <w:p w14:paraId="23C167E5" w14:textId="40E9982D" w:rsidR="005B7D1D" w:rsidRPr="00A477C8" w:rsidRDefault="00E4767E" w:rsidP="006F73A1">
      <w:pPr>
        <w:pStyle w:val="1e"/>
      </w:pPr>
      <w:r w:rsidRPr="00A477C8">
        <w:rPr>
          <w:rFonts w:hint="eastAsia"/>
        </w:rPr>
        <w:t>由于本实验涉及到在</w:t>
      </w:r>
      <w:r w:rsidRPr="00A477C8">
        <w:rPr>
          <w:rFonts w:hint="eastAsia"/>
        </w:rPr>
        <w:t>openEuler</w:t>
      </w:r>
      <w:r w:rsidRPr="00A477C8">
        <w:rPr>
          <w:rFonts w:hint="eastAsia"/>
        </w:rPr>
        <w:t>操作系统上进行</w:t>
      </w:r>
      <w:r w:rsidRPr="00A477C8">
        <w:rPr>
          <w:rFonts w:hint="eastAsia"/>
        </w:rPr>
        <w:t>openGauss</w:t>
      </w:r>
      <w:r w:rsidR="00476D54" w:rsidRPr="00A477C8">
        <w:rPr>
          <w:rFonts w:hint="eastAsia"/>
        </w:rPr>
        <w:t>数据库的二</w:t>
      </w:r>
      <w:r w:rsidR="00476D54" w:rsidRPr="00A477C8">
        <w:t>次开发</w:t>
      </w:r>
      <w:r w:rsidRPr="00A477C8">
        <w:rPr>
          <w:rFonts w:hint="eastAsia"/>
        </w:rPr>
        <w:t>，</w:t>
      </w:r>
      <w:r w:rsidR="009E6F43" w:rsidRPr="00A477C8">
        <w:t>因此</w:t>
      </w:r>
      <w:r w:rsidRPr="00A477C8">
        <w:rPr>
          <w:rFonts w:hint="eastAsia"/>
        </w:rPr>
        <w:t>需要掌握</w:t>
      </w:r>
      <w:r w:rsidRPr="00A477C8">
        <w:rPr>
          <w:rFonts w:hint="eastAsia"/>
        </w:rPr>
        <w:t>L</w:t>
      </w:r>
      <w:r w:rsidRPr="00A477C8">
        <w:t>i</w:t>
      </w:r>
      <w:r w:rsidRPr="00A477C8">
        <w:rPr>
          <w:rFonts w:hint="eastAsia"/>
        </w:rPr>
        <w:t>nux</w:t>
      </w:r>
      <w:r w:rsidRPr="00A477C8">
        <w:rPr>
          <w:rFonts w:hint="eastAsia"/>
        </w:rPr>
        <w:t>系统的基本操作和系统命令，详细请参见</w:t>
      </w:r>
      <w:hyperlink w:anchor="_附录一：Linux操作系统相关命令_1" w:history="1">
        <w:r w:rsidRPr="00087116">
          <w:rPr>
            <w:rStyle w:val="afff9"/>
            <w:rFonts w:hint="eastAsia"/>
            <w:b/>
          </w:rPr>
          <w:t>附录</w:t>
        </w:r>
        <w:proofErr w:type="gramStart"/>
        <w:r w:rsidRPr="00087116">
          <w:rPr>
            <w:rStyle w:val="afff9"/>
            <w:rFonts w:hint="eastAsia"/>
            <w:b/>
          </w:rPr>
          <w:t>一</w:t>
        </w:r>
        <w:proofErr w:type="gramEnd"/>
      </w:hyperlink>
      <w:r w:rsidRPr="00A477C8">
        <w:rPr>
          <w:rFonts w:hint="eastAsia"/>
        </w:rPr>
        <w:t>。</w:t>
      </w:r>
    </w:p>
    <w:p w14:paraId="4DBB8E2A" w14:textId="77777777" w:rsidR="005B7D1D" w:rsidRPr="00A477C8" w:rsidRDefault="00E4767E">
      <w:pPr>
        <w:pStyle w:val="2"/>
        <w:numPr>
          <w:ilvl w:val="0"/>
          <w:numId w:val="0"/>
        </w:numPr>
        <w:rPr>
          <w:rFonts w:ascii="Huawei Sans" w:hAnsi="Huawei Sans"/>
        </w:rPr>
      </w:pPr>
      <w:bookmarkStart w:id="23" w:name="_Toc47699841"/>
      <w:bookmarkStart w:id="24" w:name="_Toc7361465"/>
      <w:bookmarkStart w:id="25" w:name="_Toc80620144"/>
      <w:r w:rsidRPr="00A477C8">
        <w:rPr>
          <w:rFonts w:ascii="Huawei Sans" w:hAnsi="Huawei Sans"/>
        </w:rPr>
        <w:t>实验环境说明</w:t>
      </w:r>
      <w:bookmarkEnd w:id="23"/>
      <w:bookmarkEnd w:id="24"/>
      <w:bookmarkEnd w:id="25"/>
    </w:p>
    <w:p w14:paraId="2F49B029" w14:textId="77777777" w:rsidR="005B7D1D" w:rsidRPr="00A477C8" w:rsidRDefault="00E4767E">
      <w:pPr>
        <w:pStyle w:val="49"/>
      </w:pPr>
      <w:r w:rsidRPr="00A477C8">
        <w:t>组网说明</w:t>
      </w:r>
    </w:p>
    <w:p w14:paraId="38F7D2A3" w14:textId="77777777" w:rsidR="005B7D1D" w:rsidRPr="00A477C8" w:rsidRDefault="00E4767E" w:rsidP="006F73A1">
      <w:pPr>
        <w:pStyle w:val="1e"/>
      </w:pPr>
      <w:r w:rsidRPr="00A477C8">
        <w:t>本实验环境需要本地</w:t>
      </w:r>
      <w:r w:rsidRPr="00A477C8">
        <w:rPr>
          <w:rFonts w:hint="eastAsia"/>
        </w:rPr>
        <w:t>Windows</w:t>
      </w:r>
      <w:r w:rsidRPr="00A477C8">
        <w:rPr>
          <w:rFonts w:hint="eastAsia"/>
        </w:rPr>
        <w:t>操作系统的</w:t>
      </w:r>
      <w:r w:rsidRPr="00A477C8">
        <w:rPr>
          <w:rFonts w:hint="eastAsia"/>
        </w:rPr>
        <w:t>P</w:t>
      </w:r>
      <w:r w:rsidRPr="00A477C8">
        <w:t>C</w:t>
      </w:r>
      <w:r w:rsidRPr="00A477C8">
        <w:t>以及</w:t>
      </w:r>
      <w:r w:rsidRPr="00A477C8">
        <w:t>openEuler</w:t>
      </w:r>
      <w:r w:rsidRPr="00A477C8">
        <w:t>操作系统的华为云环境，需要购买弹性云服务器。</w:t>
      </w:r>
    </w:p>
    <w:p w14:paraId="16588478" w14:textId="77777777" w:rsidR="005B7D1D" w:rsidRPr="00A477C8" w:rsidRDefault="00E4767E">
      <w:pPr>
        <w:pStyle w:val="49"/>
      </w:pPr>
      <w:r w:rsidRPr="00A477C8">
        <w:t>设备介绍</w:t>
      </w:r>
    </w:p>
    <w:p w14:paraId="5CDEAD7C" w14:textId="77777777" w:rsidR="005B7D1D" w:rsidRPr="00A477C8" w:rsidRDefault="00E4767E" w:rsidP="006F73A1">
      <w:pPr>
        <w:pStyle w:val="1e"/>
      </w:pPr>
      <w:r w:rsidRPr="00A477C8">
        <w:t>为了满足实验需要，建议每套实验环境采用以下配置：</w:t>
      </w:r>
    </w:p>
    <w:p w14:paraId="65B2493C" w14:textId="1D0CCAEE" w:rsidR="005B7D1D" w:rsidRPr="00A477C8" w:rsidRDefault="00476D54">
      <w:pPr>
        <w:pStyle w:val="50"/>
        <w:numPr>
          <w:ilvl w:val="0"/>
          <w:numId w:val="0"/>
        </w:numPr>
        <w:ind w:left="1021"/>
        <w:rPr>
          <w:rFonts w:ascii="Huawei Sans" w:hAnsi="Huawei Sans"/>
        </w:rPr>
      </w:pPr>
      <w:r w:rsidRPr="00A477C8">
        <w:rPr>
          <w:rFonts w:ascii="Huawei Sans" w:hAnsi="Huawei Sans"/>
        </w:rPr>
        <w:t>配置</w:t>
      </w:r>
      <w:r w:rsidR="00E4767E" w:rsidRPr="00A477C8">
        <w:rPr>
          <w:rFonts w:ascii="Huawei Sans" w:hAnsi="Huawei Sans"/>
        </w:rPr>
        <w:t>明细表</w:t>
      </w:r>
    </w:p>
    <w:tbl>
      <w:tblPr>
        <w:tblStyle w:val="V30"/>
        <w:tblW w:w="8590" w:type="dxa"/>
        <w:tblInd w:w="1021" w:type="dxa"/>
        <w:tblLayout w:type="fixed"/>
        <w:tblCellMar>
          <w:top w:w="74" w:type="dxa"/>
          <w:left w:w="142" w:type="dxa"/>
          <w:bottom w:w="74" w:type="dxa"/>
          <w:right w:w="142" w:type="dxa"/>
        </w:tblCellMar>
        <w:tblLook w:val="04A0" w:firstRow="1" w:lastRow="0" w:firstColumn="1" w:lastColumn="0" w:noHBand="0" w:noVBand="1"/>
      </w:tblPr>
      <w:tblGrid>
        <w:gridCol w:w="2527"/>
        <w:gridCol w:w="6063"/>
      </w:tblGrid>
      <w:tr w:rsidR="005B7D1D" w:rsidRPr="00A477C8" w14:paraId="3A489EAF" w14:textId="77777777" w:rsidTr="005B7D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7" w:type="dxa"/>
          </w:tcPr>
          <w:p w14:paraId="03B05ED0" w14:textId="0AE1A3F7" w:rsidR="005B7D1D" w:rsidRPr="00A477C8" w:rsidRDefault="00476D54">
            <w:pPr>
              <w:pStyle w:val="59"/>
              <w:rPr>
                <w:rFonts w:ascii="Huawei Sans" w:hAnsi="Huawei Sans"/>
                <w:b w:val="0"/>
              </w:rPr>
            </w:pPr>
            <w:r w:rsidRPr="00A477C8">
              <w:rPr>
                <w:rFonts w:ascii="Huawei Sans" w:hAnsi="Huawei Sans"/>
              </w:rPr>
              <w:t>软件类型</w:t>
            </w:r>
          </w:p>
        </w:tc>
        <w:tc>
          <w:tcPr>
            <w:tcW w:w="6063" w:type="dxa"/>
          </w:tcPr>
          <w:p w14:paraId="20320723" w14:textId="6EB67D66" w:rsidR="005B7D1D" w:rsidRPr="00A477C8" w:rsidRDefault="00476D54">
            <w:pPr>
              <w:pStyle w:val="59"/>
              <w:cnfStyle w:val="100000000000" w:firstRow="1" w:lastRow="0" w:firstColumn="0" w:lastColumn="0" w:oddVBand="0" w:evenVBand="0" w:oddHBand="0" w:evenHBand="0" w:firstRowFirstColumn="0" w:firstRowLastColumn="0" w:lastRowFirstColumn="0" w:lastRowLastColumn="0"/>
              <w:rPr>
                <w:rFonts w:ascii="Huawei Sans" w:hAnsi="Huawei Sans"/>
                <w:b w:val="0"/>
              </w:rPr>
            </w:pPr>
            <w:r w:rsidRPr="00A477C8">
              <w:rPr>
                <w:rFonts w:ascii="Huawei Sans" w:hAnsi="Huawei Sans"/>
              </w:rPr>
              <w:t>软件版本</w:t>
            </w:r>
          </w:p>
        </w:tc>
      </w:tr>
      <w:tr w:rsidR="005B7D1D" w:rsidRPr="00A477C8" w14:paraId="06ADEA7A" w14:textId="77777777" w:rsidTr="005B7D1D">
        <w:tc>
          <w:tcPr>
            <w:cnfStyle w:val="001000000000" w:firstRow="0" w:lastRow="0" w:firstColumn="1" w:lastColumn="0" w:oddVBand="0" w:evenVBand="0" w:oddHBand="0" w:evenHBand="0" w:firstRowFirstColumn="0" w:firstRowLastColumn="0" w:lastRowFirstColumn="0" w:lastRowLastColumn="0"/>
            <w:tcW w:w="8590" w:type="dxa"/>
            <w:gridSpan w:val="2"/>
            <w:vAlign w:val="top"/>
          </w:tcPr>
          <w:p w14:paraId="0EFC78AB" w14:textId="77777777" w:rsidR="005B7D1D" w:rsidRPr="00A477C8" w:rsidRDefault="00E4767E" w:rsidP="0064776B">
            <w:pPr>
              <w:pStyle w:val="59"/>
              <w:jc w:val="left"/>
              <w:rPr>
                <w:rFonts w:ascii="Huawei Sans" w:hAnsi="Huawei Sans"/>
              </w:rPr>
            </w:pPr>
            <w:r w:rsidRPr="00A477C8">
              <w:rPr>
                <w:rFonts w:ascii="Huawei Sans" w:hAnsi="Huawei Sans"/>
              </w:rPr>
              <w:t>开发环境</w:t>
            </w:r>
            <w:r w:rsidRPr="00A477C8">
              <w:rPr>
                <w:rFonts w:ascii="Huawei Sans" w:hAnsi="Huawei Sans" w:hint="eastAsia"/>
              </w:rPr>
              <w:t>：</w:t>
            </w:r>
          </w:p>
        </w:tc>
      </w:tr>
      <w:tr w:rsidR="005B7D1D" w:rsidRPr="00A477C8" w14:paraId="0144AA8D" w14:textId="77777777" w:rsidTr="005B7D1D">
        <w:tc>
          <w:tcPr>
            <w:cnfStyle w:val="001000000000" w:firstRow="0" w:lastRow="0" w:firstColumn="1" w:lastColumn="0" w:oddVBand="0" w:evenVBand="0" w:oddHBand="0" w:evenHBand="0" w:firstRowFirstColumn="0" w:firstRowLastColumn="0" w:lastRowFirstColumn="0" w:lastRowLastColumn="0"/>
            <w:tcW w:w="2527" w:type="dxa"/>
            <w:vAlign w:val="top"/>
          </w:tcPr>
          <w:p w14:paraId="59090031" w14:textId="77777777" w:rsidR="005B7D1D" w:rsidRPr="00A477C8" w:rsidRDefault="00E4767E">
            <w:pPr>
              <w:pStyle w:val="59"/>
              <w:rPr>
                <w:rFonts w:ascii="Huawei Sans" w:hAnsi="Huawei Sans"/>
              </w:rPr>
            </w:pPr>
            <w:r w:rsidRPr="00A477C8">
              <w:rPr>
                <w:rFonts w:ascii="Huawei Sans" w:hAnsi="Huawei Sans"/>
              </w:rPr>
              <w:lastRenderedPageBreak/>
              <w:t>操作系统</w:t>
            </w:r>
          </w:p>
        </w:tc>
        <w:tc>
          <w:tcPr>
            <w:tcW w:w="6063" w:type="dxa"/>
            <w:vAlign w:val="top"/>
          </w:tcPr>
          <w:p w14:paraId="495948A4"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rPr>
            </w:pPr>
            <w:r w:rsidRPr="00A477C8">
              <w:rPr>
                <w:rFonts w:ascii="Huawei Sans" w:hAnsi="Huawei Sans" w:hint="eastAsia"/>
              </w:rPr>
              <w:t>Windows</w:t>
            </w:r>
          </w:p>
        </w:tc>
      </w:tr>
      <w:tr w:rsidR="005B7D1D" w:rsidRPr="00A477C8" w14:paraId="0263820F" w14:textId="77777777" w:rsidTr="005B7D1D">
        <w:tc>
          <w:tcPr>
            <w:cnfStyle w:val="001000000000" w:firstRow="0" w:lastRow="0" w:firstColumn="1" w:lastColumn="0" w:oddVBand="0" w:evenVBand="0" w:oddHBand="0" w:evenHBand="0" w:firstRowFirstColumn="0" w:firstRowLastColumn="0" w:lastRowFirstColumn="0" w:lastRowLastColumn="0"/>
            <w:tcW w:w="8590" w:type="dxa"/>
            <w:gridSpan w:val="2"/>
            <w:vAlign w:val="top"/>
          </w:tcPr>
          <w:p w14:paraId="424F9713" w14:textId="77777777" w:rsidR="005B7D1D" w:rsidRPr="00A477C8" w:rsidRDefault="00E4767E" w:rsidP="0064776B">
            <w:pPr>
              <w:pStyle w:val="59"/>
              <w:jc w:val="left"/>
              <w:rPr>
                <w:rFonts w:ascii="Huawei Sans" w:hAnsi="Huawei Sans"/>
              </w:rPr>
            </w:pPr>
            <w:r w:rsidRPr="00A477C8">
              <w:rPr>
                <w:rFonts w:ascii="Huawei Sans" w:hAnsi="Huawei Sans"/>
              </w:rPr>
              <w:t>编译环境</w:t>
            </w:r>
            <w:r w:rsidRPr="00A477C8">
              <w:rPr>
                <w:rFonts w:ascii="Huawei Sans" w:hAnsi="Huawei Sans" w:hint="eastAsia"/>
              </w:rPr>
              <w:t>：</w:t>
            </w:r>
          </w:p>
        </w:tc>
      </w:tr>
      <w:tr w:rsidR="005B7D1D" w:rsidRPr="00A477C8" w14:paraId="4A09F0F4" w14:textId="77777777" w:rsidTr="005B7D1D">
        <w:tc>
          <w:tcPr>
            <w:cnfStyle w:val="001000000000" w:firstRow="0" w:lastRow="0" w:firstColumn="1" w:lastColumn="0" w:oddVBand="0" w:evenVBand="0" w:oddHBand="0" w:evenHBand="0" w:firstRowFirstColumn="0" w:firstRowLastColumn="0" w:lastRowFirstColumn="0" w:lastRowLastColumn="0"/>
            <w:tcW w:w="2527" w:type="dxa"/>
            <w:vAlign w:val="top"/>
          </w:tcPr>
          <w:p w14:paraId="3E812356" w14:textId="77777777" w:rsidR="005B7D1D" w:rsidRPr="00A477C8" w:rsidRDefault="00E4767E">
            <w:pPr>
              <w:pStyle w:val="59"/>
              <w:rPr>
                <w:rFonts w:ascii="Huawei Sans" w:hAnsi="Huawei Sans"/>
              </w:rPr>
            </w:pPr>
            <w:r w:rsidRPr="00A477C8">
              <w:rPr>
                <w:rFonts w:ascii="Huawei Sans" w:hAnsi="Huawei Sans"/>
              </w:rPr>
              <w:t>操作系统</w:t>
            </w:r>
          </w:p>
        </w:tc>
        <w:tc>
          <w:tcPr>
            <w:tcW w:w="6063" w:type="dxa"/>
            <w:vAlign w:val="top"/>
          </w:tcPr>
          <w:p w14:paraId="7B356252" w14:textId="08970160"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rPr>
            </w:pPr>
            <w:r w:rsidRPr="00A477C8">
              <w:rPr>
                <w:rFonts w:ascii="Huawei Sans" w:hAnsi="Huawei Sans"/>
              </w:rPr>
              <w:t>openEuler</w:t>
            </w:r>
            <w:r w:rsidR="009E6F43" w:rsidRPr="00A477C8">
              <w:rPr>
                <w:rFonts w:ascii="Huawei Sans" w:hAnsi="Huawei Sans"/>
              </w:rPr>
              <w:t xml:space="preserve"> </w:t>
            </w:r>
            <w:r w:rsidRPr="00A477C8">
              <w:rPr>
                <w:rFonts w:ascii="Huawei Sans" w:hAnsi="Huawei Sans"/>
              </w:rPr>
              <w:t>20.3</w:t>
            </w:r>
            <w:r w:rsidR="009E6F43" w:rsidRPr="00A477C8">
              <w:rPr>
                <w:rFonts w:ascii="Huawei Sans" w:hAnsi="Huawei Sans"/>
              </w:rPr>
              <w:t xml:space="preserve"> </w:t>
            </w:r>
            <w:r w:rsidRPr="00A477C8">
              <w:rPr>
                <w:rFonts w:ascii="Huawei Sans" w:hAnsi="Huawei Sans"/>
              </w:rPr>
              <w:t xml:space="preserve">LTS </w:t>
            </w:r>
          </w:p>
        </w:tc>
      </w:tr>
      <w:tr w:rsidR="005B7D1D" w:rsidRPr="00A477C8" w14:paraId="0F6952CB" w14:textId="77777777" w:rsidTr="005B7D1D">
        <w:tc>
          <w:tcPr>
            <w:cnfStyle w:val="001000000000" w:firstRow="0" w:lastRow="0" w:firstColumn="1" w:lastColumn="0" w:oddVBand="0" w:evenVBand="0" w:oddHBand="0" w:evenHBand="0" w:firstRowFirstColumn="0" w:firstRowLastColumn="0" w:lastRowFirstColumn="0" w:lastRowLastColumn="0"/>
            <w:tcW w:w="2527" w:type="dxa"/>
            <w:vAlign w:val="top"/>
          </w:tcPr>
          <w:p w14:paraId="7A6DA292" w14:textId="77777777" w:rsidR="005B7D1D" w:rsidRPr="00A477C8" w:rsidRDefault="00E4767E">
            <w:pPr>
              <w:pStyle w:val="59"/>
              <w:rPr>
                <w:rFonts w:ascii="Huawei Sans" w:hAnsi="Huawei Sans"/>
              </w:rPr>
            </w:pPr>
            <w:r w:rsidRPr="00A477C8">
              <w:rPr>
                <w:rFonts w:ascii="Huawei Sans" w:hAnsi="Huawei Sans"/>
              </w:rPr>
              <w:t>Python</w:t>
            </w:r>
          </w:p>
        </w:tc>
        <w:tc>
          <w:tcPr>
            <w:tcW w:w="6063" w:type="dxa"/>
            <w:vAlign w:val="top"/>
          </w:tcPr>
          <w:p w14:paraId="5B02A463"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rPr>
            </w:pPr>
            <w:r w:rsidRPr="00A477C8">
              <w:rPr>
                <w:rFonts w:ascii="Huawei Sans" w:hAnsi="Huawei Sans"/>
              </w:rPr>
              <w:t>Python 3.7.X</w:t>
            </w:r>
          </w:p>
        </w:tc>
      </w:tr>
    </w:tbl>
    <w:p w14:paraId="7BFDD481" w14:textId="77777777" w:rsidR="004F71BD" w:rsidRPr="00A477C8" w:rsidRDefault="004F71BD" w:rsidP="004F71BD">
      <w:pPr>
        <w:pStyle w:val="2"/>
        <w:numPr>
          <w:ilvl w:val="0"/>
          <w:numId w:val="0"/>
        </w:numPr>
        <w:rPr>
          <w:rFonts w:ascii="Huawei Sans" w:hAnsi="Huawei Sans"/>
        </w:rPr>
      </w:pPr>
      <w:bookmarkStart w:id="26" w:name="_Toc65486967"/>
      <w:bookmarkStart w:id="27" w:name="_Toc80620145"/>
      <w:r w:rsidRPr="00A477C8">
        <w:rPr>
          <w:rFonts w:ascii="Huawei Sans" w:hAnsi="Huawei Sans"/>
        </w:rPr>
        <w:t>实验概览</w:t>
      </w:r>
      <w:bookmarkEnd w:id="26"/>
      <w:bookmarkEnd w:id="27"/>
    </w:p>
    <w:p w14:paraId="2C7F2E13" w14:textId="739BD5C1" w:rsidR="005079B6" w:rsidRPr="00A477C8" w:rsidRDefault="005079B6" w:rsidP="006F73A1">
      <w:pPr>
        <w:pStyle w:val="1e"/>
      </w:pPr>
      <w:r w:rsidRPr="00A477C8">
        <w:rPr>
          <w:noProof/>
        </w:rPr>
        <w:drawing>
          <wp:inline distT="0" distB="0" distL="0" distR="0" wp14:anchorId="3C644839" wp14:editId="00060AD6">
            <wp:extent cx="5245384" cy="3228975"/>
            <wp:effectExtent l="19050" t="19050" r="1270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169" cy="3234998"/>
                    </a:xfrm>
                    <a:prstGeom prst="rect">
                      <a:avLst/>
                    </a:prstGeom>
                    <a:noFill/>
                    <a:ln w="12700">
                      <a:solidFill>
                        <a:schemeClr val="bg1">
                          <a:lumMod val="85000"/>
                        </a:schemeClr>
                      </a:solidFill>
                    </a:ln>
                  </pic:spPr>
                </pic:pic>
              </a:graphicData>
            </a:graphic>
          </wp:inline>
        </w:drawing>
      </w:r>
    </w:p>
    <w:p w14:paraId="5699EDA4" w14:textId="1AE622D9" w:rsidR="004F71BD" w:rsidRPr="00A477C8" w:rsidRDefault="004F71BD">
      <w:pPr>
        <w:topLinePunct w:val="0"/>
        <w:adjustRightInd/>
        <w:snapToGrid/>
        <w:spacing w:before="0" w:after="0" w:line="240" w:lineRule="auto"/>
        <w:ind w:left="0"/>
        <w:rPr>
          <w:rFonts w:ascii="Huawei Sans" w:eastAsia="方正兰亭黑简体" w:hAnsi="Huawei Sans" w:cs="Huawei Sans"/>
        </w:rPr>
      </w:pPr>
      <w:r w:rsidRPr="00A477C8">
        <w:rPr>
          <w:rFonts w:ascii="Huawei Sans" w:eastAsia="方正兰亭黑简体" w:hAnsi="Huawei Sans" w:cs="Huawei Sans"/>
        </w:rPr>
        <w:br w:type="page"/>
      </w:r>
    </w:p>
    <w:p w14:paraId="09D39CF4" w14:textId="77777777" w:rsidR="005B7D1D" w:rsidRPr="00A477C8" w:rsidRDefault="005B7D1D">
      <w:pPr>
        <w:topLinePunct w:val="0"/>
        <w:adjustRightInd/>
        <w:snapToGrid/>
        <w:spacing w:before="0" w:after="0" w:line="240" w:lineRule="auto"/>
        <w:ind w:left="0"/>
        <w:rPr>
          <w:rFonts w:ascii="Huawei Sans" w:eastAsia="方正兰亭黑简体" w:hAnsi="Huawei Sans" w:cs="Huawei Sans"/>
        </w:rPr>
      </w:pPr>
    </w:p>
    <w:p w14:paraId="7E9D272C" w14:textId="77777777" w:rsidR="005B7D1D" w:rsidRPr="00A477C8" w:rsidRDefault="00E4767E">
      <w:pPr>
        <w:pStyle w:val="1"/>
        <w:numPr>
          <w:ilvl w:val="0"/>
          <w:numId w:val="18"/>
        </w:numPr>
      </w:pPr>
      <w:bookmarkStart w:id="28" w:name="_Toc48148964"/>
      <w:bookmarkStart w:id="29" w:name="_Toc48148960"/>
      <w:bookmarkStart w:id="30" w:name="_Toc48148962"/>
      <w:bookmarkStart w:id="31" w:name="_Toc48148957"/>
      <w:bookmarkStart w:id="32" w:name="_Toc48148961"/>
      <w:bookmarkStart w:id="33" w:name="_Toc48148963"/>
      <w:bookmarkStart w:id="34" w:name="_Toc48148965"/>
      <w:bookmarkStart w:id="35" w:name="_Toc48148983"/>
      <w:bookmarkStart w:id="36" w:name="_Toc48148966"/>
      <w:bookmarkStart w:id="37" w:name="_Toc48148984"/>
      <w:bookmarkStart w:id="38" w:name="_Toc48148985"/>
      <w:bookmarkStart w:id="39" w:name="_Toc48148967"/>
      <w:bookmarkStart w:id="40" w:name="_Toc48148958"/>
      <w:bookmarkStart w:id="41" w:name="_Toc48148959"/>
      <w:bookmarkStart w:id="42" w:name="_Ref67505153"/>
      <w:bookmarkStart w:id="43" w:name="_Ref67505163"/>
      <w:bookmarkStart w:id="44" w:name="_Ref67505173"/>
      <w:bookmarkStart w:id="45" w:name="_Ref67505186"/>
      <w:bookmarkStart w:id="46" w:name="_Ref67505221"/>
      <w:bookmarkStart w:id="47" w:name="_Ref67505227"/>
      <w:bookmarkStart w:id="48" w:name="_Ref67505230"/>
      <w:bookmarkStart w:id="49" w:name="_Ref67505232"/>
      <w:bookmarkStart w:id="50" w:name="_Ref67505240"/>
      <w:bookmarkStart w:id="51" w:name="_Ref67505261"/>
      <w:bookmarkStart w:id="52" w:name="_Toc80620146"/>
      <w:bookmarkEnd w:id="13"/>
      <w:bookmarkEnd w:id="14"/>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477C8">
        <w:t>社区环境准备</w:t>
      </w:r>
      <w:bookmarkEnd w:id="42"/>
      <w:bookmarkEnd w:id="43"/>
      <w:bookmarkEnd w:id="44"/>
      <w:bookmarkEnd w:id="45"/>
      <w:bookmarkEnd w:id="46"/>
      <w:bookmarkEnd w:id="47"/>
      <w:bookmarkEnd w:id="48"/>
      <w:bookmarkEnd w:id="49"/>
      <w:bookmarkEnd w:id="50"/>
      <w:bookmarkEnd w:id="51"/>
      <w:bookmarkEnd w:id="52"/>
    </w:p>
    <w:p w14:paraId="6DF4CDAD" w14:textId="77777777" w:rsidR="005B7D1D" w:rsidRPr="00A477C8" w:rsidRDefault="00E4767E" w:rsidP="006F73A1">
      <w:pPr>
        <w:pStyle w:val="1e"/>
      </w:pPr>
      <w:bookmarkStart w:id="53" w:name="_Toc466755572"/>
      <w:r w:rsidRPr="00A477C8">
        <w:t>需要</w:t>
      </w:r>
      <w:proofErr w:type="gramStart"/>
      <w:r w:rsidRPr="00A477C8">
        <w:t>完成码云账号</w:t>
      </w:r>
      <w:proofErr w:type="gramEnd"/>
      <w:r w:rsidRPr="00A477C8">
        <w:t>注册</w:t>
      </w:r>
      <w:r w:rsidRPr="00A477C8">
        <w:rPr>
          <w:rFonts w:hint="eastAsia"/>
        </w:rPr>
        <w:t>、</w:t>
      </w:r>
      <w:r w:rsidRPr="00A477C8">
        <w:t>绑定主邮箱以及签署</w:t>
      </w:r>
      <w:r w:rsidRPr="00A477C8">
        <w:rPr>
          <w:rFonts w:hint="eastAsia"/>
        </w:rPr>
        <w:t>C</w:t>
      </w:r>
      <w:r w:rsidRPr="00A477C8">
        <w:t>LA</w:t>
      </w:r>
      <w:r w:rsidRPr="00A477C8">
        <w:t>贡献</w:t>
      </w:r>
      <w:proofErr w:type="gramStart"/>
      <w:r w:rsidRPr="00A477C8">
        <w:t>者协</w:t>
      </w:r>
      <w:proofErr w:type="gramEnd"/>
      <w:r w:rsidRPr="00A477C8">
        <w:t>议之后</w:t>
      </w:r>
      <w:r w:rsidRPr="00A477C8">
        <w:rPr>
          <w:rFonts w:hint="eastAsia"/>
        </w:rPr>
        <w:t>，</w:t>
      </w:r>
      <w:r w:rsidRPr="00A477C8">
        <w:t>才能参与社区贡献</w:t>
      </w:r>
      <w:r w:rsidRPr="00A477C8">
        <w:rPr>
          <w:rFonts w:hint="eastAsia"/>
        </w:rPr>
        <w:t>。</w:t>
      </w:r>
    </w:p>
    <w:p w14:paraId="63834814" w14:textId="77777777" w:rsidR="005B7D1D" w:rsidRPr="00A477C8" w:rsidRDefault="00E4767E">
      <w:pPr>
        <w:pStyle w:val="2"/>
        <w:rPr>
          <w:rFonts w:ascii="Huawei Sans" w:hAnsi="Huawei Sans" w:cs="Huawei Sans"/>
        </w:rPr>
      </w:pPr>
      <w:bookmarkStart w:id="54" w:name="_Toc80620147"/>
      <w:proofErr w:type="gramStart"/>
      <w:r w:rsidRPr="00A477C8">
        <w:rPr>
          <w:rFonts w:ascii="Huawei Sans" w:hAnsi="Huawei Sans" w:cs="Huawei Sans" w:hint="eastAsia"/>
        </w:rPr>
        <w:t>注册</w:t>
      </w:r>
      <w:r w:rsidRPr="00A477C8">
        <w:rPr>
          <w:rFonts w:ascii="Huawei Sans" w:hAnsi="Huawei Sans" w:cs="Huawei Sans"/>
        </w:rPr>
        <w:t>码云账号</w:t>
      </w:r>
      <w:bookmarkEnd w:id="53"/>
      <w:bookmarkEnd w:id="54"/>
      <w:proofErr w:type="gramEnd"/>
    </w:p>
    <w:p w14:paraId="3E710633" w14:textId="046712BE" w:rsidR="005B7D1D" w:rsidRPr="00A477C8" w:rsidRDefault="00E4767E">
      <w:pPr>
        <w:pStyle w:val="30"/>
        <w:rPr>
          <w:bCs/>
          <w:i/>
          <w:iCs/>
          <w:color w:val="0000FF"/>
          <w:kern w:val="2"/>
        </w:rPr>
      </w:pPr>
      <w:r w:rsidRPr="00A477C8">
        <w:t>登录</w:t>
      </w:r>
      <w:proofErr w:type="gramStart"/>
      <w:r w:rsidRPr="00A477C8">
        <w:t>码云官网</w:t>
      </w:r>
      <w:proofErr w:type="gramEnd"/>
      <w:r w:rsidRPr="00A477C8">
        <w:t>（</w:t>
      </w:r>
      <w:hyperlink r:id="rId15" w:history="1">
        <w:r w:rsidRPr="00A477C8">
          <w:t>https://gitee.com/</w:t>
        </w:r>
      </w:hyperlink>
      <w:r w:rsidRPr="00A477C8">
        <w:t>），单击页面右上角的</w:t>
      </w:r>
      <w:r w:rsidR="0088717D" w:rsidRPr="00A477C8">
        <w:rPr>
          <w:rFonts w:hint="eastAsia"/>
        </w:rPr>
        <w:t>＂</w:t>
      </w:r>
      <w:r w:rsidRPr="00A477C8">
        <w:t>注册</w:t>
      </w:r>
      <w:r w:rsidR="0088717D" w:rsidRPr="00A477C8">
        <w:rPr>
          <w:rFonts w:hint="eastAsia"/>
        </w:rPr>
        <w:t>＂</w:t>
      </w:r>
      <w:r w:rsidRPr="00A477C8">
        <w:t>按钮注册账号。</w:t>
      </w:r>
    </w:p>
    <w:p w14:paraId="266620FD" w14:textId="405999F3" w:rsidR="003F498D" w:rsidRPr="00A477C8" w:rsidRDefault="003F498D" w:rsidP="006F73A1">
      <w:pPr>
        <w:pStyle w:val="1e"/>
      </w:pPr>
      <w:r w:rsidRPr="00A477C8">
        <w:rPr>
          <w:noProof/>
        </w:rPr>
        <mc:AlternateContent>
          <mc:Choice Requires="wps">
            <w:drawing>
              <wp:anchor distT="0" distB="0" distL="114300" distR="114300" simplePos="0" relativeHeight="251756544" behindDoc="0" locked="0" layoutInCell="1" allowOverlap="1" wp14:anchorId="661B0514" wp14:editId="13E75002">
                <wp:simplePos x="0" y="0"/>
                <wp:positionH relativeFrom="column">
                  <wp:posOffset>5071110</wp:posOffset>
                </wp:positionH>
                <wp:positionV relativeFrom="paragraph">
                  <wp:posOffset>112395</wp:posOffset>
                </wp:positionV>
                <wp:extent cx="202565" cy="172720"/>
                <wp:effectExtent l="19050" t="19050" r="26035" b="17780"/>
                <wp:wrapNone/>
                <wp:docPr id="85" name="矩形 85"/>
                <wp:cNvGraphicFramePr/>
                <a:graphic xmlns:a="http://schemas.openxmlformats.org/drawingml/2006/main">
                  <a:graphicData uri="http://schemas.microsoft.com/office/word/2010/wordprocessingShape">
                    <wps:wsp>
                      <wps:cNvSpPr/>
                      <wps:spPr>
                        <a:xfrm>
                          <a:off x="0" y="0"/>
                          <a:ext cx="202565" cy="1727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A9735" id="矩形 85" o:spid="_x0000_s1026" style="position:absolute;left:0;text-align:left;margin-left:399.3pt;margin-top:8.85pt;width:15.95pt;height:13.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" filled="f" strokecolor="#c7000b" strokeweight="2.25pt"/>
            </w:pict>
          </mc:Fallback>
        </mc:AlternateContent>
      </w:r>
      <w:r w:rsidRPr="00A477C8">
        <w:rPr>
          <w:noProof/>
        </w:rPr>
        <w:drawing>
          <wp:inline distT="0" distB="0" distL="0" distR="0" wp14:anchorId="4C800BCF" wp14:editId="4873D4EC">
            <wp:extent cx="4682490" cy="811832"/>
            <wp:effectExtent l="19050" t="19050" r="22860" b="266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4276" cy="819077"/>
                    </a:xfrm>
                    <a:prstGeom prst="rect">
                      <a:avLst/>
                    </a:prstGeom>
                    <a:noFill/>
                    <a:ln w="12700">
                      <a:solidFill>
                        <a:schemeClr val="bg1">
                          <a:lumMod val="85000"/>
                        </a:schemeClr>
                      </a:solidFill>
                    </a:ln>
                  </pic:spPr>
                </pic:pic>
              </a:graphicData>
            </a:graphic>
          </wp:inline>
        </w:drawing>
      </w:r>
    </w:p>
    <w:p w14:paraId="1107B1B1" w14:textId="481B9FA2" w:rsidR="005B7D1D" w:rsidRPr="00A477C8" w:rsidRDefault="00E4767E">
      <w:pPr>
        <w:pStyle w:val="30"/>
      </w:pPr>
      <w:r w:rsidRPr="00A477C8">
        <w:t>在注册页面填写相关信息</w:t>
      </w:r>
      <w:proofErr w:type="gramStart"/>
      <w:r w:rsidRPr="00A477C8">
        <w:t>并勾选阅读</w:t>
      </w:r>
      <w:proofErr w:type="gramEnd"/>
      <w:r w:rsidR="00720771" w:rsidRPr="00A477C8">
        <w:rPr>
          <w:rFonts w:hint="eastAsia"/>
        </w:rPr>
        <w:t>并</w:t>
      </w:r>
      <w:r w:rsidRPr="00A477C8">
        <w:t>同意相关条款</w:t>
      </w:r>
      <w:r w:rsidR="00720771" w:rsidRPr="00A477C8">
        <w:t>及规范</w:t>
      </w:r>
      <w:r w:rsidRPr="00A477C8">
        <w:t>，</w:t>
      </w:r>
      <w:proofErr w:type="gramStart"/>
      <w:r w:rsidRPr="00A477C8">
        <w:t>完成码云注</w:t>
      </w:r>
      <w:proofErr w:type="gramEnd"/>
      <w:r w:rsidRPr="00A477C8">
        <w:t>册</w:t>
      </w:r>
      <w:r w:rsidR="003F498D" w:rsidRPr="00A477C8">
        <w:rPr>
          <w:rFonts w:hint="eastAsia"/>
        </w:rPr>
        <w:t>，</w:t>
      </w:r>
      <w:r w:rsidRPr="00A477C8">
        <w:t>如</w:t>
      </w:r>
      <w:r w:rsidR="003F498D" w:rsidRPr="00A477C8">
        <w:rPr>
          <w:rFonts w:hint="eastAsia"/>
        </w:rPr>
        <w:t>下</w:t>
      </w:r>
      <w:r w:rsidRPr="00A477C8">
        <w:t>图所示</w:t>
      </w:r>
      <w:r w:rsidRPr="00A477C8">
        <w:rPr>
          <w:rFonts w:hint="eastAsia"/>
        </w:rPr>
        <w:t>。</w:t>
      </w:r>
    </w:p>
    <w:p w14:paraId="6F387AA3" w14:textId="5EB1CEC1" w:rsidR="005B7D1D" w:rsidRPr="00A477C8" w:rsidRDefault="000A5A46" w:rsidP="006F73A1">
      <w:pPr>
        <w:pStyle w:val="1e"/>
      </w:pPr>
      <w:r w:rsidRPr="00A477C8">
        <w:rPr>
          <w:noProof/>
        </w:rPr>
        <mc:AlternateContent>
          <mc:Choice Requires="wps">
            <w:drawing>
              <wp:anchor distT="0" distB="0" distL="114300" distR="114300" simplePos="0" relativeHeight="251740160" behindDoc="0" locked="0" layoutInCell="1" allowOverlap="1" wp14:anchorId="379E2DA2" wp14:editId="23CEEF53">
                <wp:simplePos x="0" y="0"/>
                <wp:positionH relativeFrom="column">
                  <wp:posOffset>2569210</wp:posOffset>
                </wp:positionH>
                <wp:positionV relativeFrom="paragraph">
                  <wp:posOffset>374650</wp:posOffset>
                </wp:positionV>
                <wp:extent cx="1533525" cy="1784985"/>
                <wp:effectExtent l="19050" t="19050" r="28575" b="24765"/>
                <wp:wrapNone/>
                <wp:docPr id="71" name="矩形 71"/>
                <wp:cNvGraphicFramePr/>
                <a:graphic xmlns:a="http://schemas.openxmlformats.org/drawingml/2006/main">
                  <a:graphicData uri="http://schemas.microsoft.com/office/word/2010/wordprocessingShape">
                    <wps:wsp>
                      <wps:cNvSpPr/>
                      <wps:spPr>
                        <a:xfrm>
                          <a:off x="0" y="0"/>
                          <a:ext cx="1533525" cy="17849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BAEB9" id="矩形 71" o:spid="_x0000_s1026" style="position:absolute;left:0;text-align:left;margin-left:202.3pt;margin-top:29.5pt;width:120.75pt;height:140.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" filled="f" strokecolor="#c7000b" strokeweight="2.25pt"/>
            </w:pict>
          </mc:Fallback>
        </mc:AlternateContent>
      </w:r>
      <w:r w:rsidR="00E4767E" w:rsidRPr="00A477C8">
        <w:rPr>
          <w:noProof/>
        </w:rPr>
        <w:drawing>
          <wp:inline distT="0" distB="0" distL="0" distR="0" wp14:anchorId="2C519A8F" wp14:editId="686B4880">
            <wp:extent cx="3529965" cy="2823749"/>
            <wp:effectExtent l="19050" t="19050" r="13335"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49849" cy="2839655"/>
                    </a:xfrm>
                    <a:prstGeom prst="rect">
                      <a:avLst/>
                    </a:prstGeom>
                    <a:noFill/>
                    <a:ln w="12700">
                      <a:solidFill>
                        <a:schemeClr val="bg1">
                          <a:lumMod val="85000"/>
                        </a:schemeClr>
                      </a:solidFill>
                    </a:ln>
                  </pic:spPr>
                </pic:pic>
              </a:graphicData>
            </a:graphic>
          </wp:inline>
        </w:drawing>
      </w:r>
    </w:p>
    <w:p w14:paraId="0DA147D6" w14:textId="77777777" w:rsidR="005B7D1D" w:rsidRPr="00A477C8" w:rsidRDefault="00E4767E">
      <w:pPr>
        <w:rPr>
          <w:rFonts w:ascii="Huawei Sans" w:eastAsia="方正兰亭黑简体" w:hAnsi="Huawei Sans"/>
        </w:rPr>
      </w:pPr>
      <w:r w:rsidRPr="00A477C8">
        <w:rPr>
          <w:rFonts w:ascii="Huawei Sans" w:eastAsia="方正兰亭黑简体" w:hAnsi="Huawei Sans" w:hint="eastAsia"/>
        </w:rPr>
        <w:t>必填信息如下：</w:t>
      </w:r>
    </w:p>
    <w:p w14:paraId="7F4D94A3" w14:textId="77777777" w:rsidR="005B7D1D" w:rsidRPr="00A477C8" w:rsidRDefault="00E4767E">
      <w:pPr>
        <w:pStyle w:val="a"/>
        <w:rPr>
          <w:rFonts w:ascii="Huawei Sans" w:eastAsia="方正兰亭黑简体" w:hAnsi="Huawei Sans"/>
          <w:sz w:val="20"/>
        </w:rPr>
      </w:pPr>
      <w:r w:rsidRPr="00A477C8">
        <w:rPr>
          <w:rFonts w:ascii="Huawei Sans" w:eastAsia="方正兰亭黑简体" w:hAnsi="Huawei Sans" w:hint="eastAsia"/>
          <w:sz w:val="20"/>
        </w:rPr>
        <w:t>姓名：</w:t>
      </w:r>
      <w:proofErr w:type="gramStart"/>
      <w:r w:rsidRPr="00A477C8">
        <w:rPr>
          <w:rFonts w:ascii="Huawei Sans" w:eastAsia="方正兰亭黑简体" w:hAnsi="Huawei Sans" w:hint="eastAsia"/>
          <w:sz w:val="20"/>
        </w:rPr>
        <w:t>码云账号</w:t>
      </w:r>
      <w:proofErr w:type="gramEnd"/>
      <w:r w:rsidRPr="00A477C8">
        <w:rPr>
          <w:rFonts w:ascii="Huawei Sans" w:eastAsia="方正兰亭黑简体" w:hAnsi="Huawei Sans" w:hint="eastAsia"/>
          <w:sz w:val="20"/>
        </w:rPr>
        <w:t>名称。</w:t>
      </w:r>
    </w:p>
    <w:p w14:paraId="5E4C1E62" w14:textId="77777777" w:rsidR="005B7D1D" w:rsidRPr="00A477C8" w:rsidRDefault="00E4767E">
      <w:pPr>
        <w:pStyle w:val="a"/>
        <w:rPr>
          <w:rFonts w:ascii="Huawei Sans" w:eastAsia="方正兰亭黑简体" w:hAnsi="Huawei Sans"/>
          <w:sz w:val="20"/>
        </w:rPr>
      </w:pPr>
      <w:r w:rsidRPr="00A477C8">
        <w:rPr>
          <w:rFonts w:ascii="Huawei Sans" w:eastAsia="方正兰亭黑简体" w:hAnsi="Huawei Sans" w:hint="eastAsia"/>
          <w:sz w:val="20"/>
        </w:rPr>
        <w:t>个人空间地址：注册账号主页地址，可用作推拉代码或者登录</w:t>
      </w:r>
      <w:r w:rsidRPr="00A477C8">
        <w:rPr>
          <w:rFonts w:ascii="Huawei Sans" w:eastAsia="方正兰亭黑简体" w:hAnsi="Huawei Sans" w:hint="eastAsia"/>
          <w:sz w:val="20"/>
        </w:rPr>
        <w:t>Gitee</w:t>
      </w:r>
      <w:r w:rsidRPr="00A477C8">
        <w:rPr>
          <w:rFonts w:ascii="Huawei Sans" w:eastAsia="方正兰亭黑简体" w:hAnsi="Huawei Sans" w:hint="eastAsia"/>
          <w:sz w:val="20"/>
        </w:rPr>
        <w:t>的用户名。</w:t>
      </w:r>
    </w:p>
    <w:p w14:paraId="29368878" w14:textId="77777777" w:rsidR="005B7D1D" w:rsidRPr="00A477C8" w:rsidRDefault="00E4767E">
      <w:pPr>
        <w:pStyle w:val="a"/>
        <w:rPr>
          <w:rFonts w:ascii="Huawei Sans" w:eastAsia="方正兰亭黑简体" w:hAnsi="Huawei Sans"/>
          <w:sz w:val="20"/>
        </w:rPr>
      </w:pPr>
      <w:r w:rsidRPr="00A477C8">
        <w:rPr>
          <w:rFonts w:ascii="Huawei Sans" w:eastAsia="方正兰亭黑简体" w:hAnsi="Huawei Sans" w:hint="eastAsia"/>
          <w:sz w:val="20"/>
        </w:rPr>
        <w:t>手机或者邮箱：验证需要。建议使用邮箱注册，默认为主邮箱，无需执行绑定主邮箱操作。</w:t>
      </w:r>
    </w:p>
    <w:p w14:paraId="2C1E2888" w14:textId="77777777" w:rsidR="005B7D1D" w:rsidRPr="00A477C8" w:rsidRDefault="00E4767E">
      <w:pPr>
        <w:pStyle w:val="a"/>
        <w:rPr>
          <w:rFonts w:ascii="Huawei Sans" w:eastAsia="方正兰亭黑简体" w:hAnsi="Huawei Sans"/>
          <w:sz w:val="20"/>
        </w:rPr>
      </w:pPr>
      <w:r w:rsidRPr="00A477C8">
        <w:rPr>
          <w:rFonts w:ascii="Huawei Sans" w:eastAsia="方正兰亭黑简体" w:hAnsi="Huawei Sans" w:hint="eastAsia"/>
          <w:sz w:val="20"/>
        </w:rPr>
        <w:lastRenderedPageBreak/>
        <w:t>密码：密码不少于</w:t>
      </w:r>
      <w:r w:rsidRPr="00A477C8">
        <w:rPr>
          <w:rFonts w:ascii="Huawei Sans" w:eastAsia="方正兰亭黑简体" w:hAnsi="Huawei Sans" w:hint="eastAsia"/>
          <w:sz w:val="20"/>
        </w:rPr>
        <w:t>6</w:t>
      </w:r>
      <w:r w:rsidRPr="00A477C8">
        <w:rPr>
          <w:rFonts w:ascii="Huawei Sans" w:eastAsia="方正兰亭黑简体" w:hAnsi="Huawei Sans" w:hint="eastAsia"/>
          <w:sz w:val="20"/>
        </w:rPr>
        <w:t>位。建议为字母、符号和数字的组合，以提升安全性。</w:t>
      </w:r>
    </w:p>
    <w:p w14:paraId="1C05A115" w14:textId="77777777" w:rsidR="005B7D1D" w:rsidRPr="00A477C8" w:rsidRDefault="00E4767E">
      <w:pPr>
        <w:pStyle w:val="2"/>
        <w:rPr>
          <w:rFonts w:ascii="Huawei Sans" w:hAnsi="Huawei Sans" w:cs="Huawei Sans"/>
        </w:rPr>
      </w:pPr>
      <w:bookmarkStart w:id="55" w:name="_Toc80620148"/>
      <w:r w:rsidRPr="00A477C8">
        <w:rPr>
          <w:rFonts w:ascii="Huawei Sans" w:hAnsi="Huawei Sans"/>
        </w:rPr>
        <w:t>绑定主邮箱</w:t>
      </w:r>
      <w:bookmarkEnd w:id="55"/>
    </w:p>
    <w:p w14:paraId="1F015489" w14:textId="4EBCBCD1" w:rsidR="005B7D1D" w:rsidRPr="00A477C8" w:rsidRDefault="00E4767E">
      <w:pPr>
        <w:pStyle w:val="30"/>
      </w:pPr>
      <w:r w:rsidRPr="00A477C8">
        <w:t>在</w:t>
      </w:r>
      <w:r w:rsidR="0088717D" w:rsidRPr="00A477C8">
        <w:t>＂</w:t>
      </w:r>
      <w:r w:rsidRPr="00A477C8">
        <w:t>个人主页</w:t>
      </w:r>
      <w:r w:rsidR="0088717D" w:rsidRPr="00A477C8">
        <w:t>＂</w:t>
      </w:r>
      <w:r w:rsidRPr="00A477C8">
        <w:t>页面，单击</w:t>
      </w:r>
      <w:r w:rsidR="0088717D" w:rsidRPr="00A477C8">
        <w:t>＂</w:t>
      </w:r>
      <w:r w:rsidRPr="00A477C8">
        <w:t>设置</w:t>
      </w:r>
      <w:r w:rsidR="0088717D" w:rsidRPr="00A477C8">
        <w:t>＂</w:t>
      </w:r>
      <w:r w:rsidRPr="00A477C8">
        <w:t>按钮进入</w:t>
      </w:r>
      <w:r w:rsidR="0088717D" w:rsidRPr="00A477C8">
        <w:t>＂</w:t>
      </w:r>
      <w:r w:rsidRPr="00A477C8">
        <w:t>个人信息</w:t>
      </w:r>
      <w:r w:rsidR="0088717D" w:rsidRPr="00A477C8">
        <w:rPr>
          <w:rFonts w:hint="eastAsia"/>
        </w:rPr>
        <w:t>＂</w:t>
      </w:r>
      <w:r w:rsidRPr="00A477C8">
        <w:t>设置页面。如</w:t>
      </w:r>
      <w:r w:rsidR="005A025F" w:rsidRPr="00A477C8">
        <w:rPr>
          <w:rFonts w:hint="eastAsia"/>
        </w:rPr>
        <w:t>下</w:t>
      </w:r>
      <w:r w:rsidRPr="00A477C8">
        <w:t>图所示。</w:t>
      </w:r>
    </w:p>
    <w:p w14:paraId="1114BE33" w14:textId="7D183EED" w:rsidR="005B7D1D" w:rsidRPr="00A477C8" w:rsidRDefault="000A5A46" w:rsidP="006F73A1">
      <w:pPr>
        <w:pStyle w:val="1e"/>
      </w:pPr>
      <w:r w:rsidRPr="00A477C8">
        <w:rPr>
          <w:noProof/>
        </w:rPr>
        <mc:AlternateContent>
          <mc:Choice Requires="wps">
            <w:drawing>
              <wp:anchor distT="0" distB="0" distL="114300" distR="114300" simplePos="0" relativeHeight="251742208" behindDoc="0" locked="0" layoutInCell="1" allowOverlap="1" wp14:anchorId="0E31D128" wp14:editId="2B35957C">
                <wp:simplePos x="0" y="0"/>
                <wp:positionH relativeFrom="column">
                  <wp:posOffset>2447925</wp:posOffset>
                </wp:positionH>
                <wp:positionV relativeFrom="paragraph">
                  <wp:posOffset>295910</wp:posOffset>
                </wp:positionV>
                <wp:extent cx="165100" cy="145415"/>
                <wp:effectExtent l="19050" t="19050" r="25400" b="26035"/>
                <wp:wrapNone/>
                <wp:docPr id="72" name="矩形 72"/>
                <wp:cNvGraphicFramePr/>
                <a:graphic xmlns:a="http://schemas.openxmlformats.org/drawingml/2006/main">
                  <a:graphicData uri="http://schemas.microsoft.com/office/word/2010/wordprocessingShape">
                    <wps:wsp>
                      <wps:cNvSpPr/>
                      <wps:spPr>
                        <a:xfrm>
                          <a:off x="0" y="0"/>
                          <a:ext cx="165100" cy="1454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EA675" id="矩形 72" o:spid="_x0000_s1026" style="position:absolute;left:0;text-align:left;margin-left:192.75pt;margin-top:23.3pt;width:13pt;height:11.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" filled="f" strokecolor="#c7000b" strokeweight="2.25pt"/>
            </w:pict>
          </mc:Fallback>
        </mc:AlternateContent>
      </w:r>
      <w:r w:rsidR="00E4767E" w:rsidRPr="00A477C8">
        <w:rPr>
          <w:noProof/>
        </w:rPr>
        <w:drawing>
          <wp:inline distT="0" distB="0" distL="0" distR="0" wp14:anchorId="799FDD95" wp14:editId="28F48216">
            <wp:extent cx="3542030" cy="820420"/>
            <wp:effectExtent l="19050" t="19050" r="20320" b="177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42400" cy="820800"/>
                    </a:xfrm>
                    <a:prstGeom prst="rect">
                      <a:avLst/>
                    </a:prstGeom>
                    <a:noFill/>
                    <a:ln w="12700">
                      <a:solidFill>
                        <a:schemeClr val="bg1">
                          <a:lumMod val="85000"/>
                        </a:schemeClr>
                      </a:solidFill>
                    </a:ln>
                  </pic:spPr>
                </pic:pic>
              </a:graphicData>
            </a:graphic>
          </wp:inline>
        </w:drawing>
      </w:r>
    </w:p>
    <w:p w14:paraId="47BECCFE" w14:textId="2543097F" w:rsidR="005B7D1D" w:rsidRPr="00A477C8" w:rsidRDefault="00E4767E">
      <w:pPr>
        <w:pStyle w:val="30"/>
      </w:pPr>
      <w:r w:rsidRPr="00A477C8">
        <w:t>在左侧导航栏单击</w:t>
      </w:r>
      <w:r w:rsidR="0088717D" w:rsidRPr="00A477C8">
        <w:t>＂</w:t>
      </w:r>
      <w:r w:rsidRPr="00A477C8">
        <w:t>邮箱管理</w:t>
      </w:r>
      <w:r w:rsidR="0088717D" w:rsidRPr="00A477C8">
        <w:t>＂</w:t>
      </w:r>
      <w:r w:rsidRPr="00A477C8">
        <w:t>，修改或者绑定主邮箱。主邮箱默认为注册时使用的邮箱。如</w:t>
      </w:r>
      <w:r w:rsidR="005A025F" w:rsidRPr="00A477C8">
        <w:rPr>
          <w:rFonts w:hint="eastAsia"/>
        </w:rPr>
        <w:t>下</w:t>
      </w:r>
      <w:r w:rsidRPr="00A477C8">
        <w:t>图所示</w:t>
      </w:r>
      <w:r w:rsidRPr="00A477C8">
        <w:rPr>
          <w:rFonts w:hint="eastAsia"/>
        </w:rPr>
        <w:t>。</w:t>
      </w:r>
    </w:p>
    <w:p w14:paraId="7DCB031D" w14:textId="58156533" w:rsidR="005B7D1D" w:rsidRPr="00A477C8" w:rsidRDefault="005A025F" w:rsidP="006F73A1">
      <w:pPr>
        <w:pStyle w:val="1e"/>
      </w:pPr>
      <w:r w:rsidRPr="00A477C8">
        <w:rPr>
          <w:noProof/>
        </w:rPr>
        <mc:AlternateContent>
          <mc:Choice Requires="wps">
            <w:drawing>
              <wp:anchor distT="0" distB="0" distL="114300" distR="114300" simplePos="0" relativeHeight="251746304" behindDoc="0" locked="0" layoutInCell="1" allowOverlap="1" wp14:anchorId="4B017ADD" wp14:editId="08E699C0">
                <wp:simplePos x="0" y="0"/>
                <wp:positionH relativeFrom="column">
                  <wp:posOffset>2067560</wp:posOffset>
                </wp:positionH>
                <wp:positionV relativeFrom="paragraph">
                  <wp:posOffset>601980</wp:posOffset>
                </wp:positionV>
                <wp:extent cx="352425" cy="151765"/>
                <wp:effectExtent l="19050" t="19050" r="28575" b="19685"/>
                <wp:wrapNone/>
                <wp:docPr id="77" name="矩形 77"/>
                <wp:cNvGraphicFramePr/>
                <a:graphic xmlns:a="http://schemas.openxmlformats.org/drawingml/2006/main">
                  <a:graphicData uri="http://schemas.microsoft.com/office/word/2010/wordprocessingShape">
                    <wps:wsp>
                      <wps:cNvSpPr/>
                      <wps:spPr>
                        <a:xfrm>
                          <a:off x="0" y="0"/>
                          <a:ext cx="352425" cy="1517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4C840" id="矩形 77" o:spid="_x0000_s1026" style="position:absolute;left:0;text-align:left;margin-left:162.8pt;margin-top:47.4pt;width:27.75pt;height:11.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" filled="f" strokecolor="#c7000b" strokeweight="2.25pt"/>
            </w:pict>
          </mc:Fallback>
        </mc:AlternateContent>
      </w:r>
      <w:r w:rsidRPr="00A477C8">
        <w:rPr>
          <w:noProof/>
        </w:rPr>
        <mc:AlternateContent>
          <mc:Choice Requires="wps">
            <w:drawing>
              <wp:anchor distT="0" distB="0" distL="114300" distR="114300" simplePos="0" relativeHeight="251744256" behindDoc="0" locked="0" layoutInCell="1" allowOverlap="1" wp14:anchorId="7F9BD516" wp14:editId="47D8464B">
                <wp:simplePos x="0" y="0"/>
                <wp:positionH relativeFrom="column">
                  <wp:posOffset>689610</wp:posOffset>
                </wp:positionH>
                <wp:positionV relativeFrom="paragraph">
                  <wp:posOffset>1395730</wp:posOffset>
                </wp:positionV>
                <wp:extent cx="438150" cy="158115"/>
                <wp:effectExtent l="19050" t="19050" r="19050" b="13335"/>
                <wp:wrapNone/>
                <wp:docPr id="75" name="矩形 75"/>
                <wp:cNvGraphicFramePr/>
                <a:graphic xmlns:a="http://schemas.openxmlformats.org/drawingml/2006/main">
                  <a:graphicData uri="http://schemas.microsoft.com/office/word/2010/wordprocessingShape">
                    <wps:wsp>
                      <wps:cNvSpPr/>
                      <wps:spPr>
                        <a:xfrm>
                          <a:off x="0" y="0"/>
                          <a:ext cx="438150" cy="1581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CA867" id="矩形 75" o:spid="_x0000_s1026" style="position:absolute;left:0;text-align:left;margin-left:54.3pt;margin-top:109.9pt;width:34.5pt;height:12.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" filled="f" strokecolor="#c7000b" strokeweight="2.25pt"/>
            </w:pict>
          </mc:Fallback>
        </mc:AlternateContent>
      </w:r>
      <w:r w:rsidR="00F048CC" w:rsidRPr="00A477C8">
        <w:rPr>
          <w:noProof/>
        </w:rPr>
        <w:drawing>
          <wp:inline distT="0" distB="0" distL="0" distR="0" wp14:anchorId="3556CCA5" wp14:editId="68FA1C01">
            <wp:extent cx="5156200" cy="2762135"/>
            <wp:effectExtent l="19050" t="19050" r="25400" b="196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2863" cy="2771061"/>
                    </a:xfrm>
                    <a:prstGeom prst="rect">
                      <a:avLst/>
                    </a:prstGeom>
                    <a:noFill/>
                    <a:ln w="12700">
                      <a:solidFill>
                        <a:schemeClr val="bg1">
                          <a:lumMod val="85000"/>
                        </a:schemeClr>
                      </a:solidFill>
                    </a:ln>
                  </pic:spPr>
                </pic:pic>
              </a:graphicData>
            </a:graphic>
          </wp:inline>
        </w:drawing>
      </w:r>
    </w:p>
    <w:p w14:paraId="6362372A" w14:textId="77777777" w:rsidR="005B7D1D" w:rsidRPr="00A477C8" w:rsidRDefault="00E4767E">
      <w:pPr>
        <w:pStyle w:val="2"/>
        <w:rPr>
          <w:rFonts w:ascii="Huawei Sans" w:hAnsi="Huawei Sans" w:cs="Huawei Sans"/>
        </w:rPr>
      </w:pPr>
      <w:bookmarkStart w:id="56" w:name="_Toc80620149"/>
      <w:r w:rsidRPr="00A477C8">
        <w:rPr>
          <w:rFonts w:ascii="Huawei Sans" w:hAnsi="Huawei Sans"/>
        </w:rPr>
        <w:t>签署</w:t>
      </w:r>
      <w:r w:rsidRPr="00A477C8">
        <w:rPr>
          <w:rFonts w:ascii="Huawei Sans" w:hAnsi="Huawei Sans" w:hint="eastAsia"/>
        </w:rPr>
        <w:t>C</w:t>
      </w:r>
      <w:r w:rsidRPr="00A477C8">
        <w:rPr>
          <w:rFonts w:ascii="Huawei Sans" w:hAnsi="Huawei Sans"/>
        </w:rPr>
        <w:t>LA</w:t>
      </w:r>
      <w:r w:rsidRPr="00A477C8">
        <w:rPr>
          <w:rFonts w:ascii="Huawei Sans" w:hAnsi="Huawei Sans"/>
        </w:rPr>
        <w:t>贡献者协议</w:t>
      </w:r>
      <w:bookmarkEnd w:id="56"/>
    </w:p>
    <w:p w14:paraId="7BB0700C" w14:textId="77777777" w:rsidR="00206823" w:rsidRPr="00A477C8" w:rsidRDefault="00E4767E" w:rsidP="009E6F43">
      <w:pPr>
        <w:pStyle w:val="30"/>
      </w:pPr>
      <w:r w:rsidRPr="00A477C8">
        <w:t>进入</w:t>
      </w:r>
      <w:r w:rsidRPr="00A477C8">
        <w:rPr>
          <w:rFonts w:hint="eastAsia"/>
        </w:rPr>
        <w:t>C</w:t>
      </w:r>
      <w:r w:rsidRPr="00A477C8">
        <w:t>LA</w:t>
      </w:r>
      <w:r w:rsidRPr="00A477C8">
        <w:t>签署页面</w:t>
      </w:r>
      <w:r w:rsidRPr="00A477C8">
        <w:rPr>
          <w:rFonts w:hint="eastAsia"/>
        </w:rPr>
        <w:t>（</w:t>
      </w:r>
      <w:hyperlink r:id="rId20" w:history="1">
        <w:r w:rsidRPr="00A477C8">
          <w:rPr>
            <w:rStyle w:val="afff9"/>
          </w:rPr>
          <w:t>https://opengauss.org/en/cla.html</w:t>
        </w:r>
      </w:hyperlink>
      <w:r w:rsidR="00206823" w:rsidRPr="00A477C8">
        <w:rPr>
          <w:rFonts w:hint="eastAsia"/>
        </w:rPr>
        <w:t>）。</w:t>
      </w:r>
    </w:p>
    <w:p w14:paraId="10D1BFC5" w14:textId="2523AB61" w:rsidR="00206823" w:rsidRPr="00A477C8" w:rsidRDefault="00206823" w:rsidP="006F73A1">
      <w:pPr>
        <w:pStyle w:val="1e"/>
      </w:pPr>
      <w:r w:rsidRPr="00A477C8">
        <w:rPr>
          <w:noProof/>
        </w:rPr>
        <w:lastRenderedPageBreak/>
        <mc:AlternateContent>
          <mc:Choice Requires="wps">
            <w:drawing>
              <wp:anchor distT="0" distB="0" distL="114300" distR="114300" simplePos="0" relativeHeight="251748352" behindDoc="0" locked="0" layoutInCell="1" allowOverlap="1" wp14:anchorId="3768D3D9" wp14:editId="63F3AC31">
                <wp:simplePos x="0" y="0"/>
                <wp:positionH relativeFrom="column">
                  <wp:posOffset>3731261</wp:posOffset>
                </wp:positionH>
                <wp:positionV relativeFrom="paragraph">
                  <wp:posOffset>1838960</wp:posOffset>
                </wp:positionV>
                <wp:extent cx="802640" cy="198755"/>
                <wp:effectExtent l="19050" t="19050" r="16510" b="10795"/>
                <wp:wrapNone/>
                <wp:docPr id="79" name="矩形 79"/>
                <wp:cNvGraphicFramePr/>
                <a:graphic xmlns:a="http://schemas.openxmlformats.org/drawingml/2006/main">
                  <a:graphicData uri="http://schemas.microsoft.com/office/word/2010/wordprocessingShape">
                    <wps:wsp>
                      <wps:cNvSpPr/>
                      <wps:spPr>
                        <a:xfrm>
                          <a:off x="0" y="0"/>
                          <a:ext cx="802640" cy="1987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2858A" id="矩形 79" o:spid="_x0000_s1026" style="position:absolute;left:0;text-align:left;margin-left:293.8pt;margin-top:144.8pt;width:63.2pt;height:15.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" filled="f" strokecolor="#c7000b" strokeweight="2.25pt"/>
            </w:pict>
          </mc:Fallback>
        </mc:AlternateContent>
      </w:r>
      <w:r w:rsidRPr="00A477C8">
        <w:rPr>
          <w:noProof/>
        </w:rPr>
        <w:drawing>
          <wp:inline distT="0" distB="0" distL="0" distR="0" wp14:anchorId="286EBAF7" wp14:editId="1CBCD5AA">
            <wp:extent cx="4063365" cy="2186409"/>
            <wp:effectExtent l="19050" t="19050" r="13335" b="2349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1344" cy="2190702"/>
                    </a:xfrm>
                    <a:prstGeom prst="rect">
                      <a:avLst/>
                    </a:prstGeom>
                    <a:noFill/>
                    <a:ln w="12700">
                      <a:solidFill>
                        <a:schemeClr val="bg1">
                          <a:lumMod val="85000"/>
                        </a:schemeClr>
                      </a:solidFill>
                    </a:ln>
                  </pic:spPr>
                </pic:pic>
              </a:graphicData>
            </a:graphic>
          </wp:inline>
        </w:drawing>
      </w:r>
    </w:p>
    <w:p w14:paraId="50989D3F" w14:textId="2DC30B9D" w:rsidR="0072475F" w:rsidRPr="00A477C8" w:rsidRDefault="00E4767E" w:rsidP="009E6F43">
      <w:pPr>
        <w:pStyle w:val="30"/>
      </w:pPr>
      <w:r w:rsidRPr="00A477C8">
        <w:t>选择</w:t>
      </w:r>
      <w:r w:rsidR="0088717D" w:rsidRPr="00A477C8">
        <w:t>＂</w:t>
      </w:r>
      <w:r w:rsidR="00206823" w:rsidRPr="00A477C8">
        <w:rPr>
          <w:rFonts w:hint="eastAsia"/>
        </w:rPr>
        <w:t>签署</w:t>
      </w:r>
      <w:r w:rsidR="00206823" w:rsidRPr="00A477C8">
        <w:t>个人</w:t>
      </w:r>
      <w:r w:rsidR="00206823" w:rsidRPr="00A477C8">
        <w:rPr>
          <w:rFonts w:hint="eastAsia"/>
        </w:rPr>
        <w:t>C</w:t>
      </w:r>
      <w:r w:rsidR="00206823" w:rsidRPr="00A477C8">
        <w:t>LA</w:t>
      </w:r>
      <w:r w:rsidRPr="00A477C8">
        <w:t>（</w:t>
      </w:r>
      <w:r w:rsidRPr="00A477C8">
        <w:t xml:space="preserve">Sign </w:t>
      </w:r>
      <w:r w:rsidRPr="00A477C8">
        <w:rPr>
          <w:rFonts w:hint="eastAsia"/>
        </w:rPr>
        <w:t>I</w:t>
      </w:r>
      <w:r w:rsidRPr="00A477C8">
        <w:t>ndividual CLA</w:t>
      </w:r>
      <w:r w:rsidRPr="00A477C8">
        <w:rPr>
          <w:rFonts w:hint="eastAsia"/>
        </w:rPr>
        <w:t>）</w:t>
      </w:r>
      <w:r w:rsidR="0088717D" w:rsidRPr="00A477C8">
        <w:t>＂</w:t>
      </w:r>
      <w:r w:rsidRPr="00A477C8">
        <w:t>，</w:t>
      </w:r>
      <w:r w:rsidR="0072475F" w:rsidRPr="00A477C8">
        <w:rPr>
          <w:rFonts w:hint="eastAsia"/>
        </w:rPr>
        <w:t>填写相关信息。</w:t>
      </w:r>
    </w:p>
    <w:p w14:paraId="28EEDFAF" w14:textId="5297B7A6" w:rsidR="001905F7" w:rsidRPr="00A477C8" w:rsidRDefault="001905F7">
      <w:pPr>
        <w:rPr>
          <w:rFonts w:ascii="Huawei Sans" w:eastAsia="方正兰亭黑简体" w:hAnsi="Huawei Sans"/>
        </w:rPr>
      </w:pPr>
      <w:r w:rsidRPr="00A477C8">
        <w:rPr>
          <w:rFonts w:ascii="Huawei Sans" w:eastAsia="方正兰亭黑简体" w:hAnsi="Huawei Sans"/>
          <w:noProof/>
        </w:rPr>
        <mc:AlternateContent>
          <mc:Choice Requires="wps">
            <w:drawing>
              <wp:anchor distT="0" distB="0" distL="114300" distR="114300" simplePos="0" relativeHeight="251750400" behindDoc="0" locked="0" layoutInCell="1" allowOverlap="1" wp14:anchorId="270B19F6" wp14:editId="7F7F9C21">
                <wp:simplePos x="0" y="0"/>
                <wp:positionH relativeFrom="column">
                  <wp:posOffset>1795121</wp:posOffset>
                </wp:positionH>
                <wp:positionV relativeFrom="paragraph">
                  <wp:posOffset>18125</wp:posOffset>
                </wp:positionV>
                <wp:extent cx="3263265" cy="789305"/>
                <wp:effectExtent l="19050" t="19050" r="13335" b="10795"/>
                <wp:wrapNone/>
                <wp:docPr id="81" name="矩形 81"/>
                <wp:cNvGraphicFramePr/>
                <a:graphic xmlns:a="http://schemas.openxmlformats.org/drawingml/2006/main">
                  <a:graphicData uri="http://schemas.microsoft.com/office/word/2010/wordprocessingShape">
                    <wps:wsp>
                      <wps:cNvSpPr/>
                      <wps:spPr>
                        <a:xfrm>
                          <a:off x="0" y="0"/>
                          <a:ext cx="3263265" cy="7893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D7678" id="矩形 81" o:spid="_x0000_s1026" style="position:absolute;left:0;text-align:left;margin-left:141.35pt;margin-top:1.45pt;width:256.95pt;height:6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" filled="f" strokecolor="#c7000b" strokeweight="2.25pt"/>
            </w:pict>
          </mc:Fallback>
        </mc:AlternateContent>
      </w:r>
      <w:r w:rsidRPr="00A477C8">
        <w:rPr>
          <w:rFonts w:ascii="Huawei Sans" w:eastAsia="方正兰亭黑简体" w:hAnsi="Huawei Sans"/>
          <w:noProof/>
        </w:rPr>
        <mc:AlternateContent>
          <mc:Choice Requires="wps">
            <w:drawing>
              <wp:anchor distT="0" distB="0" distL="114300" distR="114300" simplePos="0" relativeHeight="251752448" behindDoc="0" locked="0" layoutInCell="1" allowOverlap="1" wp14:anchorId="1DE6ECA1" wp14:editId="12C2BD8F">
                <wp:simplePos x="0" y="0"/>
                <wp:positionH relativeFrom="column">
                  <wp:posOffset>771359</wp:posOffset>
                </wp:positionH>
                <wp:positionV relativeFrom="paragraph">
                  <wp:posOffset>1818338</wp:posOffset>
                </wp:positionV>
                <wp:extent cx="159798" cy="197485"/>
                <wp:effectExtent l="19050" t="19050" r="12065" b="12065"/>
                <wp:wrapNone/>
                <wp:docPr id="82" name="矩形 82"/>
                <wp:cNvGraphicFramePr/>
                <a:graphic xmlns:a="http://schemas.openxmlformats.org/drawingml/2006/main">
                  <a:graphicData uri="http://schemas.microsoft.com/office/word/2010/wordprocessingShape">
                    <wps:wsp>
                      <wps:cNvSpPr/>
                      <wps:spPr>
                        <a:xfrm>
                          <a:off x="0" y="0"/>
                          <a:ext cx="159798" cy="1974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922FA" id="矩形 82" o:spid="_x0000_s1026" style="position:absolute;left:0;text-align:left;margin-left:60.75pt;margin-top:143.2pt;width:12.6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" filled="f" strokecolor="#c7000b" strokeweight="2.25pt"/>
            </w:pict>
          </mc:Fallback>
        </mc:AlternateContent>
      </w:r>
      <w:r w:rsidRPr="00A477C8">
        <w:rPr>
          <w:rFonts w:ascii="Huawei Sans" w:eastAsia="方正兰亭黑简体" w:hAnsi="Huawei Sans"/>
          <w:noProof/>
        </w:rPr>
        <mc:AlternateContent>
          <mc:Choice Requires="wps">
            <w:drawing>
              <wp:anchor distT="0" distB="0" distL="114300" distR="114300" simplePos="0" relativeHeight="251754496" behindDoc="0" locked="0" layoutInCell="1" allowOverlap="1" wp14:anchorId="0120A000" wp14:editId="62C43B9F">
                <wp:simplePos x="0" y="0"/>
                <wp:positionH relativeFrom="column">
                  <wp:posOffset>2409289</wp:posOffset>
                </wp:positionH>
                <wp:positionV relativeFrom="paragraph">
                  <wp:posOffset>2066912</wp:posOffset>
                </wp:positionV>
                <wp:extent cx="958788" cy="239093"/>
                <wp:effectExtent l="19050" t="19050" r="13335" b="27940"/>
                <wp:wrapNone/>
                <wp:docPr id="83" name="矩形 83"/>
                <wp:cNvGraphicFramePr/>
                <a:graphic xmlns:a="http://schemas.openxmlformats.org/drawingml/2006/main">
                  <a:graphicData uri="http://schemas.microsoft.com/office/word/2010/wordprocessingShape">
                    <wps:wsp>
                      <wps:cNvSpPr/>
                      <wps:spPr>
                        <a:xfrm flipV="1">
                          <a:off x="0" y="0"/>
                          <a:ext cx="958788" cy="23909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571A9" id="矩形 83" o:spid="_x0000_s1026" style="position:absolute;left:0;text-align:left;margin-left:189.7pt;margin-top:162.75pt;width:75.5pt;height:18.8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" filled="f" strokecolor="#c7000b" strokeweight="2.25pt"/>
            </w:pict>
          </mc:Fallback>
        </mc:AlternateContent>
      </w:r>
      <w:r w:rsidRPr="00A477C8">
        <w:rPr>
          <w:rFonts w:ascii="Huawei Sans" w:eastAsia="方正兰亭黑简体" w:hAnsi="Huawei Sans"/>
          <w:noProof/>
        </w:rPr>
        <w:drawing>
          <wp:inline distT="0" distB="0" distL="0" distR="0" wp14:anchorId="4AD64166" wp14:editId="746E9D5C">
            <wp:extent cx="4320000" cy="2307600"/>
            <wp:effectExtent l="19050" t="19050" r="23495" b="16510"/>
            <wp:docPr id="13" name="图片 13" descr="C:\Users\swx941157\AppData\Roaming\eSpace_Desktop\UserData\swx941157\imagefiles\8BF211C0-0AA1-48A4-8456-1CBE1EC97A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x941157\AppData\Roaming\eSpace_Desktop\UserData\swx941157\imagefiles\8BF211C0-0AA1-48A4-8456-1CBE1EC97AD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0000" cy="2307600"/>
                    </a:xfrm>
                    <a:prstGeom prst="rect">
                      <a:avLst/>
                    </a:prstGeom>
                    <a:noFill/>
                    <a:ln w="12700">
                      <a:solidFill>
                        <a:schemeClr val="bg1">
                          <a:lumMod val="85000"/>
                        </a:schemeClr>
                      </a:solidFill>
                    </a:ln>
                  </pic:spPr>
                </pic:pic>
              </a:graphicData>
            </a:graphic>
          </wp:inline>
        </w:drawing>
      </w:r>
    </w:p>
    <w:p w14:paraId="49EB39DF" w14:textId="7C83CD1A" w:rsidR="005B7D1D" w:rsidRPr="00A477C8" w:rsidRDefault="00174A58" w:rsidP="00174A58">
      <w:pPr>
        <w:pStyle w:val="1e"/>
      </w:pPr>
      <w:r w:rsidRPr="00A477C8">
        <w:rPr>
          <w:rFonts w:hint="eastAsia"/>
        </w:rPr>
        <w:t>按照提示填写信息，</w:t>
      </w:r>
      <w:r w:rsidRPr="00A477C8">
        <w:rPr>
          <w:rFonts w:hint="eastAsia"/>
        </w:rPr>
        <w:t>Gitee-ID</w:t>
      </w:r>
      <w:r w:rsidRPr="00A477C8">
        <w:rPr>
          <w:rFonts w:hint="eastAsia"/>
        </w:rPr>
        <w:t>是您自己的</w:t>
      </w:r>
      <w:r w:rsidRPr="00A477C8">
        <w:rPr>
          <w:rFonts w:hint="eastAsia"/>
        </w:rPr>
        <w:t>gitee</w:t>
      </w:r>
      <w:r w:rsidRPr="00A477C8">
        <w:rPr>
          <w:rFonts w:hint="eastAsia"/>
        </w:rPr>
        <w:t>账号，邮箱也要与</w:t>
      </w:r>
      <w:r w:rsidRPr="00A477C8">
        <w:rPr>
          <w:rFonts w:hint="eastAsia"/>
        </w:rPr>
        <w:t>gitee</w:t>
      </w:r>
      <w:r w:rsidRPr="00A477C8">
        <w:rPr>
          <w:rFonts w:hint="eastAsia"/>
        </w:rPr>
        <w:t>账号的邮箱（以及</w:t>
      </w:r>
      <w:r w:rsidRPr="00A477C8">
        <w:rPr>
          <w:rFonts w:hint="eastAsia"/>
        </w:rPr>
        <w:t>git</w:t>
      </w:r>
      <w:r w:rsidRPr="00A477C8">
        <w:rPr>
          <w:rFonts w:hint="eastAsia"/>
        </w:rPr>
        <w:t>初始设置的邮箱）保持一致。然后阅读</w:t>
      </w:r>
      <w:r w:rsidR="0088717D" w:rsidRPr="00A477C8">
        <w:rPr>
          <w:rFonts w:hint="eastAsia"/>
        </w:rPr>
        <w:t>＂</w:t>
      </w:r>
      <w:r w:rsidRPr="00A477C8">
        <w:rPr>
          <w:rFonts w:hint="eastAsia"/>
        </w:rPr>
        <w:t>隐私政策</w:t>
      </w:r>
      <w:r w:rsidR="0088717D" w:rsidRPr="00A477C8">
        <w:rPr>
          <w:rFonts w:hint="eastAsia"/>
        </w:rPr>
        <w:t>＂</w:t>
      </w:r>
      <w:r w:rsidRPr="00A477C8">
        <w:rPr>
          <w:rFonts w:hint="eastAsia"/>
        </w:rPr>
        <w:t>，如果同意</w:t>
      </w:r>
      <w:proofErr w:type="gramStart"/>
      <w:r w:rsidRPr="00A477C8">
        <w:rPr>
          <w:rFonts w:hint="eastAsia"/>
        </w:rPr>
        <w:t>就勾选前面</w:t>
      </w:r>
      <w:proofErr w:type="gramEnd"/>
      <w:r w:rsidRPr="00A477C8">
        <w:rPr>
          <w:rFonts w:hint="eastAsia"/>
        </w:rPr>
        <w:t>的选择框，然后</w:t>
      </w:r>
      <w:r w:rsidR="005A025F" w:rsidRPr="00A477C8">
        <w:rPr>
          <w:rFonts w:hint="eastAsia"/>
        </w:rPr>
        <w:t>单击签署，</w:t>
      </w:r>
      <w:r w:rsidR="00E4767E" w:rsidRPr="00A477C8">
        <w:rPr>
          <w:rFonts w:hint="eastAsia"/>
        </w:rPr>
        <w:t>完成</w:t>
      </w:r>
      <w:r w:rsidR="00E4767E" w:rsidRPr="00A477C8">
        <w:rPr>
          <w:rFonts w:hint="eastAsia"/>
        </w:rPr>
        <w:t>C</w:t>
      </w:r>
      <w:r w:rsidR="00E4767E" w:rsidRPr="00A477C8">
        <w:t>LA</w:t>
      </w:r>
      <w:r w:rsidR="00E4767E" w:rsidRPr="00A477C8">
        <w:t>签署</w:t>
      </w:r>
      <w:r w:rsidR="00E4767E" w:rsidRPr="00A477C8">
        <w:rPr>
          <w:rFonts w:hint="eastAsia"/>
        </w:rPr>
        <w:t>。如</w:t>
      </w:r>
      <w:r w:rsidR="009E6F43" w:rsidRPr="00A477C8">
        <w:rPr>
          <w:rFonts w:hint="eastAsia"/>
        </w:rPr>
        <w:t>下</w:t>
      </w:r>
      <w:r w:rsidR="00E4767E" w:rsidRPr="00A477C8">
        <w:rPr>
          <w:rFonts w:hint="eastAsia"/>
        </w:rPr>
        <w:t>图</w:t>
      </w:r>
      <w:r w:rsidR="009E6F43" w:rsidRPr="00A477C8">
        <w:rPr>
          <w:rFonts w:hint="eastAsia"/>
        </w:rPr>
        <w:t>：</w:t>
      </w:r>
    </w:p>
    <w:p w14:paraId="07FF29D8" w14:textId="21AB22C2" w:rsidR="005B7D1D" w:rsidRPr="00A477C8" w:rsidRDefault="002861E3" w:rsidP="006F73A1">
      <w:pPr>
        <w:pStyle w:val="1e"/>
      </w:pPr>
      <w:r w:rsidRPr="00A477C8">
        <w:rPr>
          <w:noProof/>
        </w:rPr>
        <w:lastRenderedPageBreak/>
        <mc:AlternateContent>
          <mc:Choice Requires="wps">
            <w:drawing>
              <wp:anchor distT="0" distB="0" distL="114300" distR="114300" simplePos="0" relativeHeight="251758592" behindDoc="0" locked="0" layoutInCell="1" allowOverlap="1" wp14:anchorId="6A5B3085" wp14:editId="513A5BD3">
                <wp:simplePos x="0" y="0"/>
                <wp:positionH relativeFrom="column">
                  <wp:posOffset>930910</wp:posOffset>
                </wp:positionH>
                <wp:positionV relativeFrom="paragraph">
                  <wp:posOffset>1706881</wp:posOffset>
                </wp:positionV>
                <wp:extent cx="1002664" cy="527050"/>
                <wp:effectExtent l="19050" t="19050" r="26670" b="25400"/>
                <wp:wrapNone/>
                <wp:docPr id="87" name="矩形 87"/>
                <wp:cNvGraphicFramePr/>
                <a:graphic xmlns:a="http://schemas.openxmlformats.org/drawingml/2006/main">
                  <a:graphicData uri="http://schemas.microsoft.com/office/word/2010/wordprocessingShape">
                    <wps:wsp>
                      <wps:cNvSpPr/>
                      <wps:spPr>
                        <a:xfrm>
                          <a:off x="0" y="0"/>
                          <a:ext cx="1002664" cy="5270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EB693" id="矩形 87" o:spid="_x0000_s1026" style="position:absolute;left:0;text-align:left;margin-left:73.3pt;margin-top:134.4pt;width:78.95pt;height:4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" filled="f" strokecolor="#c7000b" strokeweight="2.25pt"/>
            </w:pict>
          </mc:Fallback>
        </mc:AlternateContent>
      </w:r>
      <w:r w:rsidR="00B40C67" w:rsidRPr="00A477C8">
        <w:rPr>
          <w:noProof/>
        </w:rPr>
        <w:drawing>
          <wp:inline distT="0" distB="0" distL="0" distR="0" wp14:anchorId="6CC387A0" wp14:editId="3D613070">
            <wp:extent cx="4181475" cy="2886075"/>
            <wp:effectExtent l="19050" t="19050" r="28575" b="285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1475" cy="2886075"/>
                    </a:xfrm>
                    <a:prstGeom prst="rect">
                      <a:avLst/>
                    </a:prstGeom>
                    <a:noFill/>
                    <a:ln w="12700">
                      <a:solidFill>
                        <a:schemeClr val="bg1">
                          <a:lumMod val="85000"/>
                        </a:schemeClr>
                      </a:solidFill>
                    </a:ln>
                  </pic:spPr>
                </pic:pic>
              </a:graphicData>
            </a:graphic>
          </wp:inline>
        </w:drawing>
      </w:r>
      <w:bookmarkStart w:id="57" w:name="_Toc47516447"/>
    </w:p>
    <w:p w14:paraId="046A241F" w14:textId="7D5795CA" w:rsidR="005A025F" w:rsidRPr="00A477C8" w:rsidRDefault="005A025F" w:rsidP="005A025F">
      <w:pPr>
        <w:topLinePunct w:val="0"/>
        <w:adjustRightInd/>
        <w:snapToGrid/>
        <w:spacing w:before="0" w:after="0" w:line="240" w:lineRule="auto"/>
        <w:ind w:left="0"/>
        <w:rPr>
          <w:rFonts w:ascii="Huawei Sans" w:eastAsia="方正兰亭黑简体" w:hAnsi="Huawei Sans" w:cs="Huawei Sans"/>
          <w:color w:val="000000"/>
          <w:sz w:val="21"/>
          <w:szCs w:val="21"/>
          <w:shd w:val="clear" w:color="auto" w:fill="FFFFFF"/>
        </w:rPr>
      </w:pPr>
      <w:r w:rsidRPr="00A477C8">
        <w:rPr>
          <w:rFonts w:ascii="Huawei Sans" w:eastAsia="方正兰亭黑简体" w:hAnsi="Huawei Sans"/>
        </w:rPr>
        <w:br w:type="page"/>
      </w:r>
    </w:p>
    <w:p w14:paraId="62F4F90A" w14:textId="7808BCF9" w:rsidR="005B7D1D" w:rsidRPr="00A477C8" w:rsidRDefault="00E4767E">
      <w:pPr>
        <w:pStyle w:val="1"/>
      </w:pPr>
      <w:bookmarkStart w:id="58" w:name="_Toc80620150"/>
      <w:r w:rsidRPr="00A477C8">
        <w:lastRenderedPageBreak/>
        <w:t>搭建开发环境</w:t>
      </w:r>
      <w:bookmarkEnd w:id="57"/>
      <w:bookmarkEnd w:id="58"/>
    </w:p>
    <w:p w14:paraId="6B02EFF6" w14:textId="22C719C6" w:rsidR="005B7D1D" w:rsidRPr="00A477C8" w:rsidRDefault="00E4767E" w:rsidP="006F73A1">
      <w:pPr>
        <w:pStyle w:val="1e"/>
      </w:pPr>
      <w:r w:rsidRPr="00A477C8">
        <w:rPr>
          <w:rFonts w:hint="eastAsia"/>
        </w:rPr>
        <w:t>搭建开发环境之前需要在码云（</w:t>
      </w:r>
      <w:hyperlink r:id="rId24" w:history="1">
        <w:r w:rsidRPr="00A477C8">
          <w:rPr>
            <w:rStyle w:val="afff9"/>
          </w:rPr>
          <w:t>https://gitee.com/</w:t>
        </w:r>
      </w:hyperlink>
      <w:r w:rsidRPr="00A477C8">
        <w:rPr>
          <w:rFonts w:hint="eastAsia"/>
        </w:rPr>
        <w:t>）上完成注册</w:t>
      </w:r>
      <w:r w:rsidR="00B77955" w:rsidRPr="00A477C8">
        <w:rPr>
          <w:rFonts w:hint="eastAsia"/>
        </w:rPr>
        <w:t>个人</w:t>
      </w:r>
      <w:r w:rsidRPr="00A477C8">
        <w:rPr>
          <w:rFonts w:hint="eastAsia"/>
        </w:rPr>
        <w:t>Gitee</w:t>
      </w:r>
      <w:r w:rsidRPr="00A477C8">
        <w:t>账号</w:t>
      </w:r>
      <w:r w:rsidRPr="00A477C8">
        <w:rPr>
          <w:rFonts w:hint="eastAsia"/>
        </w:rPr>
        <w:t>、签署</w:t>
      </w:r>
      <w:r w:rsidRPr="00A477C8">
        <w:rPr>
          <w:rFonts w:hint="eastAsia"/>
        </w:rPr>
        <w:t>C</w:t>
      </w:r>
      <w:r w:rsidRPr="00A477C8">
        <w:t>LA</w:t>
      </w:r>
      <w:r w:rsidRPr="00A477C8">
        <w:rPr>
          <w:rFonts w:hint="eastAsia"/>
        </w:rPr>
        <w:t>协议</w:t>
      </w:r>
      <w:r w:rsidRPr="00A477C8">
        <w:rPr>
          <w:rFonts w:hint="eastAsia"/>
        </w:rPr>
        <w:t>(</w:t>
      </w:r>
      <w:r w:rsidRPr="00A477C8">
        <w:rPr>
          <w:rFonts w:hint="eastAsia"/>
        </w:rPr>
        <w:t>贡献者许可协议</w:t>
      </w:r>
      <w:r w:rsidRPr="00A477C8">
        <w:rPr>
          <w:rFonts w:hint="eastAsia"/>
        </w:rPr>
        <w:t>)</w:t>
      </w:r>
      <w:r w:rsidRPr="00A477C8">
        <w:rPr>
          <w:rFonts w:hint="eastAsia"/>
        </w:rPr>
        <w:t>，详情请参见</w:t>
      </w:r>
      <w:r w:rsidR="00FC4AE6" w:rsidRPr="00A477C8">
        <w:fldChar w:fldCharType="begin"/>
      </w:r>
      <w:r w:rsidR="00FC4AE6" w:rsidRPr="00A477C8">
        <w:instrText xml:space="preserve"> </w:instrText>
      </w:r>
      <w:r w:rsidR="00FC4AE6" w:rsidRPr="00A477C8">
        <w:rPr>
          <w:rFonts w:hint="eastAsia"/>
        </w:rPr>
        <w:instrText>REF _Ref67505261 \r \h</w:instrText>
      </w:r>
      <w:r w:rsidR="00FC4AE6" w:rsidRPr="00A477C8">
        <w:instrText xml:space="preserve"> </w:instrText>
      </w:r>
      <w:r w:rsidR="007C2729" w:rsidRPr="00A477C8">
        <w:instrText xml:space="preserve"> \* MERGEFORMAT </w:instrText>
      </w:r>
      <w:r w:rsidR="00FC4AE6" w:rsidRPr="00A477C8">
        <w:fldChar w:fldCharType="separate"/>
      </w:r>
      <w:r w:rsidR="00FC4AE6" w:rsidRPr="00A477C8">
        <w:t xml:space="preserve">1 </w:t>
      </w:r>
      <w:r w:rsidR="00FC4AE6" w:rsidRPr="00A477C8">
        <w:fldChar w:fldCharType="end"/>
      </w:r>
      <w:r w:rsidR="00FC4AE6" w:rsidRPr="00A477C8">
        <w:rPr>
          <w:rStyle w:val="afff9"/>
        </w:rPr>
        <w:fldChar w:fldCharType="begin"/>
      </w:r>
      <w:r w:rsidR="00FC4AE6" w:rsidRPr="00A477C8">
        <w:instrText xml:space="preserve"> </w:instrText>
      </w:r>
      <w:r w:rsidR="00FC4AE6" w:rsidRPr="00A477C8">
        <w:rPr>
          <w:rFonts w:hint="eastAsia"/>
        </w:rPr>
        <w:instrText>REF _Ref67505221 \h</w:instrText>
      </w:r>
      <w:r w:rsidR="00FC4AE6" w:rsidRPr="00A477C8">
        <w:instrText xml:space="preserve"> </w:instrText>
      </w:r>
      <w:r w:rsidR="007C2729" w:rsidRPr="00A477C8">
        <w:rPr>
          <w:rStyle w:val="afff9"/>
        </w:rPr>
        <w:instrText xml:space="preserve"> \* MERGEFORMAT </w:instrText>
      </w:r>
      <w:r w:rsidR="00FC4AE6" w:rsidRPr="00A477C8">
        <w:rPr>
          <w:rStyle w:val="afff9"/>
        </w:rPr>
      </w:r>
      <w:r w:rsidR="00FC4AE6" w:rsidRPr="00A477C8">
        <w:rPr>
          <w:rStyle w:val="afff9"/>
        </w:rPr>
        <w:fldChar w:fldCharType="separate"/>
      </w:r>
      <w:r w:rsidR="00FC4AE6" w:rsidRPr="00A477C8">
        <w:t>社区环境准备</w:t>
      </w:r>
      <w:r w:rsidR="00FC4AE6" w:rsidRPr="00A477C8">
        <w:rPr>
          <w:rStyle w:val="afff9"/>
        </w:rPr>
        <w:fldChar w:fldCharType="end"/>
      </w:r>
      <w:r w:rsidRPr="00A477C8">
        <w:rPr>
          <w:rFonts w:hint="eastAsia"/>
        </w:rPr>
        <w:t>。</w:t>
      </w:r>
    </w:p>
    <w:p w14:paraId="6ABCAFD1" w14:textId="77777777" w:rsidR="005B7D1D" w:rsidRPr="00A477C8" w:rsidRDefault="00E4767E">
      <w:pPr>
        <w:pStyle w:val="2"/>
        <w:rPr>
          <w:rFonts w:ascii="Huawei Sans" w:hAnsi="Huawei Sans" w:cs="Huawei Sans"/>
        </w:rPr>
      </w:pPr>
      <w:bookmarkStart w:id="59" w:name="_Toc80620151"/>
      <w:r w:rsidRPr="00A477C8">
        <w:rPr>
          <w:rFonts w:ascii="Huawei Sans" w:hAnsi="Huawei Sans" w:cs="Huawei Sans"/>
        </w:rPr>
        <w:t>拉取个人分支</w:t>
      </w:r>
      <w:bookmarkEnd w:id="59"/>
    </w:p>
    <w:p w14:paraId="05BAE434" w14:textId="41D190E3" w:rsidR="008E28BB" w:rsidRPr="00A477C8" w:rsidRDefault="00E4767E" w:rsidP="00C9302D">
      <w:pPr>
        <w:pStyle w:val="30"/>
        <w:rPr>
          <w:shd w:val="clear" w:color="auto" w:fill="FFFFFF"/>
        </w:rPr>
      </w:pPr>
      <w:r w:rsidRPr="00A477C8">
        <w:t>进入开源社区网站的</w:t>
      </w:r>
      <w:r w:rsidRPr="00A477C8">
        <w:rPr>
          <w:shd w:val="clear" w:color="auto" w:fill="FFFFFF"/>
        </w:rPr>
        <w:t>openGauss-server</w:t>
      </w:r>
      <w:r w:rsidRPr="00A477C8">
        <w:rPr>
          <w:shd w:val="clear" w:color="auto" w:fill="FFFFFF"/>
        </w:rPr>
        <w:t>（代码）仓库</w:t>
      </w:r>
      <w:r w:rsidR="008E28BB" w:rsidRPr="00A477C8">
        <w:rPr>
          <w:rFonts w:hint="eastAsia"/>
          <w:shd w:val="clear" w:color="auto" w:fill="FFFFFF"/>
        </w:rPr>
        <w:t>。</w:t>
      </w:r>
    </w:p>
    <w:p w14:paraId="7ABED51A" w14:textId="77777777" w:rsidR="008E28BB" w:rsidRPr="00A477C8" w:rsidRDefault="008E28BB" w:rsidP="006F73A1">
      <w:pPr>
        <w:pStyle w:val="1e"/>
      </w:pPr>
      <w:r w:rsidRPr="00A477C8">
        <w:rPr>
          <w:rFonts w:hint="eastAsia"/>
        </w:rPr>
        <w:t>地址如下</w:t>
      </w:r>
      <w:hyperlink r:id="rId25" w:history="1">
        <w:r w:rsidRPr="00A477C8">
          <w:rPr>
            <w:rStyle w:val="afff9"/>
          </w:rPr>
          <w:t>https://gitee.com/opengauss</w:t>
        </w:r>
      </w:hyperlink>
      <w:r w:rsidRPr="00A477C8">
        <w:rPr>
          <w:rFonts w:hint="eastAsia"/>
        </w:rPr>
        <w:t>，单击</w:t>
      </w:r>
      <w:r w:rsidRPr="00A477C8">
        <w:t>openGauss-server</w:t>
      </w:r>
      <w:r w:rsidRPr="00A477C8">
        <w:rPr>
          <w:rFonts w:hint="eastAsia"/>
        </w:rPr>
        <w:t>，</w:t>
      </w:r>
      <w:r w:rsidRPr="00A477C8">
        <w:t>如</w:t>
      </w:r>
      <w:r w:rsidRPr="00A477C8">
        <w:rPr>
          <w:rFonts w:hint="eastAsia"/>
        </w:rPr>
        <w:t>下</w:t>
      </w:r>
      <w:r w:rsidRPr="00A477C8">
        <w:t>图所示。</w:t>
      </w:r>
    </w:p>
    <w:p w14:paraId="3A87B679" w14:textId="3C4AA8BE" w:rsidR="005B7D1D" w:rsidRPr="00A477C8" w:rsidRDefault="002861E3" w:rsidP="006F73A1">
      <w:pPr>
        <w:pStyle w:val="1e"/>
        <w:rPr>
          <w:rFonts w:cs="Arial"/>
          <w:color w:val="000000" w:themeColor="text1"/>
        </w:rPr>
      </w:pPr>
      <w:r w:rsidRPr="00A477C8">
        <w:rPr>
          <w:noProof/>
        </w:rPr>
        <mc:AlternateContent>
          <mc:Choice Requires="wps">
            <w:drawing>
              <wp:anchor distT="0" distB="0" distL="114300" distR="114300" simplePos="0" relativeHeight="251760640" behindDoc="0" locked="0" layoutInCell="1" allowOverlap="1" wp14:anchorId="53AD8EBD" wp14:editId="19106C6F">
                <wp:simplePos x="0" y="0"/>
                <wp:positionH relativeFrom="column">
                  <wp:posOffset>734060</wp:posOffset>
                </wp:positionH>
                <wp:positionV relativeFrom="paragraph">
                  <wp:posOffset>924560</wp:posOffset>
                </wp:positionV>
                <wp:extent cx="1599565" cy="596265"/>
                <wp:effectExtent l="19050" t="19050" r="19685" b="13335"/>
                <wp:wrapNone/>
                <wp:docPr id="88" name="矩形 88"/>
                <wp:cNvGraphicFramePr/>
                <a:graphic xmlns:a="http://schemas.openxmlformats.org/drawingml/2006/main">
                  <a:graphicData uri="http://schemas.microsoft.com/office/word/2010/wordprocessingShape">
                    <wps:wsp>
                      <wps:cNvSpPr/>
                      <wps:spPr>
                        <a:xfrm>
                          <a:off x="0" y="0"/>
                          <a:ext cx="1599565" cy="5962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F3331" id="矩形 88" o:spid="_x0000_s1026" style="position:absolute;left:0;text-align:left;margin-left:57.8pt;margin-top:72.8pt;width:125.95pt;height:46.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" filled="f" strokecolor="#c7000b" strokeweight="2.25pt"/>
            </w:pict>
          </mc:Fallback>
        </mc:AlternateContent>
      </w:r>
      <w:r w:rsidRPr="00A477C8">
        <w:rPr>
          <w:noProof/>
        </w:rPr>
        <w:drawing>
          <wp:inline distT="0" distB="0" distL="0" distR="0" wp14:anchorId="2B3C0DAD" wp14:editId="4AD7D584">
            <wp:extent cx="5149215" cy="2155746"/>
            <wp:effectExtent l="19050" t="19050" r="13335" b="165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5389" cy="2158331"/>
                    </a:xfrm>
                    <a:prstGeom prst="rect">
                      <a:avLst/>
                    </a:prstGeom>
                    <a:noFill/>
                    <a:ln w="12700">
                      <a:solidFill>
                        <a:schemeClr val="bg1">
                          <a:lumMod val="85000"/>
                        </a:schemeClr>
                      </a:solidFill>
                    </a:ln>
                  </pic:spPr>
                </pic:pic>
              </a:graphicData>
            </a:graphic>
          </wp:inline>
        </w:drawing>
      </w:r>
    </w:p>
    <w:p w14:paraId="7BAF1A67" w14:textId="73D47DD0" w:rsidR="005B7D1D" w:rsidRPr="00A477C8" w:rsidRDefault="00E4767E">
      <w:pPr>
        <w:pStyle w:val="30"/>
      </w:pPr>
      <w:r w:rsidRPr="00A477C8">
        <w:rPr>
          <w:shd w:val="clear" w:color="auto" w:fill="FFFFFF"/>
        </w:rPr>
        <w:t>单击右上角</w:t>
      </w:r>
      <w:r w:rsidR="0088717D" w:rsidRPr="00A477C8">
        <w:rPr>
          <w:shd w:val="clear" w:color="auto" w:fill="FFFFFF"/>
        </w:rPr>
        <w:t>＂</w:t>
      </w:r>
      <w:r w:rsidRPr="00A477C8">
        <w:rPr>
          <w:shd w:val="clear" w:color="auto" w:fill="FFFFFF"/>
        </w:rPr>
        <w:t>Forked</w:t>
      </w:r>
      <w:r w:rsidR="0088717D" w:rsidRPr="00A477C8">
        <w:rPr>
          <w:shd w:val="clear" w:color="auto" w:fill="FFFFFF"/>
        </w:rPr>
        <w:t>＂</w:t>
      </w:r>
      <w:r w:rsidRPr="00A477C8">
        <w:rPr>
          <w:shd w:val="clear" w:color="auto" w:fill="FFFFFF"/>
        </w:rPr>
        <w:t>按钮，</w:t>
      </w:r>
      <w:r w:rsidRPr="00A477C8">
        <w:rPr>
          <w:shd w:val="clear" w:color="auto" w:fill="FFFFFF"/>
        </w:rPr>
        <w:t>Fork</w:t>
      </w:r>
      <w:r w:rsidR="00421AC3" w:rsidRPr="00A477C8">
        <w:rPr>
          <w:rFonts w:hint="eastAsia"/>
          <w:shd w:val="clear" w:color="auto" w:fill="FFFFFF"/>
        </w:rPr>
        <w:t>（复刻）</w:t>
      </w:r>
      <w:r w:rsidRPr="00A477C8">
        <w:rPr>
          <w:shd w:val="clear" w:color="auto" w:fill="FFFFFF"/>
        </w:rPr>
        <w:t>个人分支</w:t>
      </w:r>
      <w:r w:rsidR="008E28BB" w:rsidRPr="00A477C8">
        <w:rPr>
          <w:shd w:val="clear" w:color="auto" w:fill="FFFFFF"/>
        </w:rPr>
        <w:t>，</w:t>
      </w:r>
      <w:r w:rsidRPr="00A477C8">
        <w:rPr>
          <w:shd w:val="clear" w:color="auto" w:fill="FFFFFF"/>
        </w:rPr>
        <w:t>如</w:t>
      </w:r>
      <w:r w:rsidR="002861E3" w:rsidRPr="00A477C8">
        <w:rPr>
          <w:rFonts w:hint="eastAsia"/>
          <w:shd w:val="clear" w:color="auto" w:fill="FFFFFF"/>
        </w:rPr>
        <w:t>下</w:t>
      </w:r>
      <w:r w:rsidR="002861E3" w:rsidRPr="00A477C8">
        <w:rPr>
          <w:shd w:val="clear" w:color="auto" w:fill="FFFFFF"/>
        </w:rPr>
        <w:t>图</w:t>
      </w:r>
      <w:r w:rsidRPr="00A477C8">
        <w:rPr>
          <w:shd w:val="clear" w:color="auto" w:fill="FFFFFF"/>
        </w:rPr>
        <w:t>所示。</w:t>
      </w:r>
    </w:p>
    <w:p w14:paraId="0794DE7A" w14:textId="2B075BDB" w:rsidR="005B7D1D" w:rsidRPr="00A477C8" w:rsidRDefault="002861E3" w:rsidP="006F73A1">
      <w:pPr>
        <w:pStyle w:val="1e"/>
        <w:rPr>
          <w:rFonts w:cs="Arial"/>
          <w:color w:val="000000" w:themeColor="text1"/>
        </w:rPr>
      </w:pPr>
      <w:r w:rsidRPr="00A477C8">
        <w:rPr>
          <w:noProof/>
        </w:rPr>
        <mc:AlternateContent>
          <mc:Choice Requires="wps">
            <w:drawing>
              <wp:anchor distT="0" distB="0" distL="114300" distR="114300" simplePos="0" relativeHeight="251762688" behindDoc="0" locked="0" layoutInCell="1" allowOverlap="1" wp14:anchorId="1271BAF9" wp14:editId="0701CD1A">
                <wp:simplePos x="0" y="0"/>
                <wp:positionH relativeFrom="column">
                  <wp:posOffset>5210810</wp:posOffset>
                </wp:positionH>
                <wp:positionV relativeFrom="paragraph">
                  <wp:posOffset>171450</wp:posOffset>
                </wp:positionV>
                <wp:extent cx="329565" cy="169545"/>
                <wp:effectExtent l="19050" t="19050" r="13335" b="20955"/>
                <wp:wrapNone/>
                <wp:docPr id="90" name="矩形 90"/>
                <wp:cNvGraphicFramePr/>
                <a:graphic xmlns:a="http://schemas.openxmlformats.org/drawingml/2006/main">
                  <a:graphicData uri="http://schemas.microsoft.com/office/word/2010/wordprocessingShape">
                    <wps:wsp>
                      <wps:cNvSpPr/>
                      <wps:spPr>
                        <a:xfrm>
                          <a:off x="0" y="0"/>
                          <a:ext cx="329565" cy="1695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31D22" id="矩形 90" o:spid="_x0000_s1026" style="position:absolute;left:0;text-align:left;margin-left:410.3pt;margin-top:13.5pt;width:25.95pt;height:13.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" filled="f" strokecolor="#c7000b" strokeweight="2.25pt"/>
            </w:pict>
          </mc:Fallback>
        </mc:AlternateContent>
      </w:r>
      <w:r w:rsidRPr="00A477C8">
        <w:rPr>
          <w:noProof/>
        </w:rPr>
        <w:drawing>
          <wp:inline distT="0" distB="0" distL="0" distR="0" wp14:anchorId="1A5AB5E0" wp14:editId="00EC1F08">
            <wp:extent cx="5168265" cy="2060228"/>
            <wp:effectExtent l="19050" t="19050" r="13335" b="165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4251" cy="2062614"/>
                    </a:xfrm>
                    <a:prstGeom prst="rect">
                      <a:avLst/>
                    </a:prstGeom>
                    <a:noFill/>
                    <a:ln w="12700">
                      <a:solidFill>
                        <a:schemeClr val="bg1">
                          <a:lumMod val="85000"/>
                        </a:schemeClr>
                      </a:solidFill>
                    </a:ln>
                  </pic:spPr>
                </pic:pic>
              </a:graphicData>
            </a:graphic>
          </wp:inline>
        </w:drawing>
      </w:r>
    </w:p>
    <w:p w14:paraId="1098D165" w14:textId="41BA42D6" w:rsidR="008E28BB" w:rsidRPr="00A477C8" w:rsidRDefault="008E28BB" w:rsidP="008E28BB">
      <w:pPr>
        <w:pStyle w:val="30"/>
        <w:rPr>
          <w:rFonts w:cs="Arial"/>
          <w:color w:val="000000" w:themeColor="text1"/>
        </w:rPr>
      </w:pPr>
      <w:r w:rsidRPr="00A477C8">
        <w:lastRenderedPageBreak/>
        <w:t>进入开源社区网站的</w:t>
      </w:r>
      <w:r w:rsidRPr="00A477C8">
        <w:rPr>
          <w:shd w:val="clear" w:color="auto" w:fill="FFFFFF"/>
        </w:rPr>
        <w:t>openGauss-OM</w:t>
      </w:r>
      <w:r w:rsidR="00944D19" w:rsidRPr="00A477C8">
        <w:rPr>
          <w:rFonts w:hint="eastAsia"/>
          <w:shd w:val="clear" w:color="auto" w:fill="FFFFFF"/>
        </w:rPr>
        <w:t>（代</w:t>
      </w:r>
      <w:r w:rsidRPr="00A477C8">
        <w:rPr>
          <w:shd w:val="clear" w:color="auto" w:fill="FFFFFF"/>
        </w:rPr>
        <w:t>码）仓库</w:t>
      </w:r>
      <w:r w:rsidRPr="00A477C8">
        <w:rPr>
          <w:noProof/>
        </w:rPr>
        <w:t>。</w:t>
      </w:r>
    </w:p>
    <w:p w14:paraId="621179B3" w14:textId="1B0DB3AD" w:rsidR="008E28BB" w:rsidRPr="00A477C8" w:rsidRDefault="008E28BB" w:rsidP="006F73A1">
      <w:pPr>
        <w:pStyle w:val="1e"/>
      </w:pPr>
      <w:r w:rsidRPr="00A477C8">
        <w:rPr>
          <w:noProof/>
        </w:rPr>
        <mc:AlternateContent>
          <mc:Choice Requires="wps">
            <w:drawing>
              <wp:anchor distT="0" distB="0" distL="114300" distR="114300" simplePos="0" relativeHeight="251767808" behindDoc="0" locked="0" layoutInCell="1" allowOverlap="1" wp14:anchorId="7A89073C" wp14:editId="44E7A70A">
                <wp:simplePos x="0" y="0"/>
                <wp:positionH relativeFrom="column">
                  <wp:posOffset>5331460</wp:posOffset>
                </wp:positionH>
                <wp:positionV relativeFrom="paragraph">
                  <wp:posOffset>435610</wp:posOffset>
                </wp:positionV>
                <wp:extent cx="329565" cy="198755"/>
                <wp:effectExtent l="19050" t="19050" r="13335" b="10795"/>
                <wp:wrapNone/>
                <wp:docPr id="96" name="矩形 96"/>
                <wp:cNvGraphicFramePr/>
                <a:graphic xmlns:a="http://schemas.openxmlformats.org/drawingml/2006/main">
                  <a:graphicData uri="http://schemas.microsoft.com/office/word/2010/wordprocessingShape">
                    <wps:wsp>
                      <wps:cNvSpPr/>
                      <wps:spPr>
                        <a:xfrm>
                          <a:off x="0" y="0"/>
                          <a:ext cx="329565" cy="1987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5CC41" id="矩形 96" o:spid="_x0000_s1026" style="position:absolute;left:0;text-align:left;margin-left:419.8pt;margin-top:34.3pt;width:25.95pt;height:15.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" filled="f" strokecolor="#c7000b" strokeweight="2.25pt"/>
            </w:pict>
          </mc:Fallback>
        </mc:AlternateContent>
      </w:r>
      <w:r w:rsidRPr="00A477C8">
        <w:rPr>
          <w:rFonts w:hint="eastAsia"/>
        </w:rPr>
        <w:t>地址如下</w:t>
      </w:r>
      <w:r w:rsidRPr="00A477C8">
        <w:t>https:</w:t>
      </w:r>
      <w:proofErr w:type="gramStart"/>
      <w:r w:rsidRPr="00A477C8">
        <w:t>//gitee.com/opengauss/openGauss-OM?_</w:t>
      </w:r>
      <w:proofErr w:type="gramEnd"/>
      <w:r w:rsidRPr="00A477C8">
        <w:t>from=gitee_search</w:t>
      </w:r>
      <w:r w:rsidRPr="00A477C8">
        <w:rPr>
          <w:rFonts w:hint="eastAsia"/>
        </w:rPr>
        <w:t>，</w:t>
      </w:r>
      <w:r w:rsidRPr="00A477C8">
        <w:t>单击右上角</w:t>
      </w:r>
      <w:r w:rsidR="0088717D" w:rsidRPr="00A477C8">
        <w:t>＂</w:t>
      </w:r>
      <w:r w:rsidRPr="00A477C8">
        <w:t>Forked</w:t>
      </w:r>
      <w:r w:rsidR="0088717D" w:rsidRPr="00A477C8">
        <w:t>＂</w:t>
      </w:r>
      <w:r w:rsidRPr="00A477C8">
        <w:t>按钮，</w:t>
      </w:r>
      <w:r w:rsidRPr="00A477C8">
        <w:t>Fork</w:t>
      </w:r>
      <w:r w:rsidRPr="00A477C8">
        <w:rPr>
          <w:rFonts w:hint="eastAsia"/>
        </w:rPr>
        <w:t>（复刻）</w:t>
      </w:r>
      <w:r w:rsidRPr="00A477C8">
        <w:t>个人分支。如</w:t>
      </w:r>
      <w:r w:rsidRPr="00A477C8">
        <w:rPr>
          <w:rFonts w:hint="eastAsia"/>
        </w:rPr>
        <w:t>下</w:t>
      </w:r>
      <w:r w:rsidRPr="00A477C8">
        <w:t>图所示：</w:t>
      </w:r>
      <w:r w:rsidRPr="00A477C8">
        <w:rPr>
          <w:noProof/>
        </w:rPr>
        <w:drawing>
          <wp:inline distT="0" distB="0" distL="0" distR="0" wp14:anchorId="72AA9DA0" wp14:editId="26206447">
            <wp:extent cx="5187315" cy="1586119"/>
            <wp:effectExtent l="19050" t="19050" r="13335"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9332" cy="1592851"/>
                    </a:xfrm>
                    <a:prstGeom prst="rect">
                      <a:avLst/>
                    </a:prstGeom>
                    <a:noFill/>
                    <a:ln w="12700">
                      <a:solidFill>
                        <a:schemeClr val="bg1">
                          <a:lumMod val="85000"/>
                        </a:schemeClr>
                      </a:solidFill>
                    </a:ln>
                  </pic:spPr>
                </pic:pic>
              </a:graphicData>
            </a:graphic>
          </wp:inline>
        </w:drawing>
      </w:r>
    </w:p>
    <w:p w14:paraId="0D62962E" w14:textId="77777777" w:rsidR="005B7D1D" w:rsidRPr="00A477C8" w:rsidRDefault="00E4767E">
      <w:pPr>
        <w:pStyle w:val="2"/>
        <w:rPr>
          <w:rFonts w:ascii="Huawei Sans" w:hAnsi="Huawei Sans" w:cs="Huawei Sans"/>
        </w:rPr>
      </w:pPr>
      <w:bookmarkStart w:id="60" w:name="_Toc80620152"/>
      <w:r w:rsidRPr="00A477C8">
        <w:rPr>
          <w:rFonts w:ascii="Huawei Sans" w:hAnsi="Huawei Sans" w:cs="Huawei Sans" w:hint="eastAsia"/>
        </w:rPr>
        <w:t>安装</w:t>
      </w:r>
      <w:r w:rsidRPr="00A477C8">
        <w:rPr>
          <w:rFonts w:ascii="Huawei Sans" w:hAnsi="Huawei Sans" w:cs="Huawei Sans"/>
        </w:rPr>
        <w:t>并配置</w:t>
      </w:r>
      <w:r w:rsidRPr="00A477C8">
        <w:rPr>
          <w:rFonts w:ascii="Huawei Sans" w:hAnsi="Huawei Sans" w:cs="Huawei Sans" w:hint="eastAsia"/>
        </w:rPr>
        <w:t>Git</w:t>
      </w:r>
      <w:r w:rsidRPr="00A477C8">
        <w:rPr>
          <w:rFonts w:ascii="Huawei Sans" w:hAnsi="Huawei Sans" w:cs="Huawei Sans" w:hint="eastAsia"/>
        </w:rPr>
        <w:t>环境</w:t>
      </w:r>
      <w:bookmarkEnd w:id="60"/>
    </w:p>
    <w:p w14:paraId="1A281D15" w14:textId="77777777" w:rsidR="005B7D1D" w:rsidRPr="00A477C8" w:rsidRDefault="00E4767E">
      <w:pPr>
        <w:pStyle w:val="3"/>
        <w:rPr>
          <w:rFonts w:ascii="Huawei Sans" w:hAnsi="Huawei Sans"/>
        </w:rPr>
      </w:pPr>
      <w:bookmarkStart w:id="61" w:name="_Toc80620153"/>
      <w:r w:rsidRPr="00A477C8">
        <w:rPr>
          <w:rFonts w:ascii="Huawei Sans" w:hAnsi="Huawei Sans"/>
        </w:rPr>
        <w:t>安装</w:t>
      </w:r>
      <w:r w:rsidRPr="00A477C8">
        <w:rPr>
          <w:rFonts w:ascii="Huawei Sans" w:hAnsi="Huawei Sans" w:hint="eastAsia"/>
        </w:rPr>
        <w:t>Git</w:t>
      </w:r>
      <w:r w:rsidRPr="00A477C8">
        <w:rPr>
          <w:rFonts w:ascii="Huawei Sans" w:hAnsi="Huawei Sans" w:hint="eastAsia"/>
        </w:rPr>
        <w:t>环境</w:t>
      </w:r>
      <w:bookmarkEnd w:id="61"/>
    </w:p>
    <w:p w14:paraId="0FF07537" w14:textId="6ABEE732" w:rsidR="005B7D1D" w:rsidRPr="00A477C8" w:rsidRDefault="00E4767E" w:rsidP="006F73A1">
      <w:pPr>
        <w:pStyle w:val="1e"/>
      </w:pPr>
      <w:r w:rsidRPr="00A477C8">
        <w:t>下载</w:t>
      </w:r>
      <w:r w:rsidRPr="00A477C8">
        <w:t>Git</w:t>
      </w:r>
      <w:r w:rsidRPr="00A477C8">
        <w:t>客户端并按默认设置安装</w:t>
      </w:r>
      <w:r w:rsidRPr="00A477C8">
        <w:rPr>
          <w:rFonts w:hint="eastAsia"/>
        </w:rPr>
        <w:t>，</w:t>
      </w:r>
      <w:r w:rsidRPr="00A477C8">
        <w:t>Git</w:t>
      </w:r>
      <w:r w:rsidRPr="00A477C8">
        <w:t>下载地址：</w:t>
      </w:r>
      <w:hyperlink r:id="rId29" w:history="1">
        <w:r w:rsidRPr="00A477C8">
          <w:t>https://git-scm.com/download/win</w:t>
        </w:r>
      </w:hyperlink>
      <w:r w:rsidRPr="00A477C8">
        <w:rPr>
          <w:rFonts w:hint="eastAsia"/>
        </w:rPr>
        <w:t>，根据操作系统位数（</w:t>
      </w:r>
      <w:r w:rsidRPr="00A477C8">
        <w:rPr>
          <w:rFonts w:hint="eastAsia"/>
        </w:rPr>
        <w:t>32</w:t>
      </w:r>
      <w:r w:rsidRPr="00A477C8">
        <w:rPr>
          <w:rFonts w:hint="eastAsia"/>
        </w:rPr>
        <w:t>位</w:t>
      </w:r>
      <w:r w:rsidRPr="00A477C8">
        <w:rPr>
          <w:rFonts w:hint="eastAsia"/>
        </w:rPr>
        <w:t>/64</w:t>
      </w:r>
      <w:r w:rsidRPr="00A477C8">
        <w:rPr>
          <w:rFonts w:hint="eastAsia"/>
        </w:rPr>
        <w:t>位），下载</w:t>
      </w:r>
      <w:r w:rsidR="001549A3" w:rsidRPr="00A477C8">
        <w:rPr>
          <w:rFonts w:hint="eastAsia"/>
        </w:rPr>
        <w:t>并安装相应的</w:t>
      </w:r>
      <w:r w:rsidR="001549A3" w:rsidRPr="00A477C8">
        <w:rPr>
          <w:rFonts w:hint="eastAsia"/>
        </w:rPr>
        <w:t>Git</w:t>
      </w:r>
      <w:r w:rsidR="001549A3" w:rsidRPr="00A477C8">
        <w:rPr>
          <w:rFonts w:hint="eastAsia"/>
        </w:rPr>
        <w:t>（命令行工具）。</w:t>
      </w:r>
    </w:p>
    <w:p w14:paraId="16CD7681" w14:textId="674BE40E" w:rsidR="00E4767E" w:rsidRPr="00A477C8" w:rsidRDefault="00FF7881" w:rsidP="00EC75B8">
      <w:pPr>
        <w:pStyle w:val="1e"/>
      </w:pPr>
      <w:r w:rsidRPr="00A477C8">
        <w:t>说明</w:t>
      </w:r>
      <w:r w:rsidR="00EC75B8">
        <w:t>：</w:t>
      </w:r>
    </w:p>
    <w:p w14:paraId="2F230A93" w14:textId="77777777" w:rsidR="001549A3" w:rsidRPr="00A477C8" w:rsidRDefault="00934AEF" w:rsidP="00EC75B8">
      <w:pPr>
        <w:pStyle w:val="1e"/>
      </w:pPr>
      <w:r w:rsidRPr="00A477C8">
        <w:t>本章节中</w:t>
      </w:r>
      <w:r w:rsidR="00EF4291" w:rsidRPr="00A477C8">
        <w:t>开发环境使用</w:t>
      </w:r>
      <w:r w:rsidR="001549A3" w:rsidRPr="00A477C8">
        <w:t>的是</w:t>
      </w:r>
      <w:r w:rsidR="001549A3" w:rsidRPr="00A477C8">
        <w:rPr>
          <w:rFonts w:hint="eastAsia"/>
        </w:rPr>
        <w:t>Windows</w:t>
      </w:r>
      <w:r w:rsidR="001549A3" w:rsidRPr="00A477C8">
        <w:t xml:space="preserve"> 64</w:t>
      </w:r>
      <w:r w:rsidR="001549A3" w:rsidRPr="00A477C8">
        <w:t>位</w:t>
      </w:r>
      <w:r w:rsidR="001549A3" w:rsidRPr="00A477C8">
        <w:rPr>
          <w:rFonts w:hint="eastAsia"/>
        </w:rPr>
        <w:t>环境，请下载</w:t>
      </w:r>
      <w:r w:rsidR="001549A3" w:rsidRPr="00A477C8">
        <w:rPr>
          <w:rFonts w:hint="eastAsia"/>
        </w:rPr>
        <w:t>Winodws</w:t>
      </w:r>
      <w:r w:rsidR="001549A3" w:rsidRPr="00A477C8">
        <w:t xml:space="preserve"> 64</w:t>
      </w:r>
      <w:r w:rsidR="001549A3" w:rsidRPr="00A477C8">
        <w:t>位</w:t>
      </w:r>
      <w:r w:rsidR="001549A3" w:rsidRPr="00A477C8">
        <w:rPr>
          <w:rFonts w:hint="eastAsia"/>
        </w:rPr>
        <w:t>版本的</w:t>
      </w:r>
      <w:r w:rsidR="001549A3" w:rsidRPr="00A477C8">
        <w:rPr>
          <w:rFonts w:hint="eastAsia"/>
        </w:rPr>
        <w:t>git</w:t>
      </w:r>
      <w:r w:rsidR="001549A3" w:rsidRPr="00A477C8">
        <w:rPr>
          <w:rFonts w:hint="eastAsia"/>
        </w:rPr>
        <w:t>工具。</w:t>
      </w:r>
    </w:p>
    <w:p w14:paraId="258D2C2A" w14:textId="2F990DED" w:rsidR="001549A3" w:rsidRPr="00A477C8" w:rsidRDefault="001549A3" w:rsidP="006F73A1">
      <w:pPr>
        <w:pStyle w:val="1e"/>
      </w:pPr>
      <w:r w:rsidRPr="00A477C8">
        <w:rPr>
          <w:noProof/>
        </w:rPr>
        <mc:AlternateContent>
          <mc:Choice Requires="wps">
            <w:drawing>
              <wp:anchor distT="0" distB="0" distL="114300" distR="114300" simplePos="0" relativeHeight="251769856" behindDoc="0" locked="0" layoutInCell="1" allowOverlap="1" wp14:anchorId="345E5C01" wp14:editId="29B2D85E">
                <wp:simplePos x="0" y="0"/>
                <wp:positionH relativeFrom="column">
                  <wp:posOffset>1534160</wp:posOffset>
                </wp:positionH>
                <wp:positionV relativeFrom="paragraph">
                  <wp:posOffset>2009140</wp:posOffset>
                </wp:positionV>
                <wp:extent cx="1732915" cy="297815"/>
                <wp:effectExtent l="19050" t="19050" r="19685" b="26035"/>
                <wp:wrapNone/>
                <wp:docPr id="98" name="矩形 98"/>
                <wp:cNvGraphicFramePr/>
                <a:graphic xmlns:a="http://schemas.openxmlformats.org/drawingml/2006/main">
                  <a:graphicData uri="http://schemas.microsoft.com/office/word/2010/wordprocessingShape">
                    <wps:wsp>
                      <wps:cNvSpPr/>
                      <wps:spPr>
                        <a:xfrm>
                          <a:off x="0" y="0"/>
                          <a:ext cx="1732915" cy="2978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E5993" id="矩形 98" o:spid="_x0000_s1026" style="position:absolute;left:0;text-align:left;margin-left:120.8pt;margin-top:158.2pt;width:136.45pt;height:23.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" filled="f" strokecolor="#c7000b" strokeweight="2.25pt"/>
            </w:pict>
          </mc:Fallback>
        </mc:AlternateContent>
      </w:r>
      <w:r w:rsidRPr="00A477C8">
        <w:rPr>
          <w:noProof/>
        </w:rPr>
        <w:drawing>
          <wp:inline distT="0" distB="0" distL="0" distR="0" wp14:anchorId="326B9888" wp14:editId="1DB80F12">
            <wp:extent cx="5215890" cy="3371550"/>
            <wp:effectExtent l="19050" t="19050" r="22860" b="196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5292" cy="3377628"/>
                    </a:xfrm>
                    <a:prstGeom prst="rect">
                      <a:avLst/>
                    </a:prstGeom>
                    <a:noFill/>
                    <a:ln w="12700">
                      <a:solidFill>
                        <a:schemeClr val="bg1">
                          <a:lumMod val="85000"/>
                        </a:schemeClr>
                      </a:solidFill>
                    </a:ln>
                  </pic:spPr>
                </pic:pic>
              </a:graphicData>
            </a:graphic>
          </wp:inline>
        </w:drawing>
      </w:r>
    </w:p>
    <w:p w14:paraId="6E596485" w14:textId="07DDE7F8" w:rsidR="001549A3" w:rsidRPr="00A477C8" w:rsidRDefault="001549A3" w:rsidP="006F73A1">
      <w:pPr>
        <w:pStyle w:val="1e"/>
      </w:pPr>
      <w:r w:rsidRPr="00A477C8">
        <w:t>在</w:t>
      </w:r>
      <w:r w:rsidRPr="00A477C8">
        <w:rPr>
          <w:rFonts w:hint="eastAsia"/>
        </w:rPr>
        <w:t>Windows</w:t>
      </w:r>
      <w:r w:rsidRPr="00A477C8">
        <w:t>上下载完成后</w:t>
      </w:r>
      <w:r w:rsidR="009F35BD" w:rsidRPr="00A477C8">
        <w:t>文件名为</w:t>
      </w:r>
      <w:r w:rsidR="009F35BD" w:rsidRPr="00A477C8">
        <w:t>Git-2.31.1-64-bit.exe</w:t>
      </w:r>
      <w:r w:rsidR="009F35BD" w:rsidRPr="00A477C8">
        <w:t>，双击此文件进行安装</w:t>
      </w:r>
      <w:r w:rsidR="00444452" w:rsidRPr="00A477C8">
        <w:t>。</w:t>
      </w:r>
    </w:p>
    <w:p w14:paraId="4E294124" w14:textId="77777777" w:rsidR="005B7D1D" w:rsidRPr="00A477C8" w:rsidRDefault="00E4767E">
      <w:pPr>
        <w:pStyle w:val="3"/>
        <w:rPr>
          <w:rFonts w:ascii="Huawei Sans" w:hAnsi="Huawei Sans"/>
        </w:rPr>
      </w:pPr>
      <w:bookmarkStart w:id="62" w:name="_Toc80620154"/>
      <w:r w:rsidRPr="00A477C8">
        <w:rPr>
          <w:rFonts w:ascii="Huawei Sans" w:hAnsi="Huawei Sans"/>
        </w:rPr>
        <w:lastRenderedPageBreak/>
        <w:t>配置</w:t>
      </w:r>
      <w:r w:rsidRPr="00A477C8">
        <w:rPr>
          <w:rFonts w:ascii="Huawei Sans" w:hAnsi="Huawei Sans" w:hint="eastAsia"/>
        </w:rPr>
        <w:t>Git</w:t>
      </w:r>
      <w:r w:rsidRPr="00A477C8">
        <w:rPr>
          <w:rFonts w:ascii="Huawei Sans" w:hAnsi="Huawei Sans" w:hint="eastAsia"/>
        </w:rPr>
        <w:t>环境</w:t>
      </w:r>
      <w:bookmarkEnd w:id="62"/>
    </w:p>
    <w:p w14:paraId="1FB4F445" w14:textId="2072D728" w:rsidR="005B7D1D" w:rsidRPr="00A477C8" w:rsidRDefault="00E4767E" w:rsidP="00E4767E">
      <w:pPr>
        <w:pStyle w:val="30"/>
      </w:pPr>
      <w:r w:rsidRPr="00A477C8">
        <w:t>打开运行窗口</w:t>
      </w:r>
      <w:r w:rsidRPr="00A477C8">
        <w:rPr>
          <w:rFonts w:hint="eastAsia"/>
        </w:rPr>
        <w:t>，</w:t>
      </w:r>
      <w:r w:rsidRPr="00A477C8">
        <w:t>并输入</w:t>
      </w:r>
      <w:r w:rsidRPr="00A477C8">
        <w:t>cmd</w:t>
      </w:r>
      <w:r w:rsidRPr="00A477C8">
        <w:rPr>
          <w:rFonts w:hint="eastAsia"/>
        </w:rPr>
        <w:t>，</w:t>
      </w:r>
      <w:r w:rsidRPr="00A477C8">
        <w:t>点击</w:t>
      </w:r>
      <w:r w:rsidR="0088717D" w:rsidRPr="00A477C8">
        <w:rPr>
          <w:rFonts w:hint="eastAsia"/>
        </w:rPr>
        <w:t>＂</w:t>
      </w:r>
      <w:r w:rsidRPr="00A477C8">
        <w:rPr>
          <w:rFonts w:hint="eastAsia"/>
        </w:rPr>
        <w:t>回车</w:t>
      </w:r>
      <w:r w:rsidR="0088717D" w:rsidRPr="00A477C8">
        <w:rPr>
          <w:rFonts w:hint="eastAsia"/>
        </w:rPr>
        <w:t>＂</w:t>
      </w:r>
      <w:r w:rsidRPr="00A477C8">
        <w:rPr>
          <w:rFonts w:hint="eastAsia"/>
        </w:rPr>
        <w:t>进入命令提示符</w:t>
      </w:r>
      <w:r w:rsidR="00934AEF" w:rsidRPr="00A477C8">
        <w:rPr>
          <w:rFonts w:hint="eastAsia"/>
        </w:rPr>
        <w:t>界面</w:t>
      </w:r>
      <w:r w:rsidRPr="00A477C8">
        <w:rPr>
          <w:rFonts w:hint="eastAsia"/>
        </w:rPr>
        <w:t>。</w:t>
      </w:r>
    </w:p>
    <w:p w14:paraId="7C0BCE02" w14:textId="77777777" w:rsidR="005B7D1D" w:rsidRPr="00A477C8" w:rsidRDefault="00E4767E">
      <w:pPr>
        <w:pStyle w:val="F1EN"/>
        <w:ind w:firstLineChars="133" w:firstLine="279"/>
        <w:rPr>
          <w:rFonts w:ascii="Huawei Sans" w:eastAsia="方正兰亭黑简体" w:hAnsi="Huawei Sans"/>
        </w:rPr>
      </w:pPr>
      <w:r w:rsidRPr="00A477C8">
        <w:rPr>
          <w:rFonts w:ascii="Huawei Sans" w:eastAsia="方正兰亭黑简体" w:hAnsi="Huawei Sans"/>
          <w:noProof/>
        </w:rPr>
        <w:drawing>
          <wp:inline distT="0" distB="0" distL="0" distR="0" wp14:anchorId="33BFD897" wp14:editId="1F118F76">
            <wp:extent cx="2523490" cy="1492250"/>
            <wp:effectExtent l="19050" t="19050" r="1016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2546109" cy="1505631"/>
                    </a:xfrm>
                    <a:prstGeom prst="rect">
                      <a:avLst/>
                    </a:prstGeom>
                    <a:noFill/>
                    <a:ln w="12700">
                      <a:solidFill>
                        <a:schemeClr val="bg1">
                          <a:lumMod val="85000"/>
                        </a:schemeClr>
                      </a:solidFill>
                    </a:ln>
                  </pic:spPr>
                </pic:pic>
              </a:graphicData>
            </a:graphic>
          </wp:inline>
        </w:drawing>
      </w:r>
    </w:p>
    <w:p w14:paraId="6BEB25D9" w14:textId="307FCD94" w:rsidR="005B7D1D" w:rsidRPr="00A477C8" w:rsidRDefault="00D76584">
      <w:pPr>
        <w:pStyle w:val="30"/>
      </w:pPr>
      <w:r w:rsidRPr="00A477C8">
        <w:t>在</w:t>
      </w:r>
      <w:r w:rsidRPr="00A477C8">
        <w:t>cmd</w:t>
      </w:r>
      <w:r w:rsidRPr="00A477C8">
        <w:t>中配置全局</w:t>
      </w:r>
      <w:r w:rsidRPr="00A477C8">
        <w:t>Git</w:t>
      </w:r>
      <w:r w:rsidRPr="00A477C8">
        <w:t>用户名。</w:t>
      </w:r>
    </w:p>
    <w:p w14:paraId="3717F13D"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hint="eastAsia"/>
          <w:noProof/>
          <w:snapToGrid w:val="0"/>
          <w:color w:val="C00000"/>
          <w:shd w:val="pct15" w:color="auto" w:fill="FFFFFF"/>
        </w:rPr>
        <w:t>git config --global user.name "</w:t>
      </w:r>
      <w:r w:rsidRPr="00A477C8">
        <w:rPr>
          <w:rFonts w:eastAsia="方正兰亭黑简体" w:hint="eastAsia"/>
          <w:b/>
          <w:noProof/>
          <w:snapToGrid w:val="0"/>
          <w:color w:val="C00000"/>
          <w:shd w:val="pct15" w:color="auto" w:fill="FFFFFF"/>
        </w:rPr>
        <w:t>Your Name</w:t>
      </w:r>
      <w:r w:rsidRPr="00A477C8">
        <w:rPr>
          <w:rFonts w:eastAsia="方正兰亭黑简体" w:hint="eastAsia"/>
          <w:noProof/>
          <w:snapToGrid w:val="0"/>
          <w:color w:val="C00000"/>
          <w:shd w:val="pct15" w:color="auto" w:fill="FFFFFF"/>
        </w:rPr>
        <w:t>"</w:t>
      </w:r>
    </w:p>
    <w:p w14:paraId="2C8E914B" w14:textId="1813EC4D" w:rsidR="005B7D1D" w:rsidRPr="00A477C8" w:rsidRDefault="00E4767E" w:rsidP="006F73A1">
      <w:pPr>
        <w:pStyle w:val="1e"/>
      </w:pPr>
      <w:r w:rsidRPr="00A477C8">
        <w:t>"Your Name"</w:t>
      </w:r>
      <w:r w:rsidRPr="00A477C8">
        <w:t>为</w:t>
      </w:r>
      <w:r w:rsidR="006D7321" w:rsidRPr="00A477C8">
        <w:t>自己的</w:t>
      </w:r>
      <w:r w:rsidR="006D7321" w:rsidRPr="00A477C8">
        <w:t>Gitee</w:t>
      </w:r>
      <w:r w:rsidR="006D7321" w:rsidRPr="00A477C8">
        <w:t>账号名称，您可以在</w:t>
      </w:r>
      <w:r w:rsidR="006D7321" w:rsidRPr="00A477C8">
        <w:t>Gitee</w:t>
      </w:r>
      <w:r w:rsidR="006D7321" w:rsidRPr="00A477C8">
        <w:t>个人主页获取，如下图中</w:t>
      </w:r>
      <w:r w:rsidR="006D7321" w:rsidRPr="00A477C8">
        <w:t>xzp-blog</w:t>
      </w:r>
      <w:r w:rsidR="006D7321" w:rsidRPr="00A477C8">
        <w:t>。</w:t>
      </w:r>
    </w:p>
    <w:p w14:paraId="68140A0E" w14:textId="14BA0BDC" w:rsidR="006D7321" w:rsidRPr="00A477C8" w:rsidRDefault="006D7321" w:rsidP="006F73A1">
      <w:pPr>
        <w:pStyle w:val="1e"/>
      </w:pPr>
      <w:r w:rsidRPr="00A477C8">
        <w:rPr>
          <w:noProof/>
        </w:rPr>
        <mc:AlternateContent>
          <mc:Choice Requires="wps">
            <w:drawing>
              <wp:anchor distT="0" distB="0" distL="114300" distR="114300" simplePos="0" relativeHeight="251773952" behindDoc="0" locked="0" layoutInCell="1" allowOverlap="1" wp14:anchorId="123E8A7A" wp14:editId="44562641">
                <wp:simplePos x="0" y="0"/>
                <wp:positionH relativeFrom="column">
                  <wp:posOffset>1172210</wp:posOffset>
                </wp:positionH>
                <wp:positionV relativeFrom="paragraph">
                  <wp:posOffset>1086485</wp:posOffset>
                </wp:positionV>
                <wp:extent cx="294640" cy="118110"/>
                <wp:effectExtent l="19050" t="19050" r="10160" b="15240"/>
                <wp:wrapNone/>
                <wp:docPr id="101" name="矩形 101"/>
                <wp:cNvGraphicFramePr/>
                <a:graphic xmlns:a="http://schemas.openxmlformats.org/drawingml/2006/main">
                  <a:graphicData uri="http://schemas.microsoft.com/office/word/2010/wordprocessingShape">
                    <wps:wsp>
                      <wps:cNvSpPr/>
                      <wps:spPr>
                        <a:xfrm>
                          <a:off x="0" y="0"/>
                          <a:ext cx="294640" cy="1181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008F2" id="矩形 101" o:spid="_x0000_s1026" style="position:absolute;left:0;text-align:left;margin-left:92.3pt;margin-top:85.55pt;width:23.2pt;height:9.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" filled="f" strokecolor="#c7000b" strokeweight="2.25pt"/>
            </w:pict>
          </mc:Fallback>
        </mc:AlternateContent>
      </w:r>
      <w:r w:rsidRPr="00A477C8">
        <w:rPr>
          <w:noProof/>
        </w:rPr>
        <mc:AlternateContent>
          <mc:Choice Requires="wps">
            <w:drawing>
              <wp:anchor distT="0" distB="0" distL="114300" distR="114300" simplePos="0" relativeHeight="251771904" behindDoc="0" locked="0" layoutInCell="1" allowOverlap="1" wp14:anchorId="226B5038" wp14:editId="1407EE5D">
                <wp:simplePos x="0" y="0"/>
                <wp:positionH relativeFrom="column">
                  <wp:posOffset>4899660</wp:posOffset>
                </wp:positionH>
                <wp:positionV relativeFrom="paragraph">
                  <wp:posOffset>242570</wp:posOffset>
                </wp:positionV>
                <wp:extent cx="596265" cy="150495"/>
                <wp:effectExtent l="19050" t="19050" r="13335" b="20955"/>
                <wp:wrapNone/>
                <wp:docPr id="100" name="矩形 100"/>
                <wp:cNvGraphicFramePr/>
                <a:graphic xmlns:a="http://schemas.openxmlformats.org/drawingml/2006/main">
                  <a:graphicData uri="http://schemas.microsoft.com/office/word/2010/wordprocessingShape">
                    <wps:wsp>
                      <wps:cNvSpPr/>
                      <wps:spPr>
                        <a:xfrm>
                          <a:off x="0" y="0"/>
                          <a:ext cx="596265" cy="1504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1C41F" id="矩形 100" o:spid="_x0000_s1026" style="position:absolute;left:0;text-align:left;margin-left:385.8pt;margin-top:19.1pt;width:46.95pt;height:11.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" filled="f" strokecolor="#c7000b" strokeweight="2.25pt"/>
            </w:pict>
          </mc:Fallback>
        </mc:AlternateContent>
      </w:r>
      <w:r w:rsidRPr="00A477C8">
        <w:rPr>
          <w:noProof/>
        </w:rPr>
        <w:drawing>
          <wp:inline distT="0" distB="0" distL="0" distR="0" wp14:anchorId="0C53D170" wp14:editId="39698F33">
            <wp:extent cx="5015865" cy="1309392"/>
            <wp:effectExtent l="19050" t="19050" r="13335" b="2413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8126" cy="1320424"/>
                    </a:xfrm>
                    <a:prstGeom prst="rect">
                      <a:avLst/>
                    </a:prstGeom>
                    <a:noFill/>
                    <a:ln w="12700">
                      <a:solidFill>
                        <a:schemeClr val="bg1">
                          <a:lumMod val="85000"/>
                        </a:schemeClr>
                      </a:solidFill>
                    </a:ln>
                  </pic:spPr>
                </pic:pic>
              </a:graphicData>
            </a:graphic>
          </wp:inline>
        </w:drawing>
      </w:r>
    </w:p>
    <w:p w14:paraId="7468C5CE" w14:textId="1645F44E" w:rsidR="005B7D1D" w:rsidRPr="00A477C8" w:rsidRDefault="00D76584">
      <w:pPr>
        <w:pStyle w:val="30"/>
      </w:pPr>
      <w:r w:rsidRPr="00A477C8">
        <w:t>在</w:t>
      </w:r>
      <w:r w:rsidRPr="00A477C8">
        <w:t>cmd</w:t>
      </w:r>
      <w:r w:rsidRPr="00A477C8">
        <w:t>中配置全局</w:t>
      </w:r>
      <w:r w:rsidR="00E4767E" w:rsidRPr="00A477C8">
        <w:t>Git</w:t>
      </w:r>
      <w:r w:rsidR="00E4767E" w:rsidRPr="00A477C8">
        <w:t>邮箱。</w:t>
      </w:r>
    </w:p>
    <w:p w14:paraId="72796EB0"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hint="eastAsia"/>
          <w:noProof/>
          <w:snapToGrid w:val="0"/>
          <w:color w:val="C00000"/>
          <w:shd w:val="pct15" w:color="auto" w:fill="FFFFFF"/>
        </w:rPr>
        <w:t>git config --global user.email "</w:t>
      </w:r>
      <w:r w:rsidRPr="00A477C8">
        <w:rPr>
          <w:rFonts w:eastAsia="方正兰亭黑简体" w:hint="eastAsia"/>
          <w:b/>
          <w:noProof/>
          <w:snapToGrid w:val="0"/>
          <w:color w:val="C00000"/>
          <w:shd w:val="pct15" w:color="auto" w:fill="FFFFFF"/>
        </w:rPr>
        <w:t>email@example.com</w:t>
      </w:r>
      <w:r w:rsidRPr="00A477C8">
        <w:rPr>
          <w:rFonts w:eastAsia="方正兰亭黑简体" w:hint="eastAsia"/>
          <w:noProof/>
          <w:snapToGrid w:val="0"/>
          <w:color w:val="C00000"/>
          <w:shd w:val="pct15" w:color="auto" w:fill="FFFFFF"/>
        </w:rPr>
        <w:t>"</w:t>
      </w:r>
    </w:p>
    <w:p w14:paraId="379843B5" w14:textId="65853C3D" w:rsidR="005B7D1D" w:rsidRPr="00A477C8" w:rsidRDefault="001642AD" w:rsidP="006F73A1">
      <w:pPr>
        <w:pStyle w:val="1e"/>
      </w:pPr>
      <w:r w:rsidRPr="00A477C8">
        <w:rPr>
          <w:rFonts w:hint="eastAsia"/>
          <w:noProof/>
          <w:snapToGrid w:val="0"/>
          <w:shd w:val="clear" w:color="auto" w:fill="auto"/>
        </w:rPr>
        <w:t>"email@example.com"</w:t>
      </w:r>
      <w:r w:rsidRPr="00A477C8">
        <w:t>为注册</w:t>
      </w:r>
      <w:r w:rsidR="00E4767E" w:rsidRPr="00A477C8">
        <w:t>Gitee</w:t>
      </w:r>
      <w:r w:rsidR="00E4767E" w:rsidRPr="00A477C8">
        <w:t>的主邮箱</w:t>
      </w:r>
      <w:r w:rsidR="00E4767E" w:rsidRPr="00A477C8">
        <w:rPr>
          <w:rFonts w:hint="eastAsia"/>
        </w:rPr>
        <w:t>，</w:t>
      </w:r>
      <w:r w:rsidR="00E4767E" w:rsidRPr="00A477C8">
        <w:t>可通过</w:t>
      </w:r>
      <w:r w:rsidR="00E4767E" w:rsidRPr="00A477C8">
        <w:t>Gitee</w:t>
      </w:r>
      <w:r w:rsidR="00E4767E" w:rsidRPr="00A477C8">
        <w:t>个人设置中的</w:t>
      </w:r>
      <w:r w:rsidR="0088717D" w:rsidRPr="00A477C8">
        <w:rPr>
          <w:rFonts w:hint="eastAsia"/>
        </w:rPr>
        <w:t>＂</w:t>
      </w:r>
      <w:r w:rsidR="00E4767E" w:rsidRPr="00A477C8">
        <w:t>邮箱管理</w:t>
      </w:r>
      <w:r w:rsidR="0088717D" w:rsidRPr="00A477C8">
        <w:rPr>
          <w:rFonts w:hint="eastAsia"/>
        </w:rPr>
        <w:t>＂</w:t>
      </w:r>
      <w:r w:rsidR="00E4767E" w:rsidRPr="00A477C8">
        <w:t>获取</w:t>
      </w:r>
      <w:r w:rsidRPr="00A477C8">
        <w:rPr>
          <w:rFonts w:hint="eastAsia"/>
        </w:rPr>
        <w:t>自己的</w:t>
      </w:r>
      <w:r w:rsidRPr="00A477C8">
        <w:t>主邮箱</w:t>
      </w:r>
      <w:r w:rsidR="001E4F1D" w:rsidRPr="00A477C8">
        <w:t>，如下图：</w:t>
      </w:r>
    </w:p>
    <w:p w14:paraId="1D446ABB" w14:textId="27B262FB" w:rsidR="00FA72A2" w:rsidRPr="00A477C8" w:rsidRDefault="00FA72A2" w:rsidP="006F73A1">
      <w:pPr>
        <w:pStyle w:val="1e"/>
      </w:pPr>
      <w:r w:rsidRPr="00A477C8">
        <w:rPr>
          <w:noProof/>
        </w:rPr>
        <mc:AlternateContent>
          <mc:Choice Requires="wps">
            <w:drawing>
              <wp:anchor distT="0" distB="0" distL="114300" distR="114300" simplePos="0" relativeHeight="251778048" behindDoc="0" locked="0" layoutInCell="1" allowOverlap="1" wp14:anchorId="47BF8FA4" wp14:editId="1798D68A">
                <wp:simplePos x="0" y="0"/>
                <wp:positionH relativeFrom="column">
                  <wp:posOffset>1669415</wp:posOffset>
                </wp:positionH>
                <wp:positionV relativeFrom="paragraph">
                  <wp:posOffset>788035</wp:posOffset>
                </wp:positionV>
                <wp:extent cx="596265" cy="150495"/>
                <wp:effectExtent l="19050" t="19050" r="13335" b="20955"/>
                <wp:wrapNone/>
                <wp:docPr id="104" name="矩形 104"/>
                <wp:cNvGraphicFramePr/>
                <a:graphic xmlns:a="http://schemas.openxmlformats.org/drawingml/2006/main">
                  <a:graphicData uri="http://schemas.microsoft.com/office/word/2010/wordprocessingShape">
                    <wps:wsp>
                      <wps:cNvSpPr/>
                      <wps:spPr>
                        <a:xfrm>
                          <a:off x="0" y="0"/>
                          <a:ext cx="596265" cy="1504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67504" id="矩形 104" o:spid="_x0000_s1026" style="position:absolute;left:0;text-align:left;margin-left:131.45pt;margin-top:62.05pt;width:46.95pt;height:11.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" filled="f" strokecolor="#c7000b" strokeweight="2.25pt"/>
            </w:pict>
          </mc:Fallback>
        </mc:AlternateContent>
      </w:r>
      <w:r w:rsidRPr="00A477C8">
        <w:rPr>
          <w:noProof/>
        </w:rPr>
        <mc:AlternateContent>
          <mc:Choice Requires="wps">
            <w:drawing>
              <wp:anchor distT="0" distB="0" distL="114300" distR="114300" simplePos="0" relativeHeight="251776000" behindDoc="0" locked="0" layoutInCell="1" allowOverlap="1" wp14:anchorId="0746FA8D" wp14:editId="4DC1ACF8">
                <wp:simplePos x="0" y="0"/>
                <wp:positionH relativeFrom="column">
                  <wp:posOffset>673100</wp:posOffset>
                </wp:positionH>
                <wp:positionV relativeFrom="paragraph">
                  <wp:posOffset>1423670</wp:posOffset>
                </wp:positionV>
                <wp:extent cx="596265" cy="150495"/>
                <wp:effectExtent l="19050" t="19050" r="13335" b="20955"/>
                <wp:wrapNone/>
                <wp:docPr id="103" name="矩形 103"/>
                <wp:cNvGraphicFramePr/>
                <a:graphic xmlns:a="http://schemas.openxmlformats.org/drawingml/2006/main">
                  <a:graphicData uri="http://schemas.microsoft.com/office/word/2010/wordprocessingShape">
                    <wps:wsp>
                      <wps:cNvSpPr/>
                      <wps:spPr>
                        <a:xfrm>
                          <a:off x="0" y="0"/>
                          <a:ext cx="596265" cy="1504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B93EB" id="矩形 103" o:spid="_x0000_s1026" style="position:absolute;left:0;text-align:left;margin-left:53pt;margin-top:112.1pt;width:46.95pt;height:11.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" filled="f" strokecolor="#c7000b" strokeweight="2.25pt"/>
            </w:pict>
          </mc:Fallback>
        </mc:AlternateContent>
      </w:r>
      <w:r w:rsidRPr="00A477C8">
        <w:rPr>
          <w:noProof/>
        </w:rPr>
        <w:drawing>
          <wp:inline distT="0" distB="0" distL="0" distR="0" wp14:anchorId="4C936712" wp14:editId="018BEC63">
            <wp:extent cx="5130165" cy="1669246"/>
            <wp:effectExtent l="19050" t="19050" r="13335" b="266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7802" cy="1674985"/>
                    </a:xfrm>
                    <a:prstGeom prst="rect">
                      <a:avLst/>
                    </a:prstGeom>
                    <a:noFill/>
                    <a:ln w="12700">
                      <a:solidFill>
                        <a:schemeClr val="bg1">
                          <a:lumMod val="85000"/>
                        </a:schemeClr>
                      </a:solidFill>
                    </a:ln>
                  </pic:spPr>
                </pic:pic>
              </a:graphicData>
            </a:graphic>
          </wp:inline>
        </w:drawing>
      </w:r>
    </w:p>
    <w:p w14:paraId="676A54A3" w14:textId="031AAC2D" w:rsidR="00A5407F" w:rsidRPr="00A477C8" w:rsidRDefault="00AD7C19" w:rsidP="00444452">
      <w:pPr>
        <w:pStyle w:val="30"/>
      </w:pPr>
      <w:r w:rsidRPr="00A477C8">
        <w:t>在</w:t>
      </w:r>
      <w:r w:rsidRPr="00A477C8">
        <w:t>cmd</w:t>
      </w:r>
      <w:r w:rsidRPr="00A477C8">
        <w:t>中</w:t>
      </w:r>
      <w:r w:rsidR="00E4767E" w:rsidRPr="00A477C8">
        <w:t>生成</w:t>
      </w:r>
      <w:r w:rsidR="003D2B08" w:rsidRPr="00A477C8">
        <w:t>SSH</w:t>
      </w:r>
      <w:r w:rsidR="00E4767E" w:rsidRPr="00A477C8">
        <w:rPr>
          <w:rFonts w:hint="eastAsia"/>
        </w:rPr>
        <w:t>公</w:t>
      </w:r>
      <w:proofErr w:type="gramStart"/>
      <w:r w:rsidR="00E4767E" w:rsidRPr="00A477C8">
        <w:rPr>
          <w:rFonts w:hint="eastAsia"/>
        </w:rPr>
        <w:t>钥</w:t>
      </w:r>
      <w:proofErr w:type="gramEnd"/>
      <w:r w:rsidR="00E4767E" w:rsidRPr="00A477C8">
        <w:t>。</w:t>
      </w:r>
    </w:p>
    <w:p w14:paraId="2C546C63" w14:textId="225749E2" w:rsidR="001B7A6B" w:rsidRPr="00A477C8" w:rsidRDefault="00AD7C19" w:rsidP="006F73A1">
      <w:pPr>
        <w:pStyle w:val="1e"/>
      </w:pPr>
      <w:r w:rsidRPr="00A477C8">
        <w:t>通过</w:t>
      </w:r>
      <w:r w:rsidR="001B7A6B" w:rsidRPr="00A477C8">
        <w:t>Gitee</w:t>
      </w:r>
      <w:r w:rsidR="001B7A6B" w:rsidRPr="00A477C8">
        <w:t>的主邮箱生成</w:t>
      </w:r>
      <w:r w:rsidR="003D2B08" w:rsidRPr="00A477C8">
        <w:t>SSH</w:t>
      </w:r>
      <w:r w:rsidR="001B7A6B" w:rsidRPr="00A477C8">
        <w:rPr>
          <w:rFonts w:hint="eastAsia"/>
        </w:rPr>
        <w:t>公</w:t>
      </w:r>
      <w:proofErr w:type="gramStart"/>
      <w:r w:rsidR="001B7A6B" w:rsidRPr="00A477C8">
        <w:rPr>
          <w:rFonts w:hint="eastAsia"/>
        </w:rPr>
        <w:t>钥</w:t>
      </w:r>
      <w:proofErr w:type="gramEnd"/>
      <w:r w:rsidR="001B7A6B" w:rsidRPr="00A477C8">
        <w:rPr>
          <w:rFonts w:hint="eastAsia"/>
        </w:rPr>
        <w:t>。</w:t>
      </w:r>
    </w:p>
    <w:p w14:paraId="753DE1E7"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ssh-keygen -t rsa -C "</w:t>
      </w:r>
      <w:r w:rsidRPr="00A477C8">
        <w:rPr>
          <w:rFonts w:eastAsia="方正兰亭黑简体"/>
          <w:b/>
          <w:noProof/>
          <w:snapToGrid w:val="0"/>
          <w:color w:val="C00000"/>
          <w:shd w:val="pct15" w:color="auto" w:fill="FFFFFF"/>
        </w:rPr>
        <w:t>email@example.com</w:t>
      </w:r>
      <w:r w:rsidRPr="00A477C8">
        <w:rPr>
          <w:rFonts w:eastAsia="方正兰亭黑简体"/>
          <w:noProof/>
          <w:snapToGrid w:val="0"/>
          <w:color w:val="C00000"/>
          <w:shd w:val="pct15" w:color="auto" w:fill="FFFFFF"/>
        </w:rPr>
        <w:t>"</w:t>
      </w:r>
    </w:p>
    <w:p w14:paraId="62106250" w14:textId="1417AFA4" w:rsidR="005B7D1D" w:rsidRPr="00A477C8" w:rsidRDefault="00AA4997" w:rsidP="006F73A1">
      <w:pPr>
        <w:pStyle w:val="1e"/>
      </w:pPr>
      <w:r w:rsidRPr="00A477C8">
        <w:rPr>
          <w:noProof/>
        </w:rPr>
        <w:lastRenderedPageBreak/>
        <mc:AlternateContent>
          <mc:Choice Requires="wps">
            <w:drawing>
              <wp:anchor distT="0" distB="0" distL="114300" distR="114300" simplePos="0" relativeHeight="251782144" behindDoc="0" locked="0" layoutInCell="1" allowOverlap="1" wp14:anchorId="3E3CEF83" wp14:editId="3273A268">
                <wp:simplePos x="0" y="0"/>
                <wp:positionH relativeFrom="column">
                  <wp:posOffset>1819275</wp:posOffset>
                </wp:positionH>
                <wp:positionV relativeFrom="paragraph">
                  <wp:posOffset>15875</wp:posOffset>
                </wp:positionV>
                <wp:extent cx="2066290" cy="205105"/>
                <wp:effectExtent l="19050" t="19050" r="10160" b="23495"/>
                <wp:wrapNone/>
                <wp:docPr id="106" name="矩形 106"/>
                <wp:cNvGraphicFramePr/>
                <a:graphic xmlns:a="http://schemas.openxmlformats.org/drawingml/2006/main">
                  <a:graphicData uri="http://schemas.microsoft.com/office/word/2010/wordprocessingShape">
                    <wps:wsp>
                      <wps:cNvSpPr/>
                      <wps:spPr>
                        <a:xfrm>
                          <a:off x="0" y="0"/>
                          <a:ext cx="2066290" cy="2051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75A6C" id="矩形 106" o:spid="_x0000_s1026" style="position:absolute;left:0;text-align:left;margin-left:143.25pt;margin-top:1.25pt;width:162.7pt;height:16.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" filled="f" strokecolor="#c7000b" strokeweight="2.25pt"/>
            </w:pict>
          </mc:Fallback>
        </mc:AlternateContent>
      </w:r>
      <w:r w:rsidR="007C6E09" w:rsidRPr="00A477C8">
        <w:rPr>
          <w:noProof/>
        </w:rPr>
        <mc:AlternateContent>
          <mc:Choice Requires="wps">
            <w:drawing>
              <wp:anchor distT="0" distB="0" distL="114300" distR="114300" simplePos="0" relativeHeight="251780096" behindDoc="0" locked="0" layoutInCell="1" allowOverlap="1" wp14:anchorId="22B4EBA7" wp14:editId="786AA56E">
                <wp:simplePos x="0" y="0"/>
                <wp:positionH relativeFrom="column">
                  <wp:posOffset>2359660</wp:posOffset>
                </wp:positionH>
                <wp:positionV relativeFrom="paragraph">
                  <wp:posOffset>647065</wp:posOffset>
                </wp:positionV>
                <wp:extent cx="1932940" cy="150495"/>
                <wp:effectExtent l="19050" t="19050" r="10160" b="20955"/>
                <wp:wrapNone/>
                <wp:docPr id="105" name="矩形 105"/>
                <wp:cNvGraphicFramePr/>
                <a:graphic xmlns:a="http://schemas.openxmlformats.org/drawingml/2006/main">
                  <a:graphicData uri="http://schemas.microsoft.com/office/word/2010/wordprocessingShape">
                    <wps:wsp>
                      <wps:cNvSpPr/>
                      <wps:spPr>
                        <a:xfrm>
                          <a:off x="0" y="0"/>
                          <a:ext cx="1932940" cy="1504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F38AC" id="矩形 105" o:spid="_x0000_s1026" style="position:absolute;left:0;text-align:left;margin-left:185.8pt;margin-top:50.95pt;width:152.2pt;height:11.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" filled="f" strokecolor="#c7000b" strokeweight="2.25pt"/>
            </w:pict>
          </mc:Fallback>
        </mc:AlternateContent>
      </w:r>
      <w:r w:rsidR="00E4767E" w:rsidRPr="00A477C8">
        <w:rPr>
          <w:noProof/>
        </w:rPr>
        <w:drawing>
          <wp:inline distT="0" distB="0" distL="0" distR="0" wp14:anchorId="258D5BDE" wp14:editId="6BB9E969">
            <wp:extent cx="3752215" cy="2168525"/>
            <wp:effectExtent l="19050" t="19050" r="19685" b="222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
                    <a:stretch>
                      <a:fillRect/>
                    </a:stretch>
                  </pic:blipFill>
                  <pic:spPr>
                    <a:xfrm>
                      <a:off x="0" y="0"/>
                      <a:ext cx="3781235" cy="2185136"/>
                    </a:xfrm>
                    <a:prstGeom prst="rect">
                      <a:avLst/>
                    </a:prstGeom>
                    <a:noFill/>
                    <a:ln w="12700">
                      <a:solidFill>
                        <a:schemeClr val="bg1">
                          <a:lumMod val="85000"/>
                        </a:schemeClr>
                      </a:solidFill>
                    </a:ln>
                  </pic:spPr>
                </pic:pic>
              </a:graphicData>
            </a:graphic>
          </wp:inline>
        </w:drawing>
      </w:r>
    </w:p>
    <w:p w14:paraId="29987998" w14:textId="77777777" w:rsidR="005B7D1D" w:rsidRPr="00A477C8" w:rsidRDefault="00E4767E">
      <w:pPr>
        <w:pStyle w:val="30"/>
      </w:pPr>
      <w:r w:rsidRPr="00A477C8">
        <w:rPr>
          <w:rFonts w:hint="eastAsia"/>
        </w:rPr>
        <w:t>查看</w:t>
      </w:r>
      <w:r w:rsidRPr="00A477C8">
        <w:t>公</w:t>
      </w:r>
      <w:proofErr w:type="gramStart"/>
      <w:r w:rsidRPr="00A477C8">
        <w:t>钥</w:t>
      </w:r>
      <w:proofErr w:type="gramEnd"/>
      <w:r w:rsidRPr="00A477C8">
        <w:t>信息</w:t>
      </w:r>
      <w:r w:rsidRPr="00A477C8">
        <w:rPr>
          <w:rFonts w:hint="eastAsia"/>
        </w:rPr>
        <w:t>。</w:t>
      </w:r>
    </w:p>
    <w:p w14:paraId="597D9096" w14:textId="793F8523" w:rsidR="005B7D1D" w:rsidRPr="00A477C8" w:rsidRDefault="003D2B08" w:rsidP="006F73A1">
      <w:pPr>
        <w:pStyle w:val="1e"/>
      </w:pPr>
      <w:r w:rsidRPr="00A477C8">
        <w:rPr>
          <w:rFonts w:hint="eastAsia"/>
        </w:rPr>
        <w:t>在命令提示符</w:t>
      </w:r>
      <w:r w:rsidRPr="00A477C8">
        <w:t>界面中</w:t>
      </w:r>
      <w:r w:rsidR="00E4767E" w:rsidRPr="00A477C8">
        <w:rPr>
          <w:rFonts w:hint="eastAsia"/>
        </w:rPr>
        <w:t>，使用</w:t>
      </w:r>
      <w:r w:rsidR="00E4767E" w:rsidRPr="00A477C8">
        <w:rPr>
          <w:rFonts w:hint="eastAsia"/>
        </w:rPr>
        <w:t>type</w:t>
      </w:r>
      <w:r w:rsidR="00E4767E" w:rsidRPr="00A477C8">
        <w:rPr>
          <w:rFonts w:hint="eastAsia"/>
        </w:rPr>
        <w:t>命令查看公</w:t>
      </w:r>
      <w:proofErr w:type="gramStart"/>
      <w:r w:rsidR="00E4767E" w:rsidRPr="00A477C8">
        <w:rPr>
          <w:rFonts w:hint="eastAsia"/>
        </w:rPr>
        <w:t>钥</w:t>
      </w:r>
      <w:proofErr w:type="gramEnd"/>
      <w:r w:rsidR="00E4767E" w:rsidRPr="00A477C8">
        <w:rPr>
          <w:rFonts w:hint="eastAsia"/>
        </w:rPr>
        <w:t>信息，</w:t>
      </w:r>
      <w:r w:rsidR="00E4767E" w:rsidRPr="00A477C8">
        <w:t>公钥路径示例如上图所示</w:t>
      </w:r>
      <w:r w:rsidR="00E4767E" w:rsidRPr="00A477C8">
        <w:rPr>
          <w:rFonts w:hint="eastAsia"/>
        </w:rPr>
        <w:t>。</w:t>
      </w:r>
    </w:p>
    <w:p w14:paraId="4120B890"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type C:\Users\Administrator\.ssh\id_rsa.pub</w:t>
      </w:r>
    </w:p>
    <w:p w14:paraId="1F553FA3" w14:textId="40248D3A" w:rsidR="00E4767E" w:rsidRPr="00A477C8" w:rsidRDefault="00545F18" w:rsidP="00EC75B8">
      <w:pPr>
        <w:pStyle w:val="1e"/>
      </w:pPr>
      <w:r w:rsidRPr="00A477C8">
        <w:rPr>
          <w:noProof/>
        </w:rPr>
        <w:t>说明</w:t>
      </w:r>
    </w:p>
    <w:p w14:paraId="24770318" w14:textId="77777777" w:rsidR="00E4767E" w:rsidRPr="00A477C8" w:rsidRDefault="00E4767E" w:rsidP="00EC75B8">
      <w:pPr>
        <w:pStyle w:val="1e"/>
      </w:pPr>
      <w:r w:rsidRPr="00A477C8">
        <w:rPr>
          <w:rStyle w:val="HTML5"/>
          <w:rFonts w:ascii="Huawei Sans" w:hAnsi="Huawei Sans" w:hint="eastAsia"/>
          <w:color w:val="000000" w:themeColor="text1"/>
          <w:szCs w:val="21"/>
        </w:rPr>
        <w:t>.ssh/id_rsa.pub</w:t>
      </w:r>
      <w:r w:rsidRPr="00A477C8">
        <w:rPr>
          <w:rFonts w:cs="Segoe UI" w:hint="eastAsia"/>
        </w:rPr>
        <w:t>为公</w:t>
      </w:r>
      <w:proofErr w:type="gramStart"/>
      <w:r w:rsidRPr="00A477C8">
        <w:rPr>
          <w:rFonts w:cs="Segoe UI" w:hint="eastAsia"/>
        </w:rPr>
        <w:t>钥</w:t>
      </w:r>
      <w:proofErr w:type="gramEnd"/>
      <w:r w:rsidRPr="00A477C8">
        <w:rPr>
          <w:rFonts w:cs="Segoe UI" w:hint="eastAsia"/>
        </w:rPr>
        <w:t>文件保存地址。</w:t>
      </w:r>
      <w:r w:rsidRPr="00A477C8">
        <w:rPr>
          <w:rStyle w:val="HTML5"/>
          <w:rFonts w:ascii="Huawei Sans" w:hAnsi="Huawei Sans" w:hint="eastAsia"/>
          <w:color w:val="000000" w:themeColor="text1"/>
          <w:szCs w:val="21"/>
        </w:rPr>
        <w:t>id_rsa.pub</w:t>
      </w:r>
      <w:r w:rsidRPr="00A477C8">
        <w:rPr>
          <w:rFonts w:cs="Segoe UI" w:hint="eastAsia"/>
        </w:rPr>
        <w:t>为自定义的</w:t>
      </w:r>
      <w:r w:rsidRPr="00A477C8">
        <w:rPr>
          <w:rFonts w:cs="Segoe UI" w:hint="eastAsia"/>
        </w:rPr>
        <w:t>pub</w:t>
      </w:r>
      <w:r w:rsidRPr="00A477C8">
        <w:rPr>
          <w:rFonts w:cs="Segoe UI" w:hint="eastAsia"/>
        </w:rPr>
        <w:t>文件名称。</w:t>
      </w:r>
    </w:p>
    <w:p w14:paraId="04BE7003" w14:textId="77777777" w:rsidR="005B7D1D" w:rsidRPr="00A477C8" w:rsidRDefault="00E4767E" w:rsidP="006F73A1">
      <w:pPr>
        <w:pStyle w:val="1e"/>
        <w:rPr>
          <w:rFonts w:cs="Arial"/>
        </w:rPr>
      </w:pPr>
      <w:r w:rsidRPr="00A477C8">
        <w:rPr>
          <w:noProof/>
        </w:rPr>
        <w:drawing>
          <wp:inline distT="0" distB="0" distL="0" distR="0" wp14:anchorId="1335E4ED" wp14:editId="5BD1882A">
            <wp:extent cx="5123815" cy="474211"/>
            <wp:effectExtent l="19050" t="19050" r="19685" b="215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5"/>
                    <a:stretch>
                      <a:fillRect/>
                    </a:stretch>
                  </pic:blipFill>
                  <pic:spPr>
                    <a:xfrm>
                      <a:off x="0" y="0"/>
                      <a:ext cx="5301117" cy="490620"/>
                    </a:xfrm>
                    <a:prstGeom prst="rect">
                      <a:avLst/>
                    </a:prstGeom>
                    <a:noFill/>
                    <a:ln w="12700">
                      <a:solidFill>
                        <a:schemeClr val="bg1">
                          <a:lumMod val="85000"/>
                        </a:schemeClr>
                      </a:solidFill>
                    </a:ln>
                  </pic:spPr>
                </pic:pic>
              </a:graphicData>
            </a:graphic>
          </wp:inline>
        </w:drawing>
      </w:r>
    </w:p>
    <w:p w14:paraId="18DBD0B9" w14:textId="14E3807C" w:rsidR="005B7D1D" w:rsidRPr="00A477C8" w:rsidRDefault="00E4767E">
      <w:pPr>
        <w:pStyle w:val="30"/>
      </w:pPr>
      <w:r w:rsidRPr="00A477C8">
        <w:t>在</w:t>
      </w:r>
      <w:r w:rsidRPr="00A477C8">
        <w:rPr>
          <w:rFonts w:hint="eastAsia"/>
        </w:rPr>
        <w:t>个人</w:t>
      </w:r>
      <w:r w:rsidRPr="00A477C8">
        <w:rPr>
          <w:shd w:val="clear" w:color="auto" w:fill="FFFFFF"/>
        </w:rPr>
        <w:t>Gitee</w:t>
      </w:r>
      <w:r w:rsidRPr="00A477C8">
        <w:rPr>
          <w:shd w:val="clear" w:color="auto" w:fill="FFFFFF"/>
        </w:rPr>
        <w:t>账户中添加</w:t>
      </w:r>
      <w:r w:rsidRPr="00A477C8">
        <w:rPr>
          <w:shd w:val="clear" w:color="auto" w:fill="FFFFFF"/>
        </w:rPr>
        <w:t>SSH</w:t>
      </w:r>
      <w:r w:rsidRPr="00A477C8">
        <w:rPr>
          <w:shd w:val="clear" w:color="auto" w:fill="FFFFFF"/>
        </w:rPr>
        <w:t>公</w:t>
      </w:r>
      <w:proofErr w:type="gramStart"/>
      <w:r w:rsidRPr="00A477C8">
        <w:rPr>
          <w:shd w:val="clear" w:color="auto" w:fill="FFFFFF"/>
        </w:rPr>
        <w:t>钥</w:t>
      </w:r>
      <w:proofErr w:type="gramEnd"/>
      <w:r w:rsidRPr="00A477C8">
        <w:rPr>
          <w:shd w:val="clear" w:color="auto" w:fill="FFFFFF"/>
        </w:rPr>
        <w:t>。</w:t>
      </w:r>
    </w:p>
    <w:p w14:paraId="43E3146F" w14:textId="351369DC" w:rsidR="005B7D1D" w:rsidRPr="00A477C8" w:rsidRDefault="00835F8E" w:rsidP="006F73A1">
      <w:pPr>
        <w:pStyle w:val="1e"/>
        <w:rPr>
          <w:color w:val="000000" w:themeColor="text1"/>
        </w:rPr>
      </w:pPr>
      <w:r w:rsidRPr="00A477C8">
        <w:rPr>
          <w:noProof/>
        </w:rPr>
        <mc:AlternateContent>
          <mc:Choice Requires="wps">
            <w:drawing>
              <wp:anchor distT="0" distB="0" distL="114300" distR="114300" simplePos="0" relativeHeight="251786240" behindDoc="0" locked="0" layoutInCell="1" allowOverlap="1" wp14:anchorId="26B58B7D" wp14:editId="773006DF">
                <wp:simplePos x="0" y="0"/>
                <wp:positionH relativeFrom="column">
                  <wp:posOffset>1819910</wp:posOffset>
                </wp:positionH>
                <wp:positionV relativeFrom="paragraph">
                  <wp:posOffset>1988820</wp:posOffset>
                </wp:positionV>
                <wp:extent cx="4047490" cy="493395"/>
                <wp:effectExtent l="19050" t="19050" r="10160" b="20955"/>
                <wp:wrapNone/>
                <wp:docPr id="108" name="矩形 108"/>
                <wp:cNvGraphicFramePr/>
                <a:graphic xmlns:a="http://schemas.openxmlformats.org/drawingml/2006/main">
                  <a:graphicData uri="http://schemas.microsoft.com/office/word/2010/wordprocessingShape">
                    <wps:wsp>
                      <wps:cNvSpPr/>
                      <wps:spPr>
                        <a:xfrm>
                          <a:off x="0" y="0"/>
                          <a:ext cx="4047490" cy="4933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6F23A" id="矩形 108" o:spid="_x0000_s1026" style="position:absolute;left:0;text-align:left;margin-left:143.3pt;margin-top:156.6pt;width:318.7pt;height:38.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" filled="f" strokecolor="#c7000b" strokeweight="2.25pt"/>
            </w:pict>
          </mc:Fallback>
        </mc:AlternateContent>
      </w:r>
      <w:r w:rsidRPr="00A477C8">
        <w:rPr>
          <w:noProof/>
        </w:rPr>
        <mc:AlternateContent>
          <mc:Choice Requires="wps">
            <w:drawing>
              <wp:anchor distT="0" distB="0" distL="114300" distR="114300" simplePos="0" relativeHeight="251784192" behindDoc="0" locked="0" layoutInCell="1" allowOverlap="1" wp14:anchorId="54196109" wp14:editId="4F9F4FFF">
                <wp:simplePos x="0" y="0"/>
                <wp:positionH relativeFrom="column">
                  <wp:posOffset>753110</wp:posOffset>
                </wp:positionH>
                <wp:positionV relativeFrom="paragraph">
                  <wp:posOffset>2760345</wp:posOffset>
                </wp:positionV>
                <wp:extent cx="535940" cy="143510"/>
                <wp:effectExtent l="19050" t="19050" r="16510" b="27940"/>
                <wp:wrapNone/>
                <wp:docPr id="107" name="矩形 107"/>
                <wp:cNvGraphicFramePr/>
                <a:graphic xmlns:a="http://schemas.openxmlformats.org/drawingml/2006/main">
                  <a:graphicData uri="http://schemas.microsoft.com/office/word/2010/wordprocessingShape">
                    <wps:wsp>
                      <wps:cNvSpPr/>
                      <wps:spPr>
                        <a:xfrm>
                          <a:off x="0" y="0"/>
                          <a:ext cx="535940" cy="1435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78566" id="矩形 107" o:spid="_x0000_s1026" style="position:absolute;left:0;text-align:left;margin-left:59.3pt;margin-top:217.35pt;width:42.2pt;height:11.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" filled="f" strokecolor="#c7000b" strokeweight="2.25pt"/>
            </w:pict>
          </mc:Fallback>
        </mc:AlternateContent>
      </w:r>
      <w:r w:rsidR="00E4767E" w:rsidRPr="00A477C8">
        <w:t xml:space="preserve"> </w:t>
      </w:r>
      <w:r w:rsidR="00E4767E" w:rsidRPr="00A477C8">
        <w:rPr>
          <w:noProof/>
        </w:rPr>
        <w:drawing>
          <wp:inline distT="0" distB="0" distL="114300" distR="114300" wp14:anchorId="1D5E049F" wp14:editId="44D0F75C">
            <wp:extent cx="5196840" cy="3031940"/>
            <wp:effectExtent l="19050" t="19050" r="22860" b="1651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6"/>
                    <a:stretch>
                      <a:fillRect/>
                    </a:stretch>
                  </pic:blipFill>
                  <pic:spPr>
                    <a:xfrm>
                      <a:off x="0" y="0"/>
                      <a:ext cx="5211046" cy="3040228"/>
                    </a:xfrm>
                    <a:prstGeom prst="rect">
                      <a:avLst/>
                    </a:prstGeom>
                    <a:noFill/>
                    <a:ln w="12700">
                      <a:solidFill>
                        <a:schemeClr val="bg1">
                          <a:lumMod val="85000"/>
                        </a:schemeClr>
                      </a:solidFill>
                    </a:ln>
                  </pic:spPr>
                </pic:pic>
              </a:graphicData>
            </a:graphic>
          </wp:inline>
        </w:drawing>
      </w:r>
    </w:p>
    <w:p w14:paraId="365C449E" w14:textId="2F711B39" w:rsidR="005B7D1D" w:rsidRPr="00A477C8" w:rsidRDefault="00E4767E">
      <w:pPr>
        <w:pStyle w:val="30"/>
      </w:pPr>
      <w:r w:rsidRPr="00A477C8">
        <w:t>将远程仓库克隆至本地。</w:t>
      </w:r>
    </w:p>
    <w:p w14:paraId="212E351F" w14:textId="1EF7FD95" w:rsidR="004514F3" w:rsidRPr="00A477C8" w:rsidRDefault="004514F3" w:rsidP="006F73A1">
      <w:pPr>
        <w:pStyle w:val="1e"/>
      </w:pPr>
      <w:r w:rsidRPr="00A477C8">
        <w:t>先在本地电脑上创建</w:t>
      </w:r>
      <w:r w:rsidRPr="00A477C8">
        <w:t>openGauss-server</w:t>
      </w:r>
      <w:r w:rsidRPr="00A477C8">
        <w:t>文件夹，如在</w:t>
      </w:r>
      <w:r w:rsidRPr="00A477C8">
        <w:t>C</w:t>
      </w:r>
      <w:r w:rsidRPr="00A477C8">
        <w:rPr>
          <w:rFonts w:hint="eastAsia"/>
        </w:rPr>
        <w:t>盘下创建。</w:t>
      </w:r>
    </w:p>
    <w:p w14:paraId="0CC13373" w14:textId="7CEDB96D" w:rsidR="005B7D1D" w:rsidRPr="00A477C8" w:rsidRDefault="004514F3" w:rsidP="006F73A1">
      <w:pPr>
        <w:pStyle w:val="1e"/>
      </w:pPr>
      <w:r w:rsidRPr="00A477C8">
        <w:rPr>
          <w:rFonts w:hint="eastAsia"/>
        </w:rPr>
        <w:lastRenderedPageBreak/>
        <w:t>然后在</w:t>
      </w:r>
      <w:r w:rsidR="00C07214" w:rsidRPr="00A477C8">
        <w:t>cmd</w:t>
      </w:r>
      <w:r w:rsidRPr="00A477C8">
        <w:rPr>
          <w:rFonts w:hint="eastAsia"/>
        </w:rPr>
        <w:t>命令行中，通过如下语句</w:t>
      </w:r>
      <w:r w:rsidR="00E4767E" w:rsidRPr="00A477C8">
        <w:t>进入存放个人远程仓库的本地目录</w:t>
      </w:r>
      <w:r w:rsidRPr="00A477C8">
        <w:rPr>
          <w:rFonts w:hint="eastAsia"/>
        </w:rPr>
        <w:t>。</w:t>
      </w:r>
    </w:p>
    <w:p w14:paraId="6ADF7248"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cd C:\openGauss-server</w:t>
      </w:r>
    </w:p>
    <w:p w14:paraId="11214913" w14:textId="4F097A1E" w:rsidR="004514F3" w:rsidRPr="00A477C8" w:rsidRDefault="004514F3" w:rsidP="006F73A1">
      <w:pPr>
        <w:pStyle w:val="1e"/>
      </w:pPr>
      <w:r w:rsidRPr="00A477C8">
        <w:t>从个人远程仓库地址下载</w:t>
      </w:r>
      <w:r w:rsidRPr="00A477C8">
        <w:rPr>
          <w:rFonts w:hint="eastAsia"/>
        </w:rPr>
        <w:t>数据库源码至本</w:t>
      </w:r>
      <w:r w:rsidR="0032375A" w:rsidRPr="00A477C8">
        <w:rPr>
          <w:rFonts w:hint="eastAsia"/>
        </w:rPr>
        <w:t>地工作</w:t>
      </w:r>
      <w:r w:rsidRPr="00A477C8">
        <w:rPr>
          <w:rFonts w:hint="eastAsia"/>
        </w:rPr>
        <w:t>目录</w:t>
      </w:r>
      <w:r w:rsidR="0032375A" w:rsidRPr="00A477C8">
        <w:rPr>
          <w:rFonts w:hint="eastAsia"/>
        </w:rPr>
        <w:t>。</w:t>
      </w:r>
    </w:p>
    <w:p w14:paraId="19301424" w14:textId="0B7C3401"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 xml:space="preserve">git clone </w:t>
      </w:r>
      <w:hyperlink r:id="rId37" w:history="1">
        <w:r w:rsidRPr="00A477C8">
          <w:rPr>
            <w:rFonts w:eastAsia="方正兰亭黑简体"/>
            <w:noProof/>
            <w:snapToGrid w:val="0"/>
            <w:color w:val="C00000"/>
            <w:shd w:val="pct15" w:color="auto" w:fill="FFFFFF"/>
          </w:rPr>
          <w:t>https://gitee.com/</w:t>
        </w:r>
        <w:r w:rsidRPr="00A477C8">
          <w:rPr>
            <w:rFonts w:eastAsia="方正兰亭黑简体"/>
            <w:b/>
            <w:noProof/>
            <w:snapToGrid w:val="0"/>
            <w:color w:val="C00000"/>
            <w:shd w:val="pct15" w:color="auto" w:fill="FFFFFF"/>
          </w:rPr>
          <w:t>Your Name</w:t>
        </w:r>
        <w:r w:rsidRPr="00A477C8">
          <w:rPr>
            <w:rFonts w:eastAsia="方正兰亭黑简体"/>
            <w:noProof/>
            <w:snapToGrid w:val="0"/>
            <w:color w:val="C00000"/>
            <w:shd w:val="pct15" w:color="auto" w:fill="FFFFFF"/>
          </w:rPr>
          <w:t>/openGauss-server.git</w:t>
        </w:r>
      </w:hyperlink>
      <w:r w:rsidRPr="00A477C8">
        <w:rPr>
          <w:rFonts w:eastAsia="方正兰亭黑简体"/>
          <w:noProof/>
          <w:snapToGrid w:val="0"/>
          <w:color w:val="C00000"/>
          <w:shd w:val="pct15" w:color="auto" w:fill="FFFFFF"/>
        </w:rPr>
        <w:t xml:space="preserve">  </w:t>
      </w:r>
    </w:p>
    <w:p w14:paraId="648176C7" w14:textId="04C571BF" w:rsidR="005B7D1D" w:rsidRPr="00A477C8" w:rsidRDefault="008E36C8" w:rsidP="006F73A1">
      <w:pPr>
        <w:pStyle w:val="1e"/>
      </w:pPr>
      <w:r w:rsidRPr="00A477C8">
        <w:rPr>
          <w:noProof/>
        </w:rPr>
        <mc:AlternateContent>
          <mc:Choice Requires="wps">
            <w:drawing>
              <wp:anchor distT="0" distB="0" distL="114300" distR="114300" simplePos="0" relativeHeight="251788288" behindDoc="0" locked="0" layoutInCell="1" allowOverlap="1" wp14:anchorId="5B17C514" wp14:editId="300D0806">
                <wp:simplePos x="0" y="0"/>
                <wp:positionH relativeFrom="column">
                  <wp:posOffset>1959610</wp:posOffset>
                </wp:positionH>
                <wp:positionV relativeFrom="paragraph">
                  <wp:posOffset>278765</wp:posOffset>
                </wp:positionV>
                <wp:extent cx="4048125" cy="179705"/>
                <wp:effectExtent l="19050" t="19050" r="28575" b="10795"/>
                <wp:wrapNone/>
                <wp:docPr id="109" name="矩形 109"/>
                <wp:cNvGraphicFramePr/>
                <a:graphic xmlns:a="http://schemas.openxmlformats.org/drawingml/2006/main">
                  <a:graphicData uri="http://schemas.microsoft.com/office/word/2010/wordprocessingShape">
                    <wps:wsp>
                      <wps:cNvSpPr/>
                      <wps:spPr>
                        <a:xfrm>
                          <a:off x="0" y="0"/>
                          <a:ext cx="4048125" cy="1797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8A9CA" id="矩形 109" o:spid="_x0000_s1026" style="position:absolute;left:0;text-align:left;margin-left:154.3pt;margin-top:21.95pt;width:318.75pt;height:14.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" filled="f" strokecolor="#c7000b" strokeweight="2.25pt"/>
            </w:pict>
          </mc:Fallback>
        </mc:AlternateContent>
      </w:r>
      <w:r w:rsidR="00E4767E" w:rsidRPr="00A477C8">
        <w:rPr>
          <w:rFonts w:hint="eastAsia"/>
        </w:rPr>
        <w:t>Your Name</w:t>
      </w:r>
      <w:r w:rsidR="00E4767E" w:rsidRPr="00A477C8">
        <w:t>为</w:t>
      </w:r>
      <w:r w:rsidR="004514F3" w:rsidRPr="00A477C8">
        <w:rPr>
          <w:rFonts w:hint="eastAsia"/>
        </w:rPr>
        <w:t>自己</w:t>
      </w:r>
      <w:r w:rsidR="00E4767E" w:rsidRPr="00A477C8">
        <w:t>配置的</w:t>
      </w:r>
      <w:r w:rsidR="004514F3" w:rsidRPr="00A477C8">
        <w:t>全局</w:t>
      </w:r>
      <w:r w:rsidR="00E4767E" w:rsidRPr="00A477C8">
        <w:t>Git</w:t>
      </w:r>
      <w:r w:rsidR="00E4767E" w:rsidRPr="00A477C8">
        <w:t>用户名</w:t>
      </w:r>
      <w:r w:rsidR="004514F3" w:rsidRPr="00A477C8">
        <w:rPr>
          <w:rFonts w:hint="eastAsia"/>
        </w:rPr>
        <w:t>，请根据实际替换</w:t>
      </w:r>
      <w:r w:rsidR="00E4767E" w:rsidRPr="00A477C8">
        <w:t>。</w:t>
      </w:r>
    </w:p>
    <w:p w14:paraId="55B697FE" w14:textId="0D4AAC6C" w:rsidR="005B7D1D" w:rsidRPr="00A477C8" w:rsidRDefault="00E4767E" w:rsidP="006F73A1">
      <w:pPr>
        <w:pStyle w:val="1e"/>
      </w:pPr>
      <w:r w:rsidRPr="00A477C8">
        <w:rPr>
          <w:noProof/>
        </w:rPr>
        <w:drawing>
          <wp:inline distT="0" distB="0" distL="0" distR="0" wp14:anchorId="5982E9CD" wp14:editId="0E504BEC">
            <wp:extent cx="5464175" cy="1212215"/>
            <wp:effectExtent l="0" t="0" r="3175"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8"/>
                    <a:stretch>
                      <a:fillRect/>
                    </a:stretch>
                  </pic:blipFill>
                  <pic:spPr>
                    <a:xfrm>
                      <a:off x="0" y="0"/>
                      <a:ext cx="5514158" cy="1223779"/>
                    </a:xfrm>
                    <a:prstGeom prst="rect">
                      <a:avLst/>
                    </a:prstGeom>
                  </pic:spPr>
                </pic:pic>
              </a:graphicData>
            </a:graphic>
          </wp:inline>
        </w:drawing>
      </w:r>
    </w:p>
    <w:p w14:paraId="58F1D419" w14:textId="4A0D251A" w:rsidR="00317576" w:rsidRPr="00A477C8" w:rsidRDefault="00E4767E" w:rsidP="00317576">
      <w:pPr>
        <w:pStyle w:val="30"/>
      </w:pPr>
      <w:r w:rsidRPr="00A477C8">
        <w:t>设置本地工作目录的</w:t>
      </w:r>
      <w:r w:rsidRPr="00A477C8">
        <w:t>upstream</w:t>
      </w:r>
      <w:r w:rsidRPr="00A477C8">
        <w:t>源。</w:t>
      </w:r>
    </w:p>
    <w:p w14:paraId="40B38BE6" w14:textId="3354FBE0" w:rsidR="001103C6" w:rsidRPr="00A477C8" w:rsidRDefault="00317576"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cd C:\openGauss-server\openGauss-server</w:t>
      </w:r>
      <w:r w:rsidR="001103C6" w:rsidRPr="00A477C8">
        <w:rPr>
          <w:rFonts w:eastAsia="方正兰亭黑简体"/>
          <w:noProof/>
          <w:snapToGrid w:val="0"/>
          <w:color w:val="C00000"/>
          <w:shd w:val="pct15" w:color="auto" w:fill="FFFFFF"/>
        </w:rPr>
        <w:t xml:space="preserve">    </w:t>
      </w:r>
      <w:r w:rsidR="001103C6" w:rsidRPr="00A477C8">
        <w:rPr>
          <w:rFonts w:eastAsia="方正兰亭黑简体" w:hint="eastAsia"/>
          <w:b/>
          <w:noProof/>
          <w:snapToGrid w:val="0"/>
          <w:color w:val="C00000"/>
          <w:shd w:val="pct15" w:color="auto" w:fill="FFFFFF"/>
        </w:rPr>
        <w:t>---</w:t>
      </w:r>
      <w:r w:rsidR="00B51079" w:rsidRPr="00A477C8">
        <w:rPr>
          <w:rFonts w:eastAsia="方正兰亭黑简体"/>
          <w:b/>
          <w:noProof/>
          <w:snapToGrid w:val="0"/>
          <w:color w:val="C00000"/>
          <w:shd w:val="pct15" w:color="auto" w:fill="FFFFFF"/>
        </w:rPr>
        <w:t>#</w:t>
      </w:r>
      <w:r w:rsidR="001103C6" w:rsidRPr="00A477C8">
        <w:rPr>
          <w:rFonts w:eastAsia="方正兰亭黑简体" w:hint="eastAsia"/>
          <w:b/>
          <w:noProof/>
          <w:snapToGrid w:val="0"/>
          <w:color w:val="C00000"/>
          <w:shd w:val="pct15" w:color="auto" w:fill="FFFFFF"/>
        </w:rPr>
        <w:t>先进入相应目录</w:t>
      </w:r>
    </w:p>
    <w:p w14:paraId="292A0061" w14:textId="583BCD1C" w:rsidR="00DD3C62" w:rsidRPr="00A477C8" w:rsidRDefault="00317576" w:rsidP="006F73A1">
      <w:pPr>
        <w:pStyle w:val="affffe"/>
        <w:rPr>
          <w:rFonts w:eastAsia="方正兰亭黑简体"/>
          <w:b/>
          <w:noProof/>
          <w:snapToGrid w:val="0"/>
          <w:color w:val="C00000"/>
          <w:shd w:val="pct15" w:color="auto" w:fill="FFFFFF"/>
        </w:rPr>
      </w:pPr>
      <w:r w:rsidRPr="00A477C8">
        <w:rPr>
          <w:rFonts w:eastAsia="方正兰亭黑简体"/>
          <w:noProof/>
          <w:snapToGrid w:val="0"/>
          <w:color w:val="C00000"/>
          <w:shd w:val="pct15" w:color="auto" w:fill="FFFFFF"/>
        </w:rPr>
        <w:t xml:space="preserve">git remote add upstream </w:t>
      </w:r>
      <w:hyperlink r:id="rId39" w:history="1">
        <w:r w:rsidRPr="00A477C8">
          <w:rPr>
            <w:rFonts w:eastAsia="方正兰亭黑简体"/>
            <w:noProof/>
            <w:snapToGrid w:val="0"/>
            <w:color w:val="C00000"/>
            <w:shd w:val="pct15" w:color="auto" w:fill="FFFFFF"/>
          </w:rPr>
          <w:t>https://gitee.com/opengauss/openGauss-server.git</w:t>
        </w:r>
      </w:hyperlink>
      <w:r w:rsidR="00DD3C62" w:rsidRPr="00A477C8">
        <w:rPr>
          <w:rFonts w:eastAsia="方正兰亭黑简体"/>
          <w:noProof/>
          <w:snapToGrid w:val="0"/>
          <w:color w:val="C00000"/>
          <w:shd w:val="pct15" w:color="auto" w:fill="FFFFFF"/>
        </w:rPr>
        <w:t xml:space="preserve">  </w:t>
      </w:r>
      <w:r w:rsidR="00DD3C62" w:rsidRPr="00A477C8">
        <w:rPr>
          <w:rFonts w:eastAsia="方正兰亭黑简体" w:hint="eastAsia"/>
          <w:b/>
          <w:noProof/>
          <w:snapToGrid w:val="0"/>
          <w:color w:val="C00000"/>
          <w:shd w:val="pct15" w:color="auto" w:fill="FFFFFF"/>
        </w:rPr>
        <w:t>---</w:t>
      </w:r>
      <w:r w:rsidR="00DD3C62" w:rsidRPr="00A477C8">
        <w:rPr>
          <w:rFonts w:eastAsia="方正兰亭黑简体"/>
          <w:b/>
          <w:noProof/>
          <w:snapToGrid w:val="0"/>
          <w:color w:val="C00000"/>
          <w:shd w:val="pct15" w:color="auto" w:fill="FFFFFF"/>
        </w:rPr>
        <w:t>#openGauss</w:t>
      </w:r>
      <w:r w:rsidR="00DD3C62" w:rsidRPr="00A477C8">
        <w:rPr>
          <w:rFonts w:eastAsia="方正兰亭黑简体"/>
          <w:b/>
          <w:noProof/>
          <w:snapToGrid w:val="0"/>
          <w:color w:val="C00000"/>
          <w:shd w:val="pct15" w:color="auto" w:fill="FFFFFF"/>
        </w:rPr>
        <w:t>远程地址</w:t>
      </w:r>
    </w:p>
    <w:p w14:paraId="1BCD282D" w14:textId="77777777" w:rsidR="005B7D1D" w:rsidRPr="00A477C8" w:rsidRDefault="00E4767E">
      <w:pPr>
        <w:pStyle w:val="30"/>
      </w:pPr>
      <w:r w:rsidRPr="00A477C8">
        <w:t>设置同步方式。</w:t>
      </w:r>
    </w:p>
    <w:p w14:paraId="288B0224" w14:textId="420994C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git remote set-url --</w:t>
      </w:r>
      <w:r w:rsidR="005E4472" w:rsidRPr="00A477C8">
        <w:rPr>
          <w:rFonts w:eastAsia="方正兰亭黑简体"/>
          <w:noProof/>
          <w:snapToGrid w:val="0"/>
          <w:color w:val="C00000"/>
          <w:shd w:val="pct15" w:color="auto" w:fill="FFFFFF"/>
        </w:rPr>
        <w:t>push upstream no_</w:t>
      </w:r>
      <w:r w:rsidRPr="00A477C8">
        <w:rPr>
          <w:rFonts w:eastAsia="方正兰亭黑简体"/>
          <w:noProof/>
          <w:snapToGrid w:val="0"/>
          <w:color w:val="C00000"/>
          <w:shd w:val="pct15" w:color="auto" w:fill="FFFFFF"/>
        </w:rPr>
        <w:t>push</w:t>
      </w:r>
    </w:p>
    <w:p w14:paraId="77DDF6F7" w14:textId="77777777" w:rsidR="005B7D1D" w:rsidRPr="00A477C8" w:rsidRDefault="00E4767E">
      <w:pPr>
        <w:pStyle w:val="2"/>
        <w:rPr>
          <w:rFonts w:ascii="Huawei Sans" w:hAnsi="Huawei Sans" w:cs="Huawei Sans"/>
        </w:rPr>
      </w:pPr>
      <w:bookmarkStart w:id="63" w:name="_Toc80620155"/>
      <w:r w:rsidRPr="00A477C8">
        <w:rPr>
          <w:rFonts w:ascii="Huawei Sans" w:hAnsi="Huawei Sans" w:cs="Huawei Sans" w:hint="eastAsia"/>
        </w:rPr>
        <w:t>安装</w:t>
      </w:r>
      <w:r w:rsidRPr="00A477C8">
        <w:rPr>
          <w:rFonts w:ascii="Huawei Sans" w:hAnsi="Huawei Sans" w:cs="Huawei Sans"/>
        </w:rPr>
        <w:t>开发工具</w:t>
      </w:r>
      <w:bookmarkEnd w:id="63"/>
    </w:p>
    <w:p w14:paraId="19586468" w14:textId="2D7B66D8" w:rsidR="005B7D1D" w:rsidRPr="00A477C8" w:rsidRDefault="00E4767E" w:rsidP="00C07214">
      <w:pPr>
        <w:pStyle w:val="af1"/>
        <w:rPr>
          <w:rFonts w:ascii="Huawei Sans" w:eastAsia="方正兰亭黑简体" w:hAnsi="Huawei Sans"/>
        </w:rPr>
      </w:pPr>
      <w:r w:rsidRPr="00A477C8">
        <w:rPr>
          <w:rFonts w:ascii="Huawei Sans" w:eastAsia="方正兰亭黑简体" w:hAnsi="Huawei Sans"/>
        </w:rPr>
        <w:t>openGauss</w:t>
      </w:r>
      <w:r w:rsidRPr="00A477C8">
        <w:rPr>
          <w:rFonts w:ascii="Huawei Sans" w:eastAsia="方正兰亭黑简体" w:hAnsi="Huawei Sans"/>
        </w:rPr>
        <w:t>内核开发以</w:t>
      </w:r>
      <w:r w:rsidRPr="00A477C8">
        <w:rPr>
          <w:rFonts w:ascii="Huawei Sans" w:eastAsia="方正兰亭黑简体" w:hAnsi="Huawei Sans" w:hint="eastAsia"/>
        </w:rPr>
        <w:t>C/</w:t>
      </w:r>
      <w:r w:rsidRPr="00A477C8">
        <w:rPr>
          <w:rFonts w:ascii="Huawei Sans" w:eastAsia="方正兰亭黑简体" w:hAnsi="Huawei Sans"/>
        </w:rPr>
        <w:t>C++</w:t>
      </w:r>
      <w:r w:rsidRPr="00A477C8">
        <w:rPr>
          <w:rFonts w:ascii="Huawei Sans" w:eastAsia="方正兰亭黑简体" w:hAnsi="Huawei Sans"/>
        </w:rPr>
        <w:t>语言为主</w:t>
      </w:r>
      <w:r w:rsidRPr="00A477C8">
        <w:rPr>
          <w:rFonts w:ascii="Huawei Sans" w:eastAsia="方正兰亭黑简体" w:hAnsi="Huawei Sans" w:hint="eastAsia"/>
        </w:rPr>
        <w:t>，</w:t>
      </w:r>
      <w:r w:rsidRPr="00A477C8">
        <w:rPr>
          <w:rFonts w:ascii="Huawei Sans" w:eastAsia="方正兰亭黑简体" w:hAnsi="Huawei Sans"/>
        </w:rPr>
        <w:t>本节以安装</w:t>
      </w:r>
      <w:r w:rsidR="00C07214" w:rsidRPr="00A477C8">
        <w:rPr>
          <w:rFonts w:ascii="Huawei Sans" w:eastAsia="方正兰亭黑简体" w:hAnsi="Huawei Sans"/>
        </w:rPr>
        <w:t>VSCode</w:t>
      </w:r>
      <w:r w:rsidRPr="00A477C8">
        <w:rPr>
          <w:rFonts w:ascii="Huawei Sans" w:eastAsia="方正兰亭黑简体" w:hAnsi="Huawei Sans" w:hint="eastAsia"/>
        </w:rPr>
        <w:t>（</w:t>
      </w:r>
      <w:r w:rsidR="00C07214" w:rsidRPr="00A477C8">
        <w:rPr>
          <w:rFonts w:ascii="Huawei Sans" w:eastAsia="方正兰亭黑简体" w:hAnsi="Huawei Sans"/>
        </w:rPr>
        <w:t>Visual Studio Code</w:t>
      </w:r>
      <w:r w:rsidRPr="00A477C8">
        <w:rPr>
          <w:rFonts w:ascii="Huawei Sans" w:eastAsia="方正兰亭黑简体" w:hAnsi="Huawei Sans" w:hint="eastAsia"/>
        </w:rPr>
        <w:t>）工具为例进行介绍。如本地</w:t>
      </w:r>
      <w:r w:rsidRPr="00A477C8">
        <w:rPr>
          <w:rFonts w:ascii="Huawei Sans" w:eastAsia="方正兰亭黑简体" w:hAnsi="Huawei Sans" w:hint="eastAsia"/>
        </w:rPr>
        <w:t>P</w:t>
      </w:r>
      <w:r w:rsidRPr="00A477C8">
        <w:rPr>
          <w:rFonts w:ascii="Huawei Sans" w:eastAsia="方正兰亭黑简体" w:hAnsi="Huawei Sans"/>
        </w:rPr>
        <w:t>C</w:t>
      </w:r>
      <w:r w:rsidRPr="00A477C8">
        <w:rPr>
          <w:rFonts w:ascii="Huawei Sans" w:eastAsia="方正兰亭黑简体" w:hAnsi="Huawei Sans"/>
        </w:rPr>
        <w:t>已安装有开发工具</w:t>
      </w:r>
      <w:r w:rsidRPr="00A477C8">
        <w:rPr>
          <w:rFonts w:ascii="Huawei Sans" w:eastAsia="方正兰亭黑简体" w:hAnsi="Huawei Sans" w:hint="eastAsia"/>
        </w:rPr>
        <w:t>，</w:t>
      </w:r>
      <w:r w:rsidRPr="00A477C8">
        <w:rPr>
          <w:rFonts w:ascii="Huawei Sans" w:eastAsia="方正兰亭黑简体" w:hAnsi="Huawei Sans"/>
        </w:rPr>
        <w:t>可跳过本节</w:t>
      </w:r>
      <w:r w:rsidRPr="00A477C8">
        <w:rPr>
          <w:rFonts w:ascii="Huawei Sans" w:eastAsia="方正兰亭黑简体" w:hAnsi="Huawei Sans" w:hint="eastAsia"/>
        </w:rPr>
        <w:t>。</w:t>
      </w:r>
    </w:p>
    <w:p w14:paraId="11B550D8" w14:textId="0BFA76A3" w:rsidR="003809BF" w:rsidRPr="00A477C8" w:rsidRDefault="00E4767E">
      <w:pPr>
        <w:pStyle w:val="30"/>
      </w:pPr>
      <w:r w:rsidRPr="00A477C8">
        <w:t>下载</w:t>
      </w:r>
      <w:r w:rsidR="00C07214" w:rsidRPr="00A477C8">
        <w:t>VSCode</w:t>
      </w:r>
      <w:r w:rsidRPr="00A477C8">
        <w:t>软件</w:t>
      </w:r>
      <w:r w:rsidRPr="00A477C8">
        <w:rPr>
          <w:rFonts w:hint="eastAsia"/>
        </w:rPr>
        <w:t>。</w:t>
      </w:r>
    </w:p>
    <w:p w14:paraId="6F10BB3A" w14:textId="14A248A8" w:rsidR="005B7D1D" w:rsidRPr="00A477C8" w:rsidRDefault="003809BF" w:rsidP="006F73A1">
      <w:pPr>
        <w:pStyle w:val="1e"/>
      </w:pPr>
      <w:r w:rsidRPr="00A477C8">
        <w:t>登录</w:t>
      </w:r>
      <w:hyperlink r:id="rId40" w:history="1">
        <w:r w:rsidRPr="00A477C8">
          <w:rPr>
            <w:rStyle w:val="afff9"/>
          </w:rPr>
          <w:t>https://code.visualstudio.com/download</w:t>
        </w:r>
      </w:hyperlink>
      <w:r w:rsidR="00DE7B0F" w:rsidRPr="00A477C8">
        <w:rPr>
          <w:rStyle w:val="afff9"/>
        </w:rPr>
        <w:t xml:space="preserve"> </w:t>
      </w:r>
      <w:r w:rsidRPr="00A477C8">
        <w:t>下载软件</w:t>
      </w:r>
      <w:r w:rsidR="00E4767E" w:rsidRPr="00A477C8">
        <w:rPr>
          <w:rFonts w:hint="eastAsia"/>
        </w:rPr>
        <w:t>如</w:t>
      </w:r>
      <w:r w:rsidR="00C07214" w:rsidRPr="00A477C8">
        <w:rPr>
          <w:rFonts w:hint="eastAsia"/>
        </w:rPr>
        <w:t>下</w:t>
      </w:r>
      <w:r w:rsidR="00E4767E" w:rsidRPr="00A477C8">
        <w:rPr>
          <w:rFonts w:hint="eastAsia"/>
        </w:rPr>
        <w:t>图</w:t>
      </w:r>
      <w:r w:rsidR="00E4767E" w:rsidRPr="00A477C8">
        <w:t>所示</w:t>
      </w:r>
      <w:r w:rsidR="00E4767E" w:rsidRPr="00A477C8">
        <w:rPr>
          <w:rFonts w:hint="eastAsia"/>
        </w:rPr>
        <w:t>。</w:t>
      </w:r>
      <w:r w:rsidR="00E4767E" w:rsidRPr="00A477C8">
        <w:t>请根据操作系统选择相应的版本</w:t>
      </w:r>
      <w:r w:rsidR="00E4767E" w:rsidRPr="00A477C8">
        <w:rPr>
          <w:rFonts w:hint="eastAsia"/>
        </w:rPr>
        <w:t>，</w:t>
      </w:r>
      <w:r w:rsidR="00E4767E" w:rsidRPr="00A477C8">
        <w:t>本</w:t>
      </w:r>
      <w:r w:rsidR="00E4767E" w:rsidRPr="00A477C8">
        <w:rPr>
          <w:rFonts w:hint="eastAsia"/>
        </w:rPr>
        <w:t>节</w:t>
      </w:r>
      <w:r w:rsidR="00E4767E" w:rsidRPr="00A477C8">
        <w:t>以</w:t>
      </w:r>
      <w:r w:rsidR="00E4767E" w:rsidRPr="00A477C8">
        <w:t>64</w:t>
      </w:r>
      <w:r w:rsidR="00E4767E" w:rsidRPr="00A477C8">
        <w:t>位</w:t>
      </w:r>
      <w:r w:rsidR="00E4767E" w:rsidRPr="00A477C8">
        <w:rPr>
          <w:rFonts w:hint="eastAsia"/>
        </w:rPr>
        <w:t>Windows</w:t>
      </w:r>
      <w:r w:rsidR="00E4767E" w:rsidRPr="00A477C8">
        <w:t>操作系统为例。</w:t>
      </w:r>
    </w:p>
    <w:p w14:paraId="6FEB8AEA" w14:textId="77777777" w:rsidR="005B7D1D" w:rsidRPr="00A477C8" w:rsidRDefault="00E4767E" w:rsidP="006F73A1">
      <w:pPr>
        <w:pStyle w:val="1e"/>
      </w:pPr>
      <w:r w:rsidRPr="00A477C8">
        <w:rPr>
          <w:noProof/>
        </w:rPr>
        <w:lastRenderedPageBreak/>
        <w:drawing>
          <wp:inline distT="0" distB="0" distL="0" distR="0" wp14:anchorId="397D462C" wp14:editId="64A48672">
            <wp:extent cx="4254500" cy="2193925"/>
            <wp:effectExtent l="19050" t="19050" r="1270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1"/>
                    <a:srcRect t="5215"/>
                    <a:stretch>
                      <a:fillRect/>
                    </a:stretch>
                  </pic:blipFill>
                  <pic:spPr>
                    <a:xfrm>
                      <a:off x="0" y="0"/>
                      <a:ext cx="4262577" cy="2198473"/>
                    </a:xfrm>
                    <a:prstGeom prst="rect">
                      <a:avLst/>
                    </a:prstGeom>
                    <a:noFill/>
                    <a:ln w="12700">
                      <a:solidFill>
                        <a:schemeClr val="bg1">
                          <a:lumMod val="85000"/>
                        </a:schemeClr>
                      </a:solidFill>
                    </a:ln>
                  </pic:spPr>
                </pic:pic>
              </a:graphicData>
            </a:graphic>
          </wp:inline>
        </w:drawing>
      </w:r>
    </w:p>
    <w:p w14:paraId="5D2E34EE" w14:textId="00CF63AE" w:rsidR="00F6173A" w:rsidRPr="00A477C8" w:rsidRDefault="00C07214">
      <w:pPr>
        <w:pStyle w:val="30"/>
      </w:pPr>
      <w:r w:rsidRPr="00A477C8">
        <w:t>单击可执行文件</w:t>
      </w:r>
      <w:r w:rsidRPr="00A477C8">
        <w:rPr>
          <w:rFonts w:hint="eastAsia"/>
        </w:rPr>
        <w:t>，</w:t>
      </w:r>
      <w:r w:rsidRPr="00A477C8">
        <w:t>对下载的软件进行安装</w:t>
      </w:r>
      <w:r w:rsidR="00F6173A" w:rsidRPr="00A477C8">
        <w:rPr>
          <w:rFonts w:hint="eastAsia"/>
        </w:rPr>
        <w:t>。</w:t>
      </w:r>
    </w:p>
    <w:p w14:paraId="5904EED0" w14:textId="388A1A36" w:rsidR="005B7D1D" w:rsidRPr="00A477C8" w:rsidRDefault="00E4767E" w:rsidP="006F73A1">
      <w:pPr>
        <w:pStyle w:val="1e"/>
      </w:pPr>
      <w:r w:rsidRPr="00A477C8">
        <w:t>选择</w:t>
      </w:r>
      <w:r w:rsidR="0088717D" w:rsidRPr="00A477C8">
        <w:rPr>
          <w:rFonts w:hint="eastAsia"/>
        </w:rPr>
        <w:t>＂</w:t>
      </w:r>
      <w:r w:rsidRPr="00A477C8">
        <w:t>我同意此协议</w:t>
      </w:r>
      <w:r w:rsidR="0088717D" w:rsidRPr="00A477C8">
        <w:rPr>
          <w:rFonts w:hint="eastAsia"/>
        </w:rPr>
        <w:t>＂</w:t>
      </w:r>
      <w:r w:rsidRPr="00A477C8">
        <w:t>后单击</w:t>
      </w:r>
      <w:r w:rsidR="0088717D" w:rsidRPr="00A477C8">
        <w:rPr>
          <w:rFonts w:hint="eastAsia"/>
        </w:rPr>
        <w:t>＂</w:t>
      </w:r>
      <w:r w:rsidRPr="00A477C8">
        <w:t>下一步</w:t>
      </w:r>
      <w:r w:rsidR="0088717D" w:rsidRPr="00A477C8">
        <w:rPr>
          <w:rFonts w:hint="eastAsia"/>
        </w:rPr>
        <w:t>＂</w:t>
      </w:r>
      <w:r w:rsidRPr="00A477C8">
        <w:t>。</w:t>
      </w:r>
    </w:p>
    <w:p w14:paraId="2D4A76D5" w14:textId="79F79270" w:rsidR="005B7D1D" w:rsidRPr="00A477C8" w:rsidRDefault="00715F81" w:rsidP="006F73A1">
      <w:pPr>
        <w:pStyle w:val="1e"/>
      </w:pPr>
      <w:r w:rsidRPr="00A477C8">
        <w:rPr>
          <w:noProof/>
        </w:rPr>
        <mc:AlternateContent>
          <mc:Choice Requires="wps">
            <w:drawing>
              <wp:anchor distT="0" distB="0" distL="114300" distR="114300" simplePos="0" relativeHeight="251790336" behindDoc="0" locked="0" layoutInCell="1" allowOverlap="1" wp14:anchorId="3015DE8B" wp14:editId="1B296B85">
                <wp:simplePos x="0" y="0"/>
                <wp:positionH relativeFrom="column">
                  <wp:posOffset>3470910</wp:posOffset>
                </wp:positionH>
                <wp:positionV relativeFrom="paragraph">
                  <wp:posOffset>2872741</wp:posOffset>
                </wp:positionV>
                <wp:extent cx="529590" cy="219710"/>
                <wp:effectExtent l="19050" t="19050" r="22860" b="27940"/>
                <wp:wrapNone/>
                <wp:docPr id="110" name="矩形 110"/>
                <wp:cNvGraphicFramePr/>
                <a:graphic xmlns:a="http://schemas.openxmlformats.org/drawingml/2006/main">
                  <a:graphicData uri="http://schemas.microsoft.com/office/word/2010/wordprocessingShape">
                    <wps:wsp>
                      <wps:cNvSpPr/>
                      <wps:spPr>
                        <a:xfrm>
                          <a:off x="0" y="0"/>
                          <a:ext cx="529590" cy="2197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DB5A1" id="矩形 110" o:spid="_x0000_s1026" style="position:absolute;left:0;text-align:left;margin-left:273.3pt;margin-top:226.2pt;width:41.7pt;height:17.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" filled="f" strokecolor="#c7000b" strokeweight="2.25pt"/>
            </w:pict>
          </mc:Fallback>
        </mc:AlternateContent>
      </w:r>
      <w:r w:rsidR="00E4767E" w:rsidRPr="00A477C8">
        <w:rPr>
          <w:noProof/>
        </w:rPr>
        <w:drawing>
          <wp:inline distT="0" distB="0" distL="0" distR="0" wp14:anchorId="2ADEF7ED" wp14:editId="29B9BD16">
            <wp:extent cx="4034155" cy="3123565"/>
            <wp:effectExtent l="19050" t="19050" r="23495"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
                    <a:stretch>
                      <a:fillRect/>
                    </a:stretch>
                  </pic:blipFill>
                  <pic:spPr>
                    <a:xfrm>
                      <a:off x="0" y="0"/>
                      <a:ext cx="4051688" cy="3136776"/>
                    </a:xfrm>
                    <a:prstGeom prst="rect">
                      <a:avLst/>
                    </a:prstGeom>
                    <a:noFill/>
                    <a:ln w="12700">
                      <a:solidFill>
                        <a:schemeClr val="bg1">
                          <a:lumMod val="85000"/>
                        </a:schemeClr>
                      </a:solidFill>
                    </a:ln>
                  </pic:spPr>
                </pic:pic>
              </a:graphicData>
            </a:graphic>
          </wp:inline>
        </w:drawing>
      </w:r>
    </w:p>
    <w:p w14:paraId="307C406A" w14:textId="49E4766C" w:rsidR="005B7D1D" w:rsidRPr="00A477C8" w:rsidRDefault="00E4767E">
      <w:pPr>
        <w:pStyle w:val="30"/>
      </w:pPr>
      <w:r w:rsidRPr="00A477C8">
        <w:t>确认安装位置后单击</w:t>
      </w:r>
      <w:r w:rsidR="0088717D" w:rsidRPr="00A477C8">
        <w:rPr>
          <w:rFonts w:hint="eastAsia"/>
        </w:rPr>
        <w:t>＂</w:t>
      </w:r>
      <w:r w:rsidRPr="00A477C8">
        <w:rPr>
          <w:rFonts w:hint="eastAsia"/>
        </w:rPr>
        <w:t>下一步</w:t>
      </w:r>
      <w:r w:rsidR="0088717D" w:rsidRPr="00A477C8">
        <w:rPr>
          <w:rFonts w:hint="eastAsia"/>
        </w:rPr>
        <w:t>＂</w:t>
      </w:r>
      <w:r w:rsidRPr="00A477C8">
        <w:t>。</w:t>
      </w:r>
    </w:p>
    <w:p w14:paraId="29C0003F" w14:textId="6ECAEF88" w:rsidR="005B7D1D" w:rsidRPr="00A477C8" w:rsidRDefault="00A9290B" w:rsidP="006F73A1">
      <w:pPr>
        <w:pStyle w:val="1e"/>
      </w:pPr>
      <w:r w:rsidRPr="00A477C8">
        <w:rPr>
          <w:noProof/>
        </w:rPr>
        <w:lastRenderedPageBreak/>
        <mc:AlternateContent>
          <mc:Choice Requires="wps">
            <w:drawing>
              <wp:anchor distT="0" distB="0" distL="114300" distR="114300" simplePos="0" relativeHeight="251794432" behindDoc="0" locked="0" layoutInCell="1" allowOverlap="1" wp14:anchorId="3826A5CD" wp14:editId="79ED65B0">
                <wp:simplePos x="0" y="0"/>
                <wp:positionH relativeFrom="column">
                  <wp:posOffset>930910</wp:posOffset>
                </wp:positionH>
                <wp:positionV relativeFrom="paragraph">
                  <wp:posOffset>1153160</wp:posOffset>
                </wp:positionV>
                <wp:extent cx="2936240" cy="197485"/>
                <wp:effectExtent l="19050" t="19050" r="16510" b="12065"/>
                <wp:wrapNone/>
                <wp:docPr id="112" name="矩形 112"/>
                <wp:cNvGraphicFramePr/>
                <a:graphic xmlns:a="http://schemas.openxmlformats.org/drawingml/2006/main">
                  <a:graphicData uri="http://schemas.microsoft.com/office/word/2010/wordprocessingShape">
                    <wps:wsp>
                      <wps:cNvSpPr/>
                      <wps:spPr>
                        <a:xfrm>
                          <a:off x="0" y="0"/>
                          <a:ext cx="2936240" cy="1974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F3A97" id="矩形 112" o:spid="_x0000_s1026" style="position:absolute;left:0;text-align:left;margin-left:73.3pt;margin-top:90.8pt;width:231.2pt;height:15.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" filled="f" strokecolor="#c7000b" strokeweight="2.25pt"/>
            </w:pict>
          </mc:Fallback>
        </mc:AlternateContent>
      </w:r>
      <w:r w:rsidRPr="00A477C8">
        <w:rPr>
          <w:noProof/>
        </w:rPr>
        <mc:AlternateContent>
          <mc:Choice Requires="wps">
            <w:drawing>
              <wp:anchor distT="0" distB="0" distL="114300" distR="114300" simplePos="0" relativeHeight="251792384" behindDoc="0" locked="0" layoutInCell="1" allowOverlap="1" wp14:anchorId="560EAB4A" wp14:editId="5502B39C">
                <wp:simplePos x="0" y="0"/>
                <wp:positionH relativeFrom="column">
                  <wp:posOffset>3470910</wp:posOffset>
                </wp:positionH>
                <wp:positionV relativeFrom="paragraph">
                  <wp:posOffset>2954654</wp:posOffset>
                </wp:positionV>
                <wp:extent cx="529590" cy="144145"/>
                <wp:effectExtent l="19050" t="19050" r="22860" b="27305"/>
                <wp:wrapNone/>
                <wp:docPr id="111" name="矩形 111"/>
                <wp:cNvGraphicFramePr/>
                <a:graphic xmlns:a="http://schemas.openxmlformats.org/drawingml/2006/main">
                  <a:graphicData uri="http://schemas.microsoft.com/office/word/2010/wordprocessingShape">
                    <wps:wsp>
                      <wps:cNvSpPr/>
                      <wps:spPr>
                        <a:xfrm>
                          <a:off x="0" y="0"/>
                          <a:ext cx="529590" cy="1441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FB370" id="矩形 111" o:spid="_x0000_s1026" style="position:absolute;left:0;text-align:left;margin-left:273.3pt;margin-top:232.65pt;width:41.7pt;height:11.3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" filled="f" strokecolor="#c7000b" strokeweight="2.25pt"/>
            </w:pict>
          </mc:Fallback>
        </mc:AlternateContent>
      </w:r>
      <w:r w:rsidR="00E7483F" w:rsidRPr="00A477C8">
        <w:rPr>
          <w:noProof/>
        </w:rPr>
        <w:drawing>
          <wp:inline distT="0" distB="0" distL="0" distR="0" wp14:anchorId="3477C957" wp14:editId="7A54288B">
            <wp:extent cx="4034155" cy="3158297"/>
            <wp:effectExtent l="19050" t="19050" r="23495" b="23495"/>
            <wp:docPr id="16" name="图片 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7241" cy="3160713"/>
                    </a:xfrm>
                    <a:prstGeom prst="rect">
                      <a:avLst/>
                    </a:prstGeom>
                    <a:noFill/>
                    <a:ln w="12700">
                      <a:solidFill>
                        <a:schemeClr val="bg1">
                          <a:lumMod val="85000"/>
                        </a:schemeClr>
                      </a:solidFill>
                    </a:ln>
                  </pic:spPr>
                </pic:pic>
              </a:graphicData>
            </a:graphic>
          </wp:inline>
        </w:drawing>
      </w:r>
    </w:p>
    <w:p w14:paraId="4493E611" w14:textId="77777777" w:rsidR="005B7D1D" w:rsidRPr="00A477C8" w:rsidRDefault="00E4767E">
      <w:pPr>
        <w:pStyle w:val="30"/>
      </w:pPr>
      <w:r w:rsidRPr="00A477C8">
        <w:t>配置环境变量</w:t>
      </w:r>
      <w:r w:rsidRPr="00A477C8">
        <w:rPr>
          <w:rFonts w:hint="eastAsia"/>
        </w:rPr>
        <w:t>。</w:t>
      </w:r>
    </w:p>
    <w:p w14:paraId="78EDFBE1" w14:textId="7D035A7C" w:rsidR="005B7D1D" w:rsidRPr="00A477C8" w:rsidRDefault="00E4767E" w:rsidP="006F73A1">
      <w:pPr>
        <w:pStyle w:val="1e"/>
      </w:pPr>
      <w:r w:rsidRPr="00A477C8">
        <w:t>选中</w:t>
      </w:r>
      <w:r w:rsidR="0088717D" w:rsidRPr="00A477C8">
        <w:rPr>
          <w:rFonts w:hint="eastAsia"/>
        </w:rPr>
        <w:t>＂</w:t>
      </w:r>
      <w:r w:rsidRPr="00A477C8">
        <w:rPr>
          <w:rFonts w:hint="eastAsia"/>
        </w:rPr>
        <w:t>添加到</w:t>
      </w:r>
      <w:r w:rsidRPr="00A477C8">
        <w:rPr>
          <w:rFonts w:hint="eastAsia"/>
        </w:rPr>
        <w:t>P</w:t>
      </w:r>
      <w:r w:rsidRPr="00A477C8">
        <w:t>ATH</w:t>
      </w:r>
      <w:r w:rsidRPr="00A477C8">
        <w:rPr>
          <w:rFonts w:hint="eastAsia"/>
        </w:rPr>
        <w:t>（重启后生效）</w:t>
      </w:r>
      <w:r w:rsidR="0088717D" w:rsidRPr="00A477C8">
        <w:rPr>
          <w:rFonts w:hint="eastAsia"/>
        </w:rPr>
        <w:t>＂</w:t>
      </w:r>
      <w:r w:rsidRPr="00A477C8">
        <w:rPr>
          <w:rFonts w:hint="eastAsia"/>
        </w:rPr>
        <w:t>复选框，</w:t>
      </w:r>
      <w:proofErr w:type="gramStart"/>
      <w:r w:rsidRPr="00A477C8">
        <w:t>勾选此</w:t>
      </w:r>
      <w:proofErr w:type="gramEnd"/>
      <w:r w:rsidRPr="00A477C8">
        <w:t>选项后可不再配置环境变量直接使用。</w:t>
      </w:r>
    </w:p>
    <w:p w14:paraId="5CE4E18B" w14:textId="31E1F954" w:rsidR="005B7D1D" w:rsidRPr="00A477C8" w:rsidRDefault="00741526" w:rsidP="006F73A1">
      <w:pPr>
        <w:pStyle w:val="1e"/>
      </w:pPr>
      <w:r w:rsidRPr="00A477C8">
        <w:rPr>
          <w:noProof/>
        </w:rPr>
        <mc:AlternateContent>
          <mc:Choice Requires="wps">
            <w:drawing>
              <wp:anchor distT="0" distB="0" distL="114300" distR="114300" simplePos="0" relativeHeight="251796480" behindDoc="0" locked="0" layoutInCell="1" allowOverlap="1" wp14:anchorId="58A48438" wp14:editId="1C3CD336">
                <wp:simplePos x="0" y="0"/>
                <wp:positionH relativeFrom="column">
                  <wp:posOffset>2766060</wp:posOffset>
                </wp:positionH>
                <wp:positionV relativeFrom="paragraph">
                  <wp:posOffset>2217420</wp:posOffset>
                </wp:positionV>
                <wp:extent cx="466090" cy="144145"/>
                <wp:effectExtent l="19050" t="19050" r="10160" b="27305"/>
                <wp:wrapNone/>
                <wp:docPr id="113" name="矩形 113"/>
                <wp:cNvGraphicFramePr/>
                <a:graphic xmlns:a="http://schemas.openxmlformats.org/drawingml/2006/main">
                  <a:graphicData uri="http://schemas.microsoft.com/office/word/2010/wordprocessingShape">
                    <wps:wsp>
                      <wps:cNvSpPr/>
                      <wps:spPr>
                        <a:xfrm>
                          <a:off x="0" y="0"/>
                          <a:ext cx="466090" cy="1441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89B26" id="矩形 113" o:spid="_x0000_s1026" style="position:absolute;left:0;text-align:left;margin-left:217.8pt;margin-top:174.6pt;width:36.7pt;height:11.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" filled="f" strokecolor="#c7000b" strokeweight="2.25pt"/>
            </w:pict>
          </mc:Fallback>
        </mc:AlternateContent>
      </w:r>
      <w:r w:rsidR="00E4767E" w:rsidRPr="00A477C8">
        <w:rPr>
          <w:noProof/>
        </w:rPr>
        <w:drawing>
          <wp:inline distT="0" distB="0" distL="0" distR="0" wp14:anchorId="616D28D2" wp14:editId="1F595219">
            <wp:extent cx="3069590" cy="2385728"/>
            <wp:effectExtent l="19050" t="19050" r="16510" b="146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3132317" cy="2434481"/>
                    </a:xfrm>
                    <a:prstGeom prst="rect">
                      <a:avLst/>
                    </a:prstGeom>
                    <a:noFill/>
                    <a:ln w="12700">
                      <a:solidFill>
                        <a:schemeClr val="bg1">
                          <a:lumMod val="85000"/>
                        </a:schemeClr>
                      </a:solidFill>
                    </a:ln>
                  </pic:spPr>
                </pic:pic>
              </a:graphicData>
            </a:graphic>
          </wp:inline>
        </w:drawing>
      </w:r>
    </w:p>
    <w:p w14:paraId="4311E4D7" w14:textId="6D28AF57" w:rsidR="005B7D1D" w:rsidRPr="00A477C8" w:rsidRDefault="00E4767E">
      <w:pPr>
        <w:pStyle w:val="30"/>
      </w:pPr>
      <w:r w:rsidRPr="00A477C8">
        <w:t>单击</w:t>
      </w:r>
      <w:r w:rsidR="0088717D" w:rsidRPr="00A477C8">
        <w:rPr>
          <w:rFonts w:hint="eastAsia"/>
        </w:rPr>
        <w:t>＂</w:t>
      </w:r>
      <w:r w:rsidRPr="00A477C8">
        <w:rPr>
          <w:rFonts w:hint="eastAsia"/>
        </w:rPr>
        <w:t>完成</w:t>
      </w:r>
      <w:r w:rsidR="0088717D" w:rsidRPr="00A477C8">
        <w:rPr>
          <w:rFonts w:hint="eastAsia"/>
        </w:rPr>
        <w:t>＂</w:t>
      </w:r>
      <w:r w:rsidRPr="00A477C8">
        <w:rPr>
          <w:rFonts w:hint="eastAsia"/>
        </w:rPr>
        <w:t>，</w:t>
      </w:r>
      <w:r w:rsidRPr="00A477C8">
        <w:t>结束安装。</w:t>
      </w:r>
    </w:p>
    <w:p w14:paraId="2084E19A" w14:textId="6E4DC757" w:rsidR="005B7D1D" w:rsidRPr="00A477C8" w:rsidRDefault="00741526" w:rsidP="006F73A1">
      <w:pPr>
        <w:pStyle w:val="1e"/>
      </w:pPr>
      <w:r w:rsidRPr="00A477C8">
        <w:rPr>
          <w:noProof/>
        </w:rPr>
        <w:lastRenderedPageBreak/>
        <mc:AlternateContent>
          <mc:Choice Requires="wps">
            <w:drawing>
              <wp:anchor distT="0" distB="0" distL="114300" distR="114300" simplePos="0" relativeHeight="251798528" behindDoc="0" locked="0" layoutInCell="1" allowOverlap="1" wp14:anchorId="449CAB8B" wp14:editId="5131FD3A">
                <wp:simplePos x="0" y="0"/>
                <wp:positionH relativeFrom="column">
                  <wp:posOffset>2797810</wp:posOffset>
                </wp:positionH>
                <wp:positionV relativeFrom="paragraph">
                  <wp:posOffset>2213610</wp:posOffset>
                </wp:positionV>
                <wp:extent cx="415290" cy="99060"/>
                <wp:effectExtent l="19050" t="19050" r="22860" b="15240"/>
                <wp:wrapNone/>
                <wp:docPr id="114" name="矩形 114"/>
                <wp:cNvGraphicFramePr/>
                <a:graphic xmlns:a="http://schemas.openxmlformats.org/drawingml/2006/main">
                  <a:graphicData uri="http://schemas.microsoft.com/office/word/2010/wordprocessingShape">
                    <wps:wsp>
                      <wps:cNvSpPr/>
                      <wps:spPr>
                        <a:xfrm>
                          <a:off x="0" y="0"/>
                          <a:ext cx="415290" cy="990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A25FB" id="矩形 114" o:spid="_x0000_s1026" style="position:absolute;left:0;text-align:left;margin-left:220.3pt;margin-top:174.3pt;width:32.7pt;height:7.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" filled="f" strokecolor="#c7000b" strokeweight="2.25pt"/>
            </w:pict>
          </mc:Fallback>
        </mc:AlternateContent>
      </w:r>
      <w:r w:rsidR="00E4767E" w:rsidRPr="00A477C8">
        <w:rPr>
          <w:noProof/>
        </w:rPr>
        <w:drawing>
          <wp:inline distT="0" distB="0" distL="0" distR="0" wp14:anchorId="7DB05D58" wp14:editId="0512C863">
            <wp:extent cx="3063240" cy="2360413"/>
            <wp:effectExtent l="19050" t="19050" r="22860"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5"/>
                    <a:stretch>
                      <a:fillRect/>
                    </a:stretch>
                  </pic:blipFill>
                  <pic:spPr>
                    <a:xfrm>
                      <a:off x="0" y="0"/>
                      <a:ext cx="3114243" cy="2399714"/>
                    </a:xfrm>
                    <a:prstGeom prst="rect">
                      <a:avLst/>
                    </a:prstGeom>
                    <a:noFill/>
                    <a:ln w="12700">
                      <a:solidFill>
                        <a:schemeClr val="bg1">
                          <a:lumMod val="85000"/>
                        </a:schemeClr>
                      </a:solidFill>
                    </a:ln>
                  </pic:spPr>
                </pic:pic>
              </a:graphicData>
            </a:graphic>
          </wp:inline>
        </w:drawing>
      </w:r>
    </w:p>
    <w:p w14:paraId="498AC439" w14:textId="66FFF9D2" w:rsidR="005B7D1D" w:rsidRPr="00A477C8" w:rsidRDefault="00E4767E">
      <w:pPr>
        <w:pStyle w:val="30"/>
      </w:pPr>
      <w:r w:rsidRPr="00A477C8">
        <w:t>安装</w:t>
      </w:r>
      <w:r w:rsidRPr="00A477C8">
        <w:t>openGauss</w:t>
      </w:r>
      <w:r w:rsidRPr="00A477C8">
        <w:t>所需的开发语言</w:t>
      </w:r>
      <w:r w:rsidR="00C07214" w:rsidRPr="00A477C8">
        <w:t>C</w:t>
      </w:r>
      <w:r w:rsidR="00C07214" w:rsidRPr="00A477C8">
        <w:rPr>
          <w:rFonts w:hint="eastAsia"/>
        </w:rPr>
        <w:t>/</w:t>
      </w:r>
      <w:r w:rsidR="00C07214" w:rsidRPr="00A477C8">
        <w:t>C++</w:t>
      </w:r>
      <w:r w:rsidRPr="00A477C8">
        <w:t>。</w:t>
      </w:r>
    </w:p>
    <w:p w14:paraId="6B969D90" w14:textId="6B2CDAFB" w:rsidR="005B7D1D" w:rsidRPr="00A477C8" w:rsidRDefault="00857B7E" w:rsidP="006F73A1">
      <w:pPr>
        <w:pStyle w:val="1e"/>
      </w:pPr>
      <w:r w:rsidRPr="00A477C8">
        <w:rPr>
          <w:noProof/>
        </w:rPr>
        <mc:AlternateContent>
          <mc:Choice Requires="wps">
            <w:drawing>
              <wp:anchor distT="0" distB="0" distL="114300" distR="114300" simplePos="0" relativeHeight="251800576" behindDoc="0" locked="0" layoutInCell="1" allowOverlap="1" wp14:anchorId="475ACBA2" wp14:editId="5E14BCEF">
                <wp:simplePos x="0" y="0"/>
                <wp:positionH relativeFrom="column">
                  <wp:posOffset>848360</wp:posOffset>
                </wp:positionH>
                <wp:positionV relativeFrom="paragraph">
                  <wp:posOffset>688340</wp:posOffset>
                </wp:positionV>
                <wp:extent cx="866775" cy="201296"/>
                <wp:effectExtent l="19050" t="19050" r="28575" b="27305"/>
                <wp:wrapNone/>
                <wp:docPr id="115" name="矩形 115"/>
                <wp:cNvGraphicFramePr/>
                <a:graphic xmlns:a="http://schemas.openxmlformats.org/drawingml/2006/main">
                  <a:graphicData uri="http://schemas.microsoft.com/office/word/2010/wordprocessingShape">
                    <wps:wsp>
                      <wps:cNvSpPr/>
                      <wps:spPr>
                        <a:xfrm>
                          <a:off x="0" y="0"/>
                          <a:ext cx="866775" cy="2012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607F0" id="矩形 115" o:spid="_x0000_s1026" style="position:absolute;left:0;text-align:left;margin-left:66.8pt;margin-top:54.2pt;width:68.25pt;height:15.8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" filled="f" strokecolor="#c7000b" strokeweight="2.25pt"/>
            </w:pict>
          </mc:Fallback>
        </mc:AlternateContent>
      </w:r>
      <w:r w:rsidR="00E4767E" w:rsidRPr="00A477C8">
        <w:rPr>
          <w:noProof/>
        </w:rPr>
        <w:drawing>
          <wp:inline distT="0" distB="0" distL="0" distR="0" wp14:anchorId="1CA82C71" wp14:editId="59F73E15">
            <wp:extent cx="3535003" cy="2638425"/>
            <wp:effectExtent l="19050" t="19050" r="279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6"/>
                    <a:stretch>
                      <a:fillRect/>
                    </a:stretch>
                  </pic:blipFill>
                  <pic:spPr>
                    <a:xfrm>
                      <a:off x="0" y="0"/>
                      <a:ext cx="3558725" cy="2656130"/>
                    </a:xfrm>
                    <a:prstGeom prst="rect">
                      <a:avLst/>
                    </a:prstGeom>
                    <a:noFill/>
                    <a:ln w="12700">
                      <a:solidFill>
                        <a:schemeClr val="bg1">
                          <a:lumMod val="85000"/>
                        </a:schemeClr>
                      </a:solidFill>
                    </a:ln>
                  </pic:spPr>
                </pic:pic>
              </a:graphicData>
            </a:graphic>
          </wp:inline>
        </w:drawing>
      </w:r>
    </w:p>
    <w:p w14:paraId="4105D18C" w14:textId="2D6A7919" w:rsidR="005B7D1D" w:rsidRPr="00A477C8" w:rsidRDefault="00E4767E">
      <w:pPr>
        <w:pStyle w:val="1"/>
      </w:pPr>
      <w:bookmarkStart w:id="64" w:name="_附录一：Linux操作系统相关命令"/>
      <w:bookmarkStart w:id="65" w:name="_Ref67172420"/>
      <w:bookmarkStart w:id="66" w:name="_Toc80620156"/>
      <w:bookmarkEnd w:id="64"/>
      <w:r w:rsidRPr="00A477C8">
        <w:rPr>
          <w:rFonts w:hint="eastAsia"/>
        </w:rPr>
        <w:t>二次开发（</w:t>
      </w:r>
      <w:r w:rsidRPr="00A477C8">
        <w:t>以实现</w:t>
      </w:r>
      <w:r w:rsidRPr="00A477C8">
        <w:t>gauss_hello</w:t>
      </w:r>
      <w:r w:rsidRPr="00A477C8">
        <w:rPr>
          <w:rFonts w:hint="eastAsia"/>
        </w:rPr>
        <w:t>函数为例）</w:t>
      </w:r>
      <w:bookmarkEnd w:id="65"/>
      <w:bookmarkEnd w:id="66"/>
    </w:p>
    <w:p w14:paraId="1744CFA3" w14:textId="1C195131" w:rsidR="005B7D1D" w:rsidRPr="00A477C8" w:rsidRDefault="00E4767E" w:rsidP="006F73A1">
      <w:pPr>
        <w:pStyle w:val="1e"/>
      </w:pPr>
      <w:r w:rsidRPr="00A477C8">
        <w:rPr>
          <w:rFonts w:hint="eastAsia"/>
        </w:rPr>
        <w:t>本章作为演示，为</w:t>
      </w:r>
      <w:r w:rsidRPr="00A477C8">
        <w:rPr>
          <w:rFonts w:hint="eastAsia"/>
        </w:rPr>
        <w:t>open</w:t>
      </w:r>
      <w:r w:rsidRPr="00A477C8">
        <w:t>Gauss</w:t>
      </w:r>
      <w:r w:rsidRPr="00A477C8">
        <w:t>数据库新增一个</w:t>
      </w:r>
      <w:r w:rsidRPr="00A477C8">
        <w:rPr>
          <w:rFonts w:hint="eastAsia"/>
        </w:rPr>
        <w:t>系统函数</w:t>
      </w:r>
      <w:r w:rsidRPr="00A477C8">
        <w:rPr>
          <w:rFonts w:hint="eastAsia"/>
        </w:rPr>
        <w:t>g</w:t>
      </w:r>
      <w:r w:rsidRPr="00A477C8">
        <w:t>auss_hello(name)</w:t>
      </w:r>
      <w:r w:rsidRPr="00A477C8">
        <w:rPr>
          <w:rFonts w:hint="eastAsia"/>
        </w:rPr>
        <w:t>，</w:t>
      </w:r>
      <w:r w:rsidRPr="00A477C8">
        <w:t>该函数能返回格式为</w:t>
      </w:r>
      <w:r w:rsidR="0088717D" w:rsidRPr="00A477C8">
        <w:rPr>
          <w:rFonts w:hint="eastAsia"/>
        </w:rPr>
        <w:t>＂</w:t>
      </w:r>
      <w:r w:rsidRPr="00A477C8">
        <w:rPr>
          <w:rFonts w:hint="eastAsia"/>
        </w:rPr>
        <w:t>Hello</w:t>
      </w:r>
      <w:r w:rsidRPr="00A477C8">
        <w:t>,</w:t>
      </w:r>
      <w:r w:rsidRPr="00A477C8">
        <w:rPr>
          <w:rFonts w:hint="eastAsia"/>
        </w:rPr>
        <w:t>&lt;</w:t>
      </w:r>
      <w:r w:rsidRPr="00A477C8">
        <w:t>name&gt;</w:t>
      </w:r>
      <w:r w:rsidR="0088717D" w:rsidRPr="00A477C8">
        <w:rPr>
          <w:rFonts w:hint="eastAsia"/>
        </w:rPr>
        <w:t>＂</w:t>
      </w:r>
      <w:r w:rsidRPr="00A477C8">
        <w:rPr>
          <w:rFonts w:hint="eastAsia"/>
        </w:rPr>
        <w:t>的提示信息</w:t>
      </w:r>
      <w:r w:rsidR="00AC0188" w:rsidRPr="00A477C8">
        <w:rPr>
          <w:rFonts w:hint="eastAsia"/>
        </w:rPr>
        <w:t>，</w:t>
      </w:r>
      <w:r w:rsidRPr="00A477C8">
        <w:rPr>
          <w:rFonts w:hint="eastAsia"/>
        </w:rPr>
        <w:t>如</w:t>
      </w:r>
      <w:r w:rsidR="00AC0188" w:rsidRPr="00A477C8">
        <w:rPr>
          <w:rFonts w:hint="eastAsia"/>
        </w:rPr>
        <w:t>下</w:t>
      </w:r>
      <w:r w:rsidRPr="00A477C8">
        <w:rPr>
          <w:rFonts w:hint="eastAsia"/>
        </w:rPr>
        <w:t>图</w:t>
      </w:r>
      <w:r w:rsidR="00AC0188" w:rsidRPr="00A477C8">
        <w:rPr>
          <w:rFonts w:hint="eastAsia"/>
        </w:rPr>
        <w:t>：</w:t>
      </w:r>
    </w:p>
    <w:p w14:paraId="45DE69A5" w14:textId="77777777" w:rsidR="005B7D1D" w:rsidRPr="00A477C8" w:rsidRDefault="00E4767E" w:rsidP="006F73A1">
      <w:pPr>
        <w:pStyle w:val="1e"/>
      </w:pPr>
      <w:r w:rsidRPr="00A477C8">
        <w:rPr>
          <w:noProof/>
        </w:rPr>
        <w:lastRenderedPageBreak/>
        <w:drawing>
          <wp:inline distT="0" distB="0" distL="0" distR="0" wp14:anchorId="5AAD8DBA" wp14:editId="7C3145CB">
            <wp:extent cx="3686175" cy="1038225"/>
            <wp:effectExtent l="19050" t="19050" r="28575" b="28575"/>
            <wp:docPr id="31" name="图片 31" descr="C:\Users\p00599272\AppData\Roaming\eSpace_Desktop\UserData\p00599272\imagefiles\BDE66564-9755-4963-B1A5-44F56A0E35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p00599272\AppData\Roaming\eSpace_Desktop\UserData\p00599272\imagefiles\BDE66564-9755-4963-B1A5-44F56A0E35E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686175" cy="1038225"/>
                    </a:xfrm>
                    <a:prstGeom prst="rect">
                      <a:avLst/>
                    </a:prstGeom>
                    <a:noFill/>
                    <a:ln w="12700">
                      <a:solidFill>
                        <a:schemeClr val="bg1">
                          <a:lumMod val="85000"/>
                        </a:schemeClr>
                      </a:solidFill>
                    </a:ln>
                  </pic:spPr>
                </pic:pic>
              </a:graphicData>
            </a:graphic>
          </wp:inline>
        </w:drawing>
      </w:r>
    </w:p>
    <w:p w14:paraId="71D421CF" w14:textId="77777777" w:rsidR="005B7D1D" w:rsidRPr="00A477C8" w:rsidRDefault="00E4767E">
      <w:pPr>
        <w:pStyle w:val="2"/>
        <w:rPr>
          <w:rFonts w:ascii="Huawei Sans" w:hAnsi="Huawei Sans"/>
        </w:rPr>
      </w:pPr>
      <w:bookmarkStart w:id="67" w:name="_Toc80620157"/>
      <w:r w:rsidRPr="00A477C8">
        <w:rPr>
          <w:rFonts w:ascii="Huawei Sans" w:hAnsi="Huawei Sans" w:hint="eastAsia"/>
        </w:rPr>
        <w:t>将个人远程仓库内容更新至本地</w:t>
      </w:r>
      <w:bookmarkEnd w:id="67"/>
    </w:p>
    <w:p w14:paraId="1F6107B9" w14:textId="2099264B" w:rsidR="00837D18" w:rsidRPr="00A477C8" w:rsidRDefault="00B456C5">
      <w:pPr>
        <w:pStyle w:val="30"/>
        <w:rPr>
          <w:shd w:val="clear" w:color="auto" w:fill="FFFFFF"/>
        </w:rPr>
      </w:pPr>
      <w:r w:rsidRPr="00A477C8">
        <w:rPr>
          <w:rFonts w:hint="eastAsia"/>
        </w:rPr>
        <w:t>（可选）</w:t>
      </w:r>
      <w:r w:rsidR="00837D18" w:rsidRPr="00A477C8">
        <w:rPr>
          <w:shd w:val="clear" w:color="auto" w:fill="FFFFFF"/>
        </w:rPr>
        <w:t>将</w:t>
      </w:r>
      <w:proofErr w:type="gramStart"/>
      <w:r w:rsidR="00837D18" w:rsidRPr="00A477C8">
        <w:rPr>
          <w:shd w:val="clear" w:color="auto" w:fill="FFFFFF"/>
        </w:rPr>
        <w:t>主仓</w:t>
      </w:r>
      <w:proofErr w:type="gramEnd"/>
      <w:r w:rsidR="00837D18" w:rsidRPr="00A477C8">
        <w:rPr>
          <w:shd w:val="clear" w:color="auto" w:fill="FFFFFF"/>
        </w:rPr>
        <w:t>库的内容更新至个人远程仓库</w:t>
      </w:r>
      <w:r w:rsidR="00837D18" w:rsidRPr="00A477C8">
        <w:rPr>
          <w:rFonts w:hint="eastAsia"/>
        </w:rPr>
        <w:t>。</w:t>
      </w:r>
    </w:p>
    <w:p w14:paraId="7221F177" w14:textId="4C0B6757" w:rsidR="005B7D1D" w:rsidRPr="00A477C8" w:rsidRDefault="00E4767E" w:rsidP="006F73A1">
      <w:pPr>
        <w:pStyle w:val="1e"/>
      </w:pPr>
      <w:r w:rsidRPr="00A477C8">
        <w:t>如果非首次修改本地文件，</w:t>
      </w:r>
      <w:r w:rsidR="00B456C5" w:rsidRPr="00A477C8">
        <w:t>建议您在开源社区网站的个人仓库页面，单击如下图标将</w:t>
      </w:r>
      <w:proofErr w:type="gramStart"/>
      <w:r w:rsidR="00B456C5" w:rsidRPr="00A477C8">
        <w:t>主仓</w:t>
      </w:r>
      <w:proofErr w:type="gramEnd"/>
      <w:r w:rsidR="00B456C5" w:rsidRPr="00A477C8">
        <w:t>库的内容更新至个人远程仓库，使远程仓库与本地仓库保持一致</w:t>
      </w:r>
      <w:r w:rsidRPr="00A477C8">
        <w:t>。如</w:t>
      </w:r>
      <w:r w:rsidR="00927F6E" w:rsidRPr="00A477C8">
        <w:rPr>
          <w:rFonts w:hint="eastAsia"/>
        </w:rPr>
        <w:t>下</w:t>
      </w:r>
      <w:r w:rsidRPr="00A477C8">
        <w:t>图所示</w:t>
      </w:r>
      <w:r w:rsidR="00927F6E" w:rsidRPr="00A477C8">
        <w:rPr>
          <w:rFonts w:hint="eastAsia"/>
        </w:rPr>
        <w:t>：</w:t>
      </w:r>
    </w:p>
    <w:p w14:paraId="1B3963EF" w14:textId="0E3742BB" w:rsidR="005B7D1D" w:rsidRPr="00A477C8" w:rsidRDefault="00927F6E" w:rsidP="006F73A1">
      <w:pPr>
        <w:pStyle w:val="1e"/>
        <w:rPr>
          <w:color w:val="000000" w:themeColor="text1"/>
        </w:rPr>
      </w:pPr>
      <w:r w:rsidRPr="00A477C8">
        <w:rPr>
          <w:noProof/>
        </w:rPr>
        <mc:AlternateContent>
          <mc:Choice Requires="wps">
            <w:drawing>
              <wp:anchor distT="0" distB="0" distL="114300" distR="114300" simplePos="0" relativeHeight="251802624" behindDoc="0" locked="0" layoutInCell="1" allowOverlap="1" wp14:anchorId="07E48F5A" wp14:editId="094E9D6C">
                <wp:simplePos x="0" y="0"/>
                <wp:positionH relativeFrom="column">
                  <wp:posOffset>3343910</wp:posOffset>
                </wp:positionH>
                <wp:positionV relativeFrom="paragraph">
                  <wp:posOffset>57785</wp:posOffset>
                </wp:positionV>
                <wp:extent cx="261620" cy="260350"/>
                <wp:effectExtent l="19050" t="19050" r="24130" b="25400"/>
                <wp:wrapNone/>
                <wp:docPr id="116" name="矩形 116"/>
                <wp:cNvGraphicFramePr/>
                <a:graphic xmlns:a="http://schemas.openxmlformats.org/drawingml/2006/main">
                  <a:graphicData uri="http://schemas.microsoft.com/office/word/2010/wordprocessingShape">
                    <wps:wsp>
                      <wps:cNvSpPr/>
                      <wps:spPr>
                        <a:xfrm>
                          <a:off x="0" y="0"/>
                          <a:ext cx="261620" cy="2603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4EDA7" id="矩形 116" o:spid="_x0000_s1026" style="position:absolute;left:0;text-align:left;margin-left:263.3pt;margin-top:4.55pt;width:20.6pt;height:2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" filled="f" strokecolor="#c7000b" strokeweight="2.25pt"/>
            </w:pict>
          </mc:Fallback>
        </mc:AlternateContent>
      </w:r>
      <w:r w:rsidR="00730444">
        <w:rPr>
          <w:noProof/>
        </w:rPr>
        <w:pict w14:anchorId="0C4166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pt;height:48pt">
            <v:imagedata r:id="rId48" o:title="P图"/>
          </v:shape>
        </w:pict>
      </w:r>
    </w:p>
    <w:p w14:paraId="4CE2EEB6" w14:textId="527BDC3E" w:rsidR="005B7D1D" w:rsidRPr="00A477C8" w:rsidRDefault="00E4767E">
      <w:pPr>
        <w:pStyle w:val="30"/>
        <w:rPr>
          <w:shd w:val="clear" w:color="auto" w:fill="FFFFFF"/>
        </w:rPr>
      </w:pPr>
      <w:r w:rsidRPr="00A477C8">
        <w:t>在本地</w:t>
      </w:r>
      <w:r w:rsidRPr="00A477C8">
        <w:rPr>
          <w:rFonts w:hint="eastAsia"/>
        </w:rPr>
        <w:t>Git</w:t>
      </w:r>
      <w:r w:rsidRPr="00A477C8">
        <w:rPr>
          <w:rFonts w:hint="eastAsia"/>
        </w:rPr>
        <w:t>工具</w:t>
      </w:r>
      <w:r w:rsidRPr="00A477C8">
        <w:rPr>
          <w:shd w:val="clear" w:color="auto" w:fill="FFFFFF"/>
        </w:rPr>
        <w:t>执行如下命令，将个人远程仓库内容更新至本地仓库。</w:t>
      </w:r>
    </w:p>
    <w:p w14:paraId="38EC8DB7"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git fetch upstream</w:t>
      </w:r>
    </w:p>
    <w:p w14:paraId="660577E6" w14:textId="43D03563"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git merge upstream/master</w:t>
      </w:r>
    </w:p>
    <w:p w14:paraId="7AD5AB43" w14:textId="78C15499" w:rsidR="005B7D1D" w:rsidRPr="00A477C8" w:rsidRDefault="004B5A68" w:rsidP="006F73A1">
      <w:pPr>
        <w:pStyle w:val="1e"/>
      </w:pPr>
      <w:r w:rsidRPr="00A477C8">
        <w:rPr>
          <w:noProof/>
        </w:rPr>
        <mc:AlternateContent>
          <mc:Choice Requires="wps">
            <w:drawing>
              <wp:anchor distT="0" distB="0" distL="114300" distR="114300" simplePos="0" relativeHeight="251806720" behindDoc="0" locked="0" layoutInCell="1" allowOverlap="1" wp14:anchorId="5200CFF7" wp14:editId="0D1E1746">
                <wp:simplePos x="0" y="0"/>
                <wp:positionH relativeFrom="column">
                  <wp:posOffset>2899410</wp:posOffset>
                </wp:positionH>
                <wp:positionV relativeFrom="paragraph">
                  <wp:posOffset>999490</wp:posOffset>
                </wp:positionV>
                <wp:extent cx="1567815" cy="164465"/>
                <wp:effectExtent l="19050" t="19050" r="13335" b="26035"/>
                <wp:wrapNone/>
                <wp:docPr id="118" name="矩形 118"/>
                <wp:cNvGraphicFramePr/>
                <a:graphic xmlns:a="http://schemas.openxmlformats.org/drawingml/2006/main">
                  <a:graphicData uri="http://schemas.microsoft.com/office/word/2010/wordprocessingShape">
                    <wps:wsp>
                      <wps:cNvSpPr/>
                      <wps:spPr>
                        <a:xfrm>
                          <a:off x="0" y="0"/>
                          <a:ext cx="1567815" cy="1644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115CE" id="矩形 118" o:spid="_x0000_s1026" style="position:absolute;left:0;text-align:left;margin-left:228.3pt;margin-top:78.7pt;width:123.45pt;height:12.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" filled="f" strokecolor="#c7000b" strokeweight="2.25pt"/>
            </w:pict>
          </mc:Fallback>
        </mc:AlternateContent>
      </w:r>
      <w:r w:rsidRPr="00A477C8">
        <w:rPr>
          <w:noProof/>
        </w:rPr>
        <mc:AlternateContent>
          <mc:Choice Requires="wps">
            <w:drawing>
              <wp:anchor distT="0" distB="0" distL="114300" distR="114300" simplePos="0" relativeHeight="251804672" behindDoc="0" locked="0" layoutInCell="1" allowOverlap="1" wp14:anchorId="1569E299" wp14:editId="12455B33">
                <wp:simplePos x="0" y="0"/>
                <wp:positionH relativeFrom="column">
                  <wp:posOffset>2899410</wp:posOffset>
                </wp:positionH>
                <wp:positionV relativeFrom="paragraph">
                  <wp:posOffset>46990</wp:posOffset>
                </wp:positionV>
                <wp:extent cx="1136015" cy="164465"/>
                <wp:effectExtent l="19050" t="19050" r="26035" b="26035"/>
                <wp:wrapNone/>
                <wp:docPr id="117" name="矩形 117"/>
                <wp:cNvGraphicFramePr/>
                <a:graphic xmlns:a="http://schemas.openxmlformats.org/drawingml/2006/main">
                  <a:graphicData uri="http://schemas.microsoft.com/office/word/2010/wordprocessingShape">
                    <wps:wsp>
                      <wps:cNvSpPr/>
                      <wps:spPr>
                        <a:xfrm>
                          <a:off x="0" y="0"/>
                          <a:ext cx="1136015" cy="1644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03CDF" id="矩形 117" o:spid="_x0000_s1026" style="position:absolute;left:0;text-align:left;margin-left:228.3pt;margin-top:3.7pt;width:89.45pt;height:12.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" filled="f" strokecolor="#c7000b" strokeweight="2.25pt"/>
            </w:pict>
          </mc:Fallback>
        </mc:AlternateContent>
      </w:r>
      <w:r w:rsidR="00E4767E" w:rsidRPr="00A477C8">
        <w:rPr>
          <w:noProof/>
        </w:rPr>
        <w:drawing>
          <wp:inline distT="0" distB="0" distL="0" distR="0" wp14:anchorId="43FBA772" wp14:editId="2BD765CC">
            <wp:extent cx="3978910" cy="1116330"/>
            <wp:effectExtent l="19050" t="19050" r="21590" b="266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9"/>
                    <a:stretch>
                      <a:fillRect/>
                    </a:stretch>
                  </pic:blipFill>
                  <pic:spPr>
                    <a:xfrm>
                      <a:off x="0" y="0"/>
                      <a:ext cx="4041691" cy="1134111"/>
                    </a:xfrm>
                    <a:prstGeom prst="rect">
                      <a:avLst/>
                    </a:prstGeom>
                    <a:noFill/>
                    <a:ln w="12700">
                      <a:solidFill>
                        <a:schemeClr val="bg1">
                          <a:lumMod val="85000"/>
                        </a:schemeClr>
                      </a:solidFill>
                    </a:ln>
                  </pic:spPr>
                </pic:pic>
              </a:graphicData>
            </a:graphic>
          </wp:inline>
        </w:drawing>
      </w:r>
    </w:p>
    <w:p w14:paraId="72181B14" w14:textId="77777777" w:rsidR="005B7D1D" w:rsidRPr="00A477C8" w:rsidRDefault="00E4767E">
      <w:pPr>
        <w:pStyle w:val="2"/>
        <w:rPr>
          <w:rFonts w:ascii="Huawei Sans" w:hAnsi="Huawei Sans"/>
        </w:rPr>
      </w:pPr>
      <w:bookmarkStart w:id="68" w:name="_Toc80620158"/>
      <w:r w:rsidRPr="00A477C8">
        <w:rPr>
          <w:rFonts w:ascii="Huawei Sans" w:hAnsi="Huawei Sans"/>
        </w:rPr>
        <w:t>修改本地文件</w:t>
      </w:r>
      <w:bookmarkEnd w:id="68"/>
    </w:p>
    <w:p w14:paraId="21D3C448" w14:textId="77777777" w:rsidR="005B7D1D" w:rsidRPr="00A477C8" w:rsidRDefault="00E4767E" w:rsidP="006F73A1">
      <w:pPr>
        <w:pStyle w:val="1e"/>
      </w:pPr>
      <w:r w:rsidRPr="00A477C8">
        <w:t>以实现</w:t>
      </w:r>
      <w:r w:rsidRPr="00A477C8">
        <w:t>gauss_hello</w:t>
      </w:r>
      <w:r w:rsidRPr="00A477C8">
        <w:rPr>
          <w:rFonts w:hint="eastAsia"/>
        </w:rPr>
        <w:t>函数为例，需执行如下步骤。</w:t>
      </w:r>
    </w:p>
    <w:p w14:paraId="01C8DF9F" w14:textId="1CAF8B24" w:rsidR="00395E7D" w:rsidRPr="00A477C8" w:rsidRDefault="00395E7D" w:rsidP="00395E7D">
      <w:pPr>
        <w:pStyle w:val="30"/>
      </w:pPr>
      <w:r w:rsidRPr="00A477C8">
        <w:t>使用</w:t>
      </w:r>
      <w:r w:rsidR="00B456C5" w:rsidRPr="00A477C8">
        <w:t>VSCode</w:t>
      </w:r>
      <w:r w:rsidRPr="00A477C8">
        <w:t>导入数据库本地文件夹</w:t>
      </w:r>
      <w:r w:rsidR="002550E1" w:rsidRPr="00A477C8">
        <w:t>。</w:t>
      </w:r>
    </w:p>
    <w:p w14:paraId="768DB7BD" w14:textId="38ACF0C9" w:rsidR="00395E7D" w:rsidRPr="00A477C8" w:rsidRDefault="00395E7D" w:rsidP="006F73A1">
      <w:pPr>
        <w:pStyle w:val="1e"/>
      </w:pPr>
      <w:r w:rsidRPr="00A477C8">
        <w:t>单击</w:t>
      </w:r>
      <w:r w:rsidRPr="00A477C8">
        <w:rPr>
          <w:rFonts w:hint="eastAsia"/>
        </w:rPr>
        <w:t>文件然后选择打开文件夹</w:t>
      </w:r>
      <w:r w:rsidR="006940BB" w:rsidRPr="00A477C8">
        <w:rPr>
          <w:rFonts w:hint="eastAsia"/>
        </w:rPr>
        <w:t>。</w:t>
      </w:r>
    </w:p>
    <w:p w14:paraId="335326C1" w14:textId="14B9683E" w:rsidR="00395E7D" w:rsidRPr="00A477C8" w:rsidRDefault="00395E7D" w:rsidP="006F73A1">
      <w:pPr>
        <w:pStyle w:val="1e"/>
      </w:pPr>
      <w:r w:rsidRPr="00A477C8">
        <w:rPr>
          <w:noProof/>
          <w:shd w:val="clear" w:color="auto" w:fill="auto"/>
        </w:rPr>
        <mc:AlternateContent>
          <mc:Choice Requires="wps">
            <w:drawing>
              <wp:anchor distT="0" distB="0" distL="114300" distR="114300" simplePos="0" relativeHeight="251846656" behindDoc="0" locked="0" layoutInCell="1" allowOverlap="1" wp14:anchorId="0945B3AA" wp14:editId="6778A065">
                <wp:simplePos x="0" y="0"/>
                <wp:positionH relativeFrom="column">
                  <wp:posOffset>864574</wp:posOffset>
                </wp:positionH>
                <wp:positionV relativeFrom="paragraph">
                  <wp:posOffset>87470</wp:posOffset>
                </wp:positionV>
                <wp:extent cx="324035" cy="395056"/>
                <wp:effectExtent l="19050" t="19050" r="38100" b="43180"/>
                <wp:wrapNone/>
                <wp:docPr id="17" name="直接箭头连接符 17"/>
                <wp:cNvGraphicFramePr/>
                <a:graphic xmlns:a="http://schemas.openxmlformats.org/drawingml/2006/main">
                  <a:graphicData uri="http://schemas.microsoft.com/office/word/2010/wordprocessingShape">
                    <wps:wsp>
                      <wps:cNvCnPr/>
                      <wps:spPr>
                        <a:xfrm>
                          <a:off x="0" y="0"/>
                          <a:ext cx="324035" cy="39505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FB1232" id="_x0000_t32" coordsize="21600,21600" o:spt="32" o:oned="t" path="m,l21600,21600e" filled="f">
                <v:path arrowok="t" fillok="f" o:connecttype="none"/>
                <o:lock v:ext="edit" shapetype="t"/>
              </v:shapetype>
              <v:shape id="直接箭头连接符 17" o:spid="_x0000_s1026" type="#_x0000_t32" style="position:absolute;left:0;text-align:left;margin-left:68.1pt;margin-top:6.9pt;width:25.5pt;height:31.1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" strokecolor="#c00000" strokeweight="2.25pt">
                <v:stroke endarrow="block"/>
              </v:shape>
            </w:pict>
          </mc:Fallback>
        </mc:AlternateContent>
      </w:r>
      <w:r w:rsidRPr="00A477C8">
        <w:rPr>
          <w:noProof/>
        </w:rPr>
        <w:drawing>
          <wp:inline distT="0" distB="0" distL="0" distR="0" wp14:anchorId="3709C7FE" wp14:editId="761E53E6">
            <wp:extent cx="2542540" cy="94103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58279"/>
                    <a:stretch/>
                  </pic:blipFill>
                  <pic:spPr bwMode="auto">
                    <a:xfrm>
                      <a:off x="0" y="0"/>
                      <a:ext cx="2542540" cy="941033"/>
                    </a:xfrm>
                    <a:prstGeom prst="rect">
                      <a:avLst/>
                    </a:prstGeom>
                    <a:noFill/>
                    <a:ln>
                      <a:noFill/>
                    </a:ln>
                    <a:extLst>
                      <a:ext uri="{53640926-AAD7-44D8-BBD7-CCE9431645EC}">
                        <a14:shadowObscured xmlns:a14="http://schemas.microsoft.com/office/drawing/2010/main"/>
                      </a:ext>
                    </a:extLst>
                  </pic:spPr>
                </pic:pic>
              </a:graphicData>
            </a:graphic>
          </wp:inline>
        </w:drawing>
      </w:r>
    </w:p>
    <w:p w14:paraId="0485A6EE" w14:textId="1A07D397" w:rsidR="00395E7D" w:rsidRPr="00A477C8" w:rsidRDefault="00395E7D" w:rsidP="006F73A1">
      <w:pPr>
        <w:pStyle w:val="1e"/>
      </w:pPr>
      <w:r w:rsidRPr="00A477C8">
        <w:t>选择</w:t>
      </w:r>
      <w:r w:rsidR="00B456C5" w:rsidRPr="00A477C8">
        <w:rPr>
          <w:rFonts w:hint="eastAsia"/>
        </w:rPr>
        <w:t>打开</w:t>
      </w:r>
      <w:r w:rsidR="006940BB" w:rsidRPr="00A477C8">
        <w:rPr>
          <w:rFonts w:hint="eastAsia"/>
        </w:rPr>
        <w:t>openGauss</w:t>
      </w:r>
      <w:r w:rsidR="00B456C5" w:rsidRPr="00A477C8">
        <w:t>-server</w:t>
      </w:r>
      <w:r w:rsidR="006940BB" w:rsidRPr="00A477C8">
        <w:t>文件夹</w:t>
      </w:r>
      <w:r w:rsidR="006940BB" w:rsidRPr="00A477C8">
        <w:rPr>
          <w:rFonts w:hint="eastAsia"/>
        </w:rPr>
        <w:t>。</w:t>
      </w:r>
    </w:p>
    <w:p w14:paraId="45494B39" w14:textId="387C34DB" w:rsidR="00395E7D" w:rsidRPr="00A477C8" w:rsidRDefault="006940BB" w:rsidP="006F73A1">
      <w:pPr>
        <w:pStyle w:val="1e"/>
      </w:pPr>
      <w:r w:rsidRPr="00A477C8">
        <w:rPr>
          <w:noProof/>
          <w:shd w:val="clear" w:color="auto" w:fill="auto"/>
        </w:rPr>
        <w:lastRenderedPageBreak/>
        <mc:AlternateContent>
          <mc:Choice Requires="wps">
            <w:drawing>
              <wp:anchor distT="0" distB="0" distL="114300" distR="114300" simplePos="0" relativeHeight="251848704" behindDoc="0" locked="0" layoutInCell="1" allowOverlap="1" wp14:anchorId="1004934C" wp14:editId="1ACD4C2D">
                <wp:simplePos x="0" y="0"/>
                <wp:positionH relativeFrom="column">
                  <wp:posOffset>1854292</wp:posOffset>
                </wp:positionH>
                <wp:positionV relativeFrom="paragraph">
                  <wp:posOffset>1270746</wp:posOffset>
                </wp:positionV>
                <wp:extent cx="829581" cy="736828"/>
                <wp:effectExtent l="0" t="0" r="66040" b="63500"/>
                <wp:wrapNone/>
                <wp:docPr id="56" name="直接箭头连接符 56"/>
                <wp:cNvGraphicFramePr/>
                <a:graphic xmlns:a="http://schemas.openxmlformats.org/drawingml/2006/main">
                  <a:graphicData uri="http://schemas.microsoft.com/office/word/2010/wordprocessingShape">
                    <wps:wsp>
                      <wps:cNvCnPr/>
                      <wps:spPr>
                        <a:xfrm>
                          <a:off x="0" y="0"/>
                          <a:ext cx="829581" cy="736828"/>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2B41E" id="直接箭头连接符 56" o:spid="_x0000_s1026" type="#_x0000_t32" style="position:absolute;left:0;text-align:left;margin-left:146pt;margin-top:100.05pt;width:65.3pt;height:5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" strokecolor="#c00000" strokeweight="1pt">
                <v:stroke endarrow="block"/>
              </v:shape>
            </w:pict>
          </mc:Fallback>
        </mc:AlternateContent>
      </w:r>
      <w:r w:rsidRPr="00A477C8">
        <w:rPr>
          <w:noProof/>
          <w:shd w:val="clear" w:color="auto" w:fill="auto"/>
        </w:rPr>
        <mc:AlternateContent>
          <mc:Choice Requires="wps">
            <w:drawing>
              <wp:anchor distT="0" distB="0" distL="114300" distR="114300" simplePos="0" relativeHeight="251847680" behindDoc="0" locked="0" layoutInCell="1" allowOverlap="1" wp14:anchorId="05ECBD4F" wp14:editId="28AEF447">
                <wp:simplePos x="0" y="0"/>
                <wp:positionH relativeFrom="column">
                  <wp:posOffset>1454939</wp:posOffset>
                </wp:positionH>
                <wp:positionV relativeFrom="paragraph">
                  <wp:posOffset>1027066</wp:posOffset>
                </wp:positionV>
                <wp:extent cx="1806606" cy="137604"/>
                <wp:effectExtent l="0" t="0" r="22225" b="15240"/>
                <wp:wrapNone/>
                <wp:docPr id="53" name="矩形 53"/>
                <wp:cNvGraphicFramePr/>
                <a:graphic xmlns:a="http://schemas.openxmlformats.org/drawingml/2006/main">
                  <a:graphicData uri="http://schemas.microsoft.com/office/word/2010/wordprocessingShape">
                    <wps:wsp>
                      <wps:cNvSpPr/>
                      <wps:spPr>
                        <a:xfrm>
                          <a:off x="0" y="0"/>
                          <a:ext cx="1806606" cy="13760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13517F" id="矩形 53" o:spid="_x0000_s1026" style="position:absolute;left:0;text-align:left;margin-left:114.55pt;margin-top:80.85pt;width:142.25pt;height:10.8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" filled="f" strokecolor="#c00000" strokeweight="2pt"/>
            </w:pict>
          </mc:Fallback>
        </mc:AlternateContent>
      </w:r>
      <w:r w:rsidR="00395E7D" w:rsidRPr="00A477C8">
        <w:rPr>
          <w:noProof/>
        </w:rPr>
        <w:drawing>
          <wp:inline distT="0" distB="0" distL="0" distR="0" wp14:anchorId="0461FB48" wp14:editId="4AB65D9E">
            <wp:extent cx="2880000" cy="2250000"/>
            <wp:effectExtent l="19050" t="19050" r="15875"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60" r="562"/>
                    <a:stretch/>
                  </pic:blipFill>
                  <pic:spPr bwMode="auto">
                    <a:xfrm>
                      <a:off x="0" y="0"/>
                      <a:ext cx="2880000" cy="2250000"/>
                    </a:xfrm>
                    <a:prstGeom prst="rect">
                      <a:avLst/>
                    </a:prstGeom>
                    <a:ln w="12700">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3B68CBA" w14:textId="081F60A6" w:rsidR="006940BB" w:rsidRPr="00A477C8" w:rsidRDefault="006940BB" w:rsidP="006F73A1">
      <w:pPr>
        <w:pStyle w:val="1e"/>
      </w:pPr>
      <w:r w:rsidRPr="00A477C8">
        <w:t>导入成功</w:t>
      </w:r>
      <w:r w:rsidRPr="00A477C8">
        <w:rPr>
          <w:rFonts w:hint="eastAsia"/>
        </w:rPr>
        <w:t>。</w:t>
      </w:r>
    </w:p>
    <w:p w14:paraId="3C2A9930" w14:textId="544C8F0F" w:rsidR="006940BB" w:rsidRPr="00A477C8" w:rsidRDefault="006940BB" w:rsidP="006F73A1">
      <w:pPr>
        <w:pStyle w:val="1e"/>
      </w:pPr>
      <w:r w:rsidRPr="00A477C8">
        <w:rPr>
          <w:noProof/>
          <w:shd w:val="clear" w:color="auto" w:fill="auto"/>
        </w:rPr>
        <mc:AlternateContent>
          <mc:Choice Requires="wps">
            <w:drawing>
              <wp:anchor distT="0" distB="0" distL="114300" distR="114300" simplePos="0" relativeHeight="251850752" behindDoc="0" locked="0" layoutInCell="1" allowOverlap="1" wp14:anchorId="181927F1" wp14:editId="32B2084E">
                <wp:simplePos x="0" y="0"/>
                <wp:positionH relativeFrom="column">
                  <wp:posOffset>860425</wp:posOffset>
                </wp:positionH>
                <wp:positionV relativeFrom="paragraph">
                  <wp:posOffset>337185</wp:posOffset>
                </wp:positionV>
                <wp:extent cx="1438183" cy="1575786"/>
                <wp:effectExtent l="0" t="0" r="10160" b="24765"/>
                <wp:wrapNone/>
                <wp:docPr id="62" name="矩形 62"/>
                <wp:cNvGraphicFramePr/>
                <a:graphic xmlns:a="http://schemas.openxmlformats.org/drawingml/2006/main">
                  <a:graphicData uri="http://schemas.microsoft.com/office/word/2010/wordprocessingShape">
                    <wps:wsp>
                      <wps:cNvSpPr/>
                      <wps:spPr>
                        <a:xfrm>
                          <a:off x="0" y="0"/>
                          <a:ext cx="1438183" cy="157578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8044F" id="矩形 62" o:spid="_x0000_s1026" style="position:absolute;left:0;text-align:left;margin-left:67.75pt;margin-top:26.55pt;width:113.25pt;height:124.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" filled="f" strokecolor="#c00000" strokeweight="2pt"/>
            </w:pict>
          </mc:Fallback>
        </mc:AlternateContent>
      </w:r>
      <w:r w:rsidRPr="00A477C8">
        <w:rPr>
          <w:noProof/>
        </w:rPr>
        <w:drawing>
          <wp:inline distT="0" distB="0" distL="0" distR="0" wp14:anchorId="261ACA4B" wp14:editId="64E20118">
            <wp:extent cx="2587625" cy="2050693"/>
            <wp:effectExtent l="19050" t="19050" r="22225" b="26035"/>
            <wp:docPr id="61" name="图片 61" descr="C:\Users\swx941157\AppData\Roaming\eSpace_Desktop\UserData\swx941157\imagefiles\66AD522F-A78B-4937-9707-80BE509BB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x941157\AppData\Roaming\eSpace_Desktop\UserData\swx941157\imagefiles\66AD522F-A78B-4937-9707-80BE509BBD3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97870" cy="2058812"/>
                    </a:xfrm>
                    <a:prstGeom prst="rect">
                      <a:avLst/>
                    </a:prstGeom>
                    <a:noFill/>
                    <a:ln w="12700">
                      <a:solidFill>
                        <a:schemeClr val="bg1">
                          <a:lumMod val="85000"/>
                        </a:schemeClr>
                      </a:solidFill>
                    </a:ln>
                  </pic:spPr>
                </pic:pic>
              </a:graphicData>
            </a:graphic>
          </wp:inline>
        </w:drawing>
      </w:r>
    </w:p>
    <w:p w14:paraId="792E4E21" w14:textId="6762C746" w:rsidR="00395E7D" w:rsidRPr="00A477C8" w:rsidRDefault="00E4767E" w:rsidP="00395E7D">
      <w:pPr>
        <w:pStyle w:val="30"/>
      </w:pPr>
      <w:r w:rsidRPr="00A477C8">
        <w:rPr>
          <w:rFonts w:hint="eastAsia"/>
        </w:rPr>
        <w:t>加入</w:t>
      </w:r>
      <w:r w:rsidRPr="00A477C8">
        <w:rPr>
          <w:rFonts w:hint="eastAsia"/>
        </w:rPr>
        <w:t>g</w:t>
      </w:r>
      <w:r w:rsidR="00A93219" w:rsidRPr="00A477C8">
        <w:t>au</w:t>
      </w:r>
      <w:r w:rsidRPr="00A477C8">
        <w:t>ss_hello</w:t>
      </w:r>
      <w:r w:rsidRPr="00A477C8">
        <w:t>函数实现</w:t>
      </w:r>
      <w:r w:rsidRPr="00A477C8">
        <w:rPr>
          <w:rFonts w:hint="eastAsia"/>
        </w:rPr>
        <w:t>。</w:t>
      </w:r>
    </w:p>
    <w:p w14:paraId="47EB1D40" w14:textId="5383C928" w:rsidR="004B5A68" w:rsidRPr="00A477C8" w:rsidRDefault="004B5A68" w:rsidP="006F73A1">
      <w:pPr>
        <w:pStyle w:val="1e"/>
      </w:pPr>
      <w:r w:rsidRPr="00A477C8">
        <w:t>修改本地文件</w:t>
      </w:r>
      <w:r w:rsidRPr="00A477C8">
        <w:t>src/common/backend/utils/adt/varlena.cpp</w:t>
      </w:r>
      <w:r w:rsidRPr="00A477C8">
        <w:rPr>
          <w:rFonts w:hint="eastAsia"/>
        </w:rPr>
        <w:t>，在文件末尾加入如下代码：</w:t>
      </w:r>
    </w:p>
    <w:p w14:paraId="12B2DFD6"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Datum gauss_hello(PG_FUNCTION_ARGS)</w:t>
      </w:r>
    </w:p>
    <w:p w14:paraId="7341D241"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w:t>
      </w:r>
    </w:p>
    <w:p w14:paraId="3F2C0CB0"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 xml:space="preserve">     text *hello = cstring_to_text("Hello, ");</w:t>
      </w:r>
    </w:p>
    <w:p w14:paraId="17EF8632"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 xml:space="preserve">     text *name = PG_GETARG_TEXT_PP(0);</w:t>
      </w:r>
    </w:p>
    <w:p w14:paraId="5AFBDFDD"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 xml:space="preserve">     text *message = text_catenate(hello, name);</w:t>
      </w:r>
    </w:p>
    <w:p w14:paraId="0BC807DE"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 xml:space="preserve">     PG_RETURN_TEXT_P(message);</w:t>
      </w:r>
    </w:p>
    <w:p w14:paraId="13E27651"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color w:val="C00000"/>
          <w:shd w:val="pct15" w:color="auto" w:fill="FFFFFF"/>
        </w:rPr>
        <w:t>}</w:t>
      </w:r>
    </w:p>
    <w:p w14:paraId="7354F0E3" w14:textId="5F9C505F" w:rsidR="006940BB" w:rsidRPr="00A477C8" w:rsidRDefault="006940BB" w:rsidP="006F73A1">
      <w:pPr>
        <w:pStyle w:val="1e"/>
        <w:rPr>
          <w:noProof/>
          <w:snapToGrid w:val="0"/>
          <w:shd w:val="pct15" w:color="auto" w:fill="FFFFFF"/>
        </w:rPr>
      </w:pPr>
      <w:r w:rsidRPr="00A477C8">
        <w:rPr>
          <w:noProof/>
          <w:shd w:val="clear" w:color="auto" w:fill="auto"/>
        </w:rPr>
        <w:lastRenderedPageBreak/>
        <mc:AlternateContent>
          <mc:Choice Requires="wps">
            <w:drawing>
              <wp:anchor distT="0" distB="0" distL="114300" distR="114300" simplePos="0" relativeHeight="251851776" behindDoc="0" locked="0" layoutInCell="1" allowOverlap="1" wp14:anchorId="0AC42E39" wp14:editId="2C708204">
                <wp:simplePos x="0" y="0"/>
                <wp:positionH relativeFrom="column">
                  <wp:posOffset>931158</wp:posOffset>
                </wp:positionH>
                <wp:positionV relativeFrom="paragraph">
                  <wp:posOffset>2528323</wp:posOffset>
                </wp:positionV>
                <wp:extent cx="2055180" cy="701336"/>
                <wp:effectExtent l="19050" t="19050" r="21590" b="22860"/>
                <wp:wrapNone/>
                <wp:docPr id="70" name="矩形 70"/>
                <wp:cNvGraphicFramePr/>
                <a:graphic xmlns:a="http://schemas.openxmlformats.org/drawingml/2006/main">
                  <a:graphicData uri="http://schemas.microsoft.com/office/word/2010/wordprocessingShape">
                    <wps:wsp>
                      <wps:cNvSpPr/>
                      <wps:spPr>
                        <a:xfrm>
                          <a:off x="0" y="0"/>
                          <a:ext cx="2055180" cy="701336"/>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327E8" id="矩形 70" o:spid="_x0000_s1026" style="position:absolute;left:0;text-align:left;margin-left:73.3pt;margin-top:199.1pt;width:161.85pt;height:55.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" filled="f" strokecolor="#c00000" strokeweight="2.25pt"/>
            </w:pict>
          </mc:Fallback>
        </mc:AlternateContent>
      </w:r>
      <w:r w:rsidRPr="00A477C8">
        <w:rPr>
          <w:noProof/>
        </w:rPr>
        <w:drawing>
          <wp:inline distT="0" distB="0" distL="0" distR="0" wp14:anchorId="4C8AADDA" wp14:editId="2659DC23">
            <wp:extent cx="3600000" cy="3240000"/>
            <wp:effectExtent l="0" t="0" r="635" b="0"/>
            <wp:docPr id="69" name="图片 69" descr="C:\Users\swx941157\AppData\Roaming\eSpace_Desktop\UserData\swx941157\imagefiles\F7076CE7-8742-43EB-BAFA-4017CDD3EB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wx941157\AppData\Roaming\eSpace_Desktop\UserData\swx941157\imagefiles\F7076CE7-8742-43EB-BAFA-4017CDD3EB2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4D233CD0" w14:textId="77777777" w:rsidR="006F73A1" w:rsidRPr="00A477C8" w:rsidRDefault="006F73A1" w:rsidP="006F73A1">
      <w:pPr>
        <w:pStyle w:val="1e"/>
        <w:rPr>
          <w:color w:val="C00000"/>
        </w:rPr>
      </w:pPr>
      <w:r w:rsidRPr="00A477C8">
        <w:rPr>
          <w:rFonts w:hint="eastAsia"/>
          <w:color w:val="C00000"/>
        </w:rPr>
        <w:t>添加完成后点击保存，确认修改已经保存。</w:t>
      </w:r>
    </w:p>
    <w:p w14:paraId="71E1AA69" w14:textId="419758EC" w:rsidR="005B7D1D" w:rsidRPr="00A477C8" w:rsidRDefault="00E4767E">
      <w:pPr>
        <w:pStyle w:val="30"/>
      </w:pPr>
      <w:r w:rsidRPr="00A477C8">
        <w:rPr>
          <w:rFonts w:hint="eastAsia"/>
        </w:rPr>
        <w:t>加入</w:t>
      </w:r>
      <w:r w:rsidRPr="00A477C8">
        <w:rPr>
          <w:rFonts w:hint="eastAsia"/>
        </w:rPr>
        <w:t>g</w:t>
      </w:r>
      <w:r w:rsidR="00A93219" w:rsidRPr="00A477C8">
        <w:t>au</w:t>
      </w:r>
      <w:r w:rsidRPr="00A477C8">
        <w:t>ss_hello</w:t>
      </w:r>
      <w:r w:rsidRPr="00A477C8">
        <w:t>函数</w:t>
      </w:r>
      <w:r w:rsidRPr="00A477C8">
        <w:rPr>
          <w:rFonts w:hint="eastAsia"/>
        </w:rPr>
        <w:t>声明。</w:t>
      </w:r>
    </w:p>
    <w:p w14:paraId="663B351E" w14:textId="1EB6FF0A" w:rsidR="004B5A68" w:rsidRPr="00A477C8" w:rsidRDefault="004B5A68" w:rsidP="006F73A1">
      <w:pPr>
        <w:pStyle w:val="1e"/>
      </w:pPr>
      <w:r w:rsidRPr="00A477C8">
        <w:rPr>
          <w:rFonts w:hint="eastAsia"/>
        </w:rPr>
        <w:t>修改本地文件</w:t>
      </w:r>
      <w:r w:rsidRPr="00A477C8">
        <w:t>src/include/utils/builtins.h</w:t>
      </w:r>
      <w:r w:rsidRPr="00A477C8">
        <w:rPr>
          <w:rFonts w:hint="eastAsia"/>
        </w:rPr>
        <w:t>，</w:t>
      </w:r>
      <w:r w:rsidRPr="00A477C8">
        <w:t>在</w:t>
      </w:r>
      <w:r w:rsidRPr="00A477C8">
        <w:rPr>
          <w:rFonts w:hint="eastAsia"/>
        </w:rPr>
        <w:t>文件</w:t>
      </w:r>
      <w:r w:rsidR="00425066" w:rsidRPr="00A477C8">
        <w:rPr>
          <w:rFonts w:hint="eastAsia"/>
        </w:rPr>
        <w:t>末尾</w:t>
      </w:r>
      <w:r w:rsidR="0088717D" w:rsidRPr="00A477C8">
        <w:rPr>
          <w:rFonts w:hint="eastAsia"/>
        </w:rPr>
        <w:t>＂</w:t>
      </w:r>
      <w:r w:rsidRPr="00A477C8">
        <w:rPr>
          <w:rFonts w:hint="eastAsia"/>
        </w:rPr>
        <w:t>#endif</w:t>
      </w:r>
      <w:r w:rsidR="0088717D" w:rsidRPr="00A477C8">
        <w:rPr>
          <w:rFonts w:hint="eastAsia"/>
        </w:rPr>
        <w:t>＂</w:t>
      </w:r>
      <w:r w:rsidRPr="00A477C8">
        <w:rPr>
          <w:rFonts w:hint="eastAsia"/>
        </w:rPr>
        <w:t>前加入如下代码：</w:t>
      </w:r>
    </w:p>
    <w:p w14:paraId="795365B1"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extern Datum gauss_hello(PG_FUNCTION_ARGS);</w:t>
      </w:r>
    </w:p>
    <w:p w14:paraId="2E7B182E" w14:textId="58BA026D" w:rsidR="00475E5C" w:rsidRPr="00A477C8" w:rsidRDefault="00475E5C" w:rsidP="006F73A1">
      <w:pPr>
        <w:pStyle w:val="1e"/>
        <w:rPr>
          <w:noProof/>
          <w:snapToGrid w:val="0"/>
          <w:shd w:val="pct15" w:color="auto" w:fill="FFFFFF"/>
        </w:rPr>
      </w:pPr>
      <w:r w:rsidRPr="00A477C8">
        <w:rPr>
          <w:noProof/>
          <w:shd w:val="clear" w:color="auto" w:fill="auto"/>
        </w:rPr>
        <mc:AlternateContent>
          <mc:Choice Requires="wps">
            <w:drawing>
              <wp:anchor distT="0" distB="0" distL="114300" distR="114300" simplePos="0" relativeHeight="251853824" behindDoc="0" locked="0" layoutInCell="1" allowOverlap="1" wp14:anchorId="72FC0229" wp14:editId="127F0322">
                <wp:simplePos x="0" y="0"/>
                <wp:positionH relativeFrom="column">
                  <wp:posOffset>1051005</wp:posOffset>
                </wp:positionH>
                <wp:positionV relativeFrom="paragraph">
                  <wp:posOffset>2053541</wp:posOffset>
                </wp:positionV>
                <wp:extent cx="2734230" cy="181721"/>
                <wp:effectExtent l="19050" t="19050" r="28575" b="27940"/>
                <wp:wrapNone/>
                <wp:docPr id="74" name="矩形 74"/>
                <wp:cNvGraphicFramePr/>
                <a:graphic xmlns:a="http://schemas.openxmlformats.org/drawingml/2006/main">
                  <a:graphicData uri="http://schemas.microsoft.com/office/word/2010/wordprocessingShape">
                    <wps:wsp>
                      <wps:cNvSpPr/>
                      <wps:spPr>
                        <a:xfrm>
                          <a:off x="0" y="0"/>
                          <a:ext cx="2734230" cy="181721"/>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366AA" id="矩形 74" o:spid="_x0000_s1026" style="position:absolute;left:0;text-align:left;margin-left:82.75pt;margin-top:161.7pt;width:215.3pt;height:14.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" filled="f" strokecolor="#c00000" strokeweight="2.25pt"/>
            </w:pict>
          </mc:Fallback>
        </mc:AlternateContent>
      </w:r>
      <w:r w:rsidRPr="00A477C8">
        <w:rPr>
          <w:noProof/>
        </w:rPr>
        <w:drawing>
          <wp:inline distT="0" distB="0" distL="0" distR="0" wp14:anchorId="39A7F259" wp14:editId="73389D1B">
            <wp:extent cx="3600000" cy="2552400"/>
            <wp:effectExtent l="19050" t="19050" r="19685" b="19685"/>
            <wp:docPr id="73" name="图片 73" descr="C:\Users\swx941157\AppData\Roaming\eSpace_Desktop\UserData\swx941157\imagefiles\19AC295C-3F4C-41A7-A555-6A03FD274E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wx941157\AppData\Roaming\eSpace_Desktop\UserData\swx941157\imagefiles\19AC295C-3F4C-41A7-A555-6A03FD274E8D.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4508"/>
                    <a:stretch/>
                  </pic:blipFill>
                  <pic:spPr bwMode="auto">
                    <a:xfrm>
                      <a:off x="0" y="0"/>
                      <a:ext cx="3600000" cy="2552400"/>
                    </a:xfrm>
                    <a:prstGeom prst="rect">
                      <a:avLst/>
                    </a:prstGeom>
                    <a:noFill/>
                    <a:ln w="12700">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7261146" w14:textId="77777777" w:rsidR="006F73A1" w:rsidRPr="00A477C8" w:rsidRDefault="006F73A1" w:rsidP="006F73A1">
      <w:pPr>
        <w:pStyle w:val="1e"/>
        <w:rPr>
          <w:color w:val="C00000"/>
        </w:rPr>
      </w:pPr>
      <w:r w:rsidRPr="00A477C8">
        <w:rPr>
          <w:rFonts w:hint="eastAsia"/>
          <w:color w:val="C00000"/>
        </w:rPr>
        <w:t>添加完成后点击保存，确认修改已经保存。</w:t>
      </w:r>
    </w:p>
    <w:p w14:paraId="0F7138B5" w14:textId="0B5D24EB" w:rsidR="005B7D1D" w:rsidRPr="00A477C8" w:rsidRDefault="00E4767E">
      <w:pPr>
        <w:pStyle w:val="30"/>
      </w:pPr>
      <w:r w:rsidRPr="00A477C8">
        <w:rPr>
          <w:rFonts w:hint="eastAsia"/>
        </w:rPr>
        <w:t>将</w:t>
      </w:r>
      <w:r w:rsidRPr="00A477C8">
        <w:rPr>
          <w:rFonts w:hint="eastAsia"/>
        </w:rPr>
        <w:t>g</w:t>
      </w:r>
      <w:r w:rsidR="00A93219" w:rsidRPr="00A477C8">
        <w:t>au</w:t>
      </w:r>
      <w:r w:rsidRPr="00A477C8">
        <w:t>ss_hello</w:t>
      </w:r>
      <w:r w:rsidRPr="00A477C8">
        <w:t>函数</w:t>
      </w:r>
      <w:r w:rsidRPr="00A477C8">
        <w:rPr>
          <w:rFonts w:hint="eastAsia"/>
        </w:rPr>
        <w:t>注册到系统表。</w:t>
      </w:r>
    </w:p>
    <w:p w14:paraId="0F5DF2A3" w14:textId="3160ACCA" w:rsidR="004B5A68" w:rsidRPr="00A477C8" w:rsidRDefault="004B5A68" w:rsidP="006F73A1">
      <w:pPr>
        <w:pStyle w:val="1e"/>
      </w:pPr>
      <w:r w:rsidRPr="00A477C8">
        <w:rPr>
          <w:rFonts w:hint="eastAsia"/>
        </w:rPr>
        <w:t>修改本地文件</w:t>
      </w:r>
      <w:r w:rsidRPr="00A477C8">
        <w:t>src/common/backend/catalog/builtin_funcs.ini</w:t>
      </w:r>
      <w:r w:rsidRPr="00A477C8">
        <w:rPr>
          <w:rFonts w:hint="eastAsia"/>
        </w:rPr>
        <w:t>，在文件中按照函数名排序将如下代码加入合适位置：</w:t>
      </w:r>
    </w:p>
    <w:p w14:paraId="05991F8B"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AddFuncGroup(</w:t>
      </w:r>
    </w:p>
    <w:p w14:paraId="5E5BDC47"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lastRenderedPageBreak/>
        <w:t xml:space="preserve">        "gauss_hello", 1,</w:t>
      </w:r>
    </w:p>
    <w:p w14:paraId="051E8642"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 xml:space="preserve">        AddBuiltinFunc(_0(GAUSSHELLOFUNCOID), _1("gauss_hello"), _2(1), _3(true), _4(false), _5(gauss_hello), _6(25), _7(PG_CATALOG_NAMESPACE), _8(BOOTSTRAP_SUPERUSERID), _9(INTERNALlanguageId), _10(1), _11(0), _12(0), _13(0), _14(false), _15(false), _16(false), _17(false), _18('i'), _19(0), _20(1, 25), _21(NULL), _22(NULL), _23(NULL), _24(NULL), _25("gauss_hello"), _26(NULL), _27(NULL), _28(NULL), _29(0), _30(false), _31(NULL), _32(false), _33(NULL), _34('f'))</w:t>
      </w:r>
    </w:p>
    <w:p w14:paraId="7F114C1E" w14:textId="0B16C7CB"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w:t>
      </w:r>
    </w:p>
    <w:p w14:paraId="0EEB2702" w14:textId="466DB6E7" w:rsidR="00475E5C" w:rsidRPr="00A477C8" w:rsidRDefault="00475E5C" w:rsidP="006F73A1">
      <w:pPr>
        <w:pStyle w:val="1e"/>
        <w:rPr>
          <w:noProof/>
          <w:snapToGrid w:val="0"/>
          <w:shd w:val="pct15" w:color="auto" w:fill="FFFFFF"/>
        </w:rPr>
      </w:pPr>
      <w:r w:rsidRPr="00A477C8">
        <w:rPr>
          <w:noProof/>
          <w:shd w:val="clear" w:color="auto" w:fill="auto"/>
        </w:rPr>
        <mc:AlternateContent>
          <mc:Choice Requires="wps">
            <w:drawing>
              <wp:anchor distT="0" distB="0" distL="114300" distR="114300" simplePos="0" relativeHeight="251855872" behindDoc="0" locked="0" layoutInCell="1" allowOverlap="1" wp14:anchorId="7A0E833F" wp14:editId="3E1C92D3">
                <wp:simplePos x="0" y="0"/>
                <wp:positionH relativeFrom="column">
                  <wp:posOffset>1348407</wp:posOffset>
                </wp:positionH>
                <wp:positionV relativeFrom="paragraph">
                  <wp:posOffset>945749</wp:posOffset>
                </wp:positionV>
                <wp:extent cx="2210540" cy="506027"/>
                <wp:effectExtent l="19050" t="19050" r="18415" b="27940"/>
                <wp:wrapNone/>
                <wp:docPr id="91" name="矩形 91"/>
                <wp:cNvGraphicFramePr/>
                <a:graphic xmlns:a="http://schemas.openxmlformats.org/drawingml/2006/main">
                  <a:graphicData uri="http://schemas.microsoft.com/office/word/2010/wordprocessingShape">
                    <wps:wsp>
                      <wps:cNvSpPr/>
                      <wps:spPr>
                        <a:xfrm>
                          <a:off x="0" y="0"/>
                          <a:ext cx="2210540" cy="50602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76BC8" id="矩形 91" o:spid="_x0000_s1026" style="position:absolute;left:0;text-align:left;margin-left:106.15pt;margin-top:74.45pt;width:174.05pt;height:39.8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" filled="f" strokecolor="#c00000" strokeweight="2.25pt"/>
            </w:pict>
          </mc:Fallback>
        </mc:AlternateContent>
      </w:r>
      <w:r w:rsidRPr="00A477C8">
        <w:rPr>
          <w:noProof/>
        </w:rPr>
        <w:drawing>
          <wp:inline distT="0" distB="0" distL="0" distR="0" wp14:anchorId="6E8E5815" wp14:editId="2DA7E78D">
            <wp:extent cx="3600000" cy="2152800"/>
            <wp:effectExtent l="19050" t="19050" r="19685" b="19050"/>
            <wp:docPr id="76" name="图片 76" descr="C:\Users\swx941157\AppData\Roaming\eSpace_Desktop\UserData\swx941157\imagefiles\DCF161AF-8011-4F62-9137-24BC6A0DB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x941157\AppData\Roaming\eSpace_Desktop\UserData\swx941157\imagefiles\DCF161AF-8011-4F62-9137-24BC6A0DB55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0000" cy="2152800"/>
                    </a:xfrm>
                    <a:prstGeom prst="rect">
                      <a:avLst/>
                    </a:prstGeom>
                    <a:noFill/>
                    <a:ln w="12700">
                      <a:solidFill>
                        <a:schemeClr val="bg1">
                          <a:lumMod val="85000"/>
                        </a:schemeClr>
                      </a:solidFill>
                    </a:ln>
                  </pic:spPr>
                </pic:pic>
              </a:graphicData>
            </a:graphic>
          </wp:inline>
        </w:drawing>
      </w:r>
    </w:p>
    <w:p w14:paraId="2501CDAD" w14:textId="47B715AC" w:rsidR="006F73A1" w:rsidRPr="00A477C8" w:rsidRDefault="006F73A1" w:rsidP="006F73A1">
      <w:pPr>
        <w:pStyle w:val="1e"/>
        <w:rPr>
          <w:color w:val="C00000"/>
        </w:rPr>
      </w:pPr>
      <w:r w:rsidRPr="00A477C8">
        <w:rPr>
          <w:rFonts w:hint="eastAsia"/>
          <w:color w:val="C00000"/>
        </w:rPr>
        <w:t>添加完成后点击保存，确认修改已经保存。</w:t>
      </w:r>
    </w:p>
    <w:p w14:paraId="55A2194D" w14:textId="6337879A" w:rsidR="005B7D1D" w:rsidRPr="00A477C8" w:rsidRDefault="00E4767E">
      <w:pPr>
        <w:pStyle w:val="30"/>
      </w:pPr>
      <w:r w:rsidRPr="00A477C8">
        <w:rPr>
          <w:rFonts w:hint="eastAsia"/>
        </w:rPr>
        <w:t>声明常量</w:t>
      </w:r>
      <w:r w:rsidRPr="00A477C8">
        <w:t>GAUSSHELLOFUNCOID</w:t>
      </w:r>
      <w:r w:rsidRPr="00A477C8">
        <w:rPr>
          <w:rFonts w:hint="eastAsia"/>
        </w:rPr>
        <w:t>。</w:t>
      </w:r>
    </w:p>
    <w:p w14:paraId="545D119A" w14:textId="062C85C9" w:rsidR="00045AEB" w:rsidRPr="00A477C8" w:rsidRDefault="00045AEB" w:rsidP="006F73A1">
      <w:pPr>
        <w:pStyle w:val="1e"/>
      </w:pPr>
      <w:r w:rsidRPr="00A477C8">
        <w:rPr>
          <w:rFonts w:hint="eastAsia"/>
        </w:rPr>
        <w:t>修改本地文件</w:t>
      </w:r>
      <w:r w:rsidRPr="00A477C8">
        <w:t>src/include/catalog/pg_proc.h</w:t>
      </w:r>
      <w:r w:rsidRPr="00A477C8">
        <w:rPr>
          <w:rFonts w:hint="eastAsia"/>
        </w:rPr>
        <w:t>，文件末尾</w:t>
      </w:r>
      <w:r w:rsidR="0088717D" w:rsidRPr="00A477C8">
        <w:rPr>
          <w:rFonts w:hint="eastAsia"/>
        </w:rPr>
        <w:t>＂</w:t>
      </w:r>
      <w:r w:rsidRPr="00A477C8">
        <w:rPr>
          <w:rFonts w:hint="eastAsia"/>
        </w:rPr>
        <w:t>#endif</w:t>
      </w:r>
      <w:r w:rsidR="0088717D" w:rsidRPr="00A477C8">
        <w:rPr>
          <w:rFonts w:hint="eastAsia"/>
        </w:rPr>
        <w:t>＂</w:t>
      </w:r>
      <w:r w:rsidRPr="00A477C8">
        <w:rPr>
          <w:rFonts w:hint="eastAsia"/>
        </w:rPr>
        <w:t>前加入如下代码，声明常量</w:t>
      </w:r>
      <w:r w:rsidRPr="00A477C8">
        <w:t>GAUSSHELLOFUNCOID</w:t>
      </w:r>
      <w:r w:rsidRPr="00A477C8">
        <w:rPr>
          <w:rFonts w:hint="eastAsia"/>
        </w:rPr>
        <w:t>，</w:t>
      </w:r>
      <w:r w:rsidRPr="00A477C8">
        <w:t>该常量将步骤</w:t>
      </w:r>
      <w:r w:rsidRPr="00A477C8">
        <w:rPr>
          <w:rFonts w:hint="eastAsia"/>
        </w:rPr>
        <w:t>3</w:t>
      </w:r>
      <w:r w:rsidRPr="00A477C8">
        <w:rPr>
          <w:rFonts w:hint="eastAsia"/>
        </w:rPr>
        <w:t>中的代码引用，作为</w:t>
      </w:r>
      <w:r w:rsidRPr="00A477C8">
        <w:rPr>
          <w:rFonts w:hint="eastAsia"/>
        </w:rPr>
        <w:t>g</w:t>
      </w:r>
      <w:r w:rsidRPr="00A477C8">
        <w:t>auss_hello</w:t>
      </w:r>
      <w:r w:rsidRPr="00A477C8">
        <w:t>函数在系统表中注册时所使用的</w:t>
      </w:r>
      <w:r w:rsidRPr="00A477C8">
        <w:t>oid</w:t>
      </w:r>
      <w:r w:rsidRPr="00A477C8">
        <w:rPr>
          <w:rFonts w:hint="eastAsia"/>
        </w:rPr>
        <w:t>，如下代码以</w:t>
      </w:r>
      <w:r w:rsidRPr="00A477C8">
        <w:t>oid</w:t>
      </w:r>
      <w:r w:rsidRPr="00A477C8">
        <w:t>为</w:t>
      </w:r>
      <w:r w:rsidRPr="00A477C8">
        <w:rPr>
          <w:rFonts w:hint="eastAsia"/>
        </w:rPr>
        <w:t>9</w:t>
      </w:r>
      <w:r w:rsidRPr="00A477C8">
        <w:t>981</w:t>
      </w:r>
      <w:r w:rsidRPr="00A477C8">
        <w:t>为例</w:t>
      </w:r>
      <w:r w:rsidRPr="00A477C8">
        <w:rPr>
          <w:rFonts w:hint="eastAsia"/>
        </w:rPr>
        <w:t>：</w:t>
      </w:r>
    </w:p>
    <w:p w14:paraId="46B1894C"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#define GAUSSHELLOFUNCOID 9981</w:t>
      </w:r>
    </w:p>
    <w:p w14:paraId="5A46CEFB" w14:textId="6C1E4160" w:rsidR="00E83F41" w:rsidRPr="00A477C8" w:rsidRDefault="00E83F41" w:rsidP="006F73A1">
      <w:pPr>
        <w:pStyle w:val="1e"/>
        <w:rPr>
          <w:noProof/>
          <w:snapToGrid w:val="0"/>
          <w:shd w:val="pct15" w:color="auto" w:fill="FFFFFF"/>
        </w:rPr>
      </w:pPr>
      <w:r w:rsidRPr="00A477C8">
        <w:rPr>
          <w:noProof/>
          <w:shd w:val="clear" w:color="auto" w:fill="auto"/>
        </w:rPr>
        <mc:AlternateContent>
          <mc:Choice Requires="wps">
            <w:drawing>
              <wp:anchor distT="0" distB="0" distL="114300" distR="114300" simplePos="0" relativeHeight="251857920" behindDoc="0" locked="0" layoutInCell="1" allowOverlap="1" wp14:anchorId="5FBEDF55" wp14:editId="009D35A3">
                <wp:simplePos x="0" y="0"/>
                <wp:positionH relativeFrom="column">
                  <wp:posOffset>957791</wp:posOffset>
                </wp:positionH>
                <wp:positionV relativeFrom="paragraph">
                  <wp:posOffset>1008725</wp:posOffset>
                </wp:positionV>
                <wp:extent cx="1779972" cy="270769"/>
                <wp:effectExtent l="19050" t="19050" r="10795" b="15240"/>
                <wp:wrapNone/>
                <wp:docPr id="93" name="矩形 93"/>
                <wp:cNvGraphicFramePr/>
                <a:graphic xmlns:a="http://schemas.openxmlformats.org/drawingml/2006/main">
                  <a:graphicData uri="http://schemas.microsoft.com/office/word/2010/wordprocessingShape">
                    <wps:wsp>
                      <wps:cNvSpPr/>
                      <wps:spPr>
                        <a:xfrm>
                          <a:off x="0" y="0"/>
                          <a:ext cx="1779972" cy="270769"/>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F52B3" id="矩形 93" o:spid="_x0000_s1026" style="position:absolute;left:0;text-align:left;margin-left:75.4pt;margin-top:79.45pt;width:140.15pt;height:21.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" filled="f" strokecolor="#c00000" strokeweight="2.25pt"/>
            </w:pict>
          </mc:Fallback>
        </mc:AlternateContent>
      </w:r>
      <w:r w:rsidRPr="00A477C8">
        <w:rPr>
          <w:noProof/>
          <w:snapToGrid w:val="0"/>
          <w:shd w:val="pct15" w:color="auto" w:fill="FFFFFF"/>
        </w:rPr>
        <w:drawing>
          <wp:inline distT="0" distB="0" distL="0" distR="0" wp14:anchorId="4155C267" wp14:editId="13C09961">
            <wp:extent cx="3600000" cy="1573200"/>
            <wp:effectExtent l="0" t="0" r="635" b="8255"/>
            <wp:docPr id="92" name="图片 92" descr="C:\Users\swx941157\AppData\Roaming\eSpace_Desktop\UserData\swx941157\imagefiles\96840460-DEB5-40AD-9953-806461928F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wx941157\AppData\Roaming\eSpace_Desktop\UserData\swx941157\imagefiles\96840460-DEB5-40AD-9953-806461928FA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0000" cy="1573200"/>
                    </a:xfrm>
                    <a:prstGeom prst="rect">
                      <a:avLst/>
                    </a:prstGeom>
                    <a:noFill/>
                    <a:ln>
                      <a:noFill/>
                    </a:ln>
                  </pic:spPr>
                </pic:pic>
              </a:graphicData>
            </a:graphic>
          </wp:inline>
        </w:drawing>
      </w:r>
    </w:p>
    <w:p w14:paraId="34D3938A" w14:textId="33CFD8A6" w:rsidR="006F73A1" w:rsidRPr="00A477C8" w:rsidRDefault="006F73A1" w:rsidP="006F73A1">
      <w:pPr>
        <w:pStyle w:val="1e"/>
        <w:rPr>
          <w:color w:val="C00000"/>
        </w:rPr>
      </w:pPr>
      <w:r w:rsidRPr="00A477C8">
        <w:rPr>
          <w:rFonts w:hint="eastAsia"/>
          <w:color w:val="C00000"/>
        </w:rPr>
        <w:t>添加完成后点击保存，确认修改已经保存。</w:t>
      </w:r>
    </w:p>
    <w:p w14:paraId="4AA6913F" w14:textId="77777777" w:rsidR="00045AEB" w:rsidRPr="00A477C8" w:rsidRDefault="00E4767E" w:rsidP="002550E1">
      <w:pPr>
        <w:pStyle w:val="1e"/>
      </w:pPr>
      <w:r w:rsidRPr="00A477C8">
        <w:t>注意</w:t>
      </w:r>
      <w:r w:rsidRPr="00A477C8">
        <w:rPr>
          <w:rFonts w:hint="eastAsia"/>
        </w:rPr>
        <w:t>：</w:t>
      </w:r>
    </w:p>
    <w:p w14:paraId="23ECF8C9" w14:textId="7ADD0CA6" w:rsidR="00C1605E" w:rsidRPr="00A477C8" w:rsidRDefault="00E4767E" w:rsidP="006F73A1">
      <w:pPr>
        <w:pStyle w:val="1e"/>
      </w:pPr>
      <w:r w:rsidRPr="00A477C8">
        <w:t>GAUSSHELLOFUNCOID</w:t>
      </w:r>
      <w:r w:rsidRPr="00A477C8">
        <w:t>常量须定义为一个尚未被其他函数占用的整数</w:t>
      </w:r>
      <w:r w:rsidRPr="00A477C8">
        <w:rPr>
          <w:rFonts w:hint="eastAsia"/>
        </w:rPr>
        <w:t>，</w:t>
      </w:r>
      <w:r w:rsidRPr="00A477C8">
        <w:t>否则数据库初始化时会因无法为</w:t>
      </w:r>
      <w:r w:rsidRPr="00A477C8">
        <w:t>oid</w:t>
      </w:r>
      <w:r w:rsidRPr="00A477C8">
        <w:t>建立唯一索引而初始化失败</w:t>
      </w:r>
      <w:r w:rsidRPr="00A477C8">
        <w:rPr>
          <w:rFonts w:hint="eastAsia"/>
        </w:rPr>
        <w:t>。</w:t>
      </w:r>
    </w:p>
    <w:p w14:paraId="0D3B3E02" w14:textId="77777777" w:rsidR="00C1605E" w:rsidRPr="00A477C8" w:rsidRDefault="00C1605E">
      <w:pPr>
        <w:topLinePunct w:val="0"/>
        <w:adjustRightInd/>
        <w:snapToGrid/>
        <w:spacing w:before="0" w:after="0" w:line="240" w:lineRule="auto"/>
        <w:ind w:left="0"/>
        <w:rPr>
          <w:rFonts w:ascii="Huawei Sans" w:eastAsia="方正兰亭黑简体" w:hAnsi="Huawei Sans" w:cs="Huawei Sans"/>
          <w:color w:val="000000"/>
          <w:sz w:val="21"/>
          <w:szCs w:val="21"/>
          <w:shd w:val="clear" w:color="auto" w:fill="FFFFFF"/>
        </w:rPr>
      </w:pPr>
      <w:r w:rsidRPr="00A477C8">
        <w:rPr>
          <w:rFonts w:ascii="Huawei Sans" w:eastAsia="方正兰亭黑简体" w:hAnsi="Huawei Sans"/>
        </w:rPr>
        <w:br w:type="page"/>
      </w:r>
    </w:p>
    <w:p w14:paraId="5510F822" w14:textId="77777777" w:rsidR="005B7D1D" w:rsidRPr="00A477C8" w:rsidRDefault="00E4767E">
      <w:pPr>
        <w:pStyle w:val="2"/>
        <w:rPr>
          <w:rFonts w:ascii="Huawei Sans" w:hAnsi="Huawei Sans"/>
        </w:rPr>
      </w:pPr>
      <w:bookmarkStart w:id="69" w:name="_Toc80620159"/>
      <w:r w:rsidRPr="00A477C8">
        <w:rPr>
          <w:rFonts w:ascii="Huawei Sans" w:hAnsi="Huawei Sans"/>
        </w:rPr>
        <w:lastRenderedPageBreak/>
        <w:t>提交本地修改到个人远程仓库</w:t>
      </w:r>
      <w:bookmarkEnd w:id="69"/>
    </w:p>
    <w:p w14:paraId="659E7548" w14:textId="1D08D9E2" w:rsidR="00E25FDB" w:rsidRPr="00A477C8" w:rsidRDefault="00C1605E" w:rsidP="00E25FDB">
      <w:pPr>
        <w:pStyle w:val="1e"/>
      </w:pPr>
      <w:r w:rsidRPr="00A477C8">
        <w:rPr>
          <w:rFonts w:hint="eastAsia"/>
        </w:rPr>
        <w:t>在</w:t>
      </w:r>
      <w:r w:rsidRPr="00A477C8">
        <w:rPr>
          <w:rFonts w:hint="eastAsia"/>
        </w:rPr>
        <w:t>c</w:t>
      </w:r>
      <w:r w:rsidRPr="00A477C8">
        <w:t>md</w:t>
      </w:r>
      <w:r w:rsidRPr="00A477C8">
        <w:rPr>
          <w:rFonts w:hint="eastAsia"/>
        </w:rPr>
        <w:t>中先</w:t>
      </w:r>
      <w:r w:rsidR="00E4767E" w:rsidRPr="00A477C8">
        <w:t>进</w:t>
      </w:r>
      <w:proofErr w:type="gramStart"/>
      <w:r w:rsidR="00E4767E" w:rsidRPr="00A477C8">
        <w:t>入修改</w:t>
      </w:r>
      <w:proofErr w:type="gramEnd"/>
      <w:r w:rsidR="00E4767E" w:rsidRPr="00A477C8">
        <w:t>文件所在的文件夹目录</w:t>
      </w:r>
      <w:r w:rsidR="00533280" w:rsidRPr="00A477C8">
        <w:rPr>
          <w:rFonts w:hint="eastAsia"/>
        </w:rPr>
        <w:t>，</w:t>
      </w:r>
      <w:r w:rsidR="00E25FDB" w:rsidRPr="00A477C8">
        <w:rPr>
          <w:rFonts w:hint="eastAsia"/>
        </w:rPr>
        <w:t>然后</w:t>
      </w:r>
      <w:r w:rsidR="00E4767E" w:rsidRPr="00A477C8">
        <w:t>在目录下打开</w:t>
      </w:r>
      <w:r w:rsidR="00E4767E" w:rsidRPr="00A477C8">
        <w:t>Git</w:t>
      </w:r>
      <w:r w:rsidR="00E4767E" w:rsidRPr="00A477C8">
        <w:t>工具</w:t>
      </w:r>
      <w:r w:rsidR="00E25FDB" w:rsidRPr="00A477C8">
        <w:rPr>
          <w:rFonts w:hint="eastAsia"/>
        </w:rPr>
        <w:t>。</w:t>
      </w:r>
    </w:p>
    <w:p w14:paraId="4C9EED6F" w14:textId="77777777" w:rsidR="00E25FDB" w:rsidRPr="00A477C8" w:rsidRDefault="00E25FDB" w:rsidP="00E25FDB">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cd C:\openGauss-server\openGauss-server</w:t>
      </w:r>
    </w:p>
    <w:p w14:paraId="080796D1" w14:textId="77777777" w:rsidR="00E25FDB" w:rsidRPr="00A477C8" w:rsidRDefault="00E25FDB" w:rsidP="00E25FDB">
      <w:pPr>
        <w:pStyle w:val="affffe"/>
        <w:rPr>
          <w:rFonts w:eastAsia="方正兰亭黑简体"/>
          <w:noProof/>
          <w:snapToGrid w:val="0"/>
          <w:color w:val="C00000"/>
          <w:shd w:val="pct15" w:color="auto" w:fill="FFFFFF"/>
          <w:lang w:eastAsia="zh-CN"/>
        </w:rPr>
      </w:pPr>
      <w:r w:rsidRPr="00A477C8">
        <w:rPr>
          <w:rFonts w:eastAsia="方正兰亭黑简体"/>
          <w:noProof/>
          <w:snapToGrid w:val="0"/>
          <w:color w:val="C00000"/>
          <w:shd w:val="pct15" w:color="auto" w:fill="FFFFFF"/>
          <w:lang w:eastAsia="zh-CN"/>
        </w:rPr>
        <w:t xml:space="preserve">git add . </w:t>
      </w:r>
    </w:p>
    <w:p w14:paraId="070C0446" w14:textId="0B064658" w:rsidR="005B7D1D" w:rsidRPr="00A477C8" w:rsidRDefault="00E25FDB" w:rsidP="006F73A1">
      <w:pPr>
        <w:pStyle w:val="1e"/>
      </w:pPr>
      <w:r w:rsidRPr="00A477C8">
        <w:rPr>
          <w:rFonts w:hint="eastAsia"/>
        </w:rPr>
        <w:t>接着</w:t>
      </w:r>
      <w:r w:rsidR="00E4767E" w:rsidRPr="00A477C8">
        <w:t>在</w:t>
      </w:r>
      <w:r w:rsidR="00E4767E" w:rsidRPr="00A477C8">
        <w:t>Git</w:t>
      </w:r>
      <w:r w:rsidR="00E4767E" w:rsidRPr="00A477C8">
        <w:t>工具中执行如下命令，将本地修改提交至个人远程仓库。</w:t>
      </w:r>
    </w:p>
    <w:p w14:paraId="49A30CFC" w14:textId="7B7DED6D"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git commit -m "</w:t>
      </w:r>
      <w:r w:rsidR="00C1605E" w:rsidRPr="00A477C8">
        <w:rPr>
          <w:rFonts w:eastAsia="方正兰亭黑简体" w:hint="eastAsia"/>
          <w:noProof/>
          <w:snapToGrid w:val="0"/>
          <w:color w:val="C00000"/>
          <w:shd w:val="pct15" w:color="auto" w:fill="FFFFFF"/>
        </w:rPr>
        <w:t>2</w:t>
      </w:r>
      <w:r w:rsidR="00C1605E" w:rsidRPr="00A477C8">
        <w:rPr>
          <w:rFonts w:eastAsia="方正兰亭黑简体"/>
          <w:noProof/>
          <w:snapToGrid w:val="0"/>
          <w:color w:val="C00000"/>
          <w:shd w:val="pct15" w:color="auto" w:fill="FFFFFF"/>
        </w:rPr>
        <w:t>0210321</w:t>
      </w:r>
      <w:r w:rsidRPr="00A477C8">
        <w:rPr>
          <w:rFonts w:eastAsia="方正兰亭黑简体"/>
          <w:noProof/>
          <w:snapToGrid w:val="0"/>
          <w:color w:val="C00000"/>
          <w:shd w:val="pct15" w:color="auto" w:fill="FFFFFF"/>
        </w:rPr>
        <w:t>"</w:t>
      </w:r>
      <w:r w:rsidR="00C1605E" w:rsidRPr="00A477C8">
        <w:rPr>
          <w:rFonts w:eastAsia="方正兰亭黑简体"/>
          <w:noProof/>
          <w:snapToGrid w:val="0"/>
          <w:color w:val="C00000"/>
          <w:shd w:val="pct15" w:color="auto" w:fill="FFFFFF"/>
        </w:rPr>
        <w:t xml:space="preserve">  </w:t>
      </w:r>
      <w:r w:rsidR="00C1605E" w:rsidRPr="00A477C8">
        <w:rPr>
          <w:rFonts w:eastAsia="方正兰亭黑简体"/>
          <w:b/>
          <w:noProof/>
          <w:snapToGrid w:val="0"/>
          <w:color w:val="C00000"/>
          <w:shd w:val="pct15" w:color="auto" w:fill="FFFFFF"/>
        </w:rPr>
        <w:t xml:space="preserve"> </w:t>
      </w:r>
      <w:r w:rsidR="00C1605E" w:rsidRPr="00A477C8">
        <w:rPr>
          <w:rFonts w:eastAsia="方正兰亭黑简体" w:hint="eastAsia"/>
          <w:b/>
          <w:noProof/>
          <w:snapToGrid w:val="0"/>
          <w:color w:val="C00000"/>
          <w:shd w:val="pct15" w:color="auto" w:fill="FFFFFF"/>
        </w:rPr>
        <w:t>----#</w:t>
      </w:r>
      <w:r w:rsidR="00C1605E" w:rsidRPr="00A477C8">
        <w:rPr>
          <w:rFonts w:eastAsia="方正兰亭黑简体"/>
          <w:b/>
          <w:noProof/>
          <w:snapToGrid w:val="0"/>
          <w:color w:val="C00000"/>
          <w:shd w:val="pct15" w:color="auto" w:fill="FFFFFF"/>
        </w:rPr>
        <w:t>提交原因</w:t>
      </w:r>
    </w:p>
    <w:p w14:paraId="0F35F6B1"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git push origin master</w:t>
      </w:r>
    </w:p>
    <w:p w14:paraId="2445A14B" w14:textId="6E33F1C8" w:rsidR="005B7D1D" w:rsidRPr="00A477C8" w:rsidRDefault="00C1605E" w:rsidP="006F73A1">
      <w:pPr>
        <w:pStyle w:val="1e"/>
        <w:rPr>
          <w:b/>
          <w:bCs/>
          <w:sz w:val="44"/>
          <w:szCs w:val="44"/>
        </w:rPr>
      </w:pPr>
      <w:r w:rsidRPr="00A477C8">
        <w:rPr>
          <w:noProof/>
        </w:rPr>
        <mc:AlternateContent>
          <mc:Choice Requires="wps">
            <w:drawing>
              <wp:anchor distT="0" distB="0" distL="114300" distR="114300" simplePos="0" relativeHeight="251812864" behindDoc="0" locked="0" layoutInCell="1" allowOverlap="1" wp14:anchorId="35436FB4" wp14:editId="59CF8230">
                <wp:simplePos x="0" y="0"/>
                <wp:positionH relativeFrom="column">
                  <wp:posOffset>3185160</wp:posOffset>
                </wp:positionH>
                <wp:positionV relativeFrom="paragraph">
                  <wp:posOffset>405130</wp:posOffset>
                </wp:positionV>
                <wp:extent cx="2215515" cy="164465"/>
                <wp:effectExtent l="19050" t="19050" r="13335" b="26035"/>
                <wp:wrapNone/>
                <wp:docPr id="122" name="矩形 122"/>
                <wp:cNvGraphicFramePr/>
                <a:graphic xmlns:a="http://schemas.openxmlformats.org/drawingml/2006/main">
                  <a:graphicData uri="http://schemas.microsoft.com/office/word/2010/wordprocessingShape">
                    <wps:wsp>
                      <wps:cNvSpPr/>
                      <wps:spPr>
                        <a:xfrm>
                          <a:off x="0" y="0"/>
                          <a:ext cx="2215515" cy="1644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BC609" id="矩形 122" o:spid="_x0000_s1026" style="position:absolute;left:0;text-align:left;margin-left:250.8pt;margin-top:31.9pt;width:174.45pt;height:12.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" filled="f" strokecolor="#c7000b" strokeweight="2.25pt"/>
            </w:pict>
          </mc:Fallback>
        </mc:AlternateContent>
      </w:r>
      <w:r w:rsidRPr="00A477C8">
        <w:rPr>
          <w:noProof/>
        </w:rPr>
        <mc:AlternateContent>
          <mc:Choice Requires="wps">
            <w:drawing>
              <wp:anchor distT="0" distB="0" distL="114300" distR="114300" simplePos="0" relativeHeight="251810816" behindDoc="0" locked="0" layoutInCell="1" allowOverlap="1" wp14:anchorId="6843908E" wp14:editId="77A86077">
                <wp:simplePos x="0" y="0"/>
                <wp:positionH relativeFrom="column">
                  <wp:posOffset>3172460</wp:posOffset>
                </wp:positionH>
                <wp:positionV relativeFrom="paragraph">
                  <wp:posOffset>936625</wp:posOffset>
                </wp:positionV>
                <wp:extent cx="1567815" cy="164465"/>
                <wp:effectExtent l="19050" t="19050" r="13335" b="26035"/>
                <wp:wrapNone/>
                <wp:docPr id="121" name="矩形 121"/>
                <wp:cNvGraphicFramePr/>
                <a:graphic xmlns:a="http://schemas.openxmlformats.org/drawingml/2006/main">
                  <a:graphicData uri="http://schemas.microsoft.com/office/word/2010/wordprocessingShape">
                    <wps:wsp>
                      <wps:cNvSpPr/>
                      <wps:spPr>
                        <a:xfrm>
                          <a:off x="0" y="0"/>
                          <a:ext cx="1567815" cy="1644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88BB5" id="矩形 121" o:spid="_x0000_s1026" style="position:absolute;left:0;text-align:left;margin-left:249.8pt;margin-top:73.75pt;width:123.45pt;height:12.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" filled="f" strokecolor="#c7000b" strokeweight="2.25pt"/>
            </w:pict>
          </mc:Fallback>
        </mc:AlternateContent>
      </w:r>
      <w:r w:rsidRPr="00A477C8">
        <w:rPr>
          <w:noProof/>
        </w:rPr>
        <mc:AlternateContent>
          <mc:Choice Requires="wps">
            <w:drawing>
              <wp:anchor distT="0" distB="0" distL="114300" distR="114300" simplePos="0" relativeHeight="251808768" behindDoc="0" locked="0" layoutInCell="1" allowOverlap="1" wp14:anchorId="24517937" wp14:editId="4C66BA54">
                <wp:simplePos x="0" y="0"/>
                <wp:positionH relativeFrom="column">
                  <wp:posOffset>3185161</wp:posOffset>
                </wp:positionH>
                <wp:positionV relativeFrom="paragraph">
                  <wp:posOffset>138430</wp:posOffset>
                </wp:positionV>
                <wp:extent cx="815340" cy="164465"/>
                <wp:effectExtent l="19050" t="19050" r="22860" b="26035"/>
                <wp:wrapNone/>
                <wp:docPr id="120" name="矩形 120"/>
                <wp:cNvGraphicFramePr/>
                <a:graphic xmlns:a="http://schemas.openxmlformats.org/drawingml/2006/main">
                  <a:graphicData uri="http://schemas.microsoft.com/office/word/2010/wordprocessingShape">
                    <wps:wsp>
                      <wps:cNvSpPr/>
                      <wps:spPr>
                        <a:xfrm>
                          <a:off x="0" y="0"/>
                          <a:ext cx="815340" cy="1644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012F1" id="矩形 120" o:spid="_x0000_s1026" style="position:absolute;left:0;text-align:left;margin-left:250.8pt;margin-top:10.9pt;width:64.2pt;height:12.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" filled="f" strokecolor="#c7000b" strokeweight="2.25pt"/>
            </w:pict>
          </mc:Fallback>
        </mc:AlternateContent>
      </w:r>
      <w:r w:rsidRPr="00A477C8">
        <w:rPr>
          <w:noProof/>
        </w:rPr>
        <w:drawing>
          <wp:inline distT="0" distB="0" distL="0" distR="0" wp14:anchorId="23BFA3AE" wp14:editId="3C29F5D8">
            <wp:extent cx="5349240" cy="2247258"/>
            <wp:effectExtent l="19050" t="19050" r="22860" b="203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6704" cy="2250394"/>
                    </a:xfrm>
                    <a:prstGeom prst="rect">
                      <a:avLst/>
                    </a:prstGeom>
                    <a:noFill/>
                    <a:ln w="12700">
                      <a:solidFill>
                        <a:schemeClr val="bg1">
                          <a:lumMod val="85000"/>
                        </a:schemeClr>
                      </a:solidFill>
                    </a:ln>
                  </pic:spPr>
                </pic:pic>
              </a:graphicData>
            </a:graphic>
          </wp:inline>
        </w:drawing>
      </w:r>
    </w:p>
    <w:p w14:paraId="6F9C2EA5" w14:textId="7C4452D7" w:rsidR="00EF5977" w:rsidRPr="00A477C8" w:rsidRDefault="00EF5977">
      <w:pPr>
        <w:topLinePunct w:val="0"/>
        <w:adjustRightInd/>
        <w:snapToGrid/>
        <w:spacing w:before="0" w:after="0" w:line="240" w:lineRule="auto"/>
        <w:ind w:left="0"/>
        <w:rPr>
          <w:rFonts w:ascii="Huawei Sans" w:eastAsia="方正兰亭黑简体" w:hAnsi="Huawei Sans" w:cs="Huawei Sans"/>
          <w:b/>
          <w:bCs/>
          <w:sz w:val="44"/>
          <w:szCs w:val="44"/>
        </w:rPr>
      </w:pPr>
      <w:bookmarkStart w:id="70" w:name="_Ref67414999"/>
      <w:r w:rsidRPr="00A477C8">
        <w:rPr>
          <w:rFonts w:ascii="Huawei Sans" w:eastAsia="方正兰亭黑简体" w:hAnsi="Huawei Sans"/>
        </w:rPr>
        <w:br w:type="page"/>
      </w:r>
    </w:p>
    <w:p w14:paraId="06EE2B3D" w14:textId="4BF610B7" w:rsidR="005B7D1D" w:rsidRPr="00A477C8" w:rsidRDefault="00EF5977">
      <w:pPr>
        <w:pStyle w:val="1"/>
      </w:pPr>
      <w:bookmarkStart w:id="71" w:name="_Toc80620160"/>
      <w:r w:rsidRPr="00A477C8">
        <w:lastRenderedPageBreak/>
        <w:t>编译</w:t>
      </w:r>
      <w:bookmarkEnd w:id="70"/>
      <w:bookmarkEnd w:id="71"/>
    </w:p>
    <w:p w14:paraId="79FD743C" w14:textId="77777777" w:rsidR="005B7D1D" w:rsidRPr="00A477C8" w:rsidRDefault="00E4767E">
      <w:pPr>
        <w:pStyle w:val="2"/>
        <w:rPr>
          <w:rFonts w:ascii="Huawei Sans" w:hAnsi="Huawei Sans"/>
        </w:rPr>
      </w:pPr>
      <w:bookmarkStart w:id="72" w:name="_Toc80620161"/>
      <w:r w:rsidRPr="00A477C8">
        <w:rPr>
          <w:rFonts w:ascii="Huawei Sans" w:hAnsi="Huawei Sans"/>
        </w:rPr>
        <w:t>编译环境要求</w:t>
      </w:r>
      <w:bookmarkEnd w:id="72"/>
    </w:p>
    <w:p w14:paraId="0B612107" w14:textId="77777777" w:rsidR="005B7D1D" w:rsidRPr="00A477C8" w:rsidRDefault="00E4767E">
      <w:pPr>
        <w:pStyle w:val="3"/>
        <w:rPr>
          <w:rFonts w:ascii="Huawei Sans" w:hAnsi="Huawei Sans"/>
          <w:shd w:val="clear" w:color="auto" w:fill="FFFFFF"/>
        </w:rPr>
      </w:pPr>
      <w:bookmarkStart w:id="73" w:name="_Toc80620162"/>
      <w:r w:rsidRPr="00A477C8">
        <w:rPr>
          <w:rFonts w:ascii="Huawei Sans" w:hAnsi="Huawei Sans"/>
          <w:shd w:val="clear" w:color="auto" w:fill="FFFFFF"/>
        </w:rPr>
        <w:t>操作系统环境要求</w:t>
      </w:r>
      <w:bookmarkEnd w:id="73"/>
    </w:p>
    <w:p w14:paraId="283CCD81" w14:textId="77777777" w:rsidR="005B7D1D" w:rsidRPr="00A477C8" w:rsidRDefault="00E4767E" w:rsidP="006F73A1">
      <w:pPr>
        <w:pStyle w:val="1e"/>
      </w:pPr>
      <w:r w:rsidRPr="00A477C8">
        <w:t>操作系统环境要求如下表</w:t>
      </w:r>
      <w:r w:rsidRPr="00A477C8">
        <w:rPr>
          <w:rFonts w:hint="eastAsia"/>
        </w:rPr>
        <w:t>。</w:t>
      </w:r>
    </w:p>
    <w:tbl>
      <w:tblPr>
        <w:tblStyle w:val="V30"/>
        <w:tblW w:w="0" w:type="auto"/>
        <w:tblInd w:w="102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2655"/>
        <w:gridCol w:w="5916"/>
      </w:tblGrid>
      <w:tr w:rsidR="005B7D1D" w:rsidRPr="00A477C8" w14:paraId="3750B7F6" w14:textId="77777777" w:rsidTr="00D80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294FA6BF" w14:textId="77777777" w:rsidR="005B7D1D" w:rsidRPr="00A477C8" w:rsidRDefault="00E4767E">
            <w:pPr>
              <w:pStyle w:val="afffff4"/>
              <w:widowControl w:val="0"/>
              <w:rPr>
                <w:rFonts w:ascii="Huawei Sans" w:eastAsia="方正兰亭黑简体" w:hAnsi="Huawei Sans"/>
              </w:rPr>
            </w:pPr>
            <w:r w:rsidRPr="00A477C8">
              <w:rPr>
                <w:rFonts w:ascii="Huawei Sans" w:eastAsia="方正兰亭黑简体" w:hAnsi="Huawei Sans" w:hint="eastAsia"/>
              </w:rPr>
              <w:t>C</w:t>
            </w:r>
            <w:r w:rsidRPr="00A477C8">
              <w:rPr>
                <w:rFonts w:ascii="Huawei Sans" w:eastAsia="方正兰亭黑简体" w:hAnsi="Huawei Sans"/>
              </w:rPr>
              <w:t>PU</w:t>
            </w:r>
          </w:p>
        </w:tc>
        <w:tc>
          <w:tcPr>
            <w:tcW w:w="5927" w:type="dxa"/>
          </w:tcPr>
          <w:p w14:paraId="6FBCC14E" w14:textId="77777777" w:rsidR="005B7D1D" w:rsidRPr="00A477C8" w:rsidRDefault="00E4767E">
            <w:pPr>
              <w:pStyle w:val="afffff4"/>
              <w:widowControl w:val="0"/>
              <w:cnfStyle w:val="100000000000" w:firstRow="1" w:lastRow="0" w:firstColumn="0" w:lastColumn="0" w:oddVBand="0" w:evenVBand="0" w:oddHBand="0" w:evenHBand="0" w:firstRowFirstColumn="0" w:firstRowLastColumn="0" w:lastRowFirstColumn="0" w:lastRowLastColumn="0"/>
              <w:rPr>
                <w:rFonts w:ascii="Huawei Sans" w:eastAsia="方正兰亭黑简体" w:hAnsi="Huawei Sans"/>
                <w:b w:val="0"/>
              </w:rPr>
            </w:pPr>
            <w:r w:rsidRPr="00A477C8">
              <w:rPr>
                <w:rFonts w:ascii="Huawei Sans" w:eastAsia="方正兰亭黑简体" w:hAnsi="Huawei Sans" w:hint="eastAsia"/>
              </w:rPr>
              <w:t>操作系统要求</w:t>
            </w:r>
          </w:p>
        </w:tc>
      </w:tr>
      <w:tr w:rsidR="005B7D1D" w:rsidRPr="00A477C8" w14:paraId="4098A84B" w14:textId="77777777" w:rsidTr="00D800A4">
        <w:tc>
          <w:tcPr>
            <w:cnfStyle w:val="001000000000" w:firstRow="0" w:lastRow="0" w:firstColumn="1" w:lastColumn="0" w:oddVBand="0" w:evenVBand="0" w:oddHBand="0" w:evenHBand="0" w:firstRowFirstColumn="0" w:firstRowLastColumn="0" w:lastRowFirstColumn="0" w:lastRowLastColumn="0"/>
            <w:tcW w:w="2660" w:type="dxa"/>
          </w:tcPr>
          <w:p w14:paraId="2EAE1E20" w14:textId="34CE169E" w:rsidR="005B7D1D" w:rsidRPr="00A477C8" w:rsidRDefault="009E6F1D">
            <w:pPr>
              <w:pStyle w:val="afffff4"/>
              <w:widowControl w:val="0"/>
              <w:rPr>
                <w:rFonts w:ascii="Huawei Sans" w:eastAsia="方正兰亭黑简体" w:hAnsi="Huawei Sans"/>
              </w:rPr>
            </w:pPr>
            <w:r w:rsidRPr="00A477C8">
              <w:rPr>
                <w:rFonts w:ascii="Huawei Sans" w:eastAsia="方正兰亭黑简体" w:hAnsi="Huawei Sans"/>
              </w:rPr>
              <w:t>x</w:t>
            </w:r>
            <w:r w:rsidR="00E4767E" w:rsidRPr="00A477C8">
              <w:rPr>
                <w:rFonts w:ascii="Huawei Sans" w:eastAsia="方正兰亭黑简体" w:hAnsi="Huawei Sans"/>
              </w:rPr>
              <w:t>86</w:t>
            </w:r>
            <w:r w:rsidR="00E4767E" w:rsidRPr="00A477C8">
              <w:rPr>
                <w:rFonts w:ascii="Huawei Sans" w:eastAsia="方正兰亭黑简体" w:hAnsi="Huawei Sans"/>
              </w:rPr>
              <w:t>架构</w:t>
            </w:r>
          </w:p>
        </w:tc>
        <w:tc>
          <w:tcPr>
            <w:tcW w:w="5927" w:type="dxa"/>
          </w:tcPr>
          <w:p w14:paraId="68C68F95" w14:textId="77777777" w:rsidR="005B7D1D" w:rsidRPr="00A477C8" w:rsidRDefault="00E4767E">
            <w:pPr>
              <w:pStyle w:val="afffff4"/>
              <w:widowControl w:val="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rPr>
            </w:pPr>
            <w:r w:rsidRPr="00A477C8">
              <w:rPr>
                <w:rFonts w:ascii="Huawei Sans" w:eastAsia="方正兰亭黑简体" w:hAnsi="Huawei Sans"/>
              </w:rPr>
              <w:t>CentOS 7.6</w:t>
            </w:r>
          </w:p>
          <w:p w14:paraId="247F3ECB" w14:textId="61466EAF" w:rsidR="005B7D1D" w:rsidRPr="00A477C8" w:rsidRDefault="00E4767E">
            <w:pPr>
              <w:pStyle w:val="afffff4"/>
              <w:widowControl w:val="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rPr>
            </w:pPr>
            <w:r w:rsidRPr="00A477C8">
              <w:rPr>
                <w:rFonts w:ascii="Huawei Sans" w:eastAsia="方正兰亭黑简体" w:hAnsi="Huawei Sans"/>
              </w:rPr>
              <w:t>openEuler 20.3</w:t>
            </w:r>
            <w:r w:rsidR="009E6F1D" w:rsidRPr="00A477C8">
              <w:rPr>
                <w:rFonts w:ascii="Huawei Sans" w:eastAsia="方正兰亭黑简体" w:hAnsi="Huawei Sans"/>
              </w:rPr>
              <w:t xml:space="preserve"> </w:t>
            </w:r>
            <w:r w:rsidRPr="00A477C8">
              <w:rPr>
                <w:rFonts w:ascii="Huawei Sans" w:eastAsia="方正兰亭黑简体" w:hAnsi="Huawei Sans"/>
              </w:rPr>
              <w:t>LTS</w:t>
            </w:r>
          </w:p>
        </w:tc>
      </w:tr>
      <w:tr w:rsidR="005B7D1D" w:rsidRPr="00A477C8" w14:paraId="72CF9F5C" w14:textId="77777777" w:rsidTr="00D800A4">
        <w:tc>
          <w:tcPr>
            <w:cnfStyle w:val="001000000000" w:firstRow="0" w:lastRow="0" w:firstColumn="1" w:lastColumn="0" w:oddVBand="0" w:evenVBand="0" w:oddHBand="0" w:evenHBand="0" w:firstRowFirstColumn="0" w:firstRowLastColumn="0" w:lastRowFirstColumn="0" w:lastRowLastColumn="0"/>
            <w:tcW w:w="2660" w:type="dxa"/>
          </w:tcPr>
          <w:p w14:paraId="3B7D2814" w14:textId="77777777" w:rsidR="005B7D1D" w:rsidRPr="00A477C8" w:rsidRDefault="00E4767E">
            <w:pPr>
              <w:pStyle w:val="afffff4"/>
              <w:widowControl w:val="0"/>
              <w:rPr>
                <w:rFonts w:ascii="Huawei Sans" w:eastAsia="方正兰亭黑简体" w:hAnsi="Huawei Sans"/>
              </w:rPr>
            </w:pPr>
            <w:r w:rsidRPr="00A477C8">
              <w:rPr>
                <w:rFonts w:ascii="Huawei Sans" w:eastAsia="方正兰亭黑简体" w:hAnsi="Huawei Sans" w:hint="eastAsia"/>
              </w:rPr>
              <w:t>A</w:t>
            </w:r>
            <w:r w:rsidRPr="00A477C8">
              <w:rPr>
                <w:rFonts w:ascii="Huawei Sans" w:eastAsia="方正兰亭黑简体" w:hAnsi="Huawei Sans"/>
              </w:rPr>
              <w:t>RM</w:t>
            </w:r>
            <w:r w:rsidRPr="00A477C8">
              <w:rPr>
                <w:rFonts w:ascii="Huawei Sans" w:eastAsia="方正兰亭黑简体" w:hAnsi="Huawei Sans"/>
              </w:rPr>
              <w:t>架构</w:t>
            </w:r>
          </w:p>
        </w:tc>
        <w:tc>
          <w:tcPr>
            <w:tcW w:w="5927" w:type="dxa"/>
          </w:tcPr>
          <w:p w14:paraId="4B775125" w14:textId="66110DC2" w:rsidR="005B7D1D" w:rsidRPr="00A477C8" w:rsidRDefault="00E4767E">
            <w:pPr>
              <w:pStyle w:val="afffff4"/>
              <w:widowControl w:val="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rPr>
            </w:pPr>
            <w:r w:rsidRPr="00A477C8">
              <w:rPr>
                <w:rFonts w:ascii="Huawei Sans" w:eastAsia="方正兰亭黑简体" w:hAnsi="Huawei Sans"/>
              </w:rPr>
              <w:t>openEuler 20.3</w:t>
            </w:r>
            <w:r w:rsidR="009E6F1D" w:rsidRPr="00A477C8">
              <w:rPr>
                <w:rFonts w:ascii="Huawei Sans" w:eastAsia="方正兰亭黑简体" w:hAnsi="Huawei Sans"/>
              </w:rPr>
              <w:t xml:space="preserve"> </w:t>
            </w:r>
            <w:r w:rsidRPr="00A477C8">
              <w:rPr>
                <w:rFonts w:ascii="Huawei Sans" w:eastAsia="方正兰亭黑简体" w:hAnsi="Huawei Sans"/>
              </w:rPr>
              <w:t>LTS</w:t>
            </w:r>
          </w:p>
          <w:p w14:paraId="3B70D607" w14:textId="77777777" w:rsidR="005B7D1D" w:rsidRPr="00A477C8" w:rsidRDefault="00E4767E">
            <w:pPr>
              <w:pStyle w:val="afffff4"/>
              <w:widowControl w:val="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rPr>
            </w:pPr>
            <w:r w:rsidRPr="00A477C8">
              <w:rPr>
                <w:rFonts w:ascii="Huawei Sans" w:eastAsia="方正兰亭黑简体" w:hAnsi="Huawei Sans"/>
              </w:rPr>
              <w:t>麒麟</w:t>
            </w:r>
            <w:r w:rsidRPr="00A477C8">
              <w:rPr>
                <w:rFonts w:ascii="Huawei Sans" w:eastAsia="方正兰亭黑简体" w:hAnsi="Huawei Sans" w:hint="eastAsia"/>
              </w:rPr>
              <w:t>V</w:t>
            </w:r>
            <w:r w:rsidRPr="00A477C8">
              <w:rPr>
                <w:rFonts w:ascii="Huawei Sans" w:eastAsia="方正兰亭黑简体" w:hAnsi="Huawei Sans"/>
              </w:rPr>
              <w:t>10</w:t>
            </w:r>
          </w:p>
        </w:tc>
      </w:tr>
    </w:tbl>
    <w:p w14:paraId="22217DF1" w14:textId="77777777" w:rsidR="005B7D1D" w:rsidRPr="00A477C8" w:rsidRDefault="00E4767E" w:rsidP="006F73A1">
      <w:pPr>
        <w:pStyle w:val="1e"/>
      </w:pPr>
      <w:r w:rsidRPr="00A477C8">
        <w:rPr>
          <w:rFonts w:hint="eastAsia"/>
        </w:rPr>
        <w:t>下文章节中</w:t>
      </w:r>
      <w:r w:rsidRPr="00A477C8">
        <w:t>以使用华为云</w:t>
      </w:r>
      <w:r w:rsidRPr="00A477C8">
        <w:rPr>
          <w:rFonts w:hint="eastAsia"/>
        </w:rPr>
        <w:t>E</w:t>
      </w:r>
      <w:r w:rsidRPr="00A477C8">
        <w:t>CS</w:t>
      </w:r>
      <w:r w:rsidRPr="00A477C8">
        <w:t>服务的鲲鹏服务器</w:t>
      </w:r>
      <w:r w:rsidRPr="00A477C8">
        <w:rPr>
          <w:rFonts w:hint="eastAsia"/>
        </w:rPr>
        <w:t>（</w:t>
      </w:r>
      <w:r w:rsidRPr="00A477C8">
        <w:rPr>
          <w:rFonts w:hint="eastAsia"/>
        </w:rPr>
        <w:t>A</w:t>
      </w:r>
      <w:r w:rsidRPr="00A477C8">
        <w:t>RM</w:t>
      </w:r>
      <w:r w:rsidRPr="00A477C8">
        <w:t>架构</w:t>
      </w:r>
      <w:r w:rsidRPr="00A477C8">
        <w:rPr>
          <w:rFonts w:hint="eastAsia"/>
        </w:rPr>
        <w:t>+</w:t>
      </w:r>
      <w:r w:rsidRPr="00A477C8">
        <w:t xml:space="preserve"> openEuler</w:t>
      </w:r>
      <w:r w:rsidRPr="00A477C8">
        <w:t>操作系统</w:t>
      </w:r>
      <w:r w:rsidRPr="00A477C8">
        <w:rPr>
          <w:rFonts w:hint="eastAsia"/>
        </w:rPr>
        <w:t>）为例进行介绍。</w:t>
      </w:r>
    </w:p>
    <w:p w14:paraId="79E94137" w14:textId="213230C3" w:rsidR="005B7D1D" w:rsidRPr="00A477C8" w:rsidRDefault="00E4767E" w:rsidP="006F73A1">
      <w:pPr>
        <w:pStyle w:val="1e"/>
      </w:pPr>
      <w:r w:rsidRPr="00A477C8">
        <w:rPr>
          <w:rFonts w:hint="eastAsia"/>
        </w:rPr>
        <w:t>您也可以自行选择在本地</w:t>
      </w:r>
      <w:r w:rsidRPr="00A477C8">
        <w:rPr>
          <w:rFonts w:hint="eastAsia"/>
        </w:rPr>
        <w:t>P</w:t>
      </w:r>
      <w:r w:rsidRPr="00A477C8">
        <w:t>C</w:t>
      </w:r>
      <w:r w:rsidRPr="00A477C8">
        <w:t>机安装虚拟机进行操作</w:t>
      </w:r>
      <w:r w:rsidRPr="00A477C8">
        <w:rPr>
          <w:rFonts w:hint="eastAsia"/>
        </w:rPr>
        <w:t>（</w:t>
      </w:r>
      <w:r w:rsidR="009E6F1D" w:rsidRPr="00A477C8">
        <w:t>x</w:t>
      </w:r>
      <w:r w:rsidRPr="00A477C8">
        <w:t>86</w:t>
      </w:r>
      <w:r w:rsidRPr="00A477C8">
        <w:t>架构</w:t>
      </w:r>
      <w:r w:rsidRPr="00A477C8">
        <w:rPr>
          <w:rFonts w:hint="eastAsia"/>
        </w:rPr>
        <w:t>），详细步骤可参考《在虚拟机</w:t>
      </w:r>
      <w:r w:rsidRPr="00A477C8">
        <w:t>+CentOS</w:t>
      </w:r>
      <w:r w:rsidRPr="00A477C8">
        <w:t>上安装部署</w:t>
      </w:r>
      <w:r w:rsidRPr="00A477C8">
        <w:t>openGauss</w:t>
      </w:r>
      <w:r w:rsidRPr="00A477C8">
        <w:t>数据库指导手册</w:t>
      </w:r>
      <w:r w:rsidRPr="00A477C8">
        <w:rPr>
          <w:rFonts w:hint="eastAsia"/>
        </w:rPr>
        <w:t>》或《在虚拟机</w:t>
      </w:r>
      <w:r w:rsidRPr="00A477C8">
        <w:t>+openEuler</w:t>
      </w:r>
      <w:r w:rsidRPr="00A477C8">
        <w:t>上安装部署</w:t>
      </w:r>
      <w:r w:rsidRPr="00A477C8">
        <w:t>openGauss</w:t>
      </w:r>
      <w:r w:rsidRPr="00A477C8">
        <w:t>数据库指导手册</w:t>
      </w:r>
      <w:r w:rsidRPr="00A477C8">
        <w:rPr>
          <w:rFonts w:hint="eastAsia"/>
        </w:rPr>
        <w:t>》。</w:t>
      </w:r>
      <w:r w:rsidRPr="00A477C8">
        <w:rPr>
          <w:rFonts w:hint="eastAsia"/>
        </w:rPr>
        <w:t xml:space="preserve"> </w:t>
      </w:r>
    </w:p>
    <w:p w14:paraId="0477E3CE" w14:textId="77777777" w:rsidR="005B7D1D" w:rsidRPr="00A477C8" w:rsidRDefault="00E4767E">
      <w:pPr>
        <w:pStyle w:val="3"/>
        <w:rPr>
          <w:rFonts w:ascii="Huawei Sans" w:hAnsi="Huawei Sans"/>
        </w:rPr>
      </w:pPr>
      <w:bookmarkStart w:id="74" w:name="_Toc80620163"/>
      <w:r w:rsidRPr="00A477C8">
        <w:rPr>
          <w:rFonts w:ascii="Huawei Sans" w:hAnsi="Huawei Sans"/>
        </w:rPr>
        <w:t>软件依赖要求</w:t>
      </w:r>
      <w:bookmarkEnd w:id="74"/>
    </w:p>
    <w:p w14:paraId="066AFD07" w14:textId="10F94C4B" w:rsidR="005B7D1D" w:rsidRPr="00A477C8" w:rsidRDefault="00E4767E" w:rsidP="006F73A1">
      <w:pPr>
        <w:pStyle w:val="1e"/>
      </w:pPr>
      <w:r w:rsidRPr="00A477C8">
        <w:t>openGauss</w:t>
      </w:r>
      <w:r w:rsidRPr="00A477C8">
        <w:t>的软件依赖要求如</w:t>
      </w:r>
      <w:r w:rsidRPr="00A477C8">
        <w:rPr>
          <w:rFonts w:hint="eastAsia"/>
        </w:rPr>
        <w:t>下表</w:t>
      </w:r>
      <w:r w:rsidR="001B2E00" w:rsidRPr="00A477C8">
        <w:t>所示</w:t>
      </w:r>
      <w:r w:rsidR="001B2E00" w:rsidRPr="00A477C8">
        <w:rPr>
          <w:rFonts w:hint="eastAsia"/>
        </w:rPr>
        <w:t>：</w:t>
      </w:r>
    </w:p>
    <w:tbl>
      <w:tblPr>
        <w:tblStyle w:val="V30"/>
        <w:tblW w:w="0" w:type="auto"/>
        <w:tblInd w:w="1134"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1800"/>
        <w:gridCol w:w="3541"/>
        <w:gridCol w:w="3117"/>
      </w:tblGrid>
      <w:tr w:rsidR="00337C92" w:rsidRPr="00A477C8" w14:paraId="011CD7BC" w14:textId="77777777" w:rsidTr="00873990">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804" w:type="dxa"/>
            <w:vAlign w:val="top"/>
          </w:tcPr>
          <w:p w14:paraId="659788E8" w14:textId="77777777" w:rsidR="00337C92" w:rsidRPr="00A477C8" w:rsidRDefault="00337C92">
            <w:pPr>
              <w:pStyle w:val="afffff4"/>
              <w:widowControl w:val="0"/>
              <w:rPr>
                <w:rFonts w:ascii="Huawei Sans" w:eastAsia="方正兰亭黑简体" w:hAnsi="Huawei Sans"/>
                <w:b w:val="0"/>
              </w:rPr>
            </w:pPr>
            <w:r w:rsidRPr="00A477C8">
              <w:rPr>
                <w:rFonts w:ascii="Huawei Sans" w:eastAsia="方正兰亭黑简体" w:hAnsi="Huawei Sans"/>
              </w:rPr>
              <w:t>所需软件</w:t>
            </w:r>
          </w:p>
        </w:tc>
        <w:tc>
          <w:tcPr>
            <w:tcW w:w="3547" w:type="dxa"/>
            <w:vAlign w:val="top"/>
          </w:tcPr>
          <w:p w14:paraId="016C2080" w14:textId="77777777" w:rsidR="00337C92" w:rsidRPr="00A477C8" w:rsidRDefault="00337C92">
            <w:pPr>
              <w:ind w:left="0"/>
              <w:cnfStyle w:val="100000000000" w:firstRow="1" w:lastRow="0" w:firstColumn="0" w:lastColumn="0" w:oddVBand="0" w:evenVBand="0" w:oddHBand="0" w:evenHBand="0" w:firstRowFirstColumn="0" w:firstRowLastColumn="0" w:lastRowFirstColumn="0" w:lastRowLastColumn="0"/>
              <w:rPr>
                <w:rFonts w:ascii="Huawei Sans" w:eastAsia="方正兰亭黑简体" w:hAnsi="Huawei Sans" w:cs="Times New Roman"/>
                <w:b w:val="0"/>
                <w:sz w:val="18"/>
              </w:rPr>
            </w:pPr>
            <w:r w:rsidRPr="00A477C8">
              <w:rPr>
                <w:rFonts w:ascii="Huawei Sans" w:eastAsia="方正兰亭黑简体" w:hAnsi="Huawei Sans" w:cs="Times New Roman"/>
                <w:sz w:val="18"/>
              </w:rPr>
              <w:t>建议版本</w:t>
            </w:r>
          </w:p>
        </w:tc>
        <w:tc>
          <w:tcPr>
            <w:tcW w:w="3123" w:type="dxa"/>
          </w:tcPr>
          <w:p w14:paraId="2C27776A" w14:textId="77777777" w:rsidR="00337C92" w:rsidRPr="00A477C8" w:rsidRDefault="00337C92">
            <w:pPr>
              <w:ind w:left="0"/>
              <w:cnfStyle w:val="100000000000" w:firstRow="1"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安装命令</w:t>
            </w:r>
          </w:p>
        </w:tc>
      </w:tr>
      <w:tr w:rsidR="003B4C01" w:rsidRPr="00A477C8" w14:paraId="6EF75AEA" w14:textId="77777777" w:rsidTr="00873990">
        <w:trPr>
          <w:trHeight w:val="229"/>
        </w:trPr>
        <w:tc>
          <w:tcPr>
            <w:cnfStyle w:val="001000000000" w:firstRow="0" w:lastRow="0" w:firstColumn="1" w:lastColumn="0" w:oddVBand="0" w:evenVBand="0" w:oddHBand="0" w:evenHBand="0" w:firstRowFirstColumn="0" w:firstRowLastColumn="0" w:lastRowFirstColumn="0" w:lastRowLastColumn="0"/>
            <w:tcW w:w="1804" w:type="dxa"/>
            <w:vAlign w:val="top"/>
          </w:tcPr>
          <w:p w14:paraId="4A8CE515" w14:textId="77777777" w:rsidR="003B4C01" w:rsidRPr="00A477C8" w:rsidRDefault="003B4C01">
            <w:pPr>
              <w:pStyle w:val="afffff4"/>
              <w:widowControl w:val="0"/>
              <w:rPr>
                <w:rFonts w:ascii="Huawei Sans" w:eastAsia="方正兰亭黑简体" w:hAnsi="Huawei Sans"/>
              </w:rPr>
            </w:pPr>
            <w:r w:rsidRPr="00A477C8">
              <w:rPr>
                <w:rFonts w:ascii="Huawei Sans" w:eastAsia="方正兰亭黑简体" w:hAnsi="Huawei Sans"/>
              </w:rPr>
              <w:t>libaio-devel</w:t>
            </w:r>
          </w:p>
        </w:tc>
        <w:tc>
          <w:tcPr>
            <w:tcW w:w="3547" w:type="dxa"/>
            <w:vAlign w:val="top"/>
          </w:tcPr>
          <w:p w14:paraId="1A3D250C" w14:textId="2BCAD6A5"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0.3.109-13</w:t>
            </w:r>
          </w:p>
        </w:tc>
        <w:tc>
          <w:tcPr>
            <w:tcW w:w="3123" w:type="dxa"/>
            <w:vMerge w:val="restart"/>
          </w:tcPr>
          <w:p w14:paraId="36C2EC7D" w14:textId="50F810F9" w:rsidR="003B4C01" w:rsidRPr="00A477C8" w:rsidRDefault="00E84493"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Huawei Sans Light"/>
                <w:color w:val="C7000B"/>
                <w:sz w:val="18"/>
                <w:szCs w:val="18"/>
              </w:rPr>
            </w:pPr>
            <w:r w:rsidRPr="00A477C8">
              <w:rPr>
                <w:rFonts w:ascii="Huawei Sans" w:eastAsia="方正兰亭黑简体" w:hAnsi="Huawei Sans" w:cs="Huawei Sans Light"/>
                <w:color w:val="C7000B"/>
                <w:sz w:val="18"/>
                <w:szCs w:val="18"/>
              </w:rPr>
              <w:t>yum install -y autoconf gcc gcc-c++ libaio-devel flex bison ncurses-devel glibc-devel patch readline readline-devel dkms python3-devel pam-devel libffi-devel automake byacc cmake openssl-devel libtool-devel</w:t>
            </w:r>
          </w:p>
        </w:tc>
      </w:tr>
      <w:tr w:rsidR="003B4C01" w:rsidRPr="00A477C8" w14:paraId="47415497"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2267A53E" w14:textId="77777777" w:rsidR="003B4C01" w:rsidRPr="00A477C8" w:rsidRDefault="003B4C01">
            <w:pPr>
              <w:pStyle w:val="afffff4"/>
              <w:widowControl w:val="0"/>
              <w:rPr>
                <w:rFonts w:ascii="Huawei Sans" w:eastAsia="方正兰亭黑简体" w:hAnsi="Huawei Sans"/>
              </w:rPr>
            </w:pPr>
            <w:r w:rsidRPr="00A477C8">
              <w:rPr>
                <w:rFonts w:ascii="Huawei Sans" w:eastAsia="方正兰亭黑简体" w:hAnsi="Huawei Sans"/>
              </w:rPr>
              <w:t>flex</w:t>
            </w:r>
          </w:p>
        </w:tc>
        <w:tc>
          <w:tcPr>
            <w:tcW w:w="3547" w:type="dxa"/>
            <w:vAlign w:val="top"/>
          </w:tcPr>
          <w:p w14:paraId="7D3AF417" w14:textId="1F99305D"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 xml:space="preserve">2.5.31 </w:t>
            </w:r>
            <w:r w:rsidRPr="00A477C8">
              <w:rPr>
                <w:rFonts w:ascii="Huawei Sans" w:eastAsia="方正兰亭黑简体" w:hAnsi="Huawei Sans" w:cs="Times New Roman"/>
                <w:sz w:val="18"/>
              </w:rPr>
              <w:t>以上</w:t>
            </w:r>
          </w:p>
        </w:tc>
        <w:tc>
          <w:tcPr>
            <w:tcW w:w="3123" w:type="dxa"/>
            <w:vMerge/>
          </w:tcPr>
          <w:p w14:paraId="59B31BE0" w14:textId="333B3310"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3289187D"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3056F422" w14:textId="77777777" w:rsidR="003B4C01" w:rsidRPr="00A477C8" w:rsidRDefault="003B4C01">
            <w:pPr>
              <w:pStyle w:val="afffff4"/>
              <w:widowControl w:val="0"/>
              <w:rPr>
                <w:rFonts w:ascii="Huawei Sans" w:eastAsia="方正兰亭黑简体" w:hAnsi="Huawei Sans"/>
              </w:rPr>
            </w:pPr>
            <w:r w:rsidRPr="00A477C8">
              <w:rPr>
                <w:rFonts w:ascii="Huawei Sans" w:eastAsia="方正兰亭黑简体" w:hAnsi="Huawei Sans"/>
              </w:rPr>
              <w:t>bison</w:t>
            </w:r>
          </w:p>
        </w:tc>
        <w:tc>
          <w:tcPr>
            <w:tcW w:w="3547" w:type="dxa"/>
            <w:vAlign w:val="top"/>
          </w:tcPr>
          <w:p w14:paraId="12E07693" w14:textId="52E13102"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2.7-4</w:t>
            </w:r>
          </w:p>
        </w:tc>
        <w:tc>
          <w:tcPr>
            <w:tcW w:w="3123" w:type="dxa"/>
            <w:vMerge/>
          </w:tcPr>
          <w:p w14:paraId="48319E0C" w14:textId="7115D3B6"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2D09C1DA"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507D3CFD" w14:textId="77777777" w:rsidR="003B4C01" w:rsidRPr="00A477C8" w:rsidRDefault="003B4C01">
            <w:pPr>
              <w:pStyle w:val="afffff4"/>
              <w:widowControl w:val="0"/>
              <w:rPr>
                <w:rFonts w:ascii="Huawei Sans" w:eastAsia="方正兰亭黑简体" w:hAnsi="Huawei Sans"/>
              </w:rPr>
            </w:pPr>
            <w:r w:rsidRPr="00A477C8">
              <w:rPr>
                <w:rFonts w:ascii="Huawei Sans" w:eastAsia="方正兰亭黑简体" w:hAnsi="Huawei Sans"/>
              </w:rPr>
              <w:t>ncurses-devel</w:t>
            </w:r>
          </w:p>
        </w:tc>
        <w:tc>
          <w:tcPr>
            <w:tcW w:w="3547" w:type="dxa"/>
            <w:vAlign w:val="top"/>
          </w:tcPr>
          <w:p w14:paraId="6F999DFC" w14:textId="2421EFAC"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5.9-13.20130511</w:t>
            </w:r>
          </w:p>
        </w:tc>
        <w:tc>
          <w:tcPr>
            <w:tcW w:w="3123" w:type="dxa"/>
            <w:vMerge/>
          </w:tcPr>
          <w:p w14:paraId="734EB1D9" w14:textId="08AE3EBF"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6210FF8B"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6A5E90F3" w14:textId="77777777" w:rsidR="003B4C01" w:rsidRPr="00A477C8" w:rsidRDefault="003B4C01">
            <w:pPr>
              <w:pStyle w:val="afffff4"/>
              <w:widowControl w:val="0"/>
              <w:rPr>
                <w:rFonts w:ascii="Huawei Sans" w:eastAsia="方正兰亭黑简体" w:hAnsi="Huawei Sans"/>
              </w:rPr>
            </w:pPr>
            <w:r w:rsidRPr="00A477C8">
              <w:rPr>
                <w:rFonts w:ascii="Huawei Sans" w:eastAsia="方正兰亭黑简体" w:hAnsi="Huawei Sans"/>
              </w:rPr>
              <w:t>Glibc</w:t>
            </w:r>
            <w:r w:rsidRPr="00A477C8">
              <w:rPr>
                <w:rFonts w:ascii="Huawei Sans" w:eastAsia="方正兰亭黑简体" w:hAnsi="Huawei Sans" w:hint="eastAsia"/>
              </w:rPr>
              <w:t>-</w:t>
            </w:r>
            <w:r w:rsidRPr="00A477C8">
              <w:rPr>
                <w:rFonts w:ascii="Huawei Sans" w:eastAsia="方正兰亭黑简体" w:hAnsi="Huawei Sans"/>
              </w:rPr>
              <w:t>devel</w:t>
            </w:r>
          </w:p>
        </w:tc>
        <w:tc>
          <w:tcPr>
            <w:tcW w:w="3547" w:type="dxa"/>
            <w:vAlign w:val="top"/>
          </w:tcPr>
          <w:p w14:paraId="48EBA26D" w14:textId="44F45A13"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2.17-111</w:t>
            </w:r>
          </w:p>
        </w:tc>
        <w:tc>
          <w:tcPr>
            <w:tcW w:w="3123" w:type="dxa"/>
            <w:vMerge/>
          </w:tcPr>
          <w:p w14:paraId="12C31BDF" w14:textId="4CBAB65F"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633E3CAD"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412866EA" w14:textId="77777777" w:rsidR="003B4C01" w:rsidRPr="00A477C8" w:rsidRDefault="003B4C01">
            <w:pPr>
              <w:pStyle w:val="afffff4"/>
              <w:widowControl w:val="0"/>
              <w:rPr>
                <w:rFonts w:ascii="Huawei Sans" w:eastAsia="方正兰亭黑简体" w:hAnsi="Huawei Sans"/>
              </w:rPr>
            </w:pPr>
            <w:r w:rsidRPr="00A477C8">
              <w:rPr>
                <w:rFonts w:ascii="Huawei Sans" w:eastAsia="方正兰亭黑简体" w:hAnsi="Huawei Sans"/>
              </w:rPr>
              <w:t>patch</w:t>
            </w:r>
          </w:p>
        </w:tc>
        <w:tc>
          <w:tcPr>
            <w:tcW w:w="3547" w:type="dxa"/>
            <w:vAlign w:val="top"/>
          </w:tcPr>
          <w:p w14:paraId="4600FCAB" w14:textId="6D305468"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2.7.1-10</w:t>
            </w:r>
          </w:p>
        </w:tc>
        <w:tc>
          <w:tcPr>
            <w:tcW w:w="3123" w:type="dxa"/>
            <w:vMerge/>
          </w:tcPr>
          <w:p w14:paraId="2EEA07E9" w14:textId="789600B2"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05FAED51"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65AA9A2D" w14:textId="77777777" w:rsidR="003B4C01" w:rsidRPr="00A477C8" w:rsidRDefault="003B4C01">
            <w:pPr>
              <w:pStyle w:val="afffff4"/>
              <w:widowControl w:val="0"/>
              <w:rPr>
                <w:rFonts w:ascii="Huawei Sans" w:eastAsia="方正兰亭黑简体" w:hAnsi="Huawei Sans"/>
              </w:rPr>
            </w:pPr>
            <w:r w:rsidRPr="00A477C8">
              <w:rPr>
                <w:rFonts w:ascii="Huawei Sans" w:eastAsia="方正兰亭黑简体" w:hAnsi="Huawei Sans"/>
              </w:rPr>
              <w:t>readline-devel</w:t>
            </w:r>
          </w:p>
        </w:tc>
        <w:tc>
          <w:tcPr>
            <w:tcW w:w="3547" w:type="dxa"/>
            <w:vAlign w:val="top"/>
          </w:tcPr>
          <w:p w14:paraId="5CE9AEAD" w14:textId="7222FAE3"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7.0-13</w:t>
            </w:r>
          </w:p>
        </w:tc>
        <w:tc>
          <w:tcPr>
            <w:tcW w:w="3123" w:type="dxa"/>
            <w:vMerge/>
          </w:tcPr>
          <w:p w14:paraId="0BDF0622" w14:textId="32037584"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0874CD95"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4F91ABA9" w14:textId="149E1080" w:rsidR="003B4C01" w:rsidRPr="00A477C8" w:rsidRDefault="003B4C01" w:rsidP="0073634F">
            <w:pPr>
              <w:pStyle w:val="afffff4"/>
              <w:widowControl w:val="0"/>
              <w:rPr>
                <w:rFonts w:ascii="Huawei Sans" w:eastAsia="方正兰亭黑简体" w:hAnsi="Huawei Sans"/>
              </w:rPr>
            </w:pPr>
            <w:r w:rsidRPr="00A477C8">
              <w:rPr>
                <w:rFonts w:ascii="Huawei Sans" w:eastAsia="方正兰亭黑简体" w:hAnsi="Huawei Sans"/>
              </w:rPr>
              <w:t>python3-devel</w:t>
            </w:r>
          </w:p>
        </w:tc>
        <w:tc>
          <w:tcPr>
            <w:tcW w:w="3547" w:type="dxa"/>
            <w:vAlign w:val="top"/>
          </w:tcPr>
          <w:p w14:paraId="22734DE2" w14:textId="42FFBFE4"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3</w:t>
            </w:r>
          </w:p>
        </w:tc>
        <w:tc>
          <w:tcPr>
            <w:tcW w:w="3123" w:type="dxa"/>
            <w:vMerge/>
          </w:tcPr>
          <w:p w14:paraId="3C7FA8A0" w14:textId="5B48F05A"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0D2C5D7E"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172A6B3E" w14:textId="0EEBBEA4" w:rsidR="003B4C01" w:rsidRPr="00A477C8" w:rsidRDefault="003B4C01" w:rsidP="0073634F">
            <w:pPr>
              <w:pStyle w:val="afffff4"/>
              <w:widowControl w:val="0"/>
              <w:rPr>
                <w:rFonts w:ascii="Huawei Sans" w:eastAsia="方正兰亭黑简体" w:hAnsi="Huawei Sans"/>
              </w:rPr>
            </w:pPr>
            <w:r w:rsidRPr="00A477C8">
              <w:rPr>
                <w:rFonts w:ascii="Huawei Sans" w:eastAsia="方正兰亭黑简体" w:hAnsi="Huawei Sans"/>
              </w:rPr>
              <w:lastRenderedPageBreak/>
              <w:t>pam-devel</w:t>
            </w:r>
          </w:p>
        </w:tc>
        <w:tc>
          <w:tcPr>
            <w:tcW w:w="3547" w:type="dxa"/>
            <w:vAlign w:val="top"/>
          </w:tcPr>
          <w:p w14:paraId="5160E41E" w14:textId="6871572E"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1.1.8-1.3.1</w:t>
            </w:r>
          </w:p>
        </w:tc>
        <w:tc>
          <w:tcPr>
            <w:tcW w:w="3123" w:type="dxa"/>
            <w:vMerge/>
          </w:tcPr>
          <w:p w14:paraId="0D1C2E64" w14:textId="6B9A2D56"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6B28BE1C"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5E721CBA" w14:textId="04FD5FA4" w:rsidR="003B4C01" w:rsidRPr="00A477C8" w:rsidRDefault="003B4C01" w:rsidP="0073634F">
            <w:pPr>
              <w:pStyle w:val="afffff4"/>
              <w:widowControl w:val="0"/>
              <w:rPr>
                <w:rFonts w:ascii="Huawei Sans" w:eastAsia="方正兰亭黑简体" w:hAnsi="Huawei Sans"/>
              </w:rPr>
            </w:pPr>
            <w:r w:rsidRPr="00A477C8">
              <w:rPr>
                <w:rFonts w:ascii="Huawei Sans" w:eastAsia="方正兰亭黑简体" w:hAnsi="Huawei Sans"/>
              </w:rPr>
              <w:t>libffi-devel</w:t>
            </w:r>
          </w:p>
        </w:tc>
        <w:tc>
          <w:tcPr>
            <w:tcW w:w="3547" w:type="dxa"/>
            <w:vAlign w:val="top"/>
          </w:tcPr>
          <w:p w14:paraId="5AC4E63B" w14:textId="5F2A793E"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hint="eastAsia"/>
                <w:sz w:val="18"/>
              </w:rPr>
              <w:t>3</w:t>
            </w:r>
            <w:r w:rsidRPr="00A477C8">
              <w:rPr>
                <w:rFonts w:ascii="Huawei Sans" w:eastAsia="方正兰亭黑简体" w:hAnsi="Huawei Sans" w:cs="Times New Roman"/>
                <w:sz w:val="18"/>
              </w:rPr>
              <w:t>.1</w:t>
            </w:r>
          </w:p>
        </w:tc>
        <w:tc>
          <w:tcPr>
            <w:tcW w:w="3123" w:type="dxa"/>
            <w:vMerge/>
          </w:tcPr>
          <w:p w14:paraId="4EC15D65" w14:textId="357DFA8A"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555CEB6B"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5542CB5E" w14:textId="409B9549" w:rsidR="003B4C01" w:rsidRPr="00A477C8" w:rsidRDefault="003B4C01" w:rsidP="0073634F">
            <w:pPr>
              <w:pStyle w:val="afffff4"/>
              <w:widowControl w:val="0"/>
              <w:rPr>
                <w:rFonts w:ascii="Huawei Sans" w:eastAsia="方正兰亭黑简体" w:hAnsi="Huawei Sans"/>
              </w:rPr>
            </w:pPr>
            <w:r w:rsidRPr="00A477C8">
              <w:rPr>
                <w:rFonts w:ascii="Huawei Sans" w:eastAsia="方正兰亭黑简体" w:hAnsi="Huawei Sans"/>
              </w:rPr>
              <w:t>automake</w:t>
            </w:r>
          </w:p>
        </w:tc>
        <w:tc>
          <w:tcPr>
            <w:tcW w:w="3547" w:type="dxa"/>
            <w:vAlign w:val="top"/>
          </w:tcPr>
          <w:p w14:paraId="7E80A624" w14:textId="7B7A3130"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1.13.4</w:t>
            </w:r>
          </w:p>
        </w:tc>
        <w:tc>
          <w:tcPr>
            <w:tcW w:w="3123" w:type="dxa"/>
            <w:vMerge/>
          </w:tcPr>
          <w:p w14:paraId="2872C0D8" w14:textId="734CEF1B"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655BFA4C"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6D330D50" w14:textId="01B17CA4" w:rsidR="003B4C01" w:rsidRPr="00A477C8" w:rsidRDefault="003B4C01" w:rsidP="0073634F">
            <w:pPr>
              <w:pStyle w:val="afffff4"/>
              <w:widowControl w:val="0"/>
              <w:rPr>
                <w:rFonts w:ascii="Huawei Sans" w:eastAsia="方正兰亭黑简体" w:hAnsi="Huawei Sans"/>
              </w:rPr>
            </w:pPr>
            <w:r w:rsidRPr="00A477C8">
              <w:rPr>
                <w:rFonts w:ascii="Huawei Sans" w:eastAsia="方正兰亭黑简体" w:hAnsi="Huawei Sans"/>
              </w:rPr>
              <w:t>byacc</w:t>
            </w:r>
          </w:p>
        </w:tc>
        <w:tc>
          <w:tcPr>
            <w:tcW w:w="3547" w:type="dxa"/>
            <w:vAlign w:val="top"/>
          </w:tcPr>
          <w:p w14:paraId="5A92AB19" w14:textId="19BDED56"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hint="eastAsia"/>
                <w:sz w:val="18"/>
              </w:rPr>
              <w:t>1</w:t>
            </w:r>
            <w:r w:rsidRPr="00A477C8">
              <w:rPr>
                <w:rFonts w:ascii="Huawei Sans" w:eastAsia="方正兰亭黑简体" w:hAnsi="Huawei Sans" w:cs="Times New Roman"/>
                <w:sz w:val="18"/>
              </w:rPr>
              <w:t>.9</w:t>
            </w:r>
          </w:p>
        </w:tc>
        <w:tc>
          <w:tcPr>
            <w:tcW w:w="3123" w:type="dxa"/>
            <w:vMerge/>
          </w:tcPr>
          <w:p w14:paraId="47BAD3CB" w14:textId="0525AA78"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4EF09511"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6D05DA7F" w14:textId="63AB2063" w:rsidR="003B4C01" w:rsidRPr="00A477C8" w:rsidRDefault="003B4C01" w:rsidP="0073634F">
            <w:pPr>
              <w:pStyle w:val="afffff4"/>
              <w:widowControl w:val="0"/>
              <w:rPr>
                <w:rFonts w:ascii="Huawei Sans" w:eastAsia="方正兰亭黑简体" w:hAnsi="Huawei Sans"/>
              </w:rPr>
            </w:pPr>
            <w:r w:rsidRPr="00A477C8">
              <w:rPr>
                <w:rFonts w:ascii="Huawei Sans" w:eastAsia="方正兰亭黑简体" w:hAnsi="Huawei Sans"/>
              </w:rPr>
              <w:t>cmake</w:t>
            </w:r>
          </w:p>
        </w:tc>
        <w:tc>
          <w:tcPr>
            <w:tcW w:w="3547" w:type="dxa"/>
            <w:vAlign w:val="top"/>
          </w:tcPr>
          <w:p w14:paraId="149C2C08" w14:textId="2646A920"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3.19.2</w:t>
            </w:r>
          </w:p>
        </w:tc>
        <w:tc>
          <w:tcPr>
            <w:tcW w:w="3123" w:type="dxa"/>
            <w:vMerge/>
          </w:tcPr>
          <w:p w14:paraId="4651E5FA" w14:textId="65B527EF"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334C4450"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2837F195" w14:textId="7C752DAE" w:rsidR="003B4C01" w:rsidRPr="00A477C8" w:rsidRDefault="003B4C01" w:rsidP="0073634F">
            <w:pPr>
              <w:pStyle w:val="afffff4"/>
              <w:widowControl w:val="0"/>
              <w:rPr>
                <w:rFonts w:ascii="Huawei Sans" w:eastAsia="方正兰亭黑简体" w:hAnsi="Huawei Sans"/>
              </w:rPr>
            </w:pPr>
            <w:r w:rsidRPr="00A477C8">
              <w:rPr>
                <w:rFonts w:ascii="Huawei Sans" w:eastAsia="方正兰亭黑简体" w:hAnsi="Huawei Sans"/>
              </w:rPr>
              <w:t>openssl-devel</w:t>
            </w:r>
          </w:p>
        </w:tc>
        <w:tc>
          <w:tcPr>
            <w:tcW w:w="3547" w:type="dxa"/>
            <w:vAlign w:val="top"/>
          </w:tcPr>
          <w:p w14:paraId="053B9C54" w14:textId="7FD302E5"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hint="eastAsia"/>
                <w:sz w:val="18"/>
              </w:rPr>
              <w:t>1</w:t>
            </w:r>
            <w:r w:rsidRPr="00A477C8">
              <w:rPr>
                <w:rFonts w:ascii="Huawei Sans" w:eastAsia="方正兰亭黑简体" w:hAnsi="Huawei Sans" w:cs="Times New Roman"/>
                <w:sz w:val="18"/>
              </w:rPr>
              <w:t>.1.1</w:t>
            </w:r>
          </w:p>
        </w:tc>
        <w:tc>
          <w:tcPr>
            <w:tcW w:w="3123" w:type="dxa"/>
            <w:vMerge/>
          </w:tcPr>
          <w:p w14:paraId="5AE8E2A9" w14:textId="16ADDEF1"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2BD1EBB5"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331D33F8" w14:textId="2F4C494F" w:rsidR="003B4C01" w:rsidRPr="00A477C8" w:rsidRDefault="003B4C01" w:rsidP="0073634F">
            <w:pPr>
              <w:pStyle w:val="afffff4"/>
              <w:widowControl w:val="0"/>
              <w:rPr>
                <w:rFonts w:ascii="Huawei Sans" w:eastAsia="方正兰亭黑简体" w:hAnsi="Huawei Sans"/>
              </w:rPr>
            </w:pPr>
            <w:r w:rsidRPr="00A477C8">
              <w:rPr>
                <w:rFonts w:ascii="Huawei Sans" w:eastAsia="方正兰亭黑简体" w:hAnsi="Huawei Sans"/>
              </w:rPr>
              <w:t>libtool-devel</w:t>
            </w:r>
          </w:p>
        </w:tc>
        <w:tc>
          <w:tcPr>
            <w:tcW w:w="3547" w:type="dxa"/>
            <w:vAlign w:val="top"/>
          </w:tcPr>
          <w:p w14:paraId="025F7642" w14:textId="5D22F5F6"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2.4.2</w:t>
            </w:r>
            <w:r w:rsidRPr="00A477C8">
              <w:rPr>
                <w:rFonts w:ascii="Huawei Sans" w:eastAsia="方正兰亭黑简体" w:hAnsi="Huawei Sans" w:cs="Times New Roman"/>
                <w:sz w:val="18"/>
              </w:rPr>
              <w:t>及以上</w:t>
            </w:r>
          </w:p>
        </w:tc>
        <w:tc>
          <w:tcPr>
            <w:tcW w:w="3123" w:type="dxa"/>
            <w:vMerge/>
          </w:tcPr>
          <w:p w14:paraId="23486831" w14:textId="63B7A26F"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1D9228C5"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066F014A" w14:textId="77777777" w:rsidR="003B4C01" w:rsidRPr="00A477C8" w:rsidRDefault="003B4C01" w:rsidP="00337C92">
            <w:pPr>
              <w:pStyle w:val="afffff4"/>
              <w:widowControl w:val="0"/>
              <w:rPr>
                <w:rFonts w:ascii="Huawei Sans" w:eastAsia="方正兰亭黑简体" w:hAnsi="Huawei Sans"/>
              </w:rPr>
            </w:pPr>
            <w:r w:rsidRPr="00A477C8">
              <w:rPr>
                <w:rFonts w:ascii="Huawei Sans" w:eastAsia="方正兰亭黑简体" w:hAnsi="Huawei Sans"/>
              </w:rPr>
              <w:t>lsb_release</w:t>
            </w:r>
          </w:p>
        </w:tc>
        <w:tc>
          <w:tcPr>
            <w:tcW w:w="3547" w:type="dxa"/>
            <w:vAlign w:val="top"/>
          </w:tcPr>
          <w:p w14:paraId="6B912495" w14:textId="2142D86D" w:rsidR="003B4C01" w:rsidRPr="00A477C8" w:rsidRDefault="003B4C01" w:rsidP="00337C92">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4.1</w:t>
            </w:r>
          </w:p>
        </w:tc>
        <w:tc>
          <w:tcPr>
            <w:tcW w:w="3123" w:type="dxa"/>
            <w:vMerge/>
          </w:tcPr>
          <w:p w14:paraId="2E52123B" w14:textId="39966364"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bl>
    <w:p w14:paraId="0B32BE0C" w14:textId="261C09EE" w:rsidR="005B7D1D" w:rsidRPr="00A477C8" w:rsidRDefault="00E4767E">
      <w:pPr>
        <w:pStyle w:val="2"/>
        <w:rPr>
          <w:rFonts w:ascii="Huawei Sans" w:hAnsi="Huawei Sans"/>
        </w:rPr>
      </w:pPr>
      <w:bookmarkStart w:id="75" w:name="_Toc80620164"/>
      <w:r w:rsidRPr="00A477C8">
        <w:rPr>
          <w:rFonts w:ascii="Huawei Sans" w:hAnsi="Huawei Sans"/>
        </w:rPr>
        <w:t>编译环境准备</w:t>
      </w:r>
      <w:r w:rsidR="00FB41BC" w:rsidRPr="00A477C8">
        <w:rPr>
          <w:rFonts w:ascii="Huawei Sans" w:hAnsi="Huawei Sans" w:hint="eastAsia"/>
          <w:sz w:val="44"/>
          <w:szCs w:val="44"/>
        </w:rPr>
        <w:t>（</w:t>
      </w:r>
      <w:r w:rsidRPr="00A477C8">
        <w:rPr>
          <w:rFonts w:ascii="Huawei Sans" w:hAnsi="Huawei Sans"/>
        </w:rPr>
        <w:t>使用代金券购买华为云</w:t>
      </w:r>
      <w:r w:rsidRPr="00A477C8">
        <w:rPr>
          <w:rFonts w:ascii="Huawei Sans" w:hAnsi="Huawei Sans" w:hint="eastAsia"/>
        </w:rPr>
        <w:t>E</w:t>
      </w:r>
      <w:r w:rsidRPr="00A477C8">
        <w:rPr>
          <w:rFonts w:ascii="Huawei Sans" w:hAnsi="Huawei Sans"/>
        </w:rPr>
        <w:t>CS</w:t>
      </w:r>
      <w:r w:rsidRPr="00A477C8">
        <w:rPr>
          <w:rFonts w:ascii="Huawei Sans" w:hAnsi="Huawei Sans"/>
        </w:rPr>
        <w:t>服务</w:t>
      </w:r>
      <w:r w:rsidR="00FB41BC" w:rsidRPr="00A477C8">
        <w:rPr>
          <w:rFonts w:ascii="Huawei Sans" w:hAnsi="Huawei Sans" w:hint="eastAsia"/>
        </w:rPr>
        <w:t>）</w:t>
      </w:r>
      <w:bookmarkEnd w:id="75"/>
    </w:p>
    <w:p w14:paraId="34B199D8" w14:textId="77777777" w:rsidR="005B7D1D" w:rsidRPr="00A477C8" w:rsidRDefault="00E4767E">
      <w:pPr>
        <w:pStyle w:val="3"/>
        <w:rPr>
          <w:rFonts w:ascii="Huawei Sans" w:hAnsi="Huawei Sans" w:cs="Huawei Sans"/>
        </w:rPr>
      </w:pPr>
      <w:bookmarkStart w:id="76" w:name="_Toc65486973"/>
      <w:bookmarkStart w:id="77" w:name="_Toc80620165"/>
      <w:r w:rsidRPr="00A477C8">
        <w:rPr>
          <w:rFonts w:ascii="Huawei Sans" w:hAnsi="Huawei Sans" w:cs="Huawei Sans"/>
        </w:rPr>
        <w:t>登录华为云</w:t>
      </w:r>
      <w:bookmarkEnd w:id="76"/>
      <w:bookmarkEnd w:id="77"/>
    </w:p>
    <w:p w14:paraId="1C67B1E3" w14:textId="77777777" w:rsidR="005B7D1D" w:rsidRPr="00A477C8" w:rsidRDefault="00E4767E">
      <w:pPr>
        <w:pStyle w:val="30"/>
      </w:pPr>
      <w:r w:rsidRPr="00A477C8">
        <w:t>进入华为云官网。</w:t>
      </w:r>
    </w:p>
    <w:p w14:paraId="512010B4" w14:textId="7520E4B0" w:rsidR="005B7D1D" w:rsidRPr="00A477C8" w:rsidRDefault="00E4767E" w:rsidP="006F73A1">
      <w:pPr>
        <w:pStyle w:val="1e"/>
      </w:pPr>
      <w:r w:rsidRPr="00A477C8">
        <w:t>华为云官网：</w:t>
      </w:r>
      <w:r w:rsidRPr="00A477C8">
        <w:t>https://www.huaweicloud.com/</w:t>
      </w:r>
      <w:r w:rsidR="00FB41BC" w:rsidRPr="00A477C8">
        <w:t>，进入华为云官网，单</w:t>
      </w:r>
      <w:r w:rsidRPr="00A477C8">
        <w:t>击登录。</w:t>
      </w:r>
    </w:p>
    <w:p w14:paraId="562DAEEB" w14:textId="77777777" w:rsidR="005B7D1D" w:rsidRPr="00A477C8" w:rsidRDefault="00E4767E" w:rsidP="006F73A1">
      <w:pPr>
        <w:pStyle w:val="1e"/>
      </w:pPr>
      <w:r w:rsidRPr="00A477C8">
        <w:rPr>
          <w:noProof/>
        </w:rPr>
        <mc:AlternateContent>
          <mc:Choice Requires="wps">
            <w:drawing>
              <wp:anchor distT="0" distB="0" distL="114300" distR="114300" simplePos="0" relativeHeight="251729920" behindDoc="0" locked="0" layoutInCell="1" allowOverlap="1" wp14:anchorId="4AC51981" wp14:editId="198405CF">
                <wp:simplePos x="0" y="0"/>
                <wp:positionH relativeFrom="column">
                  <wp:posOffset>4669790</wp:posOffset>
                </wp:positionH>
                <wp:positionV relativeFrom="paragraph">
                  <wp:posOffset>132080</wp:posOffset>
                </wp:positionV>
                <wp:extent cx="227330" cy="354330"/>
                <wp:effectExtent l="38100" t="38100" r="20320" b="27305"/>
                <wp:wrapNone/>
                <wp:docPr id="1" name="直接箭头连接符 1"/>
                <wp:cNvGraphicFramePr/>
                <a:graphic xmlns:a="http://schemas.openxmlformats.org/drawingml/2006/main">
                  <a:graphicData uri="http://schemas.microsoft.com/office/word/2010/wordprocessingShape">
                    <wps:wsp>
                      <wps:cNvCnPr/>
                      <wps:spPr>
                        <a:xfrm flipH="1" flipV="1">
                          <a:off x="0" y="0"/>
                          <a:ext cx="227330" cy="35433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E48650" id="_x0000_t32" coordsize="21600,21600" o:spt="32" o:oned="t" path="m,l21600,21600e" filled="f">
                <v:path arrowok="t" fillok="f" o:connecttype="none"/>
                <o:lock v:ext="edit" shapetype="t"/>
              </v:shapetype>
              <v:shape id="直接箭头连接符 1" o:spid="_x0000_s1026" type="#_x0000_t32" style="position:absolute;left:0;text-align:left;margin-left:367.7pt;margin-top:10.4pt;width:17.9pt;height:27.9pt;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" strokecolor="#c7000b" strokeweight="2.25pt">
                <v:stroke endarrow="block"/>
              </v:shape>
            </w:pict>
          </mc:Fallback>
        </mc:AlternateContent>
      </w:r>
      <w:r w:rsidRPr="00A477C8">
        <w:rPr>
          <w:noProof/>
        </w:rPr>
        <w:drawing>
          <wp:inline distT="0" distB="0" distL="0" distR="0" wp14:anchorId="1E68E4F7" wp14:editId="603C1E5E">
            <wp:extent cx="4463415" cy="1705820"/>
            <wp:effectExtent l="19050" t="19050" r="13335" b="27940"/>
            <wp:docPr id="47" name="图片 47" descr="C:\Users\swx941157\AppData\Roaming\eSpace_Desktop\UserData\swx941157\imagefiles\originalImgfiles\285193E1-966A-4F31-AA9B-AFF3C61E05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swx941157\AppData\Roaming\eSpace_Desktop\UserData\swx941157\imagefiles\originalImgfiles\285193E1-966A-4F31-AA9B-AFF3C61E05D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475385" cy="1710395"/>
                    </a:xfrm>
                    <a:prstGeom prst="rect">
                      <a:avLst/>
                    </a:prstGeom>
                    <a:noFill/>
                    <a:ln>
                      <a:solidFill>
                        <a:schemeClr val="bg1">
                          <a:lumMod val="85000"/>
                        </a:schemeClr>
                      </a:solidFill>
                    </a:ln>
                  </pic:spPr>
                </pic:pic>
              </a:graphicData>
            </a:graphic>
          </wp:inline>
        </w:drawing>
      </w:r>
    </w:p>
    <w:p w14:paraId="319C4BEF" w14:textId="2929F78B" w:rsidR="005B7D1D" w:rsidRPr="00A477C8" w:rsidRDefault="00E4767E">
      <w:pPr>
        <w:pStyle w:val="30"/>
      </w:pPr>
      <w:r w:rsidRPr="00A477C8">
        <w:t>输入账号名和密码，</w:t>
      </w:r>
      <w:r w:rsidR="00FB41BC" w:rsidRPr="00A477C8">
        <w:rPr>
          <w:rFonts w:hint="eastAsia"/>
        </w:rPr>
        <w:t>单</w:t>
      </w:r>
      <w:r w:rsidRPr="00A477C8">
        <w:t>击登录。</w:t>
      </w:r>
    </w:p>
    <w:p w14:paraId="7CB96361" w14:textId="77777777" w:rsidR="005B7D1D" w:rsidRPr="00A477C8" w:rsidRDefault="00E4767E" w:rsidP="006F73A1">
      <w:pPr>
        <w:pStyle w:val="1e"/>
      </w:pPr>
      <w:r w:rsidRPr="00A477C8">
        <w:rPr>
          <w:noProof/>
        </w:rPr>
        <w:lastRenderedPageBreak/>
        <mc:AlternateContent>
          <mc:Choice Requires="wps">
            <w:drawing>
              <wp:anchor distT="0" distB="0" distL="114300" distR="114300" simplePos="0" relativeHeight="251728896" behindDoc="0" locked="0" layoutInCell="1" allowOverlap="1" wp14:anchorId="4EB1ABBD" wp14:editId="707AB56A">
                <wp:simplePos x="0" y="0"/>
                <wp:positionH relativeFrom="column">
                  <wp:posOffset>671830</wp:posOffset>
                </wp:positionH>
                <wp:positionV relativeFrom="paragraph">
                  <wp:posOffset>1668145</wp:posOffset>
                </wp:positionV>
                <wp:extent cx="311785" cy="247650"/>
                <wp:effectExtent l="19050" t="38100" r="50165" b="19050"/>
                <wp:wrapNone/>
                <wp:docPr id="3" name="直接箭头连接符 3"/>
                <wp:cNvGraphicFramePr/>
                <a:graphic xmlns:a="http://schemas.openxmlformats.org/drawingml/2006/main">
                  <a:graphicData uri="http://schemas.microsoft.com/office/word/2010/wordprocessingShape">
                    <wps:wsp>
                      <wps:cNvCnPr/>
                      <wps:spPr>
                        <a:xfrm flipV="1">
                          <a:off x="0" y="0"/>
                          <a:ext cx="311785" cy="24765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C39FE" id="直接箭头连接符 3" o:spid="_x0000_s1026" type="#_x0000_t32" style="position:absolute;left:0;text-align:left;margin-left:52.9pt;margin-top:131.35pt;width:24.55pt;height:19.5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" strokecolor="#c7000b" strokeweight="2.25pt">
                <v:stroke endarrow="block"/>
              </v:shape>
            </w:pict>
          </mc:Fallback>
        </mc:AlternateContent>
      </w:r>
      <w:r w:rsidRPr="00A477C8">
        <w:rPr>
          <w:noProof/>
        </w:rPr>
        <w:drawing>
          <wp:inline distT="0" distB="0" distL="0" distR="0" wp14:anchorId="1F3BA099" wp14:editId="0A5FEA6D">
            <wp:extent cx="2129790" cy="2268755"/>
            <wp:effectExtent l="19050" t="19050" r="22860" b="17780"/>
            <wp:docPr id="28" name="图片 28" descr="C:\Users\swx941157\AppData\Roaming\eSpace_Desktop\UserData\swx941157\imagefiles\A55A670E-16AC-4EAA-80B3-0349211CC2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swx941157\AppData\Roaming\eSpace_Desktop\UserData\swx941157\imagefiles\A55A670E-16AC-4EAA-80B3-0349211CC2D0.png"/>
                    <pic:cNvPicPr>
                      <a:picLocks noChangeAspect="1" noChangeArrowheads="1"/>
                    </pic:cNvPicPr>
                  </pic:nvPicPr>
                  <pic:blipFill>
                    <a:blip r:embed="rId59">
                      <a:extLst>
                        <a:ext uri="{28A0092B-C50C-407E-A947-70E740481C1C}">
                          <a14:useLocalDpi xmlns:a14="http://schemas.microsoft.com/office/drawing/2010/main" val="0"/>
                        </a:ext>
                      </a:extLst>
                    </a:blip>
                    <a:srcRect l="1248" t="907" r="970" b="1687"/>
                    <a:stretch>
                      <a:fillRect/>
                    </a:stretch>
                  </pic:blipFill>
                  <pic:spPr>
                    <a:xfrm>
                      <a:off x="0" y="0"/>
                      <a:ext cx="2154071" cy="2294620"/>
                    </a:xfrm>
                    <a:prstGeom prst="rect">
                      <a:avLst/>
                    </a:prstGeom>
                    <a:noFill/>
                    <a:ln>
                      <a:solidFill>
                        <a:schemeClr val="bg1">
                          <a:lumMod val="85000"/>
                        </a:schemeClr>
                      </a:solidFill>
                    </a:ln>
                  </pic:spPr>
                </pic:pic>
              </a:graphicData>
            </a:graphic>
          </wp:inline>
        </w:drawing>
      </w:r>
    </w:p>
    <w:p w14:paraId="6F268C6D" w14:textId="30C2FE59" w:rsidR="005B7D1D" w:rsidRPr="00A477C8" w:rsidRDefault="00E7483F" w:rsidP="006F73A1">
      <w:pPr>
        <w:pStyle w:val="1e"/>
      </w:pPr>
      <w:r w:rsidRPr="00A477C8">
        <w:t>如果还没有注册，</w:t>
      </w:r>
      <w:r w:rsidR="00FB41BC" w:rsidRPr="00A477C8">
        <w:rPr>
          <w:rFonts w:hint="eastAsia"/>
        </w:rPr>
        <w:t>单</w:t>
      </w:r>
      <w:r w:rsidRPr="00A477C8">
        <w:t>击免费注册，按步骤进行注册</w:t>
      </w:r>
      <w:r w:rsidRPr="00A477C8">
        <w:rPr>
          <w:rFonts w:hint="eastAsia"/>
        </w:rPr>
        <w:t>与实名制认证</w:t>
      </w:r>
      <w:r w:rsidRPr="00A477C8">
        <w:t>后进行登录。</w:t>
      </w:r>
    </w:p>
    <w:p w14:paraId="34E62C1B" w14:textId="6E342CD4" w:rsidR="00C3401F" w:rsidRPr="00A477C8" w:rsidRDefault="00304FB8" w:rsidP="00D7653A">
      <w:pPr>
        <w:pStyle w:val="1e"/>
      </w:pPr>
      <w:r w:rsidRPr="00A477C8">
        <w:rPr>
          <w:rFonts w:hint="eastAsia"/>
        </w:rPr>
        <w:t>说明：</w:t>
      </w:r>
    </w:p>
    <w:p w14:paraId="7D36E10B" w14:textId="77777777" w:rsidR="00C3401F" w:rsidRPr="00A477C8" w:rsidRDefault="00C3401F" w:rsidP="00D7653A">
      <w:pPr>
        <w:pStyle w:val="1e"/>
      </w:pPr>
      <w:r w:rsidRPr="00A477C8">
        <w:t>请进行实名制认证后</w:t>
      </w:r>
      <w:r w:rsidRPr="00A477C8">
        <w:rPr>
          <w:rFonts w:hint="eastAsia"/>
        </w:rPr>
        <w:t>再</w:t>
      </w:r>
      <w:r w:rsidRPr="00A477C8">
        <w:t>执行下述操作</w:t>
      </w:r>
      <w:r w:rsidRPr="00A477C8">
        <w:rPr>
          <w:rFonts w:hint="eastAsia"/>
        </w:rPr>
        <w:t>。</w:t>
      </w:r>
    </w:p>
    <w:p w14:paraId="51FE91F6" w14:textId="77777777" w:rsidR="005B7D1D" w:rsidRPr="00A477C8" w:rsidRDefault="00E4767E">
      <w:pPr>
        <w:pStyle w:val="3"/>
        <w:rPr>
          <w:rFonts w:ascii="Huawei Sans" w:hAnsi="Huawei Sans" w:cs="Huawei Sans"/>
        </w:rPr>
      </w:pPr>
      <w:bookmarkStart w:id="78" w:name="_Toc65486974"/>
      <w:bookmarkStart w:id="79" w:name="_Toc80620166"/>
      <w:r w:rsidRPr="00A477C8">
        <w:rPr>
          <w:rFonts w:ascii="Huawei Sans" w:hAnsi="Huawei Sans" w:cs="Huawei Sans"/>
        </w:rPr>
        <w:t>购买弹性云服务器</w:t>
      </w:r>
      <w:r w:rsidRPr="00A477C8">
        <w:rPr>
          <w:rFonts w:ascii="Huawei Sans" w:hAnsi="Huawei Sans" w:cs="Huawei Sans"/>
        </w:rPr>
        <w:t>ECS</w:t>
      </w:r>
      <w:bookmarkEnd w:id="78"/>
      <w:bookmarkEnd w:id="79"/>
    </w:p>
    <w:p w14:paraId="2E326A0D" w14:textId="45282605" w:rsidR="005B7D1D" w:rsidRPr="00A477C8" w:rsidRDefault="00E4767E">
      <w:pPr>
        <w:pStyle w:val="30"/>
      </w:pPr>
      <w:r w:rsidRPr="00A477C8">
        <w:t>在华为云主页</w:t>
      </w:r>
      <w:r w:rsidR="00FB41BC" w:rsidRPr="00A477C8">
        <w:rPr>
          <w:rFonts w:hint="eastAsia"/>
        </w:rPr>
        <w:t>（</w:t>
      </w:r>
      <w:hyperlink r:id="rId60" w:history="1">
        <w:r w:rsidR="00FB41BC" w:rsidRPr="00A477C8">
          <w:rPr>
            <w:rStyle w:val="afff9"/>
          </w:rPr>
          <w:t>https://www.huaweicloud.com/</w:t>
        </w:r>
      </w:hyperlink>
      <w:r w:rsidR="00FB41BC" w:rsidRPr="00A477C8">
        <w:rPr>
          <w:rFonts w:hint="eastAsia"/>
        </w:rPr>
        <w:t>）</w:t>
      </w:r>
      <w:r w:rsidRPr="00A477C8">
        <w:t>点击产品，选择基础服务，再选择</w:t>
      </w:r>
      <w:r w:rsidR="0088717D" w:rsidRPr="00A477C8">
        <w:rPr>
          <w:rFonts w:hint="eastAsia"/>
        </w:rPr>
        <w:t>＂</w:t>
      </w:r>
      <w:r w:rsidRPr="00A477C8">
        <w:t>弹性云服务器</w:t>
      </w:r>
      <w:r w:rsidRPr="00A477C8">
        <w:t>ECS</w:t>
      </w:r>
      <w:r w:rsidR="0088717D" w:rsidRPr="00A477C8">
        <w:rPr>
          <w:rFonts w:hint="eastAsia"/>
        </w:rPr>
        <w:t>＂</w:t>
      </w:r>
      <w:r w:rsidRPr="00A477C8">
        <w:t>。</w:t>
      </w:r>
    </w:p>
    <w:p w14:paraId="5F1B4CD6" w14:textId="77777777" w:rsidR="005B7D1D" w:rsidRPr="00A477C8" w:rsidRDefault="00E4767E" w:rsidP="006F73A1">
      <w:pPr>
        <w:pStyle w:val="1e"/>
      </w:pPr>
      <w:r w:rsidRPr="00A477C8">
        <w:rPr>
          <w:noProof/>
        </w:rPr>
        <mc:AlternateContent>
          <mc:Choice Requires="wps">
            <w:drawing>
              <wp:anchor distT="0" distB="0" distL="114300" distR="114300" simplePos="0" relativeHeight="251712512" behindDoc="0" locked="0" layoutInCell="1" allowOverlap="1" wp14:anchorId="430CFA89" wp14:editId="63F4261F">
                <wp:simplePos x="0" y="0"/>
                <wp:positionH relativeFrom="column">
                  <wp:posOffset>1750695</wp:posOffset>
                </wp:positionH>
                <wp:positionV relativeFrom="paragraph">
                  <wp:posOffset>15875</wp:posOffset>
                </wp:positionV>
                <wp:extent cx="375285" cy="37020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375274" cy="369989"/>
                        </a:xfrm>
                        <a:prstGeom prst="rect">
                          <a:avLst/>
                        </a:prstGeom>
                        <a:noFill/>
                        <a:ln w="6350">
                          <a:noFill/>
                        </a:ln>
                      </wps:spPr>
                      <wps:txbx>
                        <w:txbxContent>
                          <w:p w14:paraId="49EEE7EA" w14:textId="77777777" w:rsidR="0088717D" w:rsidRDefault="0088717D">
                            <w:pPr>
                              <w:ind w:left="0"/>
                              <w:rPr>
                                <w:rFonts w:ascii="Huawei Sans" w:hAnsi="Huawei Sans" w:cs="Huawei Sans"/>
                                <w:b/>
                                <w:color w:val="C7000B"/>
                                <w:sz w:val="21"/>
                                <w:szCs w:val="21"/>
                              </w:rPr>
                            </w:pPr>
                            <w:r>
                              <w:rPr>
                                <w:rFonts w:hint="eastAsia"/>
                                <w:b/>
                                <w:color w:val="C7000B"/>
                                <w:sz w:val="21"/>
                                <w:szCs w:val="21"/>
                              </w:rPr>
                              <w:t>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30CFA89" id="_x0000_t202" coordsize="21600,21600" o:spt="202" path="m,l,21600r21600,l21600,xe">
                <v:stroke joinstyle="miter"/>
                <v:path gradientshapeok="t" o:connecttype="rect"/>
              </v:shapetype>
              <v:shape id="文本框 20" o:spid="_x0000_s1026" type="#_x0000_t202" style="position:absolute;left:0;text-align:left;margin-left:137.85pt;margin-top:1.25pt;width:29.55pt;height:29.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" filled="f" stroked="f" strokeweight=".5pt">
                <v:textbox>
                  <w:txbxContent>
                    <w:p w14:paraId="49EEE7EA" w14:textId="77777777" w:rsidR="0088717D" w:rsidRDefault="0088717D">
                      <w:pPr>
                        <w:ind w:left="0"/>
                        <w:rPr>
                          <w:rFonts w:ascii="Huawei Sans" w:hAnsi="Huawei Sans" w:cs="Huawei Sans"/>
                          <w:b/>
                          <w:color w:val="C7000B"/>
                          <w:sz w:val="21"/>
                          <w:szCs w:val="21"/>
                        </w:rPr>
                      </w:pPr>
                      <w:r>
                        <w:rPr>
                          <w:rFonts w:hint="eastAsia"/>
                          <w:b/>
                          <w:color w:val="C7000B"/>
                          <w:sz w:val="21"/>
                          <w:szCs w:val="21"/>
                        </w:rPr>
                        <w:t>①</w:t>
                      </w:r>
                    </w:p>
                  </w:txbxContent>
                </v:textbox>
              </v:shape>
            </w:pict>
          </mc:Fallback>
        </mc:AlternateContent>
      </w:r>
      <w:r w:rsidRPr="00A477C8">
        <w:rPr>
          <w:noProof/>
        </w:rPr>
        <mc:AlternateContent>
          <mc:Choice Requires="wps">
            <w:drawing>
              <wp:anchor distT="0" distB="0" distL="114300" distR="114300" simplePos="0" relativeHeight="251710464" behindDoc="0" locked="0" layoutInCell="1" allowOverlap="1" wp14:anchorId="286750A0" wp14:editId="1E8CCA0B">
                <wp:simplePos x="0" y="0"/>
                <wp:positionH relativeFrom="column">
                  <wp:posOffset>2562860</wp:posOffset>
                </wp:positionH>
                <wp:positionV relativeFrom="paragraph">
                  <wp:posOffset>113030</wp:posOffset>
                </wp:positionV>
                <wp:extent cx="375285" cy="152400"/>
                <wp:effectExtent l="38100" t="19050" r="25400" b="57150"/>
                <wp:wrapNone/>
                <wp:docPr id="4" name="直接箭头连接符 4"/>
                <wp:cNvGraphicFramePr/>
                <a:graphic xmlns:a="http://schemas.openxmlformats.org/drawingml/2006/main">
                  <a:graphicData uri="http://schemas.microsoft.com/office/word/2010/wordprocessingShape">
                    <wps:wsp>
                      <wps:cNvCnPr/>
                      <wps:spPr>
                        <a:xfrm flipH="1">
                          <a:off x="0" y="0"/>
                          <a:ext cx="375274" cy="15267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01.8pt;margin-top:8.9pt;height:12pt;width:29.55pt;z-index:251710464;mso-width-relative:page;mso-height-relative:page;" filled="f" stroked="t" coordsize="21600,21600" o:gfxdata="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hMUu02QAAAAkBAAAPAAAAAAAAAAEAIAAA&#10;ACIAAABkcnMvZG93bnJldi54bWxQSwECFAAUAAAACACHTuJA9pUIawsCAADZAwAADgAAAAAAAAAB&#10;ACAAAAAoAQAAZHJzL2Uyb0RvYy54bWxQSwUGAAAAAAYABgBZAQAApQUAAAAA&#10;">
                <v:fill on="f" focussize="0,0"/>
                <v:stroke weight="2.25pt" color="#C7000B [3204]" joinstyle="round" endarrow="block"/>
                <v:imagedata o:title=""/>
                <o:lock v:ext="edit" aspectratio="f"/>
              </v:shape>
            </w:pict>
          </mc:Fallback>
        </mc:AlternateContent>
      </w:r>
      <w:r w:rsidRPr="00A477C8">
        <w:rPr>
          <w:noProof/>
        </w:rPr>
        <mc:AlternateContent>
          <mc:Choice Requires="wps">
            <w:drawing>
              <wp:anchor distT="0" distB="0" distL="114300" distR="114300" simplePos="0" relativeHeight="251709440" behindDoc="0" locked="0" layoutInCell="1" allowOverlap="1" wp14:anchorId="1A2FB927" wp14:editId="33DEC6A4">
                <wp:simplePos x="0" y="0"/>
                <wp:positionH relativeFrom="column">
                  <wp:posOffset>2062480</wp:posOffset>
                </wp:positionH>
                <wp:positionV relativeFrom="paragraph">
                  <wp:posOffset>187960</wp:posOffset>
                </wp:positionV>
                <wp:extent cx="441325" cy="412115"/>
                <wp:effectExtent l="19050" t="19050" r="15875" b="26035"/>
                <wp:wrapNone/>
                <wp:docPr id="5" name="矩形 5"/>
                <wp:cNvGraphicFramePr/>
                <a:graphic xmlns:a="http://schemas.openxmlformats.org/drawingml/2006/main">
                  <a:graphicData uri="http://schemas.microsoft.com/office/word/2010/wordprocessingShape">
                    <wps:wsp>
                      <wps:cNvSpPr/>
                      <wps:spPr>
                        <a:xfrm>
                          <a:off x="0" y="0"/>
                          <a:ext cx="441423" cy="4122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62.4pt;margin-top:14.8pt;height:32.45pt;width:34.75pt;z-index:251709440;v-text-anchor:middle;mso-width-relative:page;mso-height-relative:page;" filled="f" stroked="t" coordsize="21600,21600" o:gfxdata="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TCgoi2wAAAAkBAAAPAAAAAAAAAAEAIAAAACIAAABkcnMvZG93bnJldi54bWxQSwECFAAU&#10;AAAACACHTuJAIzkLDWACAACzBAAADgAAAAAAAAABACAAAAAqAQAAZHJzL2Uyb0RvYy54bWxQSwUG&#10;AAAAAAYABgBZAQAA/AUAAAAA&#10;">
                <v:fill on="f" focussize="0,0"/>
                <v:stroke weight="2.25pt" color="#C7000B [3204]" joinstyle="round"/>
                <v:imagedata o:title=""/>
                <o:lock v:ext="edit" aspectratio="f"/>
              </v:rect>
            </w:pict>
          </mc:Fallback>
        </mc:AlternateContent>
      </w:r>
      <w:r w:rsidRPr="00A477C8">
        <w:rPr>
          <w:noProof/>
        </w:rPr>
        <mc:AlternateContent>
          <mc:Choice Requires="wps">
            <w:drawing>
              <wp:anchor distT="0" distB="0" distL="114300" distR="114300" simplePos="0" relativeHeight="251715584" behindDoc="0" locked="0" layoutInCell="1" allowOverlap="1" wp14:anchorId="04774145" wp14:editId="6E0FB6AD">
                <wp:simplePos x="0" y="0"/>
                <wp:positionH relativeFrom="column">
                  <wp:posOffset>3006090</wp:posOffset>
                </wp:positionH>
                <wp:positionV relativeFrom="paragraph">
                  <wp:posOffset>955040</wp:posOffset>
                </wp:positionV>
                <wp:extent cx="556895" cy="177800"/>
                <wp:effectExtent l="38100" t="19050" r="15240" b="69850"/>
                <wp:wrapNone/>
                <wp:docPr id="24" name="直接箭头连接符 24"/>
                <wp:cNvGraphicFramePr/>
                <a:graphic xmlns:a="http://schemas.openxmlformats.org/drawingml/2006/main">
                  <a:graphicData uri="http://schemas.microsoft.com/office/word/2010/wordprocessingShape">
                    <wps:wsp>
                      <wps:cNvCnPr/>
                      <wps:spPr>
                        <a:xfrm flipH="1">
                          <a:off x="0" y="0"/>
                          <a:ext cx="556847" cy="177947"/>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36.7pt;margin-top:75.2pt;height:14pt;width:43.85pt;z-index:251715584;mso-width-relative:page;mso-height-relative:page;" filled="f" stroked="t" coordsize="21600,21600" o:gfxdata="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PNuQ9sAAAALAQAADwAAAAAAAAABACAA&#10;AAAiAAAAZHJzL2Rvd25yZXYueG1sUEsBAhQAFAAAAAgAh07iQMvMnLMKAgAA2wMAAA4AAAAAAAAA&#10;AQAgAAAAKgEAAGRycy9lMm9Eb2MueG1sUEsFBgAAAAAGAAYAWQEAAKYFAAAAAA==&#10;">
                <v:fill on="f" focussize="0,0"/>
                <v:stroke weight="2.25pt" color="#C7000B [3204]" joinstyle="round" endarrow="block"/>
                <v:imagedata o:title=""/>
                <o:lock v:ext="edit" aspectratio="f"/>
              </v:shape>
            </w:pict>
          </mc:Fallback>
        </mc:AlternateContent>
      </w:r>
      <w:r w:rsidRPr="00A477C8">
        <w:rPr>
          <w:noProof/>
        </w:rPr>
        <mc:AlternateContent>
          <mc:Choice Requires="wps">
            <w:drawing>
              <wp:anchor distT="0" distB="0" distL="114300" distR="114300" simplePos="0" relativeHeight="251716608" behindDoc="0" locked="0" layoutInCell="1" allowOverlap="1" wp14:anchorId="6BDFF70B" wp14:editId="0A1545EE">
                <wp:simplePos x="0" y="0"/>
                <wp:positionH relativeFrom="column">
                  <wp:posOffset>2567305</wp:posOffset>
                </wp:positionH>
                <wp:positionV relativeFrom="paragraph">
                  <wp:posOffset>808990</wp:posOffset>
                </wp:positionV>
                <wp:extent cx="364490" cy="385445"/>
                <wp:effectExtent l="0" t="0" r="0" b="0"/>
                <wp:wrapNone/>
                <wp:docPr id="6" name="文本框 6"/>
                <wp:cNvGraphicFramePr/>
                <a:graphic xmlns:a="http://schemas.openxmlformats.org/drawingml/2006/main">
                  <a:graphicData uri="http://schemas.microsoft.com/office/word/2010/wordprocessingShape">
                    <wps:wsp>
                      <wps:cNvSpPr txBox="1"/>
                      <wps:spPr>
                        <a:xfrm>
                          <a:off x="0" y="0"/>
                          <a:ext cx="364703" cy="385390"/>
                        </a:xfrm>
                        <a:prstGeom prst="rect">
                          <a:avLst/>
                        </a:prstGeom>
                        <a:noFill/>
                        <a:ln w="6350">
                          <a:noFill/>
                        </a:ln>
                      </wps:spPr>
                      <wps:txbx>
                        <w:txbxContent>
                          <w:p w14:paraId="610A9980" w14:textId="77777777" w:rsidR="0088717D" w:rsidRDefault="0088717D">
                            <w:pPr>
                              <w:spacing w:before="120" w:after="120"/>
                              <w:ind w:left="0"/>
                              <w:rPr>
                                <w:rFonts w:ascii="Huawei Sans" w:hAnsi="Huawei Sans" w:cs="Huawei Sans"/>
                                <w:b/>
                                <w:color w:val="C7000B"/>
                                <w:sz w:val="21"/>
                                <w:szCs w:val="21"/>
                              </w:rPr>
                            </w:pPr>
                            <w:r>
                              <w:rPr>
                                <w:rFonts w:hint="eastAsia"/>
                                <w:b/>
                                <w:color w:val="C7000B"/>
                                <w:sz w:val="21"/>
                                <w:szCs w:val="21"/>
                              </w:rPr>
                              <w:t>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BDFF70B" id="文本框 6" o:spid="_x0000_s1027" type="#_x0000_t202" style="position:absolute;left:0;text-align:left;margin-left:202.15pt;margin-top:63.7pt;width:28.7pt;height:30.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" filled="f" stroked="f" strokeweight=".5pt">
                <v:textbox>
                  <w:txbxContent>
                    <w:p w14:paraId="610A9980" w14:textId="77777777" w:rsidR="0088717D" w:rsidRDefault="0088717D">
                      <w:pPr>
                        <w:spacing w:before="120" w:after="120"/>
                        <w:ind w:left="0"/>
                        <w:rPr>
                          <w:rFonts w:ascii="Huawei Sans" w:hAnsi="Huawei Sans" w:cs="Huawei Sans"/>
                          <w:b/>
                          <w:color w:val="C7000B"/>
                          <w:sz w:val="21"/>
                          <w:szCs w:val="21"/>
                        </w:rPr>
                      </w:pPr>
                      <w:r>
                        <w:rPr>
                          <w:rFonts w:hint="eastAsia"/>
                          <w:b/>
                          <w:color w:val="C7000B"/>
                          <w:sz w:val="21"/>
                          <w:szCs w:val="21"/>
                        </w:rPr>
                        <w:t>③</w:t>
                      </w:r>
                    </w:p>
                  </w:txbxContent>
                </v:textbox>
              </v:shape>
            </w:pict>
          </mc:Fallback>
        </mc:AlternateContent>
      </w:r>
      <w:r w:rsidRPr="00A477C8">
        <w:rPr>
          <w:noProof/>
        </w:rPr>
        <mc:AlternateContent>
          <mc:Choice Requires="wps">
            <w:drawing>
              <wp:anchor distT="0" distB="0" distL="114300" distR="114300" simplePos="0" relativeHeight="251714560" behindDoc="0" locked="0" layoutInCell="1" allowOverlap="1" wp14:anchorId="6D286259" wp14:editId="4151D496">
                <wp:simplePos x="0" y="0"/>
                <wp:positionH relativeFrom="column">
                  <wp:posOffset>2264410</wp:posOffset>
                </wp:positionH>
                <wp:positionV relativeFrom="paragraph">
                  <wp:posOffset>1162050</wp:posOffset>
                </wp:positionV>
                <wp:extent cx="1120775" cy="175895"/>
                <wp:effectExtent l="19050" t="19050" r="22860" b="15240"/>
                <wp:wrapNone/>
                <wp:docPr id="23" name="矩形 23"/>
                <wp:cNvGraphicFramePr/>
                <a:graphic xmlns:a="http://schemas.openxmlformats.org/drawingml/2006/main">
                  <a:graphicData uri="http://schemas.microsoft.com/office/word/2010/wordprocessingShape">
                    <wps:wsp>
                      <wps:cNvSpPr/>
                      <wps:spPr>
                        <a:xfrm>
                          <a:off x="0" y="0"/>
                          <a:ext cx="1120629" cy="17584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78.3pt;margin-top:91.5pt;height:13.85pt;width:88.25pt;z-index:251714560;v-text-anchor:middle;mso-width-relative:page;mso-height-relative:page;" filled="f" stroked="t" coordsize="21600,21600" o:gfxdata="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VXGvX3AAAAAsBAAAPAAAAAAAAAAEAIAAAACIAAABkcnMvZG93bnJldi54bWxQSwEC&#10;FAAUAAAACACHTuJAR0JgMmICAAC2BAAADgAAAAAAAAABACAAAAArAQAAZHJzL2Uyb0RvYy54bWxQ&#10;SwUGAAAAAAYABgBZAQAA/wUAAAAA&#10;">
                <v:fill on="f" focussize="0,0"/>
                <v:stroke weight="2.25pt" color="#C7000B [3204]" joinstyle="round"/>
                <v:imagedata o:title=""/>
                <o:lock v:ext="edit" aspectratio="f"/>
              </v:rect>
            </w:pict>
          </mc:Fallback>
        </mc:AlternateContent>
      </w:r>
      <w:r w:rsidRPr="00A477C8">
        <w:rPr>
          <w:noProof/>
        </w:rPr>
        <mc:AlternateContent>
          <mc:Choice Requires="wps">
            <w:drawing>
              <wp:anchor distT="0" distB="0" distL="114300" distR="114300" simplePos="0" relativeHeight="251713536" behindDoc="0" locked="0" layoutInCell="1" allowOverlap="1" wp14:anchorId="7B5559D4" wp14:editId="146403F8">
                <wp:simplePos x="0" y="0"/>
                <wp:positionH relativeFrom="column">
                  <wp:posOffset>1140460</wp:posOffset>
                </wp:positionH>
                <wp:positionV relativeFrom="paragraph">
                  <wp:posOffset>847090</wp:posOffset>
                </wp:positionV>
                <wp:extent cx="364490" cy="385445"/>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364703" cy="385390"/>
                        </a:xfrm>
                        <a:prstGeom prst="rect">
                          <a:avLst/>
                        </a:prstGeom>
                        <a:noFill/>
                        <a:ln w="6350">
                          <a:noFill/>
                        </a:ln>
                      </wps:spPr>
                      <wps:txbx>
                        <w:txbxContent>
                          <w:p w14:paraId="629B5F9F" w14:textId="77777777" w:rsidR="0088717D" w:rsidRDefault="0088717D">
                            <w:pPr>
                              <w:spacing w:before="120" w:after="120"/>
                              <w:ind w:left="0"/>
                              <w:rPr>
                                <w:rFonts w:ascii="Huawei Sans" w:hAnsi="Huawei Sans" w:cs="Huawei Sans"/>
                                <w:b/>
                                <w:color w:val="C7000B"/>
                                <w:sz w:val="21"/>
                                <w:szCs w:val="21"/>
                              </w:rPr>
                            </w:pPr>
                            <w:r>
                              <w:rPr>
                                <w:rFonts w:hint="eastAsia"/>
                                <w:b/>
                                <w:color w:val="C7000B"/>
                                <w:sz w:val="21"/>
                                <w:szCs w:val="21"/>
                              </w:rPr>
                              <w:t>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B5559D4" id="文本框 21" o:spid="_x0000_s1028" type="#_x0000_t202" style="position:absolute;left:0;text-align:left;margin-left:89.8pt;margin-top:66.7pt;width:28.7pt;height:30.3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" filled="f" stroked="f" strokeweight=".5pt">
                <v:textbox>
                  <w:txbxContent>
                    <w:p w14:paraId="629B5F9F" w14:textId="77777777" w:rsidR="0088717D" w:rsidRDefault="0088717D">
                      <w:pPr>
                        <w:spacing w:before="120" w:after="120"/>
                        <w:ind w:left="0"/>
                        <w:rPr>
                          <w:rFonts w:ascii="Huawei Sans" w:hAnsi="Huawei Sans" w:cs="Huawei Sans"/>
                          <w:b/>
                          <w:color w:val="C7000B"/>
                          <w:sz w:val="21"/>
                          <w:szCs w:val="21"/>
                        </w:rPr>
                      </w:pPr>
                      <w:r>
                        <w:rPr>
                          <w:rFonts w:hint="eastAsia"/>
                          <w:b/>
                          <w:color w:val="C7000B"/>
                          <w:sz w:val="21"/>
                          <w:szCs w:val="21"/>
                        </w:rPr>
                        <w:t>②</w:t>
                      </w:r>
                    </w:p>
                  </w:txbxContent>
                </v:textbox>
              </v:shape>
            </w:pict>
          </mc:Fallback>
        </mc:AlternateContent>
      </w:r>
      <w:r w:rsidRPr="00A477C8">
        <w:rPr>
          <w:noProof/>
        </w:rPr>
        <mc:AlternateContent>
          <mc:Choice Requires="wps">
            <w:drawing>
              <wp:anchor distT="0" distB="0" distL="114300" distR="114300" simplePos="0" relativeHeight="251711488" behindDoc="0" locked="0" layoutInCell="1" allowOverlap="1" wp14:anchorId="5BF8EE93" wp14:editId="77E5610E">
                <wp:simplePos x="0" y="0"/>
                <wp:positionH relativeFrom="column">
                  <wp:posOffset>1261745</wp:posOffset>
                </wp:positionH>
                <wp:positionV relativeFrom="paragraph">
                  <wp:posOffset>1064260</wp:posOffset>
                </wp:positionV>
                <wp:extent cx="459740" cy="273685"/>
                <wp:effectExtent l="38100" t="19050" r="16510" b="50800"/>
                <wp:wrapNone/>
                <wp:docPr id="7" name="直接箭头连接符 7"/>
                <wp:cNvGraphicFramePr/>
                <a:graphic xmlns:a="http://schemas.openxmlformats.org/drawingml/2006/main">
                  <a:graphicData uri="http://schemas.microsoft.com/office/word/2010/wordprocessingShape">
                    <wps:wsp>
                      <wps:cNvCnPr/>
                      <wps:spPr>
                        <a:xfrm flipH="1">
                          <a:off x="0" y="0"/>
                          <a:ext cx="459843" cy="27363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99.35pt;margin-top:83.8pt;height:21.55pt;width:36.2pt;z-index:251711488;mso-width-relative:page;mso-height-relative:page;" filled="f" stroked="t" coordsize="21600,21600" o:gfxdata="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OKRvZAAAACwEAAA8AAAAAAAAAAQAgAAAA&#10;IgAAAGRycy9kb3ducmV2LnhtbFBLAQIUABQAAAAIAIdO4kDBNNd/CgIAANkDAAAOAAAAAAAAAAEA&#10;IAAAACgBAABkcnMvZTJvRG9jLnhtbFBLBQYAAAAABgAGAFkBAACkBQAAAAA=&#10;">
                <v:fill on="f" focussize="0,0"/>
                <v:stroke weight="2.25pt" color="#C7000B [3204]" joinstyle="round" endarrow="block"/>
                <v:imagedata o:title=""/>
                <o:lock v:ext="edit" aspectratio="f"/>
              </v:shape>
            </w:pict>
          </mc:Fallback>
        </mc:AlternateContent>
      </w:r>
      <w:r w:rsidRPr="00A477C8">
        <w:rPr>
          <w:noProof/>
        </w:rPr>
        <w:drawing>
          <wp:inline distT="0" distB="0" distL="0" distR="0" wp14:anchorId="35C94641" wp14:editId="0599024F">
            <wp:extent cx="5453380" cy="2696210"/>
            <wp:effectExtent l="19050" t="19050" r="13970" b="279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1"/>
                    <a:srcRect l="5915" t="7305" r="26126" b="38911"/>
                    <a:stretch>
                      <a:fillRect/>
                    </a:stretch>
                  </pic:blipFill>
                  <pic:spPr>
                    <a:xfrm>
                      <a:off x="0" y="0"/>
                      <a:ext cx="5454000" cy="2696400"/>
                    </a:xfrm>
                    <a:prstGeom prst="rect">
                      <a:avLst/>
                    </a:prstGeom>
                    <a:ln>
                      <a:solidFill>
                        <a:schemeClr val="bg1">
                          <a:lumMod val="85000"/>
                        </a:schemeClr>
                      </a:solidFill>
                    </a:ln>
                  </pic:spPr>
                </pic:pic>
              </a:graphicData>
            </a:graphic>
          </wp:inline>
        </w:drawing>
      </w:r>
    </w:p>
    <w:p w14:paraId="3BEB0FC0" w14:textId="77777777" w:rsidR="005B7D1D" w:rsidRPr="00A477C8" w:rsidRDefault="00E4767E">
      <w:pPr>
        <w:pStyle w:val="30"/>
      </w:pPr>
      <w:r w:rsidRPr="00A477C8">
        <w:t>进入弹性云服务器</w:t>
      </w:r>
      <w:r w:rsidRPr="00A477C8">
        <w:t>ECS</w:t>
      </w:r>
      <w:r w:rsidRPr="00A477C8">
        <w:t>购买界面。</w:t>
      </w:r>
    </w:p>
    <w:p w14:paraId="43C808C6" w14:textId="77777777" w:rsidR="005B7D1D" w:rsidRPr="00A477C8" w:rsidRDefault="00E4767E" w:rsidP="006F73A1">
      <w:pPr>
        <w:pStyle w:val="1e"/>
      </w:pPr>
      <w:r w:rsidRPr="00A477C8">
        <w:rPr>
          <w:noProof/>
        </w:rPr>
        <w:lastRenderedPageBreak/>
        <mc:AlternateContent>
          <mc:Choice Requires="wps">
            <w:drawing>
              <wp:anchor distT="0" distB="0" distL="114300" distR="114300" simplePos="0" relativeHeight="251717632" behindDoc="0" locked="0" layoutInCell="1" allowOverlap="1" wp14:anchorId="59FA4A3E" wp14:editId="71FF198B">
                <wp:simplePos x="0" y="0"/>
                <wp:positionH relativeFrom="column">
                  <wp:posOffset>1391920</wp:posOffset>
                </wp:positionH>
                <wp:positionV relativeFrom="paragraph">
                  <wp:posOffset>795655</wp:posOffset>
                </wp:positionV>
                <wp:extent cx="502285" cy="364490"/>
                <wp:effectExtent l="38100" t="19050" r="69850" b="92710"/>
                <wp:wrapNone/>
                <wp:docPr id="8" name="直接箭头连接符 8"/>
                <wp:cNvGraphicFramePr/>
                <a:graphic xmlns:a="http://schemas.openxmlformats.org/drawingml/2006/main">
                  <a:graphicData uri="http://schemas.microsoft.com/office/word/2010/wordprocessingShape">
                    <wps:wsp>
                      <wps:cNvCnPr/>
                      <wps:spPr>
                        <a:xfrm flipH="1">
                          <a:off x="0" y="0"/>
                          <a:ext cx="502127" cy="364703"/>
                        </a:xfrm>
                        <a:prstGeom prst="straightConnector1">
                          <a:avLst/>
                        </a:prstGeom>
                        <a:ln>
                          <a:solidFill>
                            <a:srgbClr val="C7000B"/>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09.6pt;margin-top:62.65pt;height:28.7pt;width:39.55pt;z-index:251717632;mso-width-relative:page;mso-height-relative:page;" filled="f" stroked="t" coordsize="21600,21600" o:gfxdata="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CN583doAAAAL&#10;AQAADwAAAAAAAAABACAAAAAiAAAAZHJzL2Rvd25yZXYueG1sUEsBAhQAFAAAAAgAh07iQMQeaY5T&#10;AgAAhQQAAA4AAAAAAAAAAQAgAAAAKQEAAGRycy9lMm9Eb2MueG1sUEsFBgAAAAAGAAYAWQEAAO4F&#10;AAAAAA==&#10;">
                <v:fill on="f" focussize="0,0"/>
                <v:stroke weight="2pt" color="#C7000B [3205]" joinstyle="round" endarrow="block"/>
                <v:imagedata o:title=""/>
                <o:lock v:ext="edit" aspectratio="f"/>
                <v:shadow on="t" color="#000000" opacity="24903f" offset="0pt,1.5748031496063pt" origin="0f,32768f" matrix="65536f,0f,0f,65536f"/>
              </v:shape>
            </w:pict>
          </mc:Fallback>
        </mc:AlternateContent>
      </w:r>
      <w:r w:rsidRPr="00A477C8">
        <w:rPr>
          <w:noProof/>
        </w:rPr>
        <w:drawing>
          <wp:inline distT="0" distB="0" distL="0" distR="0" wp14:anchorId="6283CE59" wp14:editId="7590190D">
            <wp:extent cx="5453380" cy="2534285"/>
            <wp:effectExtent l="19050" t="19050" r="13970" b="18415"/>
            <wp:docPr id="54" name="图片 54" descr="C:\Users\swx941157\AppData\Roaming\eSpace_Desktop\UserData\swx941157\imagefiles\originalImgfiles\E12D8CC4-D44C-444C-83F1-9B8A2C988C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swx941157\AppData\Roaming\eSpace_Desktop\UserData\swx941157\imagefiles\originalImgfiles\E12D8CC4-D44C-444C-83F1-9B8A2C988C6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454000" cy="2534400"/>
                    </a:xfrm>
                    <a:prstGeom prst="rect">
                      <a:avLst/>
                    </a:prstGeom>
                    <a:noFill/>
                    <a:ln>
                      <a:solidFill>
                        <a:schemeClr val="bg1">
                          <a:lumMod val="85000"/>
                        </a:schemeClr>
                      </a:solidFill>
                    </a:ln>
                  </pic:spPr>
                </pic:pic>
              </a:graphicData>
            </a:graphic>
          </wp:inline>
        </w:drawing>
      </w:r>
    </w:p>
    <w:p w14:paraId="2E038623" w14:textId="3C218392" w:rsidR="005B7D1D" w:rsidRPr="00A477C8" w:rsidRDefault="00FB41BC" w:rsidP="00D11E9A">
      <w:pPr>
        <w:pStyle w:val="30"/>
      </w:pPr>
      <w:r w:rsidRPr="00A477C8">
        <w:t>单击</w:t>
      </w:r>
      <w:r w:rsidR="0088717D" w:rsidRPr="00A477C8">
        <w:rPr>
          <w:rFonts w:hint="eastAsia"/>
        </w:rPr>
        <w:t>＂</w:t>
      </w:r>
      <w:r w:rsidRPr="00A477C8">
        <w:rPr>
          <w:rFonts w:hint="eastAsia"/>
        </w:rPr>
        <w:t>立即购买</w:t>
      </w:r>
      <w:r w:rsidR="0088717D" w:rsidRPr="00A477C8">
        <w:rPr>
          <w:rFonts w:hint="eastAsia"/>
        </w:rPr>
        <w:t>＂</w:t>
      </w:r>
      <w:r w:rsidRPr="00A477C8">
        <w:rPr>
          <w:rFonts w:hint="eastAsia"/>
        </w:rPr>
        <w:t>，并自定义基础配置。</w:t>
      </w:r>
      <w:r w:rsidR="00E4767E" w:rsidRPr="00A477C8">
        <w:t>。</w:t>
      </w:r>
    </w:p>
    <w:tbl>
      <w:tblPr>
        <w:tblStyle w:val="V30"/>
        <w:tblW w:w="7186" w:type="dxa"/>
        <w:tblInd w:w="102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4A0" w:firstRow="1" w:lastRow="0" w:firstColumn="1" w:lastColumn="0" w:noHBand="0" w:noVBand="1"/>
      </w:tblPr>
      <w:tblGrid>
        <w:gridCol w:w="1941"/>
        <w:gridCol w:w="5245"/>
      </w:tblGrid>
      <w:tr w:rsidR="005B7D1D" w:rsidRPr="00A477C8" w14:paraId="60E4D529" w14:textId="77777777" w:rsidTr="00873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vAlign w:val="top"/>
          </w:tcPr>
          <w:p w14:paraId="583DC760" w14:textId="77777777" w:rsidR="005B7D1D" w:rsidRPr="00A477C8" w:rsidRDefault="00E4767E">
            <w:pPr>
              <w:pStyle w:val="59"/>
              <w:rPr>
                <w:rFonts w:ascii="Huawei Sans" w:hAnsi="Huawei Sans" w:cs="Huawei Sans"/>
                <w:b w:val="0"/>
              </w:rPr>
            </w:pPr>
            <w:r w:rsidRPr="00A477C8">
              <w:rPr>
                <w:rFonts w:ascii="Huawei Sans" w:hAnsi="Huawei Sans" w:cs="Huawei Sans"/>
              </w:rPr>
              <w:t>配置选项</w:t>
            </w:r>
          </w:p>
        </w:tc>
        <w:tc>
          <w:tcPr>
            <w:tcW w:w="5245" w:type="dxa"/>
            <w:vAlign w:val="top"/>
          </w:tcPr>
          <w:p w14:paraId="5516A5D6" w14:textId="77777777" w:rsidR="005B7D1D" w:rsidRPr="00A477C8" w:rsidRDefault="00E4767E">
            <w:pPr>
              <w:pStyle w:val="59"/>
              <w:cnfStyle w:val="100000000000" w:firstRow="1" w:lastRow="0" w:firstColumn="0" w:lastColumn="0" w:oddVBand="0" w:evenVBand="0" w:oddHBand="0" w:evenHBand="0" w:firstRowFirstColumn="0" w:firstRowLastColumn="0" w:lastRowFirstColumn="0" w:lastRowLastColumn="0"/>
              <w:rPr>
                <w:rFonts w:ascii="Huawei Sans" w:hAnsi="Huawei Sans" w:cs="Huawei Sans"/>
                <w:b w:val="0"/>
              </w:rPr>
            </w:pPr>
            <w:r w:rsidRPr="00A477C8">
              <w:rPr>
                <w:rFonts w:ascii="Huawei Sans" w:hAnsi="Huawei Sans" w:cs="Huawei Sans"/>
              </w:rPr>
              <w:t>配置值</w:t>
            </w:r>
          </w:p>
        </w:tc>
      </w:tr>
      <w:tr w:rsidR="005B7D1D" w:rsidRPr="00A477C8" w14:paraId="0B45EE71" w14:textId="77777777" w:rsidTr="00873990">
        <w:tc>
          <w:tcPr>
            <w:cnfStyle w:val="001000000000" w:firstRow="0" w:lastRow="0" w:firstColumn="1" w:lastColumn="0" w:oddVBand="0" w:evenVBand="0" w:oddHBand="0" w:evenHBand="0" w:firstRowFirstColumn="0" w:firstRowLastColumn="0" w:lastRowFirstColumn="0" w:lastRowLastColumn="0"/>
            <w:tcW w:w="1941" w:type="dxa"/>
            <w:vAlign w:val="top"/>
          </w:tcPr>
          <w:p w14:paraId="45D27E9B" w14:textId="77777777" w:rsidR="005B7D1D" w:rsidRPr="00A477C8" w:rsidRDefault="00E4767E">
            <w:pPr>
              <w:pStyle w:val="59"/>
              <w:rPr>
                <w:rFonts w:ascii="Huawei Sans" w:hAnsi="Huawei Sans" w:cs="Huawei Sans"/>
              </w:rPr>
            </w:pPr>
            <w:r w:rsidRPr="00A477C8">
              <w:rPr>
                <w:rFonts w:ascii="Huawei Sans" w:hAnsi="Huawei Sans" w:cs="Huawei Sans"/>
              </w:rPr>
              <w:t>计费模式</w:t>
            </w:r>
          </w:p>
        </w:tc>
        <w:tc>
          <w:tcPr>
            <w:tcW w:w="5245" w:type="dxa"/>
            <w:vAlign w:val="top"/>
          </w:tcPr>
          <w:p w14:paraId="374FCBB0"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按需计费</w:t>
            </w:r>
            <w:r w:rsidRPr="00A477C8">
              <w:rPr>
                <w:rFonts w:ascii="Huawei Sans" w:hAnsi="Huawei Sans" w:cs="Huawei Sans"/>
                <w:color w:val="C7000B"/>
              </w:rPr>
              <w:t>（一定要选按需计费，注意配置费用）</w:t>
            </w:r>
          </w:p>
        </w:tc>
      </w:tr>
      <w:tr w:rsidR="005B7D1D" w:rsidRPr="00A477C8" w14:paraId="51C85381" w14:textId="77777777" w:rsidTr="00873990">
        <w:tc>
          <w:tcPr>
            <w:cnfStyle w:val="001000000000" w:firstRow="0" w:lastRow="0" w:firstColumn="1" w:lastColumn="0" w:oddVBand="0" w:evenVBand="0" w:oddHBand="0" w:evenHBand="0" w:firstRowFirstColumn="0" w:firstRowLastColumn="0" w:lastRowFirstColumn="0" w:lastRowLastColumn="0"/>
            <w:tcW w:w="1941" w:type="dxa"/>
            <w:vAlign w:val="top"/>
          </w:tcPr>
          <w:p w14:paraId="14D90DD1" w14:textId="77777777" w:rsidR="005B7D1D" w:rsidRPr="00A477C8" w:rsidRDefault="00E4767E">
            <w:pPr>
              <w:pStyle w:val="59"/>
              <w:rPr>
                <w:rFonts w:ascii="Huawei Sans" w:hAnsi="Huawei Sans" w:cs="Huawei Sans"/>
              </w:rPr>
            </w:pPr>
            <w:r w:rsidRPr="00A477C8">
              <w:rPr>
                <w:rFonts w:ascii="Huawei Sans" w:hAnsi="Huawei Sans" w:cs="Huawei Sans"/>
              </w:rPr>
              <w:t>区域</w:t>
            </w:r>
          </w:p>
        </w:tc>
        <w:tc>
          <w:tcPr>
            <w:tcW w:w="5245" w:type="dxa"/>
            <w:vAlign w:val="top"/>
          </w:tcPr>
          <w:p w14:paraId="65F3B735"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华北</w:t>
            </w:r>
            <w:r w:rsidRPr="00A477C8">
              <w:rPr>
                <w:rFonts w:ascii="Huawei Sans" w:hAnsi="Huawei Sans" w:cs="Huawei Sans"/>
              </w:rPr>
              <w:t>-</w:t>
            </w:r>
            <w:r w:rsidRPr="00A477C8">
              <w:rPr>
                <w:rFonts w:ascii="Huawei Sans" w:hAnsi="Huawei Sans" w:cs="Huawei Sans"/>
              </w:rPr>
              <w:t>北京四</w:t>
            </w:r>
            <w:r w:rsidRPr="00A477C8">
              <w:rPr>
                <w:rFonts w:ascii="Huawei Sans" w:hAnsi="Huawei Sans" w:cs="Huawei Sans"/>
                <w:color w:val="C7000B"/>
              </w:rPr>
              <w:t>（推荐，其他区域可能会导致无法选择</w:t>
            </w:r>
            <w:r w:rsidRPr="00A477C8">
              <w:rPr>
                <w:rFonts w:ascii="Huawei Sans" w:hAnsi="Huawei Sans" w:cs="Huawei Sans"/>
                <w:color w:val="C7000B"/>
              </w:rPr>
              <w:t>openEuler</w:t>
            </w:r>
            <w:r w:rsidRPr="00A477C8">
              <w:rPr>
                <w:rFonts w:ascii="Huawei Sans" w:hAnsi="Huawei Sans" w:cs="Huawei Sans"/>
                <w:color w:val="C7000B"/>
              </w:rPr>
              <w:t>公共镜像）</w:t>
            </w:r>
          </w:p>
        </w:tc>
      </w:tr>
      <w:tr w:rsidR="005B7D1D" w:rsidRPr="00A477C8" w14:paraId="19FD6E5E" w14:textId="77777777" w:rsidTr="00873990">
        <w:tc>
          <w:tcPr>
            <w:cnfStyle w:val="001000000000" w:firstRow="0" w:lastRow="0" w:firstColumn="1" w:lastColumn="0" w:oddVBand="0" w:evenVBand="0" w:oddHBand="0" w:evenHBand="0" w:firstRowFirstColumn="0" w:firstRowLastColumn="0" w:lastRowFirstColumn="0" w:lastRowLastColumn="0"/>
            <w:tcW w:w="1941" w:type="dxa"/>
            <w:vAlign w:val="top"/>
          </w:tcPr>
          <w:p w14:paraId="0D38613F" w14:textId="77777777" w:rsidR="005B7D1D" w:rsidRPr="00A477C8" w:rsidRDefault="00E4767E">
            <w:pPr>
              <w:pStyle w:val="59"/>
              <w:rPr>
                <w:rFonts w:ascii="Huawei Sans" w:hAnsi="Huawei Sans" w:cs="Huawei Sans"/>
              </w:rPr>
            </w:pPr>
            <w:r w:rsidRPr="00A477C8">
              <w:rPr>
                <w:rFonts w:ascii="Huawei Sans" w:hAnsi="Huawei Sans" w:cs="Huawei Sans"/>
              </w:rPr>
              <w:t>CPU</w:t>
            </w:r>
            <w:r w:rsidRPr="00A477C8">
              <w:rPr>
                <w:rFonts w:ascii="Huawei Sans" w:hAnsi="Huawei Sans" w:cs="Huawei Sans"/>
              </w:rPr>
              <w:t>架构</w:t>
            </w:r>
          </w:p>
        </w:tc>
        <w:tc>
          <w:tcPr>
            <w:tcW w:w="5245" w:type="dxa"/>
            <w:vAlign w:val="top"/>
          </w:tcPr>
          <w:p w14:paraId="46F75825"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鲲鹏计算</w:t>
            </w:r>
          </w:p>
        </w:tc>
      </w:tr>
      <w:tr w:rsidR="005B7D1D" w:rsidRPr="00A477C8" w14:paraId="276FDE56" w14:textId="77777777" w:rsidTr="00873990">
        <w:tc>
          <w:tcPr>
            <w:cnfStyle w:val="001000000000" w:firstRow="0" w:lastRow="0" w:firstColumn="1" w:lastColumn="0" w:oddVBand="0" w:evenVBand="0" w:oddHBand="0" w:evenHBand="0" w:firstRowFirstColumn="0" w:firstRowLastColumn="0" w:lastRowFirstColumn="0" w:lastRowLastColumn="0"/>
            <w:tcW w:w="1941" w:type="dxa"/>
            <w:vAlign w:val="top"/>
          </w:tcPr>
          <w:p w14:paraId="2A7FC758" w14:textId="77777777" w:rsidR="005B7D1D" w:rsidRPr="00A477C8" w:rsidRDefault="00E4767E">
            <w:pPr>
              <w:pStyle w:val="59"/>
              <w:rPr>
                <w:rFonts w:ascii="Huawei Sans" w:hAnsi="Huawei Sans" w:cs="Huawei Sans"/>
              </w:rPr>
            </w:pPr>
            <w:r w:rsidRPr="00A477C8">
              <w:rPr>
                <w:rFonts w:ascii="Huawei Sans" w:hAnsi="Huawei Sans" w:cs="Huawei Sans"/>
              </w:rPr>
              <w:t>规格</w:t>
            </w:r>
          </w:p>
        </w:tc>
        <w:tc>
          <w:tcPr>
            <w:tcW w:w="5245" w:type="dxa"/>
            <w:vAlign w:val="top"/>
          </w:tcPr>
          <w:p w14:paraId="030F417B" w14:textId="7E91A949" w:rsidR="005B7D1D" w:rsidRPr="00A477C8" w:rsidRDefault="00295154">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color w:val="C7000B"/>
              </w:rPr>
            </w:pPr>
            <w:r w:rsidRPr="00A477C8">
              <w:rPr>
                <w:rFonts w:ascii="Huawei Sans" w:hAnsi="Huawei Sans" w:cs="Huawei Sans"/>
              </w:rPr>
              <w:t>鲲鹏通用计算增强型</w:t>
            </w:r>
            <w:r w:rsidR="00E4767E" w:rsidRPr="00A477C8">
              <w:rPr>
                <w:rFonts w:ascii="Huawei Sans" w:hAnsi="Huawei Sans" w:cs="Huawei Sans"/>
              </w:rPr>
              <w:t xml:space="preserve"> </w:t>
            </w:r>
            <w:r w:rsidR="00774232" w:rsidRPr="00A477C8">
              <w:rPr>
                <w:rFonts w:ascii="Huawei Sans" w:hAnsi="Huawei Sans" w:cs="Huawei Sans"/>
                <w:color w:val="C7000B"/>
              </w:rPr>
              <w:t>8</w:t>
            </w:r>
            <w:r w:rsidR="00804D44" w:rsidRPr="00A477C8">
              <w:rPr>
                <w:rFonts w:ascii="Huawei Sans" w:hAnsi="Huawei Sans" w:cs="Huawei Sans"/>
                <w:color w:val="C7000B"/>
              </w:rPr>
              <w:t>vCPUs|</w:t>
            </w:r>
            <w:r w:rsidR="00774232" w:rsidRPr="00A477C8">
              <w:rPr>
                <w:rFonts w:ascii="Huawei Sans" w:hAnsi="Huawei Sans" w:cs="Huawei Sans"/>
                <w:color w:val="C7000B"/>
              </w:rPr>
              <w:t>32</w:t>
            </w:r>
            <w:r w:rsidR="00E4767E" w:rsidRPr="00A477C8">
              <w:rPr>
                <w:rFonts w:ascii="Huawei Sans" w:hAnsi="Huawei Sans" w:cs="Huawei Sans"/>
                <w:color w:val="C7000B"/>
              </w:rPr>
              <w:t>G</w:t>
            </w:r>
            <w:r w:rsidR="007342FC" w:rsidRPr="00A477C8">
              <w:rPr>
                <w:rFonts w:ascii="Huawei Sans" w:hAnsi="Huawei Sans" w:cs="Huawei Sans"/>
                <w:color w:val="C7000B"/>
              </w:rPr>
              <w:t>i</w:t>
            </w:r>
            <w:r w:rsidR="00E4767E" w:rsidRPr="00A477C8">
              <w:rPr>
                <w:rFonts w:ascii="Huawei Sans" w:hAnsi="Huawei Sans" w:cs="Huawei Sans"/>
                <w:color w:val="C7000B"/>
              </w:rPr>
              <w:t>B</w:t>
            </w:r>
          </w:p>
          <w:p w14:paraId="7B4FBC3C" w14:textId="35184C0F" w:rsidR="00295154" w:rsidRPr="00A477C8" w:rsidRDefault="00295154">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color w:val="C7000B"/>
              </w:rPr>
            </w:pPr>
            <w:r w:rsidRPr="00A477C8">
              <w:rPr>
                <w:rFonts w:ascii="Huawei Sans" w:hAnsi="Huawei Sans" w:cs="Huawei Sans"/>
                <w:color w:val="C7000B"/>
              </w:rPr>
              <w:t>说明</w:t>
            </w:r>
            <w:r w:rsidRPr="00A477C8">
              <w:rPr>
                <w:rFonts w:ascii="Huawei Sans" w:hAnsi="Huawei Sans" w:cs="Huawei Sans" w:hint="eastAsia"/>
                <w:color w:val="C7000B"/>
              </w:rPr>
              <w:t>：该配置为推荐配置，若使用</w:t>
            </w:r>
            <w:r w:rsidR="00774232" w:rsidRPr="00A477C8">
              <w:rPr>
                <w:rFonts w:ascii="Huawei Sans" w:hAnsi="Huawei Sans" w:cs="Huawei Sans"/>
                <w:color w:val="C7000B"/>
              </w:rPr>
              <w:t>4</w:t>
            </w:r>
            <w:r w:rsidRPr="00A477C8">
              <w:rPr>
                <w:rFonts w:ascii="Huawei Sans" w:hAnsi="Huawei Sans" w:cs="Huawei Sans" w:hint="eastAsia"/>
                <w:color w:val="C7000B"/>
              </w:rPr>
              <w:t>v</w:t>
            </w:r>
            <w:r w:rsidRPr="00A477C8">
              <w:rPr>
                <w:rFonts w:ascii="Huawei Sans" w:hAnsi="Huawei Sans" w:cs="Huawei Sans"/>
                <w:color w:val="C7000B"/>
              </w:rPr>
              <w:t>CPUs</w:t>
            </w:r>
            <w:r w:rsidRPr="00A477C8">
              <w:rPr>
                <w:rFonts w:ascii="Huawei Sans" w:hAnsi="Huawei Sans" w:cs="Huawei Sans" w:hint="eastAsia"/>
                <w:color w:val="C7000B"/>
              </w:rPr>
              <w:t>|</w:t>
            </w:r>
            <w:r w:rsidR="00774232" w:rsidRPr="00A477C8">
              <w:rPr>
                <w:rFonts w:ascii="Huawei Sans" w:hAnsi="Huawei Sans" w:cs="Huawei Sans"/>
                <w:color w:val="C7000B"/>
              </w:rPr>
              <w:t>8</w:t>
            </w:r>
            <w:r w:rsidRPr="00A477C8">
              <w:rPr>
                <w:rFonts w:ascii="Huawei Sans" w:hAnsi="Huawei Sans" w:cs="Huawei Sans"/>
                <w:color w:val="C7000B"/>
              </w:rPr>
              <w:t>GB</w:t>
            </w:r>
            <w:r w:rsidRPr="00A477C8">
              <w:rPr>
                <w:rFonts w:ascii="Huawei Sans" w:hAnsi="Huawei Sans" w:cs="Huawei Sans" w:hint="eastAsia"/>
                <w:color w:val="C7000B"/>
              </w:rPr>
              <w:t>，</w:t>
            </w:r>
            <w:r w:rsidRPr="00A477C8">
              <w:rPr>
                <w:rFonts w:ascii="Huawei Sans" w:hAnsi="Huawei Sans" w:cs="Huawei Sans"/>
                <w:color w:val="C7000B"/>
              </w:rPr>
              <w:t>编译用时会更长</w:t>
            </w:r>
            <w:r w:rsidR="00774232" w:rsidRPr="00A477C8">
              <w:rPr>
                <w:rFonts w:ascii="Huawei Sans" w:hAnsi="Huawei Sans" w:cs="Huawei Sans" w:hint="eastAsia"/>
                <w:color w:val="C7000B"/>
              </w:rPr>
              <w:t>且编译报</w:t>
            </w:r>
            <w:proofErr w:type="gramStart"/>
            <w:r w:rsidR="00774232" w:rsidRPr="00A477C8">
              <w:rPr>
                <w:rFonts w:ascii="Huawei Sans" w:hAnsi="Huawei Sans" w:cs="Huawei Sans" w:hint="eastAsia"/>
                <w:color w:val="C7000B"/>
              </w:rPr>
              <w:t>错比较</w:t>
            </w:r>
            <w:proofErr w:type="gramEnd"/>
            <w:r w:rsidR="00774232" w:rsidRPr="00A477C8">
              <w:rPr>
                <w:rFonts w:ascii="Huawei Sans" w:hAnsi="Huawei Sans" w:cs="Huawei Sans" w:hint="eastAsia"/>
                <w:color w:val="C7000B"/>
              </w:rPr>
              <w:t>多</w:t>
            </w:r>
            <w:r w:rsidRPr="00A477C8">
              <w:rPr>
                <w:rFonts w:ascii="Huawei Sans" w:hAnsi="Huawei Sans" w:cs="Huawei Sans" w:hint="eastAsia"/>
                <w:color w:val="C7000B"/>
              </w:rPr>
              <w:t>，</w:t>
            </w:r>
            <w:r w:rsidRPr="00A477C8">
              <w:rPr>
                <w:rFonts w:ascii="Huawei Sans" w:hAnsi="Huawei Sans" w:cs="Huawei Sans"/>
                <w:color w:val="C7000B"/>
              </w:rPr>
              <w:t>不建议使用小于</w:t>
            </w:r>
            <w:r w:rsidR="00774232" w:rsidRPr="00A477C8">
              <w:rPr>
                <w:rFonts w:ascii="Huawei Sans" w:hAnsi="Huawei Sans" w:cs="Huawei Sans"/>
                <w:color w:val="C7000B"/>
              </w:rPr>
              <w:t>8</w:t>
            </w:r>
            <w:r w:rsidRPr="00A477C8">
              <w:rPr>
                <w:rFonts w:ascii="Huawei Sans" w:hAnsi="Huawei Sans" w:cs="Huawei Sans" w:hint="eastAsia"/>
                <w:color w:val="C7000B"/>
              </w:rPr>
              <w:t>v</w:t>
            </w:r>
            <w:r w:rsidRPr="00A477C8">
              <w:rPr>
                <w:rFonts w:ascii="Huawei Sans" w:hAnsi="Huawei Sans" w:cs="Huawei Sans"/>
                <w:color w:val="C7000B"/>
              </w:rPr>
              <w:t>CPUs</w:t>
            </w:r>
            <w:r w:rsidRPr="00A477C8">
              <w:rPr>
                <w:rFonts w:ascii="Huawei Sans" w:hAnsi="Huawei Sans" w:cs="Huawei Sans" w:hint="eastAsia"/>
                <w:color w:val="C7000B"/>
              </w:rPr>
              <w:t>|</w:t>
            </w:r>
            <w:r w:rsidR="00774232" w:rsidRPr="00A477C8">
              <w:rPr>
                <w:rFonts w:ascii="Huawei Sans" w:hAnsi="Huawei Sans" w:cs="Huawei Sans"/>
                <w:color w:val="C7000B"/>
              </w:rPr>
              <w:t>32</w:t>
            </w:r>
            <w:r w:rsidRPr="00A477C8">
              <w:rPr>
                <w:rFonts w:ascii="Huawei Sans" w:hAnsi="Huawei Sans" w:cs="Huawei Sans"/>
                <w:color w:val="C7000B"/>
              </w:rPr>
              <w:t>G</w:t>
            </w:r>
            <w:r w:rsidR="007342FC" w:rsidRPr="00A477C8">
              <w:rPr>
                <w:rFonts w:ascii="Huawei Sans" w:hAnsi="Huawei Sans" w:cs="Huawei Sans"/>
                <w:color w:val="C7000B"/>
              </w:rPr>
              <w:t>i</w:t>
            </w:r>
            <w:r w:rsidRPr="00A477C8">
              <w:rPr>
                <w:rFonts w:ascii="Huawei Sans" w:hAnsi="Huawei Sans" w:cs="Huawei Sans"/>
                <w:color w:val="C7000B"/>
              </w:rPr>
              <w:t>B</w:t>
            </w:r>
            <w:r w:rsidRPr="00A477C8">
              <w:rPr>
                <w:rFonts w:ascii="Huawei Sans" w:hAnsi="Huawei Sans" w:cs="Huawei Sans"/>
                <w:color w:val="C7000B"/>
              </w:rPr>
              <w:t>的配置</w:t>
            </w:r>
            <w:r w:rsidR="00774232" w:rsidRPr="00A477C8">
              <w:rPr>
                <w:rFonts w:ascii="Huawei Sans" w:hAnsi="Huawei Sans" w:cs="Huawei Sans" w:hint="eastAsia"/>
                <w:color w:val="C7000B"/>
              </w:rPr>
              <w:t>；</w:t>
            </w:r>
          </w:p>
          <w:p w14:paraId="3CF53E9D" w14:textId="002A9CB7" w:rsidR="00B954C0" w:rsidRPr="00A477C8" w:rsidRDefault="00B954C0" w:rsidP="00B954C0">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color w:val="C7000B"/>
              </w:rPr>
              <w:t>代金券金额充足可选用</w:t>
            </w:r>
            <w:r w:rsidRPr="00A477C8">
              <w:rPr>
                <w:rFonts w:ascii="Huawei Sans" w:hAnsi="Huawei Sans" w:cs="Huawei Sans" w:hint="eastAsia"/>
                <w:color w:val="C7000B"/>
              </w:rPr>
              <w:t>1</w:t>
            </w:r>
            <w:r w:rsidRPr="00A477C8">
              <w:rPr>
                <w:rFonts w:ascii="Huawei Sans" w:hAnsi="Huawei Sans" w:cs="Huawei Sans"/>
                <w:color w:val="C7000B"/>
              </w:rPr>
              <w:t>2vCPUs</w:t>
            </w:r>
            <w:r w:rsidRPr="00A477C8">
              <w:rPr>
                <w:rFonts w:ascii="Huawei Sans" w:hAnsi="Huawei Sans" w:cs="Huawei Sans" w:hint="eastAsia"/>
                <w:color w:val="C7000B"/>
              </w:rPr>
              <w:t>|</w:t>
            </w:r>
            <w:r w:rsidRPr="00A477C8">
              <w:rPr>
                <w:rFonts w:ascii="Huawei Sans" w:hAnsi="Huawei Sans" w:cs="Huawei Sans"/>
                <w:color w:val="C7000B"/>
              </w:rPr>
              <w:t>48G</w:t>
            </w:r>
            <w:r w:rsidR="007342FC" w:rsidRPr="00A477C8">
              <w:rPr>
                <w:rFonts w:ascii="Huawei Sans" w:hAnsi="Huawei Sans" w:cs="Huawei Sans"/>
                <w:color w:val="C7000B"/>
              </w:rPr>
              <w:t>i</w:t>
            </w:r>
            <w:r w:rsidRPr="00A477C8">
              <w:rPr>
                <w:rFonts w:ascii="Huawei Sans" w:hAnsi="Huawei Sans" w:cs="Huawei Sans"/>
                <w:color w:val="C7000B"/>
              </w:rPr>
              <w:t>B</w:t>
            </w:r>
            <w:r w:rsidRPr="00A477C8">
              <w:rPr>
                <w:rFonts w:ascii="Huawei Sans" w:hAnsi="Huawei Sans" w:cs="Huawei Sans"/>
                <w:color w:val="C7000B"/>
              </w:rPr>
              <w:t>的配置</w:t>
            </w:r>
            <w:r w:rsidRPr="00A477C8">
              <w:rPr>
                <w:rFonts w:ascii="Huawei Sans" w:hAnsi="Huawei Sans" w:cs="Huawei Sans" w:hint="eastAsia"/>
                <w:color w:val="C7000B"/>
              </w:rPr>
              <w:t>，编译时长更短</w:t>
            </w:r>
            <w:r w:rsidR="00774232" w:rsidRPr="00A477C8">
              <w:rPr>
                <w:rFonts w:ascii="Huawei Sans" w:hAnsi="Huawei Sans" w:cs="Huawei Sans" w:hint="eastAsia"/>
                <w:color w:val="C7000B"/>
              </w:rPr>
              <w:t>。</w:t>
            </w:r>
          </w:p>
        </w:tc>
      </w:tr>
      <w:tr w:rsidR="005B7D1D" w:rsidRPr="00A477C8" w14:paraId="1C3D26CA" w14:textId="77777777" w:rsidTr="00873990">
        <w:tc>
          <w:tcPr>
            <w:cnfStyle w:val="001000000000" w:firstRow="0" w:lastRow="0" w:firstColumn="1" w:lastColumn="0" w:oddVBand="0" w:evenVBand="0" w:oddHBand="0" w:evenHBand="0" w:firstRowFirstColumn="0" w:firstRowLastColumn="0" w:lastRowFirstColumn="0" w:lastRowLastColumn="0"/>
            <w:tcW w:w="1941" w:type="dxa"/>
            <w:vAlign w:val="top"/>
          </w:tcPr>
          <w:p w14:paraId="09B13FCB" w14:textId="77777777" w:rsidR="005B7D1D" w:rsidRPr="00A477C8" w:rsidRDefault="00E4767E">
            <w:pPr>
              <w:pStyle w:val="59"/>
              <w:rPr>
                <w:rFonts w:ascii="Huawei Sans" w:hAnsi="Huawei Sans" w:cs="Huawei Sans"/>
              </w:rPr>
            </w:pPr>
            <w:r w:rsidRPr="00A477C8">
              <w:rPr>
                <w:rFonts w:ascii="Huawei Sans" w:hAnsi="Huawei Sans" w:cs="Huawei Sans"/>
              </w:rPr>
              <w:t>镜像</w:t>
            </w:r>
          </w:p>
        </w:tc>
        <w:tc>
          <w:tcPr>
            <w:tcW w:w="5245" w:type="dxa"/>
            <w:vAlign w:val="top"/>
          </w:tcPr>
          <w:p w14:paraId="6FE90B36"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公共镜像：</w:t>
            </w:r>
          </w:p>
          <w:p w14:paraId="5A6006DC"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color w:val="C7000B"/>
              </w:rPr>
            </w:pPr>
            <w:r w:rsidRPr="00A477C8">
              <w:rPr>
                <w:rFonts w:ascii="Huawei Sans" w:hAnsi="Huawei Sans" w:cs="Huawei Sans"/>
                <w:color w:val="C7000B"/>
              </w:rPr>
              <w:t>openEuler</w:t>
            </w:r>
          </w:p>
          <w:p w14:paraId="30F403A9" w14:textId="7DCAD3F8"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color w:val="C7000B"/>
              </w:rPr>
              <w:t xml:space="preserve">openEuler 20.03 64bit with </w:t>
            </w:r>
            <w:proofErr w:type="gramStart"/>
            <w:r w:rsidRPr="00A477C8">
              <w:rPr>
                <w:rFonts w:ascii="Huawei Sans" w:hAnsi="Huawei Sans" w:cs="Huawei Sans"/>
                <w:color w:val="C7000B"/>
              </w:rPr>
              <w:t>ARM(</w:t>
            </w:r>
            <w:proofErr w:type="gramEnd"/>
            <w:r w:rsidRPr="00A477C8">
              <w:rPr>
                <w:rFonts w:ascii="Huawei Sans" w:hAnsi="Huawei Sans" w:cs="Huawei Sans"/>
                <w:color w:val="C7000B"/>
              </w:rPr>
              <w:t>40G</w:t>
            </w:r>
            <w:r w:rsidR="007342FC" w:rsidRPr="00A477C8">
              <w:rPr>
                <w:rFonts w:ascii="Huawei Sans" w:hAnsi="Huawei Sans" w:cs="Huawei Sans"/>
                <w:color w:val="C7000B"/>
              </w:rPr>
              <w:t>i</w:t>
            </w:r>
            <w:r w:rsidRPr="00A477C8">
              <w:rPr>
                <w:rFonts w:ascii="Huawei Sans" w:hAnsi="Huawei Sans" w:cs="Huawei Sans"/>
                <w:color w:val="C7000B"/>
              </w:rPr>
              <w:t xml:space="preserve">B) </w:t>
            </w:r>
          </w:p>
        </w:tc>
      </w:tr>
    </w:tbl>
    <w:p w14:paraId="07FADCF5" w14:textId="702BD175" w:rsidR="005B7D1D" w:rsidRPr="00A477C8" w:rsidRDefault="00013637" w:rsidP="006F73A1">
      <w:pPr>
        <w:pStyle w:val="1e"/>
      </w:pPr>
      <w:r w:rsidRPr="00A477C8">
        <w:rPr>
          <w:noProof/>
          <w:shd w:val="clear" w:color="auto" w:fill="auto"/>
        </w:rPr>
        <w:lastRenderedPageBreak/>
        <mc:AlternateContent>
          <mc:Choice Requires="wps">
            <w:drawing>
              <wp:anchor distT="0" distB="0" distL="114300" distR="114300" simplePos="0" relativeHeight="251734016" behindDoc="0" locked="0" layoutInCell="1" allowOverlap="1" wp14:anchorId="341DF711" wp14:editId="1C354473">
                <wp:simplePos x="0" y="0"/>
                <wp:positionH relativeFrom="column">
                  <wp:posOffset>1267460</wp:posOffset>
                </wp:positionH>
                <wp:positionV relativeFrom="paragraph">
                  <wp:posOffset>1552575</wp:posOffset>
                </wp:positionV>
                <wp:extent cx="114300" cy="127000"/>
                <wp:effectExtent l="0" t="0" r="19050" b="25400"/>
                <wp:wrapNone/>
                <wp:docPr id="34" name="矩形 34"/>
                <wp:cNvGraphicFramePr/>
                <a:graphic xmlns:a="http://schemas.openxmlformats.org/drawingml/2006/main">
                  <a:graphicData uri="http://schemas.microsoft.com/office/word/2010/wordprocessingShape">
                    <wps:wsp>
                      <wps:cNvSpPr/>
                      <wps:spPr>
                        <a:xfrm>
                          <a:off x="0" y="0"/>
                          <a:ext cx="114300" cy="127000"/>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816762A" id="矩形 34" o:spid="_x0000_s1026" style="position:absolute;left:0;text-align:left;margin-left:99.8pt;margin-top:122.25pt;width:9pt;height:10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" filled="f" strokecolor="#c7000b" strokeweight="2pt"/>
            </w:pict>
          </mc:Fallback>
        </mc:AlternateContent>
      </w:r>
      <w:r w:rsidRPr="00A477C8">
        <w:rPr>
          <w:noProof/>
          <w:shd w:val="clear" w:color="auto" w:fill="auto"/>
        </w:rPr>
        <mc:AlternateContent>
          <mc:Choice Requires="wps">
            <w:drawing>
              <wp:anchor distT="0" distB="0" distL="114300" distR="114300" simplePos="0" relativeHeight="251718656" behindDoc="0" locked="0" layoutInCell="1" allowOverlap="1" wp14:anchorId="43E15708" wp14:editId="14879F8D">
                <wp:simplePos x="0" y="0"/>
                <wp:positionH relativeFrom="column">
                  <wp:posOffset>2121535</wp:posOffset>
                </wp:positionH>
                <wp:positionV relativeFrom="paragraph">
                  <wp:posOffset>1292860</wp:posOffset>
                </wp:positionV>
                <wp:extent cx="1550670" cy="193040"/>
                <wp:effectExtent l="0" t="0" r="11430" b="17145"/>
                <wp:wrapNone/>
                <wp:docPr id="32" name="矩形 32"/>
                <wp:cNvGraphicFramePr/>
                <a:graphic xmlns:a="http://schemas.openxmlformats.org/drawingml/2006/main">
                  <a:graphicData uri="http://schemas.microsoft.com/office/word/2010/wordprocessingShape">
                    <wps:wsp>
                      <wps:cNvSpPr/>
                      <wps:spPr>
                        <a:xfrm>
                          <a:off x="0" y="0"/>
                          <a:ext cx="1550670" cy="193040"/>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E36285" id="矩形 32" o:spid="_x0000_s1026" style="position:absolute;left:0;text-align:left;margin-left:167.05pt;margin-top:101.8pt;width:122.1pt;height:15.2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" filled="f" strokecolor="#c7000b" strokeweight="2pt"/>
            </w:pict>
          </mc:Fallback>
        </mc:AlternateContent>
      </w:r>
      <w:r w:rsidRPr="00A477C8">
        <w:rPr>
          <w:noProof/>
          <w:shd w:val="clear" w:color="auto" w:fill="auto"/>
        </w:rPr>
        <mc:AlternateContent>
          <mc:Choice Requires="wps">
            <w:drawing>
              <wp:anchor distT="0" distB="0" distL="114300" distR="114300" simplePos="0" relativeHeight="251732992" behindDoc="0" locked="0" layoutInCell="1" allowOverlap="1" wp14:anchorId="0D81619A" wp14:editId="7303F36A">
                <wp:simplePos x="0" y="0"/>
                <wp:positionH relativeFrom="column">
                  <wp:posOffset>1737995</wp:posOffset>
                </wp:positionH>
                <wp:positionV relativeFrom="paragraph">
                  <wp:posOffset>901065</wp:posOffset>
                </wp:positionV>
                <wp:extent cx="264160" cy="222250"/>
                <wp:effectExtent l="38100" t="19050" r="21590" b="45085"/>
                <wp:wrapNone/>
                <wp:docPr id="33" name="直接箭头连接符 33"/>
                <wp:cNvGraphicFramePr/>
                <a:graphic xmlns:a="http://schemas.openxmlformats.org/drawingml/2006/main">
                  <a:graphicData uri="http://schemas.microsoft.com/office/word/2010/wordprocessingShape">
                    <wps:wsp>
                      <wps:cNvCnPr/>
                      <wps:spPr>
                        <a:xfrm flipH="1">
                          <a:off x="0" y="0"/>
                          <a:ext cx="264160" cy="22225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11A3E5" id="直接箭头连接符 33" o:spid="_x0000_s1026" type="#_x0000_t32" style="position:absolute;left:0;text-align:left;margin-left:136.85pt;margin-top:70.95pt;width:20.8pt;height:17.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" strokecolor="#c7000b" strokeweight="2.25pt">
                <v:stroke endarrow="block"/>
              </v:shape>
            </w:pict>
          </mc:Fallback>
        </mc:AlternateContent>
      </w:r>
      <w:r w:rsidRPr="00A477C8">
        <w:rPr>
          <w:noProof/>
          <w:shd w:val="clear" w:color="auto" w:fill="auto"/>
        </w:rPr>
        <mc:AlternateContent>
          <mc:Choice Requires="wps">
            <w:drawing>
              <wp:anchor distT="0" distB="0" distL="114300" distR="114300" simplePos="0" relativeHeight="251730944" behindDoc="0" locked="0" layoutInCell="1" allowOverlap="1" wp14:anchorId="216A3850" wp14:editId="4FC6A47D">
                <wp:simplePos x="0" y="0"/>
                <wp:positionH relativeFrom="column">
                  <wp:posOffset>1256665</wp:posOffset>
                </wp:positionH>
                <wp:positionV relativeFrom="paragraph">
                  <wp:posOffset>587375</wp:posOffset>
                </wp:positionV>
                <wp:extent cx="628650" cy="105410"/>
                <wp:effectExtent l="0" t="0" r="19050" b="27940"/>
                <wp:wrapNone/>
                <wp:docPr id="30" name="矩形 30"/>
                <wp:cNvGraphicFramePr/>
                <a:graphic xmlns:a="http://schemas.openxmlformats.org/drawingml/2006/main">
                  <a:graphicData uri="http://schemas.microsoft.com/office/word/2010/wordprocessingShape">
                    <wps:wsp>
                      <wps:cNvSpPr/>
                      <wps:spPr>
                        <a:xfrm>
                          <a:off x="0" y="0"/>
                          <a:ext cx="628650" cy="105410"/>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DFCDC9" id="矩形 30" o:spid="_x0000_s1026" style="position:absolute;left:0;text-align:left;margin-left:98.95pt;margin-top:46.25pt;width:49.5pt;height:8.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" filled="f" strokecolor="#c7000b" strokeweight="2pt"/>
            </w:pict>
          </mc:Fallback>
        </mc:AlternateContent>
      </w:r>
      <w:r w:rsidRPr="00A477C8">
        <w:rPr>
          <w:noProof/>
          <w:shd w:val="clear" w:color="auto" w:fill="auto"/>
        </w:rPr>
        <mc:AlternateContent>
          <mc:Choice Requires="wps">
            <w:drawing>
              <wp:anchor distT="0" distB="0" distL="114300" distR="114300" simplePos="0" relativeHeight="251731968" behindDoc="0" locked="0" layoutInCell="1" allowOverlap="1" wp14:anchorId="0C386D4D" wp14:editId="18DF29BC">
                <wp:simplePos x="0" y="0"/>
                <wp:positionH relativeFrom="column">
                  <wp:posOffset>2061210</wp:posOffset>
                </wp:positionH>
                <wp:positionV relativeFrom="paragraph">
                  <wp:posOffset>204470</wp:posOffset>
                </wp:positionV>
                <wp:extent cx="264160" cy="222250"/>
                <wp:effectExtent l="38100" t="19050" r="21590" b="45085"/>
                <wp:wrapNone/>
                <wp:docPr id="9" name="直接箭头连接符 9"/>
                <wp:cNvGraphicFramePr/>
                <a:graphic xmlns:a="http://schemas.openxmlformats.org/drawingml/2006/main">
                  <a:graphicData uri="http://schemas.microsoft.com/office/word/2010/wordprocessingShape">
                    <wps:wsp>
                      <wps:cNvCnPr/>
                      <wps:spPr>
                        <a:xfrm flipH="1">
                          <a:off x="0" y="0"/>
                          <a:ext cx="264160" cy="22225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3480D0" id="直接箭头连接符 9" o:spid="_x0000_s1026" type="#_x0000_t32" style="position:absolute;left:0;text-align:left;margin-left:162.3pt;margin-top:16.1pt;width:20.8pt;height:17.5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" strokecolor="#c7000b" strokeweight="2.25pt">
                <v:stroke endarrow="block"/>
              </v:shape>
            </w:pict>
          </mc:Fallback>
        </mc:AlternateContent>
      </w:r>
      <w:r w:rsidRPr="00A477C8">
        <w:rPr>
          <w:noProof/>
        </w:rPr>
        <w:drawing>
          <wp:inline distT="0" distB="0" distL="0" distR="0" wp14:anchorId="0E77FB27" wp14:editId="7CCC3C2D">
            <wp:extent cx="5415915" cy="1895402"/>
            <wp:effectExtent l="19050" t="19050" r="13335" b="1016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2044" cy="1901047"/>
                    </a:xfrm>
                    <a:prstGeom prst="rect">
                      <a:avLst/>
                    </a:prstGeom>
                    <a:noFill/>
                    <a:ln>
                      <a:solidFill>
                        <a:schemeClr val="bg1">
                          <a:lumMod val="85000"/>
                        </a:schemeClr>
                      </a:solidFill>
                    </a:ln>
                  </pic:spPr>
                </pic:pic>
              </a:graphicData>
            </a:graphic>
          </wp:inline>
        </w:drawing>
      </w:r>
    </w:p>
    <w:p w14:paraId="1F8A3758" w14:textId="26AF7792" w:rsidR="00013637" w:rsidRPr="00A477C8" w:rsidRDefault="00013637" w:rsidP="006F73A1">
      <w:pPr>
        <w:pStyle w:val="1e"/>
      </w:pPr>
      <w:r w:rsidRPr="00A477C8">
        <w:rPr>
          <w:noProof/>
          <w:shd w:val="clear" w:color="auto" w:fill="auto"/>
        </w:rPr>
        <mc:AlternateContent>
          <mc:Choice Requires="wps">
            <w:drawing>
              <wp:anchor distT="0" distB="0" distL="114300" distR="114300" simplePos="0" relativeHeight="251721728" behindDoc="0" locked="0" layoutInCell="1" allowOverlap="1" wp14:anchorId="78578075" wp14:editId="61E74A59">
                <wp:simplePos x="0" y="0"/>
                <wp:positionH relativeFrom="column">
                  <wp:posOffset>5200650</wp:posOffset>
                </wp:positionH>
                <wp:positionV relativeFrom="paragraph">
                  <wp:posOffset>1349374</wp:posOffset>
                </wp:positionV>
                <wp:extent cx="467360" cy="174625"/>
                <wp:effectExtent l="19050" t="19050" r="66040" b="53975"/>
                <wp:wrapNone/>
                <wp:docPr id="37" name="直接箭头连接符 37"/>
                <wp:cNvGraphicFramePr/>
                <a:graphic xmlns:a="http://schemas.openxmlformats.org/drawingml/2006/main">
                  <a:graphicData uri="http://schemas.microsoft.com/office/word/2010/wordprocessingShape">
                    <wps:wsp>
                      <wps:cNvCnPr/>
                      <wps:spPr>
                        <a:xfrm>
                          <a:off x="0" y="0"/>
                          <a:ext cx="467360" cy="17462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67B69" id="直接箭头连接符 37" o:spid="_x0000_s1026" type="#_x0000_t32" style="position:absolute;left:0;text-align:left;margin-left:409.5pt;margin-top:106.25pt;width:36.8pt;height:1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" strokecolor="#c7000b" strokeweight="2.25pt">
                <v:stroke endarrow="block"/>
              </v:shape>
            </w:pict>
          </mc:Fallback>
        </mc:AlternateContent>
      </w:r>
      <w:r w:rsidRPr="00A477C8">
        <w:rPr>
          <w:noProof/>
          <w:shd w:val="clear" w:color="auto" w:fill="auto"/>
        </w:rPr>
        <mc:AlternateContent>
          <mc:Choice Requires="wps">
            <w:drawing>
              <wp:anchor distT="0" distB="0" distL="114300" distR="114300" simplePos="0" relativeHeight="251720704" behindDoc="0" locked="0" layoutInCell="1" allowOverlap="1" wp14:anchorId="31512951" wp14:editId="7F3B95FC">
                <wp:simplePos x="0" y="0"/>
                <wp:positionH relativeFrom="column">
                  <wp:posOffset>1872615</wp:posOffset>
                </wp:positionH>
                <wp:positionV relativeFrom="paragraph">
                  <wp:posOffset>258445</wp:posOffset>
                </wp:positionV>
                <wp:extent cx="1091565" cy="177165"/>
                <wp:effectExtent l="0" t="0" r="13335" b="13335"/>
                <wp:wrapNone/>
                <wp:docPr id="36" name="矩形 36"/>
                <wp:cNvGraphicFramePr/>
                <a:graphic xmlns:a="http://schemas.openxmlformats.org/drawingml/2006/main">
                  <a:graphicData uri="http://schemas.microsoft.com/office/word/2010/wordprocessingShape">
                    <wps:wsp>
                      <wps:cNvSpPr/>
                      <wps:spPr>
                        <a:xfrm>
                          <a:off x="0" y="0"/>
                          <a:ext cx="1091565" cy="17716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C16C4F" id="矩形 36" o:spid="_x0000_s1026" style="position:absolute;left:0;text-align:left;margin-left:147.45pt;margin-top:20.35pt;width:85.95pt;height:13.9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" filled="f" strokecolor="#c7000b" strokeweight="2pt"/>
            </w:pict>
          </mc:Fallback>
        </mc:AlternateContent>
      </w:r>
      <w:r w:rsidRPr="00A477C8">
        <w:rPr>
          <w:noProof/>
          <w:shd w:val="clear" w:color="auto" w:fill="auto"/>
        </w:rPr>
        <mc:AlternateContent>
          <mc:Choice Requires="wps">
            <w:drawing>
              <wp:anchor distT="0" distB="0" distL="114300" distR="114300" simplePos="0" relativeHeight="251719680" behindDoc="0" locked="0" layoutInCell="1" allowOverlap="1" wp14:anchorId="643E364B" wp14:editId="6118CCB5">
                <wp:simplePos x="0" y="0"/>
                <wp:positionH relativeFrom="column">
                  <wp:posOffset>1268730</wp:posOffset>
                </wp:positionH>
                <wp:positionV relativeFrom="paragraph">
                  <wp:posOffset>259080</wp:posOffset>
                </wp:positionV>
                <wp:extent cx="560705" cy="177165"/>
                <wp:effectExtent l="0" t="0" r="10795" b="13335"/>
                <wp:wrapNone/>
                <wp:docPr id="35" name="矩形 35"/>
                <wp:cNvGraphicFramePr/>
                <a:graphic xmlns:a="http://schemas.openxmlformats.org/drawingml/2006/main">
                  <a:graphicData uri="http://schemas.microsoft.com/office/word/2010/wordprocessingShape">
                    <wps:wsp>
                      <wps:cNvSpPr/>
                      <wps:spPr>
                        <a:xfrm>
                          <a:off x="0" y="0"/>
                          <a:ext cx="560705" cy="17716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37F9BB" id="矩形 35" o:spid="_x0000_s1026" style="position:absolute;left:0;text-align:left;margin-left:99.9pt;margin-top:20.4pt;width:44.15pt;height:13.9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" filled="f" strokecolor="#c7000b" strokeweight="2pt"/>
            </w:pict>
          </mc:Fallback>
        </mc:AlternateContent>
      </w:r>
      <w:r w:rsidRPr="00A477C8">
        <w:rPr>
          <w:noProof/>
        </w:rPr>
        <w:drawing>
          <wp:inline distT="0" distB="0" distL="0" distR="0" wp14:anchorId="64863CE9" wp14:editId="48CB9CF1">
            <wp:extent cx="5434965" cy="1695678"/>
            <wp:effectExtent l="19050" t="19050" r="13335" b="190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63521" cy="1704587"/>
                    </a:xfrm>
                    <a:prstGeom prst="rect">
                      <a:avLst/>
                    </a:prstGeom>
                    <a:noFill/>
                    <a:ln>
                      <a:solidFill>
                        <a:schemeClr val="bg1">
                          <a:lumMod val="85000"/>
                        </a:schemeClr>
                      </a:solidFill>
                    </a:ln>
                  </pic:spPr>
                </pic:pic>
              </a:graphicData>
            </a:graphic>
          </wp:inline>
        </w:drawing>
      </w:r>
    </w:p>
    <w:p w14:paraId="77FB7A51" w14:textId="4C66D954" w:rsidR="005B7D1D" w:rsidRPr="00A477C8" w:rsidRDefault="007342FC" w:rsidP="006F73A1">
      <w:pPr>
        <w:pStyle w:val="1e"/>
      </w:pPr>
      <w:r w:rsidRPr="00A477C8">
        <w:t>其余默认即可，单</w:t>
      </w:r>
      <w:r w:rsidR="00E4767E" w:rsidRPr="00A477C8">
        <w:t>击</w:t>
      </w:r>
      <w:r w:rsidR="0088717D" w:rsidRPr="00A477C8">
        <w:rPr>
          <w:rFonts w:hint="eastAsia"/>
        </w:rPr>
        <w:t>＂</w:t>
      </w:r>
      <w:r w:rsidR="00E4767E" w:rsidRPr="00A477C8">
        <w:t>下一步网络配置</w:t>
      </w:r>
      <w:r w:rsidR="0088717D" w:rsidRPr="00A477C8">
        <w:rPr>
          <w:rFonts w:hint="eastAsia"/>
        </w:rPr>
        <w:t>＂</w:t>
      </w:r>
      <w:r w:rsidR="00E4767E" w:rsidRPr="00A477C8">
        <w:t>。</w:t>
      </w:r>
    </w:p>
    <w:p w14:paraId="11F7B37F" w14:textId="51FA49EF" w:rsidR="005B7D1D" w:rsidRPr="00A477C8" w:rsidRDefault="00E4767E" w:rsidP="00774232">
      <w:pPr>
        <w:pStyle w:val="30"/>
      </w:pPr>
      <w:r w:rsidRPr="00A477C8">
        <w:t>自定义购买进行网路配置。</w:t>
      </w:r>
    </w:p>
    <w:tbl>
      <w:tblPr>
        <w:tblStyle w:val="V30"/>
        <w:tblW w:w="7986" w:type="dxa"/>
        <w:tblInd w:w="102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4A0" w:firstRow="1" w:lastRow="0" w:firstColumn="1" w:lastColumn="0" w:noHBand="0" w:noVBand="1"/>
      </w:tblPr>
      <w:tblGrid>
        <w:gridCol w:w="1941"/>
        <w:gridCol w:w="6045"/>
      </w:tblGrid>
      <w:tr w:rsidR="005B7D1D" w:rsidRPr="00A477C8" w14:paraId="5D42BF9A" w14:textId="77777777" w:rsidTr="00327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vAlign w:val="top"/>
          </w:tcPr>
          <w:p w14:paraId="66ADD15F" w14:textId="77777777" w:rsidR="005B7D1D" w:rsidRPr="00A477C8" w:rsidRDefault="00E4767E">
            <w:pPr>
              <w:pStyle w:val="59"/>
              <w:rPr>
                <w:rFonts w:ascii="Huawei Sans" w:hAnsi="Huawei Sans" w:cs="Huawei Sans"/>
                <w:b w:val="0"/>
              </w:rPr>
            </w:pPr>
            <w:r w:rsidRPr="00A477C8">
              <w:rPr>
                <w:rFonts w:ascii="Huawei Sans" w:hAnsi="Huawei Sans" w:cs="Huawei Sans"/>
              </w:rPr>
              <w:t>配置选项</w:t>
            </w:r>
          </w:p>
        </w:tc>
        <w:tc>
          <w:tcPr>
            <w:tcW w:w="6045" w:type="dxa"/>
            <w:vAlign w:val="top"/>
          </w:tcPr>
          <w:p w14:paraId="3546193B" w14:textId="77777777" w:rsidR="005B7D1D" w:rsidRPr="00A477C8" w:rsidRDefault="00E4767E">
            <w:pPr>
              <w:pStyle w:val="59"/>
              <w:cnfStyle w:val="100000000000" w:firstRow="1" w:lastRow="0" w:firstColumn="0" w:lastColumn="0" w:oddVBand="0" w:evenVBand="0" w:oddHBand="0" w:evenHBand="0" w:firstRowFirstColumn="0" w:firstRowLastColumn="0" w:lastRowFirstColumn="0" w:lastRowLastColumn="0"/>
              <w:rPr>
                <w:rFonts w:ascii="Huawei Sans" w:hAnsi="Huawei Sans" w:cs="Huawei Sans"/>
                <w:b w:val="0"/>
              </w:rPr>
            </w:pPr>
            <w:r w:rsidRPr="00A477C8">
              <w:rPr>
                <w:rFonts w:ascii="Huawei Sans" w:hAnsi="Huawei Sans" w:cs="Huawei Sans"/>
              </w:rPr>
              <w:t>配置值</w:t>
            </w:r>
          </w:p>
        </w:tc>
      </w:tr>
      <w:tr w:rsidR="005B7D1D" w:rsidRPr="00A477C8" w14:paraId="618BE8EB" w14:textId="77777777" w:rsidTr="00327BA5">
        <w:tc>
          <w:tcPr>
            <w:cnfStyle w:val="001000000000" w:firstRow="0" w:lastRow="0" w:firstColumn="1" w:lastColumn="0" w:oddVBand="0" w:evenVBand="0" w:oddHBand="0" w:evenHBand="0" w:firstRowFirstColumn="0" w:firstRowLastColumn="0" w:lastRowFirstColumn="0" w:lastRowLastColumn="0"/>
            <w:tcW w:w="1941" w:type="dxa"/>
          </w:tcPr>
          <w:p w14:paraId="64BD689C" w14:textId="77777777" w:rsidR="005B7D1D" w:rsidRPr="00A477C8" w:rsidRDefault="00E4767E">
            <w:pPr>
              <w:pStyle w:val="59"/>
              <w:rPr>
                <w:rFonts w:ascii="Huawei Sans" w:hAnsi="Huawei Sans" w:cs="Huawei Sans"/>
              </w:rPr>
            </w:pPr>
            <w:r w:rsidRPr="00A477C8">
              <w:rPr>
                <w:rFonts w:ascii="Huawei Sans" w:hAnsi="Huawei Sans" w:cs="Huawei Sans"/>
              </w:rPr>
              <w:t>网络</w:t>
            </w:r>
          </w:p>
        </w:tc>
        <w:tc>
          <w:tcPr>
            <w:tcW w:w="6045" w:type="dxa"/>
          </w:tcPr>
          <w:p w14:paraId="51631791" w14:textId="441F7B5B" w:rsidR="005B7D1D" w:rsidRPr="00A477C8" w:rsidRDefault="007342FC">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v</w:t>
            </w:r>
            <w:r w:rsidR="00E4767E" w:rsidRPr="00A477C8">
              <w:rPr>
                <w:rFonts w:ascii="Huawei Sans" w:hAnsi="Huawei Sans" w:cs="Huawei Sans"/>
              </w:rPr>
              <w:t>pc-default</w:t>
            </w:r>
            <w:r w:rsidR="00E4767E" w:rsidRPr="00A477C8">
              <w:rPr>
                <w:rFonts w:ascii="Huawei Sans" w:hAnsi="Huawei Sans" w:cs="Huawei Sans"/>
              </w:rPr>
              <w:t>（</w:t>
            </w:r>
            <w:r w:rsidR="00E4767E" w:rsidRPr="00A477C8">
              <w:rPr>
                <w:rFonts w:ascii="Huawei Sans" w:hAnsi="Huawei Sans" w:cs="Huawei Sans"/>
              </w:rPr>
              <w:t>192.168.0.0/16</w:t>
            </w:r>
            <w:r w:rsidR="00E4767E" w:rsidRPr="00A477C8">
              <w:rPr>
                <w:rFonts w:ascii="Huawei Sans" w:hAnsi="Huawei Sans" w:cs="Huawei Sans"/>
              </w:rPr>
              <w:t>）</w:t>
            </w:r>
            <w:r w:rsidR="00E4767E" w:rsidRPr="00A477C8">
              <w:rPr>
                <w:rFonts w:ascii="Huawei Sans" w:hAnsi="Huawei Sans" w:cs="Huawei Sans"/>
                <w:color w:val="C7000B"/>
              </w:rPr>
              <w:t>（</w:t>
            </w:r>
            <w:proofErr w:type="gramStart"/>
            <w:r w:rsidR="00E4767E" w:rsidRPr="00A477C8">
              <w:rPr>
                <w:rFonts w:ascii="Huawei Sans" w:hAnsi="Huawei Sans" w:cs="Huawei Sans"/>
                <w:color w:val="C7000B"/>
              </w:rPr>
              <w:t>选现有</w:t>
            </w:r>
            <w:proofErr w:type="gramEnd"/>
            <w:r w:rsidR="00E4767E" w:rsidRPr="00A477C8">
              <w:rPr>
                <w:rFonts w:ascii="Huawei Sans" w:hAnsi="Huawei Sans" w:cs="Huawei Sans"/>
                <w:color w:val="C7000B"/>
              </w:rPr>
              <w:t>默认网络即可）</w:t>
            </w:r>
            <w:r w:rsidR="00E4767E" w:rsidRPr="00A477C8">
              <w:rPr>
                <w:rFonts w:ascii="Huawei Sans" w:hAnsi="Huawei Sans" w:cs="Huawei Sans"/>
              </w:rPr>
              <w:t xml:space="preserve"> </w:t>
            </w:r>
          </w:p>
        </w:tc>
      </w:tr>
      <w:tr w:rsidR="005B7D1D" w:rsidRPr="00A477C8" w14:paraId="08987757" w14:textId="77777777" w:rsidTr="00327BA5">
        <w:tc>
          <w:tcPr>
            <w:cnfStyle w:val="001000000000" w:firstRow="0" w:lastRow="0" w:firstColumn="1" w:lastColumn="0" w:oddVBand="0" w:evenVBand="0" w:oddHBand="0" w:evenHBand="0" w:firstRowFirstColumn="0" w:firstRowLastColumn="0" w:lastRowFirstColumn="0" w:lastRowLastColumn="0"/>
            <w:tcW w:w="1941" w:type="dxa"/>
          </w:tcPr>
          <w:p w14:paraId="4F737801" w14:textId="77777777" w:rsidR="005B7D1D" w:rsidRPr="00A477C8" w:rsidRDefault="00E4767E">
            <w:pPr>
              <w:pStyle w:val="59"/>
              <w:rPr>
                <w:rFonts w:ascii="Huawei Sans" w:hAnsi="Huawei Sans" w:cs="Huawei Sans"/>
              </w:rPr>
            </w:pPr>
            <w:r w:rsidRPr="00A477C8">
              <w:rPr>
                <w:rFonts w:ascii="Huawei Sans" w:hAnsi="Huawei Sans" w:cs="Huawei Sans"/>
              </w:rPr>
              <w:t>弹性公网</w:t>
            </w:r>
            <w:r w:rsidRPr="00A477C8">
              <w:rPr>
                <w:rFonts w:ascii="Huawei Sans" w:hAnsi="Huawei Sans" w:cs="Huawei Sans"/>
              </w:rPr>
              <w:t>IP</w:t>
            </w:r>
          </w:p>
        </w:tc>
        <w:tc>
          <w:tcPr>
            <w:tcW w:w="6045" w:type="dxa"/>
          </w:tcPr>
          <w:p w14:paraId="1BCFA923"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现在购买</w:t>
            </w:r>
          </w:p>
        </w:tc>
      </w:tr>
      <w:tr w:rsidR="005B7D1D" w:rsidRPr="00A477C8" w14:paraId="358A9E8C" w14:textId="77777777" w:rsidTr="00327BA5">
        <w:tc>
          <w:tcPr>
            <w:cnfStyle w:val="001000000000" w:firstRow="0" w:lastRow="0" w:firstColumn="1" w:lastColumn="0" w:oddVBand="0" w:evenVBand="0" w:oddHBand="0" w:evenHBand="0" w:firstRowFirstColumn="0" w:firstRowLastColumn="0" w:lastRowFirstColumn="0" w:lastRowLastColumn="0"/>
            <w:tcW w:w="1941" w:type="dxa"/>
          </w:tcPr>
          <w:p w14:paraId="5C26ECFE" w14:textId="77777777" w:rsidR="005B7D1D" w:rsidRPr="00A477C8" w:rsidRDefault="00E4767E">
            <w:pPr>
              <w:pStyle w:val="59"/>
              <w:rPr>
                <w:rFonts w:ascii="Huawei Sans" w:hAnsi="Huawei Sans" w:cs="Huawei Sans"/>
              </w:rPr>
            </w:pPr>
            <w:r w:rsidRPr="00A477C8">
              <w:rPr>
                <w:rFonts w:ascii="Huawei Sans" w:hAnsi="Huawei Sans" w:cs="Huawei Sans"/>
              </w:rPr>
              <w:t>公网带宽</w:t>
            </w:r>
          </w:p>
        </w:tc>
        <w:tc>
          <w:tcPr>
            <w:tcW w:w="6045" w:type="dxa"/>
          </w:tcPr>
          <w:p w14:paraId="5C5EA271"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按流量计费</w:t>
            </w:r>
          </w:p>
        </w:tc>
      </w:tr>
      <w:tr w:rsidR="005B7D1D" w:rsidRPr="00A477C8" w14:paraId="63C65E4A" w14:textId="77777777" w:rsidTr="00327BA5">
        <w:tc>
          <w:tcPr>
            <w:cnfStyle w:val="001000000000" w:firstRow="0" w:lastRow="0" w:firstColumn="1" w:lastColumn="0" w:oddVBand="0" w:evenVBand="0" w:oddHBand="0" w:evenHBand="0" w:firstRowFirstColumn="0" w:firstRowLastColumn="0" w:lastRowFirstColumn="0" w:lastRowLastColumn="0"/>
            <w:tcW w:w="1941" w:type="dxa"/>
          </w:tcPr>
          <w:p w14:paraId="21F11E01" w14:textId="77777777" w:rsidR="005B7D1D" w:rsidRPr="00A477C8" w:rsidRDefault="00E4767E">
            <w:pPr>
              <w:pStyle w:val="59"/>
              <w:rPr>
                <w:rFonts w:ascii="Huawei Sans" w:hAnsi="Huawei Sans" w:cs="Huawei Sans"/>
              </w:rPr>
            </w:pPr>
            <w:r w:rsidRPr="00A477C8">
              <w:rPr>
                <w:rFonts w:ascii="Huawei Sans" w:hAnsi="Huawei Sans" w:cs="Huawei Sans"/>
              </w:rPr>
              <w:t>带宽大小</w:t>
            </w:r>
          </w:p>
        </w:tc>
        <w:tc>
          <w:tcPr>
            <w:tcW w:w="6045" w:type="dxa"/>
          </w:tcPr>
          <w:p w14:paraId="3A18C83B"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5</w:t>
            </w:r>
          </w:p>
        </w:tc>
      </w:tr>
    </w:tbl>
    <w:p w14:paraId="72210982" w14:textId="172EBEA3" w:rsidR="005B7D1D" w:rsidRPr="00A477C8" w:rsidRDefault="00C028CC" w:rsidP="006F73A1">
      <w:pPr>
        <w:pStyle w:val="1e"/>
      </w:pPr>
      <w:r w:rsidRPr="00A477C8">
        <w:rPr>
          <w:noProof/>
          <w:shd w:val="clear" w:color="auto" w:fill="auto"/>
        </w:rPr>
        <mc:AlternateContent>
          <mc:Choice Requires="wps">
            <w:drawing>
              <wp:anchor distT="0" distB="0" distL="114300" distR="114300" simplePos="0" relativeHeight="251814912" behindDoc="0" locked="0" layoutInCell="1" allowOverlap="1" wp14:anchorId="0742E1E3" wp14:editId="6A79A8F9">
                <wp:simplePos x="0" y="0"/>
                <wp:positionH relativeFrom="column">
                  <wp:posOffset>1203960</wp:posOffset>
                </wp:positionH>
                <wp:positionV relativeFrom="paragraph">
                  <wp:posOffset>950595</wp:posOffset>
                </wp:positionV>
                <wp:extent cx="1329690" cy="144145"/>
                <wp:effectExtent l="0" t="0" r="22860" b="27305"/>
                <wp:wrapNone/>
                <wp:docPr id="125" name="矩形 125"/>
                <wp:cNvGraphicFramePr/>
                <a:graphic xmlns:a="http://schemas.openxmlformats.org/drawingml/2006/main">
                  <a:graphicData uri="http://schemas.microsoft.com/office/word/2010/wordprocessingShape">
                    <wps:wsp>
                      <wps:cNvSpPr/>
                      <wps:spPr>
                        <a:xfrm>
                          <a:off x="0" y="0"/>
                          <a:ext cx="1329690" cy="14414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72590F9C" id="矩形 125" o:spid="_x0000_s1026" style="position:absolute;left:0;text-align:left;margin-left:94.8pt;margin-top:74.85pt;width:104.7pt;height:11.3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" filled="f" strokecolor="#c7000b" strokeweight="2pt"/>
            </w:pict>
          </mc:Fallback>
        </mc:AlternateContent>
      </w:r>
      <w:r w:rsidR="00E4767E" w:rsidRPr="00A477C8">
        <w:rPr>
          <w:noProof/>
          <w:shd w:val="clear" w:color="auto" w:fill="auto"/>
        </w:rPr>
        <mc:AlternateContent>
          <mc:Choice Requires="wps">
            <w:drawing>
              <wp:anchor distT="0" distB="0" distL="114300" distR="114300" simplePos="0" relativeHeight="251722752" behindDoc="0" locked="0" layoutInCell="1" allowOverlap="1" wp14:anchorId="33354C27" wp14:editId="77544329">
                <wp:simplePos x="0" y="0"/>
                <wp:positionH relativeFrom="column">
                  <wp:posOffset>1206500</wp:posOffset>
                </wp:positionH>
                <wp:positionV relativeFrom="paragraph">
                  <wp:posOffset>413385</wp:posOffset>
                </wp:positionV>
                <wp:extent cx="868045" cy="144145"/>
                <wp:effectExtent l="0" t="0" r="27305" b="27305"/>
                <wp:wrapNone/>
                <wp:docPr id="38" name="矩形 38"/>
                <wp:cNvGraphicFramePr/>
                <a:graphic xmlns:a="http://schemas.openxmlformats.org/drawingml/2006/main">
                  <a:graphicData uri="http://schemas.microsoft.com/office/word/2010/wordprocessingShape">
                    <wps:wsp>
                      <wps:cNvSpPr/>
                      <wps:spPr>
                        <a:xfrm>
                          <a:off x="0" y="0"/>
                          <a:ext cx="868045" cy="14414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FC7457" id="矩形 38" o:spid="_x0000_s1026" style="position:absolute;left:0;text-align:left;margin-left:95pt;margin-top:32.55pt;width:68.35pt;height:11.3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" filled="f" strokecolor="#c7000b" strokeweight="2pt"/>
            </w:pict>
          </mc:Fallback>
        </mc:AlternateContent>
      </w:r>
      <w:r w:rsidR="00E4767E" w:rsidRPr="00A477C8">
        <w:rPr>
          <w:noProof/>
        </w:rPr>
        <w:drawing>
          <wp:inline distT="0" distB="0" distL="0" distR="0" wp14:anchorId="776F68F5" wp14:editId="2B5E93D8">
            <wp:extent cx="5330190" cy="1252081"/>
            <wp:effectExtent l="19050" t="19050" r="22860" b="2476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5"/>
                    <a:stretch>
                      <a:fillRect/>
                    </a:stretch>
                  </pic:blipFill>
                  <pic:spPr>
                    <a:xfrm>
                      <a:off x="0" y="0"/>
                      <a:ext cx="5388645" cy="1265812"/>
                    </a:xfrm>
                    <a:prstGeom prst="rect">
                      <a:avLst/>
                    </a:prstGeom>
                    <a:noFill/>
                    <a:ln>
                      <a:solidFill>
                        <a:schemeClr val="bg1">
                          <a:lumMod val="85000"/>
                        </a:schemeClr>
                      </a:solidFill>
                    </a:ln>
                  </pic:spPr>
                </pic:pic>
              </a:graphicData>
            </a:graphic>
          </wp:inline>
        </w:drawing>
      </w:r>
    </w:p>
    <w:p w14:paraId="58544494" w14:textId="485924B2" w:rsidR="00C028CC" w:rsidRPr="00A477C8" w:rsidRDefault="00C028CC" w:rsidP="006F73A1">
      <w:pPr>
        <w:pStyle w:val="1e"/>
      </w:pPr>
      <w:r w:rsidRPr="00A477C8">
        <w:rPr>
          <w:noProof/>
          <w:shd w:val="clear" w:color="auto" w:fill="auto"/>
        </w:rPr>
        <w:lastRenderedPageBreak/>
        <mc:AlternateContent>
          <mc:Choice Requires="wps">
            <w:drawing>
              <wp:anchor distT="0" distB="0" distL="114300" distR="114300" simplePos="0" relativeHeight="251726848" behindDoc="0" locked="0" layoutInCell="1" allowOverlap="1" wp14:anchorId="0F6DCB1D" wp14:editId="174C87F2">
                <wp:simplePos x="0" y="0"/>
                <wp:positionH relativeFrom="column">
                  <wp:posOffset>5267324</wp:posOffset>
                </wp:positionH>
                <wp:positionV relativeFrom="paragraph">
                  <wp:posOffset>937895</wp:posOffset>
                </wp:positionV>
                <wp:extent cx="394335" cy="290195"/>
                <wp:effectExtent l="19050" t="19050" r="62865" b="52705"/>
                <wp:wrapNone/>
                <wp:docPr id="43" name="直接箭头连接符 43"/>
                <wp:cNvGraphicFramePr/>
                <a:graphic xmlns:a="http://schemas.openxmlformats.org/drawingml/2006/main">
                  <a:graphicData uri="http://schemas.microsoft.com/office/word/2010/wordprocessingShape">
                    <wps:wsp>
                      <wps:cNvCnPr/>
                      <wps:spPr>
                        <a:xfrm>
                          <a:off x="0" y="0"/>
                          <a:ext cx="394335" cy="29019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DC9BD" id="直接箭头连接符 43" o:spid="_x0000_s1026" type="#_x0000_t32" style="position:absolute;left:0;text-align:left;margin-left:414.75pt;margin-top:73.85pt;width:31.05pt;height:22.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" strokecolor="#c7000b" strokeweight="2.25pt">
                <v:stroke endarrow="block"/>
              </v:shape>
            </w:pict>
          </mc:Fallback>
        </mc:AlternateContent>
      </w:r>
      <w:r w:rsidRPr="00A477C8">
        <w:rPr>
          <w:noProof/>
          <w:shd w:val="clear" w:color="auto" w:fill="auto"/>
        </w:rPr>
        <mc:AlternateContent>
          <mc:Choice Requires="wps">
            <w:drawing>
              <wp:anchor distT="0" distB="0" distL="114300" distR="114300" simplePos="0" relativeHeight="251724800" behindDoc="0" locked="0" layoutInCell="1" allowOverlap="1" wp14:anchorId="56BDEAAA" wp14:editId="14086F51">
                <wp:simplePos x="0" y="0"/>
                <wp:positionH relativeFrom="column">
                  <wp:posOffset>2024380</wp:posOffset>
                </wp:positionH>
                <wp:positionV relativeFrom="paragraph">
                  <wp:posOffset>529590</wp:posOffset>
                </wp:positionV>
                <wp:extent cx="690245" cy="165735"/>
                <wp:effectExtent l="0" t="0" r="14605" b="24765"/>
                <wp:wrapNone/>
                <wp:docPr id="40" name="矩形 40"/>
                <wp:cNvGraphicFramePr/>
                <a:graphic xmlns:a="http://schemas.openxmlformats.org/drawingml/2006/main">
                  <a:graphicData uri="http://schemas.microsoft.com/office/word/2010/wordprocessingShape">
                    <wps:wsp>
                      <wps:cNvSpPr/>
                      <wps:spPr>
                        <a:xfrm>
                          <a:off x="0" y="0"/>
                          <a:ext cx="690245" cy="16573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D5510BB" id="矩形 40" o:spid="_x0000_s1026" style="position:absolute;left:0;text-align:left;margin-left:159.4pt;margin-top:41.7pt;width:54.35pt;height:13.0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" filled="f" strokecolor="#c7000b" strokeweight="2pt"/>
            </w:pict>
          </mc:Fallback>
        </mc:AlternateContent>
      </w:r>
      <w:r w:rsidRPr="00A477C8">
        <w:rPr>
          <w:noProof/>
          <w:shd w:val="clear" w:color="auto" w:fill="auto"/>
        </w:rPr>
        <mc:AlternateContent>
          <mc:Choice Requires="wps">
            <w:drawing>
              <wp:anchor distT="0" distB="0" distL="114300" distR="114300" simplePos="0" relativeHeight="251723776" behindDoc="0" locked="0" layoutInCell="1" allowOverlap="1" wp14:anchorId="7BF3818C" wp14:editId="5BD9AA56">
                <wp:simplePos x="0" y="0"/>
                <wp:positionH relativeFrom="column">
                  <wp:posOffset>1236345</wp:posOffset>
                </wp:positionH>
                <wp:positionV relativeFrom="paragraph">
                  <wp:posOffset>92710</wp:posOffset>
                </wp:positionV>
                <wp:extent cx="298450" cy="158115"/>
                <wp:effectExtent l="0" t="0" r="25400" b="13335"/>
                <wp:wrapNone/>
                <wp:docPr id="39" name="矩形 39"/>
                <wp:cNvGraphicFramePr/>
                <a:graphic xmlns:a="http://schemas.openxmlformats.org/drawingml/2006/main">
                  <a:graphicData uri="http://schemas.microsoft.com/office/word/2010/wordprocessingShape">
                    <wps:wsp>
                      <wps:cNvSpPr/>
                      <wps:spPr>
                        <a:xfrm>
                          <a:off x="0" y="0"/>
                          <a:ext cx="298450" cy="15811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C1B5794" id="矩形 39" o:spid="_x0000_s1026" style="position:absolute;left:0;text-align:left;margin-left:97.35pt;margin-top:7.3pt;width:23.5pt;height:12.4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" filled="f" strokecolor="#c7000b" strokeweight="2pt"/>
            </w:pict>
          </mc:Fallback>
        </mc:AlternateContent>
      </w:r>
      <w:r w:rsidRPr="00A477C8">
        <w:rPr>
          <w:noProof/>
        </w:rPr>
        <w:drawing>
          <wp:inline distT="0" distB="0" distL="0" distR="0" wp14:anchorId="5C668070" wp14:editId="4DA424C5">
            <wp:extent cx="5349240" cy="1383098"/>
            <wp:effectExtent l="19050" t="19050" r="22860" b="266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5597" cy="1387327"/>
                    </a:xfrm>
                    <a:prstGeom prst="rect">
                      <a:avLst/>
                    </a:prstGeom>
                    <a:noFill/>
                    <a:ln>
                      <a:solidFill>
                        <a:schemeClr val="bg1">
                          <a:lumMod val="85000"/>
                        </a:schemeClr>
                      </a:solidFill>
                    </a:ln>
                  </pic:spPr>
                </pic:pic>
              </a:graphicData>
            </a:graphic>
          </wp:inline>
        </w:drawing>
      </w:r>
    </w:p>
    <w:p w14:paraId="7B06B8A4" w14:textId="0BE20640" w:rsidR="005B7D1D" w:rsidRPr="00A477C8" w:rsidRDefault="00E4767E" w:rsidP="006F73A1">
      <w:pPr>
        <w:pStyle w:val="1e"/>
      </w:pPr>
      <w:r w:rsidRPr="00A477C8">
        <w:rPr>
          <w:noProof/>
          <w:shd w:val="clear" w:color="auto" w:fill="auto"/>
        </w:rPr>
        <mc:AlternateContent>
          <mc:Choice Requires="wps">
            <w:drawing>
              <wp:anchor distT="0" distB="0" distL="114300" distR="114300" simplePos="0" relativeHeight="251725824" behindDoc="0" locked="0" layoutInCell="1" allowOverlap="1" wp14:anchorId="0E1E4D52" wp14:editId="15B9BD7D">
                <wp:simplePos x="0" y="0"/>
                <wp:positionH relativeFrom="column">
                  <wp:posOffset>1607185</wp:posOffset>
                </wp:positionH>
                <wp:positionV relativeFrom="paragraph">
                  <wp:posOffset>1050925</wp:posOffset>
                </wp:positionV>
                <wp:extent cx="280035" cy="262890"/>
                <wp:effectExtent l="38100" t="19050" r="24765" b="42545"/>
                <wp:wrapNone/>
                <wp:docPr id="42" name="直接箭头连接符 42"/>
                <wp:cNvGraphicFramePr/>
                <a:graphic xmlns:a="http://schemas.openxmlformats.org/drawingml/2006/main">
                  <a:graphicData uri="http://schemas.microsoft.com/office/word/2010/wordprocessingShape">
                    <wps:wsp>
                      <wps:cNvCnPr/>
                      <wps:spPr>
                        <a:xfrm flipH="1">
                          <a:off x="0" y="0"/>
                          <a:ext cx="280134" cy="26283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4A0B33" id="直接箭头连接符 42" o:spid="_x0000_s1026" type="#_x0000_t32" style="position:absolute;left:0;text-align:left;margin-left:126.55pt;margin-top:82.75pt;width:22.05pt;height:20.7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" strokecolor="#c7000b" strokeweight="2.25pt">
                <v:stroke endarrow="block"/>
              </v:shape>
            </w:pict>
          </mc:Fallback>
        </mc:AlternateContent>
      </w:r>
      <w:r w:rsidR="007342FC" w:rsidRPr="00A477C8">
        <w:t>其余默认即可，</w:t>
      </w:r>
      <w:r w:rsidR="007342FC" w:rsidRPr="00A477C8">
        <w:rPr>
          <w:rFonts w:hint="eastAsia"/>
        </w:rPr>
        <w:t>单</w:t>
      </w:r>
      <w:r w:rsidRPr="00A477C8">
        <w:t>击</w:t>
      </w:r>
      <w:r w:rsidR="0088717D" w:rsidRPr="00A477C8">
        <w:rPr>
          <w:rFonts w:hint="eastAsia"/>
        </w:rPr>
        <w:t>＂</w:t>
      </w:r>
      <w:r w:rsidRPr="00A477C8">
        <w:t>下一步高级配置</w:t>
      </w:r>
      <w:r w:rsidR="0088717D" w:rsidRPr="00A477C8">
        <w:rPr>
          <w:rFonts w:hint="eastAsia"/>
        </w:rPr>
        <w:t>＂</w:t>
      </w:r>
      <w:r w:rsidRPr="00A477C8">
        <w:t>。</w:t>
      </w:r>
    </w:p>
    <w:p w14:paraId="4BE6657C" w14:textId="77777777" w:rsidR="005B7D1D" w:rsidRPr="00A477C8" w:rsidRDefault="00E4767E">
      <w:pPr>
        <w:pStyle w:val="30"/>
      </w:pPr>
      <w:r w:rsidRPr="00A477C8">
        <w:t>自定义购买进行高级配置。</w:t>
      </w:r>
    </w:p>
    <w:p w14:paraId="60D03444" w14:textId="63EC033A" w:rsidR="005B7D1D" w:rsidRPr="00A477C8" w:rsidRDefault="00C22154" w:rsidP="006F73A1">
      <w:pPr>
        <w:pStyle w:val="1e"/>
      </w:pPr>
      <w:r w:rsidRPr="00A477C8">
        <w:rPr>
          <w:noProof/>
          <w:shd w:val="clear" w:color="auto" w:fill="auto"/>
        </w:rPr>
        <mc:AlternateContent>
          <mc:Choice Requires="wps">
            <w:drawing>
              <wp:anchor distT="0" distB="0" distL="114300" distR="114300" simplePos="0" relativeHeight="251816960" behindDoc="0" locked="0" layoutInCell="1" allowOverlap="1" wp14:anchorId="661841E7" wp14:editId="5347079C">
                <wp:simplePos x="0" y="0"/>
                <wp:positionH relativeFrom="column">
                  <wp:posOffset>5200650</wp:posOffset>
                </wp:positionH>
                <wp:positionV relativeFrom="paragraph">
                  <wp:posOffset>2106930</wp:posOffset>
                </wp:positionV>
                <wp:extent cx="518160" cy="358775"/>
                <wp:effectExtent l="19050" t="19050" r="53340" b="41275"/>
                <wp:wrapNone/>
                <wp:docPr id="128" name="直接箭头连接符 128"/>
                <wp:cNvGraphicFramePr/>
                <a:graphic xmlns:a="http://schemas.openxmlformats.org/drawingml/2006/main">
                  <a:graphicData uri="http://schemas.microsoft.com/office/word/2010/wordprocessingShape">
                    <wps:wsp>
                      <wps:cNvCnPr/>
                      <wps:spPr>
                        <a:xfrm>
                          <a:off x="0" y="0"/>
                          <a:ext cx="518160" cy="35877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0CB4D" id="直接箭头连接符 128" o:spid="_x0000_s1026" type="#_x0000_t32" style="position:absolute;left:0;text-align:left;margin-left:409.5pt;margin-top:165.9pt;width:40.8pt;height:28.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" strokecolor="#c7000b" strokeweight="2.25pt">
                <v:stroke endarrow="block"/>
              </v:shape>
            </w:pict>
          </mc:Fallback>
        </mc:AlternateContent>
      </w:r>
      <w:r w:rsidRPr="00A477C8">
        <w:rPr>
          <w:noProof/>
          <w:shd w:val="clear" w:color="auto" w:fill="auto"/>
        </w:rPr>
        <mc:AlternateContent>
          <mc:Choice Requires="wps">
            <w:drawing>
              <wp:anchor distT="0" distB="0" distL="114300" distR="114300" simplePos="0" relativeHeight="251735040" behindDoc="0" locked="0" layoutInCell="1" allowOverlap="1" wp14:anchorId="6E8D088A" wp14:editId="7CFB4038">
                <wp:simplePos x="0" y="0"/>
                <wp:positionH relativeFrom="column">
                  <wp:posOffset>1216025</wp:posOffset>
                </wp:positionH>
                <wp:positionV relativeFrom="paragraph">
                  <wp:posOffset>754380</wp:posOffset>
                </wp:positionV>
                <wp:extent cx="1306830" cy="528320"/>
                <wp:effectExtent l="0" t="0" r="26670" b="24130"/>
                <wp:wrapNone/>
                <wp:docPr id="44" name="矩形 44"/>
                <wp:cNvGraphicFramePr/>
                <a:graphic xmlns:a="http://schemas.openxmlformats.org/drawingml/2006/main">
                  <a:graphicData uri="http://schemas.microsoft.com/office/word/2010/wordprocessingShape">
                    <wps:wsp>
                      <wps:cNvSpPr/>
                      <wps:spPr>
                        <a:xfrm>
                          <a:off x="0" y="0"/>
                          <a:ext cx="1306830" cy="528320"/>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32B156" id="矩形 44" o:spid="_x0000_s1026" style="position:absolute;left:0;text-align:left;margin-left:95.75pt;margin-top:59.4pt;width:102.9pt;height:41.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" filled="f" strokecolor="#c7000b" strokeweight="2pt"/>
            </w:pict>
          </mc:Fallback>
        </mc:AlternateContent>
      </w:r>
      <w:r w:rsidRPr="00A477C8">
        <w:rPr>
          <w:noProof/>
        </w:rPr>
        <w:drawing>
          <wp:inline distT="0" distB="0" distL="0" distR="0" wp14:anchorId="49B1D17E" wp14:editId="2742533A">
            <wp:extent cx="5415915" cy="2644459"/>
            <wp:effectExtent l="19050" t="19050" r="13335" b="2286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26169" cy="2649466"/>
                    </a:xfrm>
                    <a:prstGeom prst="rect">
                      <a:avLst/>
                    </a:prstGeom>
                    <a:noFill/>
                    <a:ln>
                      <a:solidFill>
                        <a:schemeClr val="bg1">
                          <a:lumMod val="85000"/>
                        </a:schemeClr>
                      </a:solidFill>
                    </a:ln>
                  </pic:spPr>
                </pic:pic>
              </a:graphicData>
            </a:graphic>
          </wp:inline>
        </w:drawing>
      </w:r>
    </w:p>
    <w:p w14:paraId="2E71F5F6" w14:textId="70896D90" w:rsidR="005B7D1D" w:rsidRPr="00A477C8" w:rsidRDefault="00E4767E" w:rsidP="006F73A1">
      <w:pPr>
        <w:pStyle w:val="1e"/>
      </w:pPr>
      <w:r w:rsidRPr="00A477C8">
        <w:t>记住用户名为</w:t>
      </w:r>
      <w:r w:rsidRPr="00A477C8">
        <w:t>root</w:t>
      </w:r>
      <w:r w:rsidRPr="00A477C8">
        <w:t>，然后输入自定义密码和确认密码，其余默认即可</w:t>
      </w:r>
      <w:r w:rsidR="00774232" w:rsidRPr="00A477C8">
        <w:rPr>
          <w:rFonts w:hint="eastAsia"/>
        </w:rPr>
        <w:t>，</w:t>
      </w:r>
      <w:r w:rsidR="007342FC" w:rsidRPr="00A477C8">
        <w:t>单</w:t>
      </w:r>
      <w:r w:rsidRPr="00A477C8">
        <w:t>击</w:t>
      </w:r>
      <w:r w:rsidR="0088717D" w:rsidRPr="00A477C8">
        <w:rPr>
          <w:rFonts w:hint="eastAsia"/>
        </w:rPr>
        <w:t>＂</w:t>
      </w:r>
      <w:r w:rsidRPr="00A477C8">
        <w:t>下一步确认设置</w:t>
      </w:r>
      <w:r w:rsidR="0088717D" w:rsidRPr="00A477C8">
        <w:rPr>
          <w:rFonts w:hint="eastAsia"/>
        </w:rPr>
        <w:t>＂</w:t>
      </w:r>
      <w:r w:rsidRPr="00A477C8">
        <w:t>。</w:t>
      </w:r>
    </w:p>
    <w:p w14:paraId="64F5AF5D" w14:textId="77777777" w:rsidR="005B7D1D" w:rsidRPr="00A477C8" w:rsidRDefault="00E4767E">
      <w:pPr>
        <w:pStyle w:val="30"/>
      </w:pPr>
      <w:r w:rsidRPr="00A477C8">
        <w:t>确认配置购买成功。</w:t>
      </w:r>
    </w:p>
    <w:p w14:paraId="710D935B" w14:textId="778153AC" w:rsidR="00226576" w:rsidRPr="00A477C8" w:rsidRDefault="00226576" w:rsidP="006F73A1">
      <w:pPr>
        <w:pStyle w:val="1e"/>
      </w:pPr>
      <w:r w:rsidRPr="00A477C8">
        <w:rPr>
          <w:noProof/>
          <w:shd w:val="clear" w:color="auto" w:fill="auto"/>
        </w:rPr>
        <mc:AlternateContent>
          <mc:Choice Requires="wps">
            <w:drawing>
              <wp:anchor distT="0" distB="0" distL="114300" distR="114300" simplePos="0" relativeHeight="251819008" behindDoc="0" locked="0" layoutInCell="1" allowOverlap="1" wp14:anchorId="4B865B98" wp14:editId="0094AC25">
                <wp:simplePos x="0" y="0"/>
                <wp:positionH relativeFrom="column">
                  <wp:posOffset>5467350</wp:posOffset>
                </wp:positionH>
                <wp:positionV relativeFrom="paragraph">
                  <wp:posOffset>2157095</wp:posOffset>
                </wp:positionV>
                <wp:extent cx="403860" cy="274320"/>
                <wp:effectExtent l="19050" t="19050" r="72390" b="49530"/>
                <wp:wrapNone/>
                <wp:docPr id="130" name="直接箭头连接符 130"/>
                <wp:cNvGraphicFramePr/>
                <a:graphic xmlns:a="http://schemas.openxmlformats.org/drawingml/2006/main">
                  <a:graphicData uri="http://schemas.microsoft.com/office/word/2010/wordprocessingShape">
                    <wps:wsp>
                      <wps:cNvCnPr/>
                      <wps:spPr>
                        <a:xfrm>
                          <a:off x="0" y="0"/>
                          <a:ext cx="403860" cy="27432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5F1D9" id="直接箭头连接符 130" o:spid="_x0000_s1026" type="#_x0000_t32" style="position:absolute;left:0;text-align:left;margin-left:430.5pt;margin-top:169.85pt;width:31.8pt;height:21.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" strokecolor="#c7000b" strokeweight="2.25pt">
                <v:stroke endarrow="block"/>
              </v:shape>
            </w:pict>
          </mc:Fallback>
        </mc:AlternateContent>
      </w:r>
      <w:r w:rsidRPr="00A477C8">
        <w:rPr>
          <w:noProof/>
          <w:shd w:val="clear" w:color="auto" w:fill="auto"/>
        </w:rPr>
        <mc:AlternateContent>
          <mc:Choice Requires="wps">
            <w:drawing>
              <wp:anchor distT="0" distB="0" distL="114300" distR="114300" simplePos="0" relativeHeight="251727872" behindDoc="0" locked="0" layoutInCell="1" allowOverlap="1" wp14:anchorId="5BEC2C21" wp14:editId="40874790">
                <wp:simplePos x="0" y="0"/>
                <wp:positionH relativeFrom="column">
                  <wp:posOffset>1330325</wp:posOffset>
                </wp:positionH>
                <wp:positionV relativeFrom="paragraph">
                  <wp:posOffset>1464310</wp:posOffset>
                </wp:positionV>
                <wp:extent cx="332740" cy="370205"/>
                <wp:effectExtent l="38100" t="19050" r="29210" b="49530"/>
                <wp:wrapNone/>
                <wp:docPr id="46" name="直接箭头连接符 46"/>
                <wp:cNvGraphicFramePr/>
                <a:graphic xmlns:a="http://schemas.openxmlformats.org/drawingml/2006/main">
                  <a:graphicData uri="http://schemas.microsoft.com/office/word/2010/wordprocessingShape">
                    <wps:wsp>
                      <wps:cNvCnPr/>
                      <wps:spPr>
                        <a:xfrm flipH="1">
                          <a:off x="0" y="0"/>
                          <a:ext cx="332740" cy="37020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26173" id="直接箭头连接符 46" o:spid="_x0000_s1026" type="#_x0000_t32" style="position:absolute;left:0;text-align:left;margin-left:104.75pt;margin-top:115.3pt;width:26.2pt;height:29.1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" strokecolor="#c7000b" strokeweight="2.25pt">
                <v:stroke endarrow="block"/>
              </v:shape>
            </w:pict>
          </mc:Fallback>
        </mc:AlternateContent>
      </w:r>
      <w:r w:rsidRPr="00A477C8">
        <w:rPr>
          <w:noProof/>
        </w:rPr>
        <w:drawing>
          <wp:inline distT="0" distB="0" distL="0" distR="0" wp14:anchorId="50638D22" wp14:editId="3159DF71">
            <wp:extent cx="5415915" cy="2647831"/>
            <wp:effectExtent l="19050" t="19050" r="13335" b="196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20129" cy="2649891"/>
                    </a:xfrm>
                    <a:prstGeom prst="rect">
                      <a:avLst/>
                    </a:prstGeom>
                    <a:noFill/>
                    <a:ln>
                      <a:solidFill>
                        <a:schemeClr val="bg1">
                          <a:lumMod val="85000"/>
                        </a:schemeClr>
                      </a:solidFill>
                    </a:ln>
                  </pic:spPr>
                </pic:pic>
              </a:graphicData>
            </a:graphic>
          </wp:inline>
        </w:drawing>
      </w:r>
    </w:p>
    <w:p w14:paraId="27D78064" w14:textId="3400A912" w:rsidR="005B7D1D" w:rsidRPr="00A477C8" w:rsidRDefault="00E4767E" w:rsidP="006F73A1">
      <w:pPr>
        <w:pStyle w:val="1e"/>
      </w:pPr>
      <w:r w:rsidRPr="00A477C8">
        <w:lastRenderedPageBreak/>
        <w:t>确认设置信息，尤其是配置费用，</w:t>
      </w:r>
      <w:proofErr w:type="gramStart"/>
      <w:r w:rsidRPr="00A477C8">
        <w:t>然后勾选协议</w:t>
      </w:r>
      <w:proofErr w:type="gramEnd"/>
      <w:r w:rsidR="0088717D" w:rsidRPr="00A477C8">
        <w:rPr>
          <w:rFonts w:hint="eastAsia"/>
        </w:rPr>
        <w:t>＂</w:t>
      </w:r>
      <w:r w:rsidR="007342FC" w:rsidRPr="00A477C8">
        <w:t>我已经阅读并同意《</w:t>
      </w:r>
      <w:r w:rsidRPr="00A477C8">
        <w:t>镜像免责声明》</w:t>
      </w:r>
      <w:r w:rsidR="0088717D" w:rsidRPr="00A477C8">
        <w:rPr>
          <w:rFonts w:hint="eastAsia"/>
        </w:rPr>
        <w:t>＂</w:t>
      </w:r>
      <w:r w:rsidR="007342FC" w:rsidRPr="00A477C8">
        <w:t>，单</w:t>
      </w:r>
      <w:r w:rsidRPr="00A477C8">
        <w:t>击</w:t>
      </w:r>
      <w:r w:rsidR="0088717D" w:rsidRPr="00A477C8">
        <w:rPr>
          <w:rFonts w:hint="eastAsia"/>
        </w:rPr>
        <w:t>＂</w:t>
      </w:r>
      <w:r w:rsidRPr="00A477C8">
        <w:t>立即购买</w:t>
      </w:r>
      <w:r w:rsidR="0088717D" w:rsidRPr="00A477C8">
        <w:rPr>
          <w:rFonts w:hint="eastAsia"/>
        </w:rPr>
        <w:t>＂</w:t>
      </w:r>
      <w:r w:rsidRPr="00A477C8">
        <w:t>。</w:t>
      </w:r>
    </w:p>
    <w:p w14:paraId="116544B6" w14:textId="383AA4CB" w:rsidR="005B7D1D" w:rsidRPr="00A477C8" w:rsidRDefault="00E4767E" w:rsidP="006F73A1">
      <w:pPr>
        <w:pStyle w:val="1e"/>
      </w:pPr>
      <w:r w:rsidRPr="00A477C8">
        <w:rPr>
          <w:noProof/>
        </w:rPr>
        <w:drawing>
          <wp:inline distT="0" distB="0" distL="0" distR="0" wp14:anchorId="51292350" wp14:editId="311BB97B">
            <wp:extent cx="3329940" cy="2170073"/>
            <wp:effectExtent l="19050" t="19050" r="22860" b="20955"/>
            <wp:docPr id="65" name="图片 65" descr="C:\Users\swx941157\AppData\Roaming\eSpace_Desktop\UserData\swx941157\imagefiles\1E60F597-9ECC-4378-9847-4EEC8DFB0C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swx941157\AppData\Roaming\eSpace_Desktop\UserData\swx941157\imagefiles\1E60F597-9ECC-4378-9847-4EEC8DFB0C7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383905" cy="2205242"/>
                    </a:xfrm>
                    <a:prstGeom prst="rect">
                      <a:avLst/>
                    </a:prstGeom>
                    <a:noFill/>
                    <a:ln>
                      <a:solidFill>
                        <a:schemeClr val="bg1">
                          <a:lumMod val="85000"/>
                        </a:schemeClr>
                      </a:solidFill>
                    </a:ln>
                  </pic:spPr>
                </pic:pic>
              </a:graphicData>
            </a:graphic>
          </wp:inline>
        </w:drawing>
      </w:r>
    </w:p>
    <w:p w14:paraId="7509BF6C" w14:textId="19B631DE" w:rsidR="005B7D1D" w:rsidRPr="00A477C8" w:rsidRDefault="00E4767E" w:rsidP="006F73A1">
      <w:pPr>
        <w:pStyle w:val="1e"/>
      </w:pPr>
      <w:r w:rsidRPr="00A477C8">
        <w:t>查看云服务器列表</w:t>
      </w:r>
      <w:r w:rsidR="003D1DD6" w:rsidRPr="00A477C8">
        <w:rPr>
          <w:rFonts w:hint="eastAsia"/>
        </w:rPr>
        <w:t>。</w:t>
      </w:r>
    </w:p>
    <w:p w14:paraId="085AB3DE" w14:textId="7DA3D71B" w:rsidR="001A07E2" w:rsidRPr="00A477C8" w:rsidRDefault="001A07E2" w:rsidP="006F73A1">
      <w:pPr>
        <w:pStyle w:val="1e"/>
      </w:pPr>
      <w:r w:rsidRPr="00A477C8">
        <w:rPr>
          <w:noProof/>
          <w:shd w:val="clear" w:color="auto" w:fill="auto"/>
        </w:rPr>
        <mc:AlternateContent>
          <mc:Choice Requires="wps">
            <w:drawing>
              <wp:anchor distT="0" distB="0" distL="114300" distR="114300" simplePos="0" relativeHeight="251821056" behindDoc="0" locked="0" layoutInCell="1" allowOverlap="1" wp14:anchorId="569F7C91" wp14:editId="6726A1E6">
                <wp:simplePos x="0" y="0"/>
                <wp:positionH relativeFrom="column">
                  <wp:posOffset>2664460</wp:posOffset>
                </wp:positionH>
                <wp:positionV relativeFrom="paragraph">
                  <wp:posOffset>546735</wp:posOffset>
                </wp:positionV>
                <wp:extent cx="437515" cy="400685"/>
                <wp:effectExtent l="0" t="0" r="19685" b="18415"/>
                <wp:wrapNone/>
                <wp:docPr id="132" name="矩形 132"/>
                <wp:cNvGraphicFramePr/>
                <a:graphic xmlns:a="http://schemas.openxmlformats.org/drawingml/2006/main">
                  <a:graphicData uri="http://schemas.microsoft.com/office/word/2010/wordprocessingShape">
                    <wps:wsp>
                      <wps:cNvSpPr/>
                      <wps:spPr>
                        <a:xfrm>
                          <a:off x="0" y="0"/>
                          <a:ext cx="437515" cy="40068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16A6B50" id="矩形 132" o:spid="_x0000_s1026" style="position:absolute;left:0;text-align:left;margin-left:209.8pt;margin-top:43.05pt;width:34.45pt;height:31.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" filled="f" strokecolor="#c7000b" strokeweight="2pt"/>
            </w:pict>
          </mc:Fallback>
        </mc:AlternateContent>
      </w:r>
      <w:r w:rsidRPr="00A477C8">
        <w:rPr>
          <w:noProof/>
        </w:rPr>
        <w:drawing>
          <wp:inline distT="0" distB="0" distL="0" distR="0" wp14:anchorId="20B57E2A" wp14:editId="367C394B">
            <wp:extent cx="5349240" cy="975162"/>
            <wp:effectExtent l="19050" t="19050" r="22860" b="158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9693" cy="980713"/>
                    </a:xfrm>
                    <a:prstGeom prst="rect">
                      <a:avLst/>
                    </a:prstGeom>
                    <a:noFill/>
                    <a:ln>
                      <a:solidFill>
                        <a:schemeClr val="bg1">
                          <a:lumMod val="85000"/>
                        </a:schemeClr>
                      </a:solidFill>
                    </a:ln>
                  </pic:spPr>
                </pic:pic>
              </a:graphicData>
            </a:graphic>
          </wp:inline>
        </w:drawing>
      </w:r>
    </w:p>
    <w:p w14:paraId="56255EE7" w14:textId="24C7BF73" w:rsidR="001A07E2" w:rsidRPr="00A477C8" w:rsidRDefault="001A07E2" w:rsidP="006F73A1">
      <w:pPr>
        <w:pStyle w:val="1e"/>
      </w:pPr>
      <w:r w:rsidRPr="00A477C8">
        <w:t>等待几分钟后，状态为</w:t>
      </w:r>
      <w:r w:rsidR="0088717D" w:rsidRPr="00A477C8">
        <w:rPr>
          <w:rFonts w:hint="eastAsia"/>
        </w:rPr>
        <w:t>＂</w:t>
      </w:r>
      <w:r w:rsidRPr="00A477C8">
        <w:t>运行中</w:t>
      </w:r>
      <w:r w:rsidR="0088717D" w:rsidRPr="00A477C8">
        <w:rPr>
          <w:rFonts w:hint="eastAsia"/>
        </w:rPr>
        <w:t>＂</w:t>
      </w:r>
      <w:r w:rsidRPr="00A477C8">
        <w:t>则表示购买成功！</w:t>
      </w:r>
    </w:p>
    <w:p w14:paraId="7436EFD3" w14:textId="77777777" w:rsidR="005B7D1D" w:rsidRPr="00A477C8" w:rsidRDefault="00E4767E" w:rsidP="006F73A1">
      <w:pPr>
        <w:pStyle w:val="1e"/>
      </w:pPr>
      <w:r w:rsidRPr="00A477C8">
        <w:t>注意：本次购买鲲鹏服务器价格为公测价格，具体价格以</w:t>
      </w:r>
      <w:proofErr w:type="gramStart"/>
      <w:r w:rsidRPr="00A477C8">
        <w:t>华为云官网为准</w:t>
      </w:r>
      <w:proofErr w:type="gramEnd"/>
      <w:r w:rsidRPr="00A477C8">
        <w:t>。</w:t>
      </w:r>
    </w:p>
    <w:p w14:paraId="372F7E88" w14:textId="77777777" w:rsidR="005B7D1D" w:rsidRPr="00A477C8" w:rsidRDefault="00E4767E">
      <w:pPr>
        <w:pStyle w:val="2"/>
        <w:rPr>
          <w:rFonts w:ascii="Huawei Sans" w:hAnsi="Huawei Sans"/>
        </w:rPr>
      </w:pPr>
      <w:bookmarkStart w:id="80" w:name="_Toc80620167"/>
      <w:r w:rsidRPr="00A477C8">
        <w:rPr>
          <w:rFonts w:ascii="Huawei Sans" w:hAnsi="Huawei Sans" w:hint="eastAsia"/>
        </w:rPr>
        <w:t>版本编译</w:t>
      </w:r>
      <w:bookmarkEnd w:id="80"/>
    </w:p>
    <w:p w14:paraId="6C5E9DFC" w14:textId="1DAE602B" w:rsidR="003D1DD6" w:rsidRPr="00A477C8" w:rsidRDefault="00B25F1F" w:rsidP="006F73A1">
      <w:pPr>
        <w:pStyle w:val="1e"/>
      </w:pPr>
      <w:r w:rsidRPr="00A477C8">
        <w:rPr>
          <w:rFonts w:hint="eastAsia"/>
        </w:rPr>
        <w:t>openGauss</w:t>
      </w:r>
      <w:r w:rsidRPr="00A477C8">
        <w:rPr>
          <w:rFonts w:hint="eastAsia"/>
        </w:rPr>
        <w:t>的编译和生成安装包的过程已有一个一键式的脚本</w:t>
      </w:r>
      <w:r w:rsidRPr="00A477C8">
        <w:rPr>
          <w:rFonts w:hint="eastAsia"/>
        </w:rPr>
        <w:t>build.sh</w:t>
      </w:r>
      <w:r w:rsidRPr="00A477C8">
        <w:rPr>
          <w:rFonts w:hint="eastAsia"/>
        </w:rPr>
        <w:t>，用户可以通过</w:t>
      </w:r>
      <w:r w:rsidRPr="00A477C8">
        <w:rPr>
          <w:rFonts w:hint="eastAsia"/>
        </w:rPr>
        <w:t>build.sh</w:t>
      </w:r>
      <w:r w:rsidRPr="00A477C8">
        <w:rPr>
          <w:rFonts w:hint="eastAsia"/>
        </w:rPr>
        <w:t>脚本更加方便地进行编译操作。</w:t>
      </w:r>
    </w:p>
    <w:p w14:paraId="341600CC" w14:textId="48B1930D" w:rsidR="005B7D1D" w:rsidRPr="00A477C8" w:rsidRDefault="00E4767E" w:rsidP="006F73A1">
      <w:pPr>
        <w:pStyle w:val="1e"/>
      </w:pPr>
      <w:r w:rsidRPr="00A477C8">
        <w:rPr>
          <w:rFonts w:hint="eastAsia"/>
        </w:rPr>
        <w:t>本节介绍</w:t>
      </w:r>
      <w:r w:rsidRPr="00A477C8">
        <w:rPr>
          <w:rFonts w:hint="eastAsia"/>
        </w:rPr>
        <w:t>openGauss</w:t>
      </w:r>
      <w:r w:rsidR="004D27D6" w:rsidRPr="00A477C8">
        <w:rPr>
          <w:rFonts w:hint="eastAsia"/>
        </w:rPr>
        <w:t>使用一键式脚本</w:t>
      </w:r>
      <w:r w:rsidRPr="00A477C8">
        <w:rPr>
          <w:rFonts w:hint="eastAsia"/>
        </w:rPr>
        <w:t>编译</w:t>
      </w:r>
      <w:r w:rsidR="004D27D6" w:rsidRPr="00A477C8">
        <w:rPr>
          <w:rFonts w:hint="eastAsia"/>
        </w:rPr>
        <w:t>的</w:t>
      </w:r>
      <w:r w:rsidRPr="00A477C8">
        <w:rPr>
          <w:rFonts w:hint="eastAsia"/>
        </w:rPr>
        <w:t>操作步骤</w:t>
      </w:r>
      <w:r w:rsidR="003D1DD6" w:rsidRPr="00A477C8">
        <w:rPr>
          <w:rFonts w:hint="eastAsia"/>
        </w:rPr>
        <w:t>，</w:t>
      </w:r>
      <w:r w:rsidRPr="00A477C8">
        <w:rPr>
          <w:rFonts w:hint="eastAsia"/>
        </w:rPr>
        <w:t>编译流程如</w:t>
      </w:r>
      <w:r w:rsidR="003D3EC3" w:rsidRPr="00A477C8">
        <w:rPr>
          <w:rFonts w:hint="eastAsia"/>
        </w:rPr>
        <w:t>下</w:t>
      </w:r>
      <w:r w:rsidRPr="00A477C8">
        <w:rPr>
          <w:rFonts w:hint="eastAsia"/>
        </w:rPr>
        <w:t>图</w:t>
      </w:r>
      <w:r w:rsidRPr="00A477C8">
        <w:t>所示</w:t>
      </w:r>
      <w:r w:rsidR="003D1DD6" w:rsidRPr="00A477C8">
        <w:rPr>
          <w:rFonts w:hint="eastAsia"/>
        </w:rPr>
        <w:t>：</w:t>
      </w:r>
    </w:p>
    <w:p w14:paraId="4B296056" w14:textId="77777777" w:rsidR="005B7D1D" w:rsidRPr="00A477C8" w:rsidRDefault="00E4767E" w:rsidP="006F73A1">
      <w:pPr>
        <w:pStyle w:val="1e"/>
      </w:pPr>
      <w:r w:rsidRPr="00A477C8">
        <w:rPr>
          <w:noProof/>
        </w:rPr>
        <w:lastRenderedPageBreak/>
        <w:drawing>
          <wp:inline distT="0" distB="0" distL="0" distR="0" wp14:anchorId="1C2B634F" wp14:editId="23CDB4BC">
            <wp:extent cx="2494280" cy="2820670"/>
            <wp:effectExtent l="19050" t="19050" r="20320"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94280" cy="2820670"/>
                    </a:xfrm>
                    <a:prstGeom prst="rect">
                      <a:avLst/>
                    </a:prstGeom>
                    <a:noFill/>
                    <a:ln>
                      <a:solidFill>
                        <a:schemeClr val="bg1">
                          <a:lumMod val="85000"/>
                        </a:schemeClr>
                      </a:solidFill>
                    </a:ln>
                  </pic:spPr>
                </pic:pic>
              </a:graphicData>
            </a:graphic>
          </wp:inline>
        </w:drawing>
      </w:r>
    </w:p>
    <w:p w14:paraId="72B7989C" w14:textId="77777777" w:rsidR="005B7D1D" w:rsidRPr="00A477C8" w:rsidRDefault="00337C92">
      <w:pPr>
        <w:pStyle w:val="3"/>
        <w:rPr>
          <w:rFonts w:ascii="Huawei Sans" w:hAnsi="Huawei Sans" w:cs="Huawei Sans"/>
          <w:b/>
          <w:bCs/>
          <w:sz w:val="44"/>
          <w:szCs w:val="44"/>
        </w:rPr>
      </w:pPr>
      <w:bookmarkStart w:id="81" w:name="_Toc80620168"/>
      <w:r w:rsidRPr="00A477C8">
        <w:rPr>
          <w:rFonts w:ascii="Huawei Sans" w:hAnsi="Huawei Sans" w:hint="eastAsia"/>
        </w:rPr>
        <w:t>代码</w:t>
      </w:r>
      <w:r w:rsidRPr="00A477C8">
        <w:rPr>
          <w:rFonts w:ascii="Huawei Sans" w:hAnsi="Huawei Sans"/>
        </w:rPr>
        <w:t>下载</w:t>
      </w:r>
      <w:bookmarkEnd w:id="81"/>
    </w:p>
    <w:p w14:paraId="08669FEC" w14:textId="437A3A37" w:rsidR="005B7D1D" w:rsidRPr="00A477C8" w:rsidRDefault="00CA18F1">
      <w:pPr>
        <w:pStyle w:val="30"/>
        <w:rPr>
          <w:b/>
          <w:bCs/>
          <w:sz w:val="44"/>
          <w:szCs w:val="44"/>
        </w:rPr>
      </w:pPr>
      <w:r w:rsidRPr="00A477C8">
        <w:rPr>
          <w:rFonts w:hint="eastAsia"/>
        </w:rPr>
        <w:t>登录购买的</w:t>
      </w:r>
      <w:r w:rsidRPr="00A477C8">
        <w:rPr>
          <w:rFonts w:hint="eastAsia"/>
        </w:rPr>
        <w:t>E</w:t>
      </w:r>
      <w:r w:rsidRPr="00A477C8">
        <w:t>CS</w:t>
      </w:r>
      <w:r w:rsidRPr="00A477C8">
        <w:t>实例</w:t>
      </w:r>
      <w:r w:rsidR="00E20949" w:rsidRPr="00A477C8">
        <w:rPr>
          <w:rFonts w:hint="eastAsia"/>
        </w:rPr>
        <w:t>。</w:t>
      </w:r>
    </w:p>
    <w:p w14:paraId="290C1371" w14:textId="4361B597" w:rsidR="00320681" w:rsidRPr="00A477C8" w:rsidRDefault="00320681" w:rsidP="006F73A1">
      <w:pPr>
        <w:pStyle w:val="1e"/>
      </w:pPr>
      <w:r w:rsidRPr="00A477C8">
        <w:t>在弹性</w:t>
      </w:r>
      <w:proofErr w:type="gramStart"/>
      <w:r w:rsidRPr="00A477C8">
        <w:t>云服务</w:t>
      </w:r>
      <w:proofErr w:type="gramEnd"/>
      <w:r w:rsidRPr="00A477C8">
        <w:t>列表上，单击服务器后面的</w:t>
      </w:r>
      <w:r w:rsidR="0088717D" w:rsidRPr="00A477C8">
        <w:rPr>
          <w:rFonts w:hint="eastAsia"/>
        </w:rPr>
        <w:t>＂</w:t>
      </w:r>
      <w:r w:rsidRPr="00A477C8">
        <w:t>远程登录</w:t>
      </w:r>
      <w:r w:rsidR="0088717D" w:rsidRPr="00A477C8">
        <w:rPr>
          <w:rFonts w:hint="eastAsia"/>
        </w:rPr>
        <w:t>＂</w:t>
      </w:r>
      <w:r w:rsidRPr="00A477C8">
        <w:t>操作，</w:t>
      </w:r>
      <w:r w:rsidR="005130EB" w:rsidRPr="00A477C8">
        <w:t>以</w:t>
      </w:r>
      <w:r w:rsidR="005130EB" w:rsidRPr="00A477C8">
        <w:rPr>
          <w:rFonts w:hint="eastAsia"/>
        </w:rPr>
        <w:t>r</w:t>
      </w:r>
      <w:r w:rsidR="005130EB" w:rsidRPr="00A477C8">
        <w:t>oot</w:t>
      </w:r>
      <w:r w:rsidR="005130EB" w:rsidRPr="00A477C8">
        <w:t>用户登录至服务器。</w:t>
      </w:r>
    </w:p>
    <w:p w14:paraId="1243C6AE" w14:textId="4BCA4C1E" w:rsidR="00F34CC2" w:rsidRPr="00A477C8" w:rsidRDefault="00F34CC2" w:rsidP="006F73A1">
      <w:pPr>
        <w:pStyle w:val="1e"/>
      </w:pPr>
      <w:r>
        <w:rPr>
          <w:noProof/>
        </w:rPr>
        <w:drawing>
          <wp:inline distT="0" distB="0" distL="0" distR="0" wp14:anchorId="2AD6F184" wp14:editId="2FBD72B6">
            <wp:extent cx="5432391" cy="1015685"/>
            <wp:effectExtent l="19050" t="19050" r="16510"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45520" cy="1018140"/>
                    </a:xfrm>
                    <a:prstGeom prst="rect">
                      <a:avLst/>
                    </a:prstGeom>
                    <a:noFill/>
                    <a:ln>
                      <a:solidFill>
                        <a:schemeClr val="bg1">
                          <a:lumMod val="85000"/>
                        </a:schemeClr>
                      </a:solidFill>
                    </a:ln>
                  </pic:spPr>
                </pic:pic>
              </a:graphicData>
            </a:graphic>
          </wp:inline>
        </w:drawing>
      </w:r>
    </w:p>
    <w:p w14:paraId="202D4707" w14:textId="27C3E503" w:rsidR="00C87A67" w:rsidRPr="00A477C8" w:rsidRDefault="0013507B" w:rsidP="00C87A67">
      <w:pPr>
        <w:pStyle w:val="30"/>
      </w:pPr>
      <w:r w:rsidRPr="00A477C8">
        <w:t>在</w:t>
      </w:r>
      <w:r w:rsidR="00B25F1F" w:rsidRPr="00A477C8">
        <w:rPr>
          <w:rFonts w:hint="eastAsia"/>
        </w:rPr>
        <w:t>L</w:t>
      </w:r>
      <w:r w:rsidRPr="00A477C8">
        <w:t>inux</w:t>
      </w:r>
      <w:r w:rsidRPr="00A477C8">
        <w:t>环境</w:t>
      </w:r>
      <w:r w:rsidRPr="00A477C8">
        <w:rPr>
          <w:rFonts w:hint="eastAsia"/>
        </w:rPr>
        <w:t>下</w:t>
      </w:r>
      <w:r w:rsidR="00C87A67" w:rsidRPr="00A477C8">
        <w:rPr>
          <w:rFonts w:hint="eastAsia"/>
        </w:rPr>
        <w:t>安装软件依赖包。</w:t>
      </w:r>
    </w:p>
    <w:p w14:paraId="31E1A5EE" w14:textId="1484AE0D" w:rsidR="00C87A67" w:rsidRPr="00A477C8" w:rsidRDefault="00C87A67"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[root@ecs-5045 ~]#</w:t>
      </w:r>
      <w:r w:rsidRPr="00A477C8">
        <w:rPr>
          <w:rFonts w:eastAsia="方正兰亭黑简体" w:hint="eastAsia"/>
          <w:noProof/>
          <w:snapToGrid w:val="0"/>
          <w:color w:val="auto"/>
          <w:shd w:val="pct15" w:color="auto" w:fill="FFFFFF"/>
        </w:rPr>
        <w:t xml:space="preserve"> </w:t>
      </w:r>
      <w:r w:rsidRPr="00A477C8">
        <w:rPr>
          <w:rFonts w:eastAsia="方正兰亭黑简体"/>
          <w:noProof/>
          <w:snapToGrid w:val="0"/>
          <w:color w:val="C00000"/>
          <w:shd w:val="pct15" w:color="auto" w:fill="FFFFFF"/>
        </w:rPr>
        <w:t>yum install -y autoconf gcc gcc-c++ libaio-devel flex bison ncurses-devel glibc-devel patch readline readline-devel dkms python3-devel pam-devel libffi-devel automake byacc cmake openssl-devel libtool-devel</w:t>
      </w:r>
    </w:p>
    <w:p w14:paraId="449DE062" w14:textId="397ADAAB" w:rsidR="00320681" w:rsidRPr="00A477C8" w:rsidRDefault="00320681" w:rsidP="00C87A67">
      <w:pPr>
        <w:pStyle w:val="30"/>
      </w:pPr>
      <w:r w:rsidRPr="00A477C8">
        <w:t>在</w:t>
      </w:r>
      <w:r w:rsidR="00B25F1F" w:rsidRPr="00A477C8">
        <w:rPr>
          <w:rFonts w:hint="eastAsia"/>
        </w:rPr>
        <w:t>L</w:t>
      </w:r>
      <w:r w:rsidR="00B25F1F" w:rsidRPr="00A477C8">
        <w:t>inux</w:t>
      </w:r>
      <w:r w:rsidRPr="00A477C8">
        <w:t>环境</w:t>
      </w:r>
      <w:r w:rsidRPr="00A477C8">
        <w:rPr>
          <w:rFonts w:hint="eastAsia"/>
        </w:rPr>
        <w:t>下安装</w:t>
      </w:r>
      <w:r w:rsidRPr="00A477C8">
        <w:t>G</w:t>
      </w:r>
      <w:r w:rsidRPr="00A477C8">
        <w:rPr>
          <w:rFonts w:hint="eastAsia"/>
        </w:rPr>
        <w:t>it</w:t>
      </w:r>
      <w:r w:rsidRPr="00A477C8">
        <w:rPr>
          <w:rFonts w:hint="eastAsia"/>
        </w:rPr>
        <w:t>工具并配置</w:t>
      </w:r>
      <w:r w:rsidRPr="00A477C8">
        <w:t>G</w:t>
      </w:r>
      <w:r w:rsidRPr="00A477C8">
        <w:rPr>
          <w:rFonts w:hint="eastAsia"/>
        </w:rPr>
        <w:t>it</w:t>
      </w:r>
      <w:r w:rsidRPr="00A477C8">
        <w:rPr>
          <w:rFonts w:hint="eastAsia"/>
        </w:rPr>
        <w:t>环境。</w:t>
      </w:r>
    </w:p>
    <w:p w14:paraId="6411CEF7" w14:textId="31DB016A" w:rsidR="005B7D1D" w:rsidRPr="00A477C8" w:rsidRDefault="00B2496E" w:rsidP="006F73A1">
      <w:pPr>
        <w:pStyle w:val="affffe"/>
        <w:rPr>
          <w:rFonts w:eastAsia="方正兰亭黑简体"/>
          <w:noProof/>
          <w:snapToGrid w:val="0"/>
          <w:color w:val="auto"/>
          <w:shd w:val="pct15" w:color="auto" w:fill="FFFFFF"/>
        </w:rPr>
      </w:pPr>
      <w:r w:rsidRPr="00A477C8">
        <w:rPr>
          <w:rFonts w:eastAsia="方正兰亭黑简体"/>
          <w:noProof/>
          <w:snapToGrid w:val="0"/>
          <w:color w:val="auto"/>
          <w:shd w:val="pct15" w:color="auto" w:fill="FFFFFF"/>
        </w:rPr>
        <w:t>[root@ecs-5045 ~]#</w:t>
      </w:r>
      <w:r w:rsidR="00E4767E" w:rsidRPr="00A477C8">
        <w:rPr>
          <w:rFonts w:eastAsia="方正兰亭黑简体" w:hint="eastAsia"/>
          <w:noProof/>
          <w:snapToGrid w:val="0"/>
          <w:color w:val="auto"/>
          <w:shd w:val="pct15" w:color="auto" w:fill="FFFFFF"/>
        </w:rPr>
        <w:t xml:space="preserve"> </w:t>
      </w:r>
      <w:r w:rsidR="00E4767E" w:rsidRPr="00A477C8">
        <w:rPr>
          <w:rFonts w:eastAsia="方正兰亭黑简体" w:hint="eastAsia"/>
          <w:noProof/>
          <w:snapToGrid w:val="0"/>
          <w:color w:val="C00000"/>
          <w:shd w:val="pct15" w:color="auto" w:fill="FFFFFF"/>
        </w:rPr>
        <w:t>yum install git -y</w:t>
      </w:r>
      <w:r w:rsidR="00E4767E" w:rsidRPr="00A477C8">
        <w:rPr>
          <w:rFonts w:eastAsia="方正兰亭黑简体" w:hint="eastAsia"/>
          <w:noProof/>
          <w:snapToGrid w:val="0"/>
          <w:shd w:val="pct15" w:color="auto" w:fill="FFFFFF"/>
        </w:rPr>
        <w:t xml:space="preserve"> </w:t>
      </w:r>
      <w:r w:rsidR="00E4767E" w:rsidRPr="00A477C8">
        <w:rPr>
          <w:rFonts w:eastAsia="方正兰亭黑简体" w:hint="eastAsia"/>
          <w:noProof/>
          <w:snapToGrid w:val="0"/>
          <w:color w:val="auto"/>
          <w:shd w:val="pct15" w:color="auto" w:fill="FFFFFF"/>
        </w:rPr>
        <w:t xml:space="preserve">   </w:t>
      </w:r>
      <w:r w:rsidR="002224A6" w:rsidRPr="00A477C8">
        <w:rPr>
          <w:rFonts w:eastAsia="方正兰亭黑简体" w:hint="eastAsia"/>
          <w:noProof/>
          <w:snapToGrid w:val="0"/>
          <w:shd w:val="pct15" w:color="auto" w:fill="FFFFFF"/>
        </w:rPr>
        <w:t>---</w:t>
      </w:r>
      <w:r w:rsidR="00E4767E" w:rsidRPr="00A477C8">
        <w:rPr>
          <w:rFonts w:eastAsia="方正兰亭黑简体" w:hint="eastAsia"/>
          <w:noProof/>
          <w:snapToGrid w:val="0"/>
          <w:shd w:val="pct15" w:color="auto" w:fill="FFFFFF"/>
        </w:rPr>
        <w:t>安装</w:t>
      </w:r>
      <w:r w:rsidR="00E4767E" w:rsidRPr="00A477C8">
        <w:rPr>
          <w:rFonts w:eastAsia="方正兰亭黑简体" w:hint="eastAsia"/>
          <w:noProof/>
          <w:snapToGrid w:val="0"/>
          <w:shd w:val="pct15" w:color="auto" w:fill="FFFFFF"/>
        </w:rPr>
        <w:t>git</w:t>
      </w:r>
      <w:r w:rsidR="00E4767E" w:rsidRPr="00A477C8">
        <w:rPr>
          <w:rFonts w:eastAsia="方正兰亭黑简体" w:hint="eastAsia"/>
          <w:noProof/>
          <w:snapToGrid w:val="0"/>
          <w:shd w:val="pct15" w:color="auto" w:fill="FFFFFF"/>
        </w:rPr>
        <w:t>工具</w:t>
      </w:r>
    </w:p>
    <w:p w14:paraId="1A3DB658" w14:textId="416D9397" w:rsidR="005B7D1D" w:rsidRPr="00A477C8" w:rsidRDefault="00B2496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[root@ecs-5045 ~]#</w:t>
      </w:r>
      <w:r w:rsidRPr="00A477C8">
        <w:rPr>
          <w:rFonts w:eastAsia="方正兰亭黑简体" w:hint="eastAsia"/>
          <w:noProof/>
          <w:snapToGrid w:val="0"/>
          <w:color w:val="C00000"/>
          <w:shd w:val="pct15" w:color="auto" w:fill="FFFFFF"/>
        </w:rPr>
        <w:t xml:space="preserve"> </w:t>
      </w:r>
      <w:r w:rsidR="00E4767E" w:rsidRPr="00A477C8">
        <w:rPr>
          <w:rFonts w:eastAsia="方正兰亭黑简体" w:hint="eastAsia"/>
          <w:noProof/>
          <w:snapToGrid w:val="0"/>
          <w:color w:val="C00000"/>
          <w:shd w:val="pct15" w:color="auto" w:fill="FFFFFF"/>
        </w:rPr>
        <w:t>git config --global user.name "</w:t>
      </w:r>
      <w:r w:rsidR="00E4767E" w:rsidRPr="00A477C8">
        <w:rPr>
          <w:rFonts w:eastAsia="方正兰亭黑简体" w:hint="eastAsia"/>
          <w:b/>
          <w:noProof/>
          <w:snapToGrid w:val="0"/>
          <w:color w:val="C00000"/>
          <w:shd w:val="pct15" w:color="auto" w:fill="FFFFFF"/>
        </w:rPr>
        <w:t>Your Name</w:t>
      </w:r>
      <w:r w:rsidR="00E4767E" w:rsidRPr="00A477C8">
        <w:rPr>
          <w:rFonts w:eastAsia="方正兰亭黑简体" w:hint="eastAsia"/>
          <w:noProof/>
          <w:snapToGrid w:val="0"/>
          <w:color w:val="C00000"/>
          <w:shd w:val="pct15" w:color="auto" w:fill="FFFFFF"/>
        </w:rPr>
        <w:t xml:space="preserve">" </w:t>
      </w:r>
      <w:r w:rsidR="00E4767E" w:rsidRPr="00A477C8">
        <w:rPr>
          <w:rFonts w:eastAsia="方正兰亭黑简体" w:hint="eastAsia"/>
          <w:noProof/>
          <w:snapToGrid w:val="0"/>
          <w:shd w:val="pct15" w:color="auto" w:fill="FFFFFF"/>
        </w:rPr>
        <w:t xml:space="preserve">         </w:t>
      </w:r>
      <w:r w:rsidR="002224A6" w:rsidRPr="00A477C8">
        <w:rPr>
          <w:rFonts w:eastAsia="方正兰亭黑简体" w:hint="eastAsia"/>
          <w:noProof/>
          <w:snapToGrid w:val="0"/>
          <w:color w:val="C7000B"/>
          <w:shd w:val="pct15" w:color="auto" w:fill="FFFFFF"/>
        </w:rPr>
        <w:t>---</w:t>
      </w:r>
      <w:r w:rsidR="00E4767E" w:rsidRPr="00A477C8">
        <w:rPr>
          <w:rFonts w:eastAsia="方正兰亭黑简体" w:hint="eastAsia"/>
          <w:noProof/>
          <w:snapToGrid w:val="0"/>
          <w:color w:val="C7000B"/>
          <w:shd w:val="pct15" w:color="auto" w:fill="FFFFFF"/>
        </w:rPr>
        <w:t xml:space="preserve"> </w:t>
      </w:r>
      <w:r w:rsidR="00E4767E" w:rsidRPr="00A477C8">
        <w:rPr>
          <w:rFonts w:eastAsia="方正兰亭黑简体" w:hint="eastAsia"/>
          <w:noProof/>
          <w:snapToGrid w:val="0"/>
          <w:color w:val="C7000B"/>
          <w:shd w:val="pct15" w:color="auto" w:fill="FFFFFF"/>
        </w:rPr>
        <w:t>配置</w:t>
      </w:r>
      <w:r w:rsidR="00E4767E" w:rsidRPr="00A477C8">
        <w:rPr>
          <w:rFonts w:eastAsia="方正兰亭黑简体" w:hint="eastAsia"/>
          <w:noProof/>
          <w:snapToGrid w:val="0"/>
          <w:color w:val="C7000B"/>
          <w:shd w:val="pct15" w:color="auto" w:fill="FFFFFF"/>
        </w:rPr>
        <w:t>git</w:t>
      </w:r>
      <w:r w:rsidR="00E4767E" w:rsidRPr="00A477C8">
        <w:rPr>
          <w:rFonts w:eastAsia="方正兰亭黑简体" w:hint="eastAsia"/>
          <w:noProof/>
          <w:snapToGrid w:val="0"/>
          <w:color w:val="C7000B"/>
          <w:shd w:val="pct15" w:color="auto" w:fill="FFFFFF"/>
        </w:rPr>
        <w:t>用户名</w:t>
      </w:r>
    </w:p>
    <w:p w14:paraId="4C8914ED" w14:textId="24D62FB8" w:rsidR="005B7D1D" w:rsidRPr="00A477C8" w:rsidRDefault="00B2496E" w:rsidP="006F73A1">
      <w:pPr>
        <w:pStyle w:val="affffe"/>
        <w:rPr>
          <w:rFonts w:eastAsia="方正兰亭黑简体"/>
          <w:noProof/>
          <w:snapToGrid w:val="0"/>
          <w:color w:val="C7000B"/>
          <w:shd w:val="pct15" w:color="auto" w:fill="FFFFFF"/>
        </w:rPr>
      </w:pPr>
      <w:r w:rsidRPr="00A477C8">
        <w:rPr>
          <w:rFonts w:eastAsia="方正兰亭黑简体"/>
          <w:noProof/>
          <w:snapToGrid w:val="0"/>
          <w:shd w:val="pct15" w:color="auto" w:fill="FFFFFF"/>
        </w:rPr>
        <w:t>[root@ecs-5045 ~]#</w:t>
      </w:r>
      <w:r w:rsidR="00E4767E" w:rsidRPr="00A477C8">
        <w:rPr>
          <w:rFonts w:eastAsia="方正兰亭黑简体" w:hint="eastAsia"/>
          <w:noProof/>
          <w:snapToGrid w:val="0"/>
          <w:color w:val="C00000"/>
          <w:shd w:val="pct15" w:color="auto" w:fill="FFFFFF"/>
        </w:rPr>
        <w:t xml:space="preserve"> git config --global user.email </w:t>
      </w:r>
      <w:hyperlink r:id="rId73" w:history="1">
        <w:r w:rsidR="00E4767E" w:rsidRPr="00A477C8">
          <w:rPr>
            <w:rFonts w:eastAsia="方正兰亭黑简体" w:hint="eastAsia"/>
            <w:noProof/>
            <w:snapToGrid w:val="0"/>
            <w:color w:val="C00000"/>
            <w:shd w:val="pct15" w:color="auto" w:fill="FFFFFF"/>
          </w:rPr>
          <w:t>"</w:t>
        </w:r>
        <w:r w:rsidR="00E4767E" w:rsidRPr="00A477C8">
          <w:rPr>
            <w:rFonts w:eastAsia="方正兰亭黑简体" w:hint="eastAsia"/>
            <w:b/>
            <w:noProof/>
            <w:snapToGrid w:val="0"/>
            <w:color w:val="C00000"/>
            <w:shd w:val="pct15" w:color="auto" w:fill="FFFFFF"/>
          </w:rPr>
          <w:t>email@example.com</w:t>
        </w:r>
        <w:r w:rsidR="00E4767E" w:rsidRPr="00A477C8">
          <w:rPr>
            <w:rFonts w:eastAsia="方正兰亭黑简体" w:hint="eastAsia"/>
            <w:noProof/>
            <w:snapToGrid w:val="0"/>
            <w:color w:val="C00000"/>
            <w:shd w:val="pct15" w:color="auto" w:fill="FFFFFF"/>
          </w:rPr>
          <w:t>"</w:t>
        </w:r>
      </w:hyperlink>
      <w:r w:rsidR="00E4767E" w:rsidRPr="00A477C8">
        <w:rPr>
          <w:rFonts w:eastAsia="方正兰亭黑简体" w:hint="eastAsia"/>
          <w:noProof/>
          <w:snapToGrid w:val="0"/>
          <w:shd w:val="pct15" w:color="auto" w:fill="FFFFFF"/>
        </w:rPr>
        <w:t xml:space="preserve">  </w:t>
      </w:r>
      <w:r w:rsidR="002224A6" w:rsidRPr="00A477C8">
        <w:rPr>
          <w:rFonts w:eastAsia="方正兰亭黑简体" w:hint="eastAsia"/>
          <w:noProof/>
          <w:snapToGrid w:val="0"/>
          <w:color w:val="C7000B"/>
          <w:shd w:val="pct15" w:color="auto" w:fill="FFFFFF"/>
        </w:rPr>
        <w:t>---</w:t>
      </w:r>
      <w:r w:rsidR="00E4767E" w:rsidRPr="00A477C8">
        <w:rPr>
          <w:rFonts w:eastAsia="方正兰亭黑简体" w:hint="eastAsia"/>
          <w:noProof/>
          <w:snapToGrid w:val="0"/>
          <w:color w:val="C7000B"/>
          <w:shd w:val="pct15" w:color="auto" w:fill="FFFFFF"/>
        </w:rPr>
        <w:t xml:space="preserve"> </w:t>
      </w:r>
      <w:r w:rsidR="00E4767E" w:rsidRPr="00A477C8">
        <w:rPr>
          <w:rFonts w:eastAsia="方正兰亭黑简体" w:hint="eastAsia"/>
          <w:noProof/>
          <w:snapToGrid w:val="0"/>
          <w:color w:val="C7000B"/>
          <w:shd w:val="pct15" w:color="auto" w:fill="FFFFFF"/>
        </w:rPr>
        <w:t>配置</w:t>
      </w:r>
      <w:r w:rsidR="00E4767E" w:rsidRPr="00A477C8">
        <w:rPr>
          <w:rFonts w:eastAsia="方正兰亭黑简体" w:hint="eastAsia"/>
          <w:noProof/>
          <w:snapToGrid w:val="0"/>
          <w:color w:val="C7000B"/>
          <w:shd w:val="pct15" w:color="auto" w:fill="FFFFFF"/>
        </w:rPr>
        <w:t>git</w:t>
      </w:r>
      <w:r w:rsidR="00E4767E" w:rsidRPr="00A477C8">
        <w:rPr>
          <w:rFonts w:eastAsia="方正兰亭黑简体" w:hint="eastAsia"/>
          <w:noProof/>
          <w:snapToGrid w:val="0"/>
          <w:color w:val="C7000B"/>
          <w:shd w:val="pct15" w:color="auto" w:fill="FFFFFF"/>
        </w:rPr>
        <w:t>全局邮件账号</w:t>
      </w:r>
    </w:p>
    <w:p w14:paraId="4755EA24" w14:textId="341429FA" w:rsidR="00D44534" w:rsidRPr="00A477C8" w:rsidRDefault="00D44534" w:rsidP="006F73A1">
      <w:pPr>
        <w:pStyle w:val="1e"/>
        <w:rPr>
          <w:noProof/>
          <w:snapToGrid w:val="0"/>
          <w:shd w:val="clear" w:color="auto" w:fill="auto"/>
        </w:rPr>
      </w:pPr>
      <w:r w:rsidRPr="00A477C8">
        <w:rPr>
          <w:rFonts w:hint="eastAsia"/>
          <w:noProof/>
          <w:snapToGrid w:val="0"/>
          <w:shd w:val="clear" w:color="auto" w:fill="auto"/>
        </w:rPr>
        <w:t>Your Name</w:t>
      </w:r>
      <w:r w:rsidRPr="00A477C8">
        <w:rPr>
          <w:rFonts w:hint="eastAsia"/>
          <w:noProof/>
          <w:snapToGrid w:val="0"/>
          <w:shd w:val="clear" w:color="auto" w:fill="auto"/>
        </w:rPr>
        <w:t>为自己的</w:t>
      </w:r>
      <w:r w:rsidRPr="00A477C8">
        <w:rPr>
          <w:rFonts w:hint="eastAsia"/>
          <w:noProof/>
          <w:snapToGrid w:val="0"/>
          <w:shd w:val="clear" w:color="auto" w:fill="auto"/>
        </w:rPr>
        <w:t>git</w:t>
      </w:r>
      <w:r w:rsidRPr="00A477C8">
        <w:rPr>
          <w:rFonts w:hint="eastAsia"/>
          <w:noProof/>
          <w:snapToGrid w:val="0"/>
          <w:shd w:val="clear" w:color="auto" w:fill="auto"/>
        </w:rPr>
        <w:t>用户名，请替换为实际自己实际用户名。</w:t>
      </w:r>
    </w:p>
    <w:p w14:paraId="6F9C7E45" w14:textId="37E8A056" w:rsidR="00D44534" w:rsidRPr="00A477C8" w:rsidRDefault="00D44534" w:rsidP="006F73A1">
      <w:pPr>
        <w:pStyle w:val="1e"/>
        <w:rPr>
          <w:noProof/>
          <w:snapToGrid w:val="0"/>
          <w:shd w:val="clear" w:color="auto" w:fill="auto"/>
        </w:rPr>
      </w:pPr>
      <w:r w:rsidRPr="00A477C8">
        <w:rPr>
          <w:rFonts w:hint="eastAsia"/>
          <w:noProof/>
          <w:snapToGrid w:val="0"/>
          <w:shd w:val="clear" w:color="auto" w:fill="auto"/>
        </w:rPr>
        <w:t>emai</w:t>
      </w:r>
      <w:r w:rsidR="00B11568" w:rsidRPr="00A477C8">
        <w:rPr>
          <w:rFonts w:hint="eastAsia"/>
          <w:noProof/>
          <w:snapToGrid w:val="0"/>
          <w:shd w:val="clear" w:color="auto" w:fill="auto"/>
        </w:rPr>
        <w:t>l@example.com</w:t>
      </w:r>
      <w:r w:rsidRPr="00A477C8">
        <w:rPr>
          <w:noProof/>
          <w:snapToGrid w:val="0"/>
          <w:shd w:val="clear" w:color="auto" w:fill="auto"/>
        </w:rPr>
        <w:t>为注册</w:t>
      </w:r>
      <w:r w:rsidRPr="00A477C8">
        <w:rPr>
          <w:noProof/>
          <w:snapToGrid w:val="0"/>
          <w:shd w:val="clear" w:color="auto" w:fill="auto"/>
        </w:rPr>
        <w:t>Gitee</w:t>
      </w:r>
      <w:r w:rsidRPr="00A477C8">
        <w:rPr>
          <w:noProof/>
          <w:snapToGrid w:val="0"/>
          <w:shd w:val="clear" w:color="auto" w:fill="auto"/>
        </w:rPr>
        <w:t>的主邮箱</w:t>
      </w:r>
      <w:r w:rsidRPr="00A477C8">
        <w:rPr>
          <w:rFonts w:hint="eastAsia"/>
          <w:noProof/>
          <w:snapToGrid w:val="0"/>
          <w:shd w:val="clear" w:color="auto" w:fill="auto"/>
        </w:rPr>
        <w:t>，请替换为实际自己实际</w:t>
      </w:r>
      <w:r w:rsidRPr="00A477C8">
        <w:rPr>
          <w:noProof/>
          <w:snapToGrid w:val="0"/>
          <w:shd w:val="clear" w:color="auto" w:fill="auto"/>
        </w:rPr>
        <w:t>主邮箱。</w:t>
      </w:r>
    </w:p>
    <w:p w14:paraId="18096A65" w14:textId="32321528" w:rsidR="00EF5D01" w:rsidRPr="00A477C8" w:rsidRDefault="00EF5D01" w:rsidP="006F73A1">
      <w:pPr>
        <w:pStyle w:val="1e"/>
      </w:pPr>
      <w:r w:rsidRPr="00A477C8">
        <w:rPr>
          <w:rFonts w:hint="eastAsia"/>
        </w:rPr>
        <w:t>生成</w:t>
      </w:r>
      <w:r w:rsidR="009917EF" w:rsidRPr="00A477C8">
        <w:rPr>
          <w:rFonts w:hint="eastAsia"/>
        </w:rPr>
        <w:t>G</w:t>
      </w:r>
      <w:r w:rsidRPr="00A477C8">
        <w:rPr>
          <w:rFonts w:hint="eastAsia"/>
        </w:rPr>
        <w:t>it</w:t>
      </w:r>
      <w:r w:rsidRPr="00A477C8">
        <w:rPr>
          <w:rFonts w:hint="eastAsia"/>
        </w:rPr>
        <w:t>公</w:t>
      </w:r>
      <w:proofErr w:type="gramStart"/>
      <w:r w:rsidRPr="00A477C8">
        <w:rPr>
          <w:rFonts w:hint="eastAsia"/>
        </w:rPr>
        <w:t>钥</w:t>
      </w:r>
      <w:proofErr w:type="gramEnd"/>
      <w:r w:rsidRPr="00A477C8">
        <w:rPr>
          <w:rFonts w:hint="eastAsia"/>
        </w:rPr>
        <w:t>和</w:t>
      </w:r>
      <w:proofErr w:type="gramStart"/>
      <w:r w:rsidRPr="00A477C8">
        <w:rPr>
          <w:rFonts w:hint="eastAsia"/>
        </w:rPr>
        <w:t>私</w:t>
      </w:r>
      <w:proofErr w:type="gramEnd"/>
      <w:r w:rsidRPr="00A477C8">
        <w:rPr>
          <w:rFonts w:hint="eastAsia"/>
        </w:rPr>
        <w:t>钥。</w:t>
      </w:r>
    </w:p>
    <w:p w14:paraId="56B5D06B" w14:textId="77777777" w:rsidR="00EF5D01" w:rsidRPr="00A477C8" w:rsidRDefault="00EF5D01" w:rsidP="006F73A1">
      <w:pPr>
        <w:pStyle w:val="affffe"/>
        <w:rPr>
          <w:rFonts w:eastAsia="方正兰亭黑简体"/>
          <w:noProof/>
          <w:snapToGrid w:val="0"/>
          <w:color w:val="C7000B"/>
          <w:shd w:val="pct15" w:color="auto" w:fill="FFFFFF"/>
        </w:rPr>
      </w:pPr>
      <w:r w:rsidRPr="00A477C8">
        <w:rPr>
          <w:rFonts w:eastAsia="方正兰亭黑简体"/>
          <w:noProof/>
          <w:snapToGrid w:val="0"/>
          <w:shd w:val="pct15" w:color="auto" w:fill="FFFFFF"/>
        </w:rPr>
        <w:t>[root@ecs-5045 ~]#</w:t>
      </w:r>
      <w:r w:rsidRPr="00A477C8">
        <w:rPr>
          <w:rFonts w:eastAsia="方正兰亭黑简体" w:hint="eastAsia"/>
          <w:noProof/>
          <w:snapToGrid w:val="0"/>
          <w:color w:val="C00000"/>
          <w:shd w:val="pct15" w:color="auto" w:fill="FFFFFF"/>
        </w:rPr>
        <w:t xml:space="preserve"> ssh-keygen -t rsa -C </w:t>
      </w:r>
      <w:hyperlink r:id="rId74" w:history="1">
        <w:r w:rsidRPr="00A477C8">
          <w:rPr>
            <w:rFonts w:eastAsia="方正兰亭黑简体" w:hint="eastAsia"/>
            <w:noProof/>
            <w:snapToGrid w:val="0"/>
            <w:color w:val="C00000"/>
            <w:shd w:val="pct15" w:color="auto" w:fill="FFFFFF"/>
          </w:rPr>
          <w:t>"</w:t>
        </w:r>
        <w:r w:rsidRPr="00A477C8">
          <w:rPr>
            <w:rFonts w:eastAsia="方正兰亭黑简体" w:hint="eastAsia"/>
            <w:b/>
            <w:noProof/>
            <w:snapToGrid w:val="0"/>
            <w:color w:val="C00000"/>
            <w:shd w:val="pct15" w:color="auto" w:fill="FFFFFF"/>
          </w:rPr>
          <w:t>email@example.com</w:t>
        </w:r>
        <w:r w:rsidRPr="00A477C8">
          <w:rPr>
            <w:rFonts w:eastAsia="方正兰亭黑简体" w:hint="eastAsia"/>
            <w:noProof/>
            <w:snapToGrid w:val="0"/>
            <w:color w:val="C00000"/>
            <w:shd w:val="pct15" w:color="auto" w:fill="FFFFFF"/>
          </w:rPr>
          <w:t>"</w:t>
        </w:r>
      </w:hyperlink>
      <w:r w:rsidRPr="00A477C8">
        <w:rPr>
          <w:rFonts w:eastAsia="方正兰亭黑简体" w:hint="eastAsia"/>
          <w:noProof/>
          <w:snapToGrid w:val="0"/>
          <w:shd w:val="pct15" w:color="auto" w:fill="FFFFFF"/>
        </w:rPr>
        <w:t xml:space="preserve">         </w:t>
      </w:r>
      <w:r w:rsidRPr="00A477C8">
        <w:rPr>
          <w:rFonts w:eastAsia="方正兰亭黑简体" w:hint="eastAsia"/>
          <w:noProof/>
          <w:snapToGrid w:val="0"/>
          <w:color w:val="C7000B"/>
          <w:shd w:val="pct15" w:color="auto" w:fill="FFFFFF"/>
        </w:rPr>
        <w:t xml:space="preserve">--- </w:t>
      </w:r>
      <w:r w:rsidRPr="00A477C8">
        <w:rPr>
          <w:rFonts w:eastAsia="方正兰亭黑简体" w:hint="eastAsia"/>
          <w:noProof/>
          <w:snapToGrid w:val="0"/>
          <w:color w:val="C7000B"/>
          <w:shd w:val="pct15" w:color="auto" w:fill="FFFFFF"/>
        </w:rPr>
        <w:t>生成</w:t>
      </w:r>
      <w:r w:rsidRPr="00A477C8">
        <w:rPr>
          <w:rFonts w:eastAsia="方正兰亭黑简体" w:hint="eastAsia"/>
          <w:noProof/>
          <w:snapToGrid w:val="0"/>
          <w:color w:val="C7000B"/>
          <w:shd w:val="pct15" w:color="auto" w:fill="FFFFFF"/>
        </w:rPr>
        <w:t>git</w:t>
      </w:r>
      <w:r w:rsidRPr="00A477C8">
        <w:rPr>
          <w:rFonts w:eastAsia="方正兰亭黑简体" w:hint="eastAsia"/>
          <w:noProof/>
          <w:snapToGrid w:val="0"/>
          <w:color w:val="C7000B"/>
          <w:shd w:val="pct15" w:color="auto" w:fill="FFFFFF"/>
        </w:rPr>
        <w:t>公钥和私钥</w:t>
      </w:r>
    </w:p>
    <w:p w14:paraId="1BCCBB61" w14:textId="2DFA87AE" w:rsidR="00EF5D01" w:rsidRPr="00A477C8" w:rsidRDefault="00EF5D01" w:rsidP="006F73A1">
      <w:pPr>
        <w:pStyle w:val="1e"/>
        <w:rPr>
          <w:noProof/>
          <w:snapToGrid w:val="0"/>
          <w:shd w:val="clear" w:color="auto" w:fill="auto"/>
        </w:rPr>
      </w:pPr>
      <w:r w:rsidRPr="00A477C8">
        <w:rPr>
          <w:rFonts w:hint="eastAsia"/>
          <w:noProof/>
          <w:snapToGrid w:val="0"/>
          <w:shd w:val="clear" w:color="auto" w:fill="auto"/>
        </w:rPr>
        <w:t>email@example.com</w:t>
      </w:r>
      <w:r w:rsidRPr="00A477C8">
        <w:rPr>
          <w:noProof/>
          <w:snapToGrid w:val="0"/>
          <w:shd w:val="clear" w:color="auto" w:fill="auto"/>
        </w:rPr>
        <w:t>为注册</w:t>
      </w:r>
      <w:r w:rsidRPr="00A477C8">
        <w:rPr>
          <w:noProof/>
          <w:snapToGrid w:val="0"/>
          <w:shd w:val="clear" w:color="auto" w:fill="auto"/>
        </w:rPr>
        <w:t>Gitee</w:t>
      </w:r>
      <w:r w:rsidRPr="00A477C8">
        <w:rPr>
          <w:noProof/>
          <w:snapToGrid w:val="0"/>
          <w:shd w:val="clear" w:color="auto" w:fill="auto"/>
        </w:rPr>
        <w:t>的主邮箱</w:t>
      </w:r>
      <w:r w:rsidRPr="00A477C8">
        <w:rPr>
          <w:rFonts w:hint="eastAsia"/>
          <w:noProof/>
          <w:snapToGrid w:val="0"/>
          <w:shd w:val="clear" w:color="auto" w:fill="auto"/>
        </w:rPr>
        <w:t>，请替换为自己实际</w:t>
      </w:r>
      <w:r w:rsidRPr="00A477C8">
        <w:rPr>
          <w:noProof/>
          <w:snapToGrid w:val="0"/>
          <w:shd w:val="clear" w:color="auto" w:fill="auto"/>
        </w:rPr>
        <w:t>主邮箱。</w:t>
      </w:r>
    </w:p>
    <w:p w14:paraId="6351DDC6" w14:textId="4B55656A" w:rsidR="00EF5D01" w:rsidRPr="00A477C8" w:rsidRDefault="00EF5D01" w:rsidP="006F73A1">
      <w:pPr>
        <w:pStyle w:val="1e"/>
        <w:rPr>
          <w:noProof/>
          <w:snapToGrid w:val="0"/>
          <w:shd w:val="clear" w:color="auto" w:fill="auto"/>
        </w:rPr>
      </w:pPr>
      <w:r w:rsidRPr="00A477C8">
        <w:rPr>
          <w:noProof/>
          <w:snapToGrid w:val="0"/>
          <w:shd w:val="clear" w:color="auto" w:fill="auto"/>
        </w:rPr>
        <w:lastRenderedPageBreak/>
        <w:t>执行结果如下：</w:t>
      </w:r>
    </w:p>
    <w:p w14:paraId="70C7820B" w14:textId="28F99711" w:rsidR="00EF5D01" w:rsidRPr="00A477C8" w:rsidRDefault="00A2255E" w:rsidP="006F73A1">
      <w:pPr>
        <w:pStyle w:val="1e"/>
        <w:rPr>
          <w:noProof/>
          <w:snapToGrid w:val="0"/>
          <w:kern w:val="2"/>
          <w:sz w:val="18"/>
          <w:szCs w:val="18"/>
          <w:shd w:val="clear" w:color="auto" w:fill="auto"/>
        </w:rPr>
      </w:pPr>
      <w:r w:rsidRPr="00A477C8">
        <w:rPr>
          <w:noProof/>
          <w:shd w:val="clear" w:color="auto" w:fill="auto"/>
        </w:rPr>
        <mc:AlternateContent>
          <mc:Choice Requires="wps">
            <w:drawing>
              <wp:anchor distT="0" distB="0" distL="114300" distR="114300" simplePos="0" relativeHeight="251827200" behindDoc="0" locked="0" layoutInCell="1" allowOverlap="1" wp14:anchorId="4AB694B6" wp14:editId="21540B7F">
                <wp:simplePos x="0" y="0"/>
                <wp:positionH relativeFrom="column">
                  <wp:posOffset>2734310</wp:posOffset>
                </wp:positionH>
                <wp:positionV relativeFrom="paragraph">
                  <wp:posOffset>800100</wp:posOffset>
                </wp:positionV>
                <wp:extent cx="1507490" cy="196215"/>
                <wp:effectExtent l="0" t="0" r="16510" b="13335"/>
                <wp:wrapNone/>
                <wp:docPr id="137" name="矩形 137"/>
                <wp:cNvGraphicFramePr/>
                <a:graphic xmlns:a="http://schemas.openxmlformats.org/drawingml/2006/main">
                  <a:graphicData uri="http://schemas.microsoft.com/office/word/2010/wordprocessingShape">
                    <wps:wsp>
                      <wps:cNvSpPr/>
                      <wps:spPr>
                        <a:xfrm flipH="1">
                          <a:off x="0" y="0"/>
                          <a:ext cx="1507490" cy="19621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E182640" id="矩形 137" o:spid="_x0000_s1026" style="position:absolute;left:0;text-align:left;margin-left:215.3pt;margin-top:63pt;width:118.7pt;height:15.45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" filled="f" strokecolor="#c7000b" strokeweight="2pt"/>
            </w:pict>
          </mc:Fallback>
        </mc:AlternateContent>
      </w:r>
      <w:r w:rsidR="00EF5D01" w:rsidRPr="00A477C8">
        <w:rPr>
          <w:noProof/>
          <w:shd w:val="clear" w:color="auto" w:fill="auto"/>
        </w:rPr>
        <mc:AlternateContent>
          <mc:Choice Requires="wps">
            <w:drawing>
              <wp:anchor distT="0" distB="0" distL="114300" distR="114300" simplePos="0" relativeHeight="251825152" behindDoc="0" locked="0" layoutInCell="1" allowOverlap="1" wp14:anchorId="7D300F50" wp14:editId="4E35DCA6">
                <wp:simplePos x="0" y="0"/>
                <wp:positionH relativeFrom="column">
                  <wp:posOffset>1838325</wp:posOffset>
                </wp:positionH>
                <wp:positionV relativeFrom="paragraph">
                  <wp:posOffset>25400</wp:posOffset>
                </wp:positionV>
                <wp:extent cx="2402840" cy="197485"/>
                <wp:effectExtent l="0" t="0" r="16510" b="12065"/>
                <wp:wrapNone/>
                <wp:docPr id="136" name="矩形 136"/>
                <wp:cNvGraphicFramePr/>
                <a:graphic xmlns:a="http://schemas.openxmlformats.org/drawingml/2006/main">
                  <a:graphicData uri="http://schemas.microsoft.com/office/word/2010/wordprocessingShape">
                    <wps:wsp>
                      <wps:cNvSpPr/>
                      <wps:spPr>
                        <a:xfrm flipH="1">
                          <a:off x="0" y="0"/>
                          <a:ext cx="2402840" cy="19748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54EDFF" id="矩形 136" o:spid="_x0000_s1026" style="position:absolute;left:0;text-align:left;margin-left:144.75pt;margin-top:2pt;width:189.2pt;height:15.5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" filled="f" strokecolor="#c7000b" strokeweight="2pt"/>
            </w:pict>
          </mc:Fallback>
        </mc:AlternateContent>
      </w:r>
      <w:r w:rsidR="00EF5D01" w:rsidRPr="00A477C8">
        <w:rPr>
          <w:noProof/>
        </w:rPr>
        <w:drawing>
          <wp:inline distT="0" distB="0" distL="0" distR="0" wp14:anchorId="56526267" wp14:editId="47BFDF2D">
            <wp:extent cx="5082540" cy="2933614"/>
            <wp:effectExtent l="19050" t="19050" r="22860" b="196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91040" cy="2938520"/>
                    </a:xfrm>
                    <a:prstGeom prst="rect">
                      <a:avLst/>
                    </a:prstGeom>
                    <a:noFill/>
                    <a:ln>
                      <a:solidFill>
                        <a:schemeClr val="bg1">
                          <a:lumMod val="85000"/>
                        </a:schemeClr>
                      </a:solidFill>
                    </a:ln>
                  </pic:spPr>
                </pic:pic>
              </a:graphicData>
            </a:graphic>
          </wp:inline>
        </w:drawing>
      </w:r>
    </w:p>
    <w:p w14:paraId="025D6300" w14:textId="54412A35" w:rsidR="00403A29" w:rsidRPr="00A477C8" w:rsidRDefault="009917EF" w:rsidP="006F73A1">
      <w:pPr>
        <w:pStyle w:val="1e"/>
      </w:pPr>
      <w:r w:rsidRPr="00A477C8">
        <w:t>/root/.ssh/id_rsa.pub</w:t>
      </w:r>
      <w:r w:rsidR="00A2255E" w:rsidRPr="00A477C8">
        <w:t>为</w:t>
      </w:r>
      <w:r w:rsidR="00A2255E" w:rsidRPr="00A477C8">
        <w:rPr>
          <w:rFonts w:hint="eastAsia"/>
        </w:rPr>
        <w:t>生成的</w:t>
      </w:r>
      <w:r w:rsidRPr="00A477C8">
        <w:rPr>
          <w:rFonts w:hint="eastAsia"/>
        </w:rPr>
        <w:t>G</w:t>
      </w:r>
      <w:r w:rsidR="00A2255E" w:rsidRPr="00A477C8">
        <w:rPr>
          <w:rFonts w:hint="eastAsia"/>
        </w:rPr>
        <w:t>it</w:t>
      </w:r>
      <w:r w:rsidR="00A2255E" w:rsidRPr="00A477C8">
        <w:rPr>
          <w:rFonts w:hint="eastAsia"/>
        </w:rPr>
        <w:t>公</w:t>
      </w:r>
      <w:proofErr w:type="gramStart"/>
      <w:r w:rsidR="00A2255E" w:rsidRPr="00A477C8">
        <w:rPr>
          <w:rFonts w:hint="eastAsia"/>
        </w:rPr>
        <w:t>钥</w:t>
      </w:r>
      <w:proofErr w:type="gramEnd"/>
      <w:r w:rsidR="00A2255E" w:rsidRPr="00A477C8">
        <w:rPr>
          <w:rFonts w:hint="eastAsia"/>
        </w:rPr>
        <w:t>文件，读取该文件内容</w:t>
      </w:r>
      <w:r w:rsidR="00FF5B50" w:rsidRPr="00A477C8">
        <w:rPr>
          <w:rFonts w:hint="eastAsia"/>
        </w:rPr>
        <w:t>。</w:t>
      </w:r>
    </w:p>
    <w:p w14:paraId="62FD2644" w14:textId="7F2F049A" w:rsidR="009917EF" w:rsidRPr="00A477C8" w:rsidRDefault="001772E8" w:rsidP="001772E8">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[root@ecs-5045 ~]#</w:t>
      </w:r>
      <w:r w:rsidRPr="00A477C8">
        <w:rPr>
          <w:rFonts w:eastAsia="方正兰亭黑简体" w:hint="eastAsia"/>
          <w:noProof/>
          <w:snapToGrid w:val="0"/>
          <w:color w:val="C00000"/>
          <w:shd w:val="pct15" w:color="auto" w:fill="FFFFFF"/>
        </w:rPr>
        <w:t xml:space="preserve"> </w:t>
      </w:r>
      <w:r w:rsidR="009917EF" w:rsidRPr="00A477C8">
        <w:rPr>
          <w:rFonts w:eastAsia="方正兰亭黑简体"/>
          <w:noProof/>
          <w:snapToGrid w:val="0"/>
          <w:shd w:val="pct15" w:color="auto" w:fill="FFFFFF"/>
        </w:rPr>
        <w:t>cat /root/.ssh/id_rsa.pub</w:t>
      </w:r>
    </w:p>
    <w:p w14:paraId="78D7FD19" w14:textId="260538C7" w:rsidR="00403A29" w:rsidRPr="00A477C8" w:rsidRDefault="00403A29" w:rsidP="006F73A1">
      <w:pPr>
        <w:pStyle w:val="1e"/>
      </w:pPr>
      <w:r w:rsidRPr="00A477C8">
        <w:rPr>
          <w:noProof/>
          <w:shd w:val="clear" w:color="auto" w:fill="auto"/>
        </w:rPr>
        <mc:AlternateContent>
          <mc:Choice Requires="wps">
            <w:drawing>
              <wp:anchor distT="0" distB="0" distL="114300" distR="114300" simplePos="0" relativeHeight="251829248" behindDoc="0" locked="0" layoutInCell="1" allowOverlap="1" wp14:anchorId="50EFDEC4" wp14:editId="5B588928">
                <wp:simplePos x="0" y="0"/>
                <wp:positionH relativeFrom="column">
                  <wp:posOffset>1210310</wp:posOffset>
                </wp:positionH>
                <wp:positionV relativeFrom="paragraph">
                  <wp:posOffset>15875</wp:posOffset>
                </wp:positionV>
                <wp:extent cx="904240" cy="128905"/>
                <wp:effectExtent l="0" t="0" r="10160" b="23495"/>
                <wp:wrapNone/>
                <wp:docPr id="139" name="矩形 139"/>
                <wp:cNvGraphicFramePr/>
                <a:graphic xmlns:a="http://schemas.openxmlformats.org/drawingml/2006/main">
                  <a:graphicData uri="http://schemas.microsoft.com/office/word/2010/wordprocessingShape">
                    <wps:wsp>
                      <wps:cNvSpPr/>
                      <wps:spPr>
                        <a:xfrm flipH="1">
                          <a:off x="0" y="0"/>
                          <a:ext cx="904240" cy="12890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CEEEAA6" id="矩形 139" o:spid="_x0000_s1026" style="position:absolute;left:0;text-align:left;margin-left:95.3pt;margin-top:1.25pt;width:71.2pt;height:10.1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" filled="f" strokecolor="#c7000b" strokeweight="2pt"/>
            </w:pict>
          </mc:Fallback>
        </mc:AlternateContent>
      </w:r>
      <w:r w:rsidRPr="00A477C8">
        <w:rPr>
          <w:noProof/>
        </w:rPr>
        <w:drawing>
          <wp:inline distT="0" distB="0" distL="0" distR="0" wp14:anchorId="76E9C7CD" wp14:editId="6E092DE8">
            <wp:extent cx="5438775" cy="525145"/>
            <wp:effectExtent l="19050" t="19050" r="28575" b="273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16554" cy="532655"/>
                    </a:xfrm>
                    <a:prstGeom prst="rect">
                      <a:avLst/>
                    </a:prstGeom>
                    <a:noFill/>
                    <a:ln>
                      <a:solidFill>
                        <a:schemeClr val="bg1">
                          <a:lumMod val="85000"/>
                        </a:schemeClr>
                      </a:solidFill>
                    </a:ln>
                  </pic:spPr>
                </pic:pic>
              </a:graphicData>
            </a:graphic>
          </wp:inline>
        </w:drawing>
      </w:r>
    </w:p>
    <w:p w14:paraId="369DDD56" w14:textId="36F30AF3" w:rsidR="00C446B0" w:rsidRPr="00A477C8" w:rsidRDefault="00C446B0" w:rsidP="006F73A1">
      <w:pPr>
        <w:pStyle w:val="1e"/>
      </w:pPr>
      <w:r w:rsidRPr="00A477C8">
        <w:t>复制出上面文件</w:t>
      </w:r>
      <w:r w:rsidR="009917EF" w:rsidRPr="00A477C8">
        <w:rPr>
          <w:rFonts w:hint="eastAsia"/>
        </w:rPr>
        <w:t>内容，</w:t>
      </w:r>
      <w:r w:rsidRPr="00A477C8">
        <w:rPr>
          <w:rFonts w:hint="eastAsia"/>
        </w:rPr>
        <w:t>并</w:t>
      </w:r>
      <w:r w:rsidRPr="00A477C8">
        <w:t>在</w:t>
      </w:r>
      <w:r w:rsidRPr="00A477C8">
        <w:rPr>
          <w:rFonts w:hint="eastAsia"/>
        </w:rPr>
        <w:t>个人</w:t>
      </w:r>
      <w:r w:rsidRPr="00A477C8">
        <w:t>Gitee</w:t>
      </w:r>
      <w:r w:rsidRPr="00A477C8">
        <w:t>账户中添加此</w:t>
      </w:r>
      <w:r w:rsidRPr="00A477C8">
        <w:t>SSH</w:t>
      </w:r>
      <w:r w:rsidRPr="00A477C8">
        <w:t>公</w:t>
      </w:r>
      <w:proofErr w:type="gramStart"/>
      <w:r w:rsidRPr="00A477C8">
        <w:t>钥</w:t>
      </w:r>
      <w:proofErr w:type="gramEnd"/>
      <w:r w:rsidRPr="00A477C8">
        <w:t>。</w:t>
      </w:r>
    </w:p>
    <w:p w14:paraId="610964F4" w14:textId="0CA079D4" w:rsidR="005B7D1D" w:rsidRPr="00A477C8" w:rsidRDefault="009D1FDC" w:rsidP="006F73A1">
      <w:pPr>
        <w:pStyle w:val="1e"/>
      </w:pPr>
      <w:r w:rsidRPr="00A477C8">
        <w:rPr>
          <w:noProof/>
          <w:shd w:val="clear" w:color="auto" w:fill="auto"/>
        </w:rPr>
        <mc:AlternateContent>
          <mc:Choice Requires="wps">
            <w:drawing>
              <wp:anchor distT="0" distB="0" distL="114300" distR="114300" simplePos="0" relativeHeight="251831296" behindDoc="0" locked="0" layoutInCell="1" allowOverlap="1" wp14:anchorId="10D21DD4" wp14:editId="00B9545E">
                <wp:simplePos x="0" y="0"/>
                <wp:positionH relativeFrom="column">
                  <wp:posOffset>733425</wp:posOffset>
                </wp:positionH>
                <wp:positionV relativeFrom="paragraph">
                  <wp:posOffset>2514600</wp:posOffset>
                </wp:positionV>
                <wp:extent cx="532765" cy="161925"/>
                <wp:effectExtent l="0" t="0" r="19685" b="28575"/>
                <wp:wrapNone/>
                <wp:docPr id="140" name="矩形 140"/>
                <wp:cNvGraphicFramePr/>
                <a:graphic xmlns:a="http://schemas.openxmlformats.org/drawingml/2006/main">
                  <a:graphicData uri="http://schemas.microsoft.com/office/word/2010/wordprocessingShape">
                    <wps:wsp>
                      <wps:cNvSpPr/>
                      <wps:spPr>
                        <a:xfrm flipH="1">
                          <a:off x="0" y="0"/>
                          <a:ext cx="532765" cy="16192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01ABF6A" id="矩形 140" o:spid="_x0000_s1026" style="position:absolute;left:0;text-align:left;margin-left:57.75pt;margin-top:198pt;width:41.95pt;height:12.75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" filled="f" strokecolor="#c7000b" strokeweight="2pt"/>
            </w:pict>
          </mc:Fallback>
        </mc:AlternateContent>
      </w:r>
      <w:r w:rsidR="00E4767E" w:rsidRPr="00A477C8">
        <w:rPr>
          <w:noProof/>
        </w:rPr>
        <w:drawing>
          <wp:inline distT="0" distB="0" distL="114300" distR="114300" wp14:anchorId="1C4AD9E2" wp14:editId="750754A5">
            <wp:extent cx="4869549" cy="2761615"/>
            <wp:effectExtent l="19050" t="19050" r="26670" b="1968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7"/>
                    <a:stretch>
                      <a:fillRect/>
                    </a:stretch>
                  </pic:blipFill>
                  <pic:spPr>
                    <a:xfrm>
                      <a:off x="0" y="0"/>
                      <a:ext cx="4899920" cy="2778839"/>
                    </a:xfrm>
                    <a:prstGeom prst="rect">
                      <a:avLst/>
                    </a:prstGeom>
                    <a:noFill/>
                    <a:ln>
                      <a:solidFill>
                        <a:schemeClr val="bg1">
                          <a:lumMod val="85000"/>
                        </a:schemeClr>
                      </a:solidFill>
                    </a:ln>
                  </pic:spPr>
                </pic:pic>
              </a:graphicData>
            </a:graphic>
          </wp:inline>
        </w:drawing>
      </w:r>
    </w:p>
    <w:p w14:paraId="4072C78C" w14:textId="06BC611B" w:rsidR="009D7C9D" w:rsidRPr="00A477C8" w:rsidRDefault="004C37F6">
      <w:pPr>
        <w:pStyle w:val="30"/>
        <w:rPr>
          <w:szCs w:val="22"/>
        </w:rPr>
      </w:pPr>
      <w:r w:rsidRPr="00A477C8">
        <w:rPr>
          <w:rFonts w:hint="eastAsia"/>
          <w:szCs w:val="22"/>
        </w:rPr>
        <w:t>用</w:t>
      </w:r>
      <w:r w:rsidRPr="00A477C8">
        <w:rPr>
          <w:rFonts w:hint="eastAsia"/>
          <w:szCs w:val="22"/>
        </w:rPr>
        <w:t>Git</w:t>
      </w:r>
      <w:r w:rsidRPr="00A477C8">
        <w:rPr>
          <w:szCs w:val="22"/>
        </w:rPr>
        <w:t>工具下载</w:t>
      </w:r>
      <w:r w:rsidRPr="00A477C8">
        <w:t>openGauss</w:t>
      </w:r>
      <w:r w:rsidRPr="00A477C8">
        <w:rPr>
          <w:rFonts w:hint="eastAsia"/>
        </w:rPr>
        <w:t>-</w:t>
      </w:r>
      <w:r w:rsidRPr="00A477C8">
        <w:rPr>
          <w:szCs w:val="22"/>
        </w:rPr>
        <w:t>server</w:t>
      </w:r>
      <w:r w:rsidRPr="00A477C8">
        <w:rPr>
          <w:szCs w:val="22"/>
        </w:rPr>
        <w:t>和</w:t>
      </w:r>
      <w:r w:rsidRPr="00A477C8">
        <w:t>openGauss-OM</w:t>
      </w:r>
      <w:r w:rsidRPr="00A477C8">
        <w:rPr>
          <w:szCs w:val="22"/>
        </w:rPr>
        <w:t>代码。</w:t>
      </w:r>
    </w:p>
    <w:p w14:paraId="5A1977F8" w14:textId="4ED876D1" w:rsidR="004A39D9" w:rsidRPr="00A477C8" w:rsidRDefault="004A39D9" w:rsidP="006F73A1">
      <w:pPr>
        <w:pStyle w:val="1e"/>
      </w:pPr>
      <w:r w:rsidRPr="00A477C8">
        <w:t>先创建本地代码</w:t>
      </w:r>
      <w:r w:rsidRPr="00A477C8">
        <w:rPr>
          <w:szCs w:val="22"/>
        </w:rPr>
        <w:t>仓</w:t>
      </w:r>
      <w:r w:rsidRPr="00A477C8">
        <w:rPr>
          <w:rFonts w:hint="eastAsia"/>
          <w:noProof/>
          <w:snapToGrid w:val="0"/>
          <w:shd w:val="clear" w:color="auto" w:fill="auto"/>
        </w:rPr>
        <w:t>库存放目录</w:t>
      </w:r>
      <w:r w:rsidRPr="00A477C8">
        <w:rPr>
          <w:rFonts w:hint="eastAsia"/>
          <w:noProof/>
          <w:snapToGrid w:val="0"/>
          <w:shd w:val="clear" w:color="auto" w:fill="auto"/>
        </w:rPr>
        <w:t>/</w:t>
      </w:r>
      <w:r w:rsidRPr="00A477C8">
        <w:rPr>
          <w:noProof/>
          <w:snapToGrid w:val="0"/>
          <w:shd w:val="clear" w:color="auto" w:fill="auto"/>
        </w:rPr>
        <w:t>openGauss-lab/soft</w:t>
      </w:r>
      <w:r w:rsidR="000C6AD9" w:rsidRPr="00A477C8">
        <w:rPr>
          <w:noProof/>
          <w:snapToGrid w:val="0"/>
          <w:shd w:val="clear" w:color="auto" w:fill="auto"/>
        </w:rPr>
        <w:t>。</w:t>
      </w:r>
    </w:p>
    <w:p w14:paraId="25F15367" w14:textId="77777777" w:rsidR="004A39D9" w:rsidRPr="00A477C8" w:rsidRDefault="004A39D9"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[root@ecs-5045 ~]#</w:t>
      </w:r>
      <w:r w:rsidRPr="00A477C8">
        <w:rPr>
          <w:rFonts w:eastAsia="方正兰亭黑简体"/>
          <w:noProof/>
          <w:snapToGrid w:val="0"/>
          <w:color w:val="C00000"/>
          <w:shd w:val="pct15" w:color="auto" w:fill="FFFFFF"/>
        </w:rPr>
        <w:t xml:space="preserve"> mkdir -p /openGauss-lab/soft</w:t>
      </w:r>
    </w:p>
    <w:p w14:paraId="3619659E" w14:textId="77777777" w:rsidR="004A39D9" w:rsidRPr="00A477C8" w:rsidRDefault="004A39D9"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lastRenderedPageBreak/>
        <w:t xml:space="preserve">[root@ecs-5045 ~]# </w:t>
      </w:r>
      <w:r w:rsidRPr="00A477C8">
        <w:rPr>
          <w:rFonts w:eastAsia="方正兰亭黑简体"/>
          <w:noProof/>
          <w:snapToGrid w:val="0"/>
          <w:color w:val="C00000"/>
          <w:shd w:val="pct15" w:color="auto" w:fill="FFFFFF"/>
        </w:rPr>
        <w:t>cd /openGauss-lab/soft</w:t>
      </w:r>
    </w:p>
    <w:p w14:paraId="2364587C" w14:textId="075C3804" w:rsidR="004A39D9" w:rsidRPr="00A477C8" w:rsidRDefault="004A39D9"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[root@ecs-5045 soft]#</w:t>
      </w:r>
    </w:p>
    <w:p w14:paraId="0E5E16B6" w14:textId="41856AF9" w:rsidR="005B7D1D" w:rsidRPr="00A477C8" w:rsidRDefault="009D7C9D" w:rsidP="006F73A1">
      <w:pPr>
        <w:pStyle w:val="1e"/>
        <w:rPr>
          <w:szCs w:val="22"/>
        </w:rPr>
      </w:pPr>
      <w:r w:rsidRPr="00A477C8">
        <w:t>openGauss</w:t>
      </w:r>
      <w:r w:rsidRPr="00A477C8">
        <w:rPr>
          <w:rFonts w:hint="eastAsia"/>
        </w:rPr>
        <w:t>-</w:t>
      </w:r>
      <w:r w:rsidRPr="00A477C8">
        <w:rPr>
          <w:szCs w:val="22"/>
        </w:rPr>
        <w:t>server</w:t>
      </w:r>
      <w:r w:rsidRPr="00A477C8">
        <w:rPr>
          <w:szCs w:val="22"/>
        </w:rPr>
        <w:t>是</w:t>
      </w:r>
      <w:r w:rsidR="00364E46" w:rsidRPr="00A477C8">
        <w:rPr>
          <w:szCs w:val="22"/>
        </w:rPr>
        <w:t>server</w:t>
      </w:r>
      <w:r w:rsidRPr="00A477C8">
        <w:rPr>
          <w:szCs w:val="22"/>
        </w:rPr>
        <w:t>代码仓</w:t>
      </w:r>
      <w:r w:rsidR="004A39D9" w:rsidRPr="00A477C8">
        <w:rPr>
          <w:rFonts w:hint="eastAsia"/>
          <w:noProof/>
          <w:snapToGrid w:val="0"/>
          <w:color w:val="auto"/>
          <w:shd w:val="clear" w:color="auto" w:fill="auto"/>
        </w:rPr>
        <w:t>库</w:t>
      </w:r>
      <w:r w:rsidRPr="00A477C8">
        <w:rPr>
          <w:rFonts w:hint="eastAsia"/>
          <w:szCs w:val="22"/>
        </w:rPr>
        <w:t>，</w:t>
      </w:r>
      <w:r w:rsidRPr="00A477C8">
        <w:t>openGauss-OM</w:t>
      </w:r>
      <w:r w:rsidRPr="00A477C8">
        <w:t>是工具代码仓</w:t>
      </w:r>
      <w:r w:rsidR="004A39D9" w:rsidRPr="00A477C8">
        <w:rPr>
          <w:rFonts w:hint="eastAsia"/>
          <w:noProof/>
          <w:snapToGrid w:val="0"/>
          <w:color w:val="auto"/>
          <w:shd w:val="clear" w:color="auto" w:fill="auto"/>
        </w:rPr>
        <w:t>库</w:t>
      </w:r>
      <w:r w:rsidR="004C37F6" w:rsidRPr="00A477C8">
        <w:rPr>
          <w:rFonts w:hint="eastAsia"/>
        </w:rPr>
        <w:t>，</w:t>
      </w:r>
      <w:r w:rsidR="00D24025" w:rsidRPr="00A477C8">
        <w:rPr>
          <w:rFonts w:hint="eastAsia"/>
        </w:rPr>
        <w:t>两者均用于后续</w:t>
      </w:r>
      <w:r w:rsidRPr="00A477C8">
        <w:t>安装</w:t>
      </w:r>
      <w:r w:rsidRPr="00A477C8">
        <w:t>openGauss</w:t>
      </w:r>
      <w:r w:rsidRPr="00A477C8">
        <w:rPr>
          <w:rFonts w:hint="eastAsia"/>
        </w:rPr>
        <w:t>。</w:t>
      </w:r>
    </w:p>
    <w:p w14:paraId="4D1F7787" w14:textId="5026EA32" w:rsidR="004A39D9" w:rsidRPr="00A477C8" w:rsidRDefault="002D4DAE" w:rsidP="002D4DAE">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[root@ecs-5045 soft]#</w:t>
      </w:r>
      <w:r w:rsidR="004A39D9" w:rsidRPr="00A477C8">
        <w:rPr>
          <w:rFonts w:eastAsia="方正兰亭黑简体"/>
          <w:noProof/>
          <w:snapToGrid w:val="0"/>
          <w:color w:val="auto"/>
          <w:shd w:val="pct15" w:color="auto" w:fill="FFFFFF"/>
        </w:rPr>
        <w:t xml:space="preserve"> </w:t>
      </w:r>
      <w:r w:rsidR="004A39D9" w:rsidRPr="00A477C8">
        <w:rPr>
          <w:rFonts w:eastAsia="方正兰亭黑简体" w:hint="eastAsia"/>
          <w:noProof/>
          <w:snapToGrid w:val="0"/>
          <w:color w:val="C00000"/>
          <w:shd w:val="pct15" w:color="auto" w:fill="FFFFFF"/>
        </w:rPr>
        <w:t xml:space="preserve">git clone </w:t>
      </w:r>
      <w:r w:rsidR="004A39D9" w:rsidRPr="00A477C8">
        <w:rPr>
          <w:rFonts w:eastAsia="方正兰亭黑简体"/>
          <w:b/>
          <w:noProof/>
          <w:snapToGrid w:val="0"/>
          <w:color w:val="C00000"/>
          <w:shd w:val="pct15" w:color="auto" w:fill="FFFFFF"/>
        </w:rPr>
        <w:t xml:space="preserve">[git ssh address] </w:t>
      </w:r>
      <w:r w:rsidR="004A39D9" w:rsidRPr="00A477C8">
        <w:rPr>
          <w:rFonts w:eastAsia="方正兰亭黑简体"/>
          <w:noProof/>
          <w:snapToGrid w:val="0"/>
          <w:color w:val="C00000"/>
          <w:shd w:val="pct15" w:color="auto" w:fill="FFFFFF"/>
        </w:rPr>
        <w:t>openGauss-server</w:t>
      </w:r>
      <w:r w:rsidR="004A39D9" w:rsidRPr="00A477C8">
        <w:rPr>
          <w:rFonts w:eastAsia="方正兰亭黑简体" w:hint="eastAsia"/>
          <w:noProof/>
          <w:snapToGrid w:val="0"/>
          <w:color w:val="C00000"/>
          <w:shd w:val="pct15" w:color="auto" w:fill="FFFFFF"/>
        </w:rPr>
        <w:t xml:space="preserve"> </w:t>
      </w:r>
      <w:r w:rsidR="004A39D9" w:rsidRPr="00A477C8">
        <w:rPr>
          <w:rFonts w:eastAsia="方正兰亭黑简体" w:hint="eastAsia"/>
          <w:noProof/>
          <w:snapToGrid w:val="0"/>
          <w:color w:val="auto"/>
          <w:shd w:val="pct15" w:color="auto" w:fill="FFFFFF"/>
        </w:rPr>
        <w:t xml:space="preserve"> </w:t>
      </w:r>
      <w:r w:rsidR="004A39D9" w:rsidRPr="00A477C8">
        <w:rPr>
          <w:rFonts w:eastAsia="方正兰亭黑简体" w:hint="eastAsia"/>
          <w:noProof/>
          <w:snapToGrid w:val="0"/>
          <w:shd w:val="pct15" w:color="auto" w:fill="FFFFFF"/>
        </w:rPr>
        <w:t>##</w:t>
      </w:r>
      <w:r w:rsidR="004A39D9" w:rsidRPr="00A477C8">
        <w:rPr>
          <w:rFonts w:eastAsia="方正兰亭黑简体" w:hint="eastAsia"/>
          <w:noProof/>
          <w:snapToGrid w:val="0"/>
          <w:shd w:val="pct15" w:color="auto" w:fill="FFFFFF"/>
        </w:rPr>
        <w:t>下载个人</w:t>
      </w:r>
      <w:r w:rsidR="004A39D9" w:rsidRPr="00A477C8">
        <w:rPr>
          <w:rFonts w:eastAsia="方正兰亭黑简体"/>
          <w:noProof/>
          <w:snapToGrid w:val="0"/>
          <w:shd w:val="pct15" w:color="auto" w:fill="FFFFFF"/>
        </w:rPr>
        <w:t>server</w:t>
      </w:r>
      <w:r w:rsidR="004A39D9" w:rsidRPr="00A477C8">
        <w:rPr>
          <w:rFonts w:eastAsia="方正兰亭黑简体" w:hint="eastAsia"/>
          <w:noProof/>
          <w:snapToGrid w:val="0"/>
          <w:shd w:val="pct15" w:color="auto" w:fill="FFFFFF"/>
        </w:rPr>
        <w:t>代码仓库</w:t>
      </w:r>
    </w:p>
    <w:p w14:paraId="0FADF48A" w14:textId="3E268E07" w:rsidR="00814928" w:rsidRPr="00A477C8" w:rsidRDefault="002D4DAE" w:rsidP="002D4DAE">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[root@ecs-5045 soft]#</w:t>
      </w:r>
      <w:r w:rsidRPr="00A477C8">
        <w:rPr>
          <w:rFonts w:eastAsia="方正兰亭黑简体" w:hint="eastAsia"/>
          <w:noProof/>
          <w:snapToGrid w:val="0"/>
          <w:shd w:val="pct15" w:color="auto" w:fill="FFFFFF"/>
          <w:lang w:eastAsia="zh-CN"/>
        </w:rPr>
        <w:t xml:space="preserve"> </w:t>
      </w:r>
      <w:r w:rsidR="00814928" w:rsidRPr="00A477C8">
        <w:rPr>
          <w:rFonts w:eastAsia="方正兰亭黑简体" w:hint="eastAsia"/>
          <w:noProof/>
          <w:snapToGrid w:val="0"/>
          <w:color w:val="C00000"/>
          <w:shd w:val="pct15" w:color="auto" w:fill="FFFFFF"/>
        </w:rPr>
        <w:t xml:space="preserve">git clone </w:t>
      </w:r>
      <w:r w:rsidR="00814928" w:rsidRPr="00A477C8">
        <w:rPr>
          <w:rFonts w:eastAsia="方正兰亭黑简体"/>
          <w:b/>
          <w:noProof/>
          <w:snapToGrid w:val="0"/>
          <w:color w:val="C00000"/>
          <w:shd w:val="pct15" w:color="auto" w:fill="FFFFFF"/>
        </w:rPr>
        <w:t xml:space="preserve">[git ssh address] </w:t>
      </w:r>
      <w:r w:rsidR="00814928" w:rsidRPr="00A477C8">
        <w:rPr>
          <w:rFonts w:eastAsia="方正兰亭黑简体"/>
          <w:noProof/>
          <w:snapToGrid w:val="0"/>
          <w:color w:val="C00000"/>
          <w:shd w:val="pct15" w:color="auto" w:fill="FFFFFF"/>
        </w:rPr>
        <w:t>openGauss-OM</w:t>
      </w:r>
      <w:r w:rsidR="00814928" w:rsidRPr="00A477C8">
        <w:rPr>
          <w:rFonts w:eastAsia="方正兰亭黑简体"/>
          <w:noProof/>
          <w:snapToGrid w:val="0"/>
          <w:color w:val="auto"/>
          <w:shd w:val="pct15" w:color="auto" w:fill="FFFFFF"/>
        </w:rPr>
        <w:t xml:space="preserve">   </w:t>
      </w:r>
      <w:r w:rsidR="00814928" w:rsidRPr="00A477C8">
        <w:rPr>
          <w:rFonts w:eastAsia="方正兰亭黑简体"/>
          <w:noProof/>
          <w:snapToGrid w:val="0"/>
          <w:shd w:val="pct15" w:color="auto" w:fill="FFFFFF"/>
        </w:rPr>
        <w:t xml:space="preserve"> </w:t>
      </w:r>
      <w:r w:rsidR="00814928" w:rsidRPr="00A477C8">
        <w:rPr>
          <w:rFonts w:eastAsia="方正兰亭黑简体" w:hint="eastAsia"/>
          <w:noProof/>
          <w:snapToGrid w:val="0"/>
          <w:shd w:val="pct15" w:color="auto" w:fill="FFFFFF"/>
        </w:rPr>
        <w:t>##</w:t>
      </w:r>
      <w:r w:rsidR="00814928" w:rsidRPr="00A477C8">
        <w:rPr>
          <w:rFonts w:eastAsia="方正兰亭黑简体" w:hint="eastAsia"/>
          <w:noProof/>
          <w:snapToGrid w:val="0"/>
          <w:shd w:val="pct15" w:color="auto" w:fill="FFFFFF"/>
        </w:rPr>
        <w:t>下载个人</w:t>
      </w:r>
      <w:r w:rsidR="00814928" w:rsidRPr="00A477C8">
        <w:rPr>
          <w:rFonts w:eastAsia="方正兰亭黑简体" w:hint="eastAsia"/>
          <w:noProof/>
          <w:snapToGrid w:val="0"/>
          <w:shd w:val="pct15" w:color="auto" w:fill="FFFFFF"/>
        </w:rPr>
        <w:t>O</w:t>
      </w:r>
      <w:r w:rsidR="00814928" w:rsidRPr="00A477C8">
        <w:rPr>
          <w:rFonts w:eastAsia="方正兰亭黑简体"/>
          <w:noProof/>
          <w:snapToGrid w:val="0"/>
          <w:shd w:val="pct15" w:color="auto" w:fill="FFFFFF"/>
        </w:rPr>
        <w:t>M</w:t>
      </w:r>
      <w:r w:rsidR="00814928" w:rsidRPr="00A477C8">
        <w:rPr>
          <w:rFonts w:eastAsia="方正兰亭黑简体" w:hint="eastAsia"/>
          <w:noProof/>
          <w:snapToGrid w:val="0"/>
          <w:shd w:val="pct15" w:color="auto" w:fill="FFFFFF"/>
        </w:rPr>
        <w:t>代码仓库</w:t>
      </w:r>
    </w:p>
    <w:p w14:paraId="1F8B19C4" w14:textId="77777777" w:rsidR="005B7D1D" w:rsidRPr="00A477C8" w:rsidRDefault="00E4767E" w:rsidP="006F73A1">
      <w:pPr>
        <w:pStyle w:val="1e"/>
      </w:pPr>
      <w:r w:rsidRPr="00A477C8">
        <w:t>上述命令中</w:t>
      </w:r>
      <w:r w:rsidRPr="00A477C8">
        <w:rPr>
          <w:rFonts w:hint="eastAsia"/>
        </w:rPr>
        <w:t>：</w:t>
      </w:r>
    </w:p>
    <w:p w14:paraId="3668408E" w14:textId="357EA4EF" w:rsidR="005B7D1D" w:rsidRPr="00A477C8" w:rsidRDefault="00E4767E" w:rsidP="006F73A1">
      <w:pPr>
        <w:pStyle w:val="1e"/>
        <w:rPr>
          <w:color w:val="C00000"/>
        </w:rPr>
      </w:pPr>
      <w:r w:rsidRPr="00A477C8">
        <w:rPr>
          <w:i/>
          <w:color w:val="C00000"/>
        </w:rPr>
        <w:t>[git ssh address]</w:t>
      </w:r>
      <w:r w:rsidRPr="00A477C8">
        <w:rPr>
          <w:color w:val="C00000"/>
        </w:rPr>
        <w:t>表示实际代码下载地址</w:t>
      </w:r>
      <w:r w:rsidR="00295154" w:rsidRPr="00A477C8">
        <w:rPr>
          <w:rFonts w:hint="eastAsia"/>
          <w:color w:val="C00000"/>
        </w:rPr>
        <w:t>，</w:t>
      </w:r>
      <w:r w:rsidR="00295154" w:rsidRPr="00A477C8">
        <w:rPr>
          <w:color w:val="C00000"/>
        </w:rPr>
        <w:t>即个人库地址</w:t>
      </w:r>
      <w:r w:rsidRPr="00A477C8">
        <w:rPr>
          <w:color w:val="C00000"/>
        </w:rPr>
        <w:t>，可在</w:t>
      </w:r>
      <w:r w:rsidRPr="00A477C8">
        <w:rPr>
          <w:color w:val="C00000"/>
        </w:rPr>
        <w:t>openGauss</w:t>
      </w:r>
      <w:r w:rsidRPr="00A477C8">
        <w:rPr>
          <w:color w:val="C00000"/>
        </w:rPr>
        <w:t>社区获取。</w:t>
      </w:r>
    </w:p>
    <w:p w14:paraId="51A920FD" w14:textId="55369204" w:rsidR="00974265" w:rsidRPr="00A477C8" w:rsidRDefault="00974265" w:rsidP="006F73A1">
      <w:pPr>
        <w:pStyle w:val="1e"/>
        <w:rPr>
          <w:shd w:val="clear" w:color="auto" w:fill="auto"/>
        </w:rPr>
      </w:pPr>
      <w:r w:rsidRPr="00A477C8">
        <w:rPr>
          <w:rFonts w:hint="eastAsia"/>
          <w:noProof/>
          <w:snapToGrid w:val="0"/>
          <w:shd w:val="clear" w:color="auto" w:fill="auto"/>
        </w:rPr>
        <w:t>个人</w:t>
      </w:r>
      <w:r w:rsidRPr="00A477C8">
        <w:rPr>
          <w:noProof/>
          <w:snapToGrid w:val="0"/>
          <w:shd w:val="clear" w:color="auto" w:fill="auto"/>
        </w:rPr>
        <w:t>server</w:t>
      </w:r>
      <w:r w:rsidRPr="00A477C8">
        <w:rPr>
          <w:rFonts w:hint="eastAsia"/>
          <w:noProof/>
          <w:snapToGrid w:val="0"/>
          <w:shd w:val="clear" w:color="auto" w:fill="auto"/>
        </w:rPr>
        <w:t>代码仓库地址：</w:t>
      </w:r>
    </w:p>
    <w:p w14:paraId="5F7A90EF" w14:textId="1B70DC54" w:rsidR="00974265" w:rsidRPr="00A477C8" w:rsidRDefault="00974265" w:rsidP="006F73A1">
      <w:pPr>
        <w:pStyle w:val="1e"/>
      </w:pPr>
      <w:r w:rsidRPr="00A477C8">
        <w:rPr>
          <w:noProof/>
          <w:shd w:val="clear" w:color="auto" w:fill="auto"/>
        </w:rPr>
        <mc:AlternateContent>
          <mc:Choice Requires="wps">
            <w:drawing>
              <wp:anchor distT="0" distB="0" distL="114300" distR="114300" simplePos="0" relativeHeight="251835392" behindDoc="0" locked="0" layoutInCell="1" allowOverlap="1" wp14:anchorId="30092B46" wp14:editId="08DA72F1">
                <wp:simplePos x="0" y="0"/>
                <wp:positionH relativeFrom="column">
                  <wp:posOffset>5687060</wp:posOffset>
                </wp:positionH>
                <wp:positionV relativeFrom="paragraph">
                  <wp:posOffset>1174115</wp:posOffset>
                </wp:positionV>
                <wp:extent cx="332740" cy="198120"/>
                <wp:effectExtent l="0" t="0" r="10160" b="11430"/>
                <wp:wrapNone/>
                <wp:docPr id="143" name="矩形 143"/>
                <wp:cNvGraphicFramePr/>
                <a:graphic xmlns:a="http://schemas.openxmlformats.org/drawingml/2006/main">
                  <a:graphicData uri="http://schemas.microsoft.com/office/word/2010/wordprocessingShape">
                    <wps:wsp>
                      <wps:cNvSpPr/>
                      <wps:spPr>
                        <a:xfrm flipH="1">
                          <a:off x="0" y="0"/>
                          <a:ext cx="332740" cy="198120"/>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EFB3AF1" id="矩形 143" o:spid="_x0000_s1026" style="position:absolute;left:0;text-align:left;margin-left:447.8pt;margin-top:92.45pt;width:26.2pt;height:15.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" filled="f" strokecolor="#c7000b" strokeweight="2pt"/>
            </w:pict>
          </mc:Fallback>
        </mc:AlternateContent>
      </w:r>
      <w:r w:rsidRPr="00A477C8">
        <w:rPr>
          <w:noProof/>
          <w:shd w:val="clear" w:color="auto" w:fill="auto"/>
        </w:rPr>
        <mc:AlternateContent>
          <mc:Choice Requires="wps">
            <w:drawing>
              <wp:anchor distT="0" distB="0" distL="114300" distR="114300" simplePos="0" relativeHeight="251833344" behindDoc="0" locked="0" layoutInCell="1" allowOverlap="1" wp14:anchorId="3DE5BB12" wp14:editId="026CA054">
                <wp:simplePos x="0" y="0"/>
                <wp:positionH relativeFrom="column">
                  <wp:posOffset>4867909</wp:posOffset>
                </wp:positionH>
                <wp:positionV relativeFrom="paragraph">
                  <wp:posOffset>739140</wp:posOffset>
                </wp:positionV>
                <wp:extent cx="599440" cy="198755"/>
                <wp:effectExtent l="0" t="0" r="10160" b="10795"/>
                <wp:wrapNone/>
                <wp:docPr id="142" name="矩形 142"/>
                <wp:cNvGraphicFramePr/>
                <a:graphic xmlns:a="http://schemas.openxmlformats.org/drawingml/2006/main">
                  <a:graphicData uri="http://schemas.microsoft.com/office/word/2010/wordprocessingShape">
                    <wps:wsp>
                      <wps:cNvSpPr/>
                      <wps:spPr>
                        <a:xfrm flipH="1">
                          <a:off x="0" y="0"/>
                          <a:ext cx="599440" cy="19875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A1B0034" id="矩形 142" o:spid="_x0000_s1026" style="position:absolute;left:0;text-align:left;margin-left:383.3pt;margin-top:58.2pt;width:47.2pt;height:15.6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" filled="f" strokecolor="#c7000b" strokeweight="2pt"/>
            </w:pict>
          </mc:Fallback>
        </mc:AlternateContent>
      </w:r>
      <w:r w:rsidRPr="00A477C8">
        <w:rPr>
          <w:noProof/>
        </w:rPr>
        <w:drawing>
          <wp:inline distT="0" distB="0" distL="0" distR="0" wp14:anchorId="7A74681B" wp14:editId="53C13BFC">
            <wp:extent cx="5349240" cy="1733869"/>
            <wp:effectExtent l="19050" t="19050" r="22860" b="190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60855" cy="1737634"/>
                    </a:xfrm>
                    <a:prstGeom prst="rect">
                      <a:avLst/>
                    </a:prstGeom>
                    <a:noFill/>
                    <a:ln>
                      <a:solidFill>
                        <a:schemeClr val="bg1">
                          <a:lumMod val="85000"/>
                        </a:schemeClr>
                      </a:solidFill>
                    </a:ln>
                  </pic:spPr>
                </pic:pic>
              </a:graphicData>
            </a:graphic>
          </wp:inline>
        </w:drawing>
      </w:r>
    </w:p>
    <w:p w14:paraId="02BDD42C" w14:textId="3168838B" w:rsidR="00974265" w:rsidRPr="00A477C8" w:rsidRDefault="00974265" w:rsidP="006F73A1">
      <w:pPr>
        <w:pStyle w:val="1e"/>
        <w:rPr>
          <w:noProof/>
          <w:snapToGrid w:val="0"/>
          <w:shd w:val="clear" w:color="auto" w:fill="auto"/>
        </w:rPr>
      </w:pPr>
      <w:r w:rsidRPr="00A477C8">
        <w:rPr>
          <w:rFonts w:hint="eastAsia"/>
          <w:noProof/>
          <w:snapToGrid w:val="0"/>
          <w:shd w:val="clear" w:color="auto" w:fill="auto"/>
        </w:rPr>
        <w:t>个人</w:t>
      </w:r>
      <w:r w:rsidRPr="00A477C8">
        <w:rPr>
          <w:rFonts w:hint="eastAsia"/>
          <w:noProof/>
          <w:snapToGrid w:val="0"/>
          <w:shd w:val="clear" w:color="auto" w:fill="auto"/>
        </w:rPr>
        <w:t>O</w:t>
      </w:r>
      <w:r w:rsidRPr="00A477C8">
        <w:rPr>
          <w:noProof/>
          <w:snapToGrid w:val="0"/>
          <w:shd w:val="clear" w:color="auto" w:fill="auto"/>
        </w:rPr>
        <w:t>M</w:t>
      </w:r>
      <w:r w:rsidRPr="00A477C8">
        <w:rPr>
          <w:rFonts w:hint="eastAsia"/>
          <w:noProof/>
          <w:snapToGrid w:val="0"/>
          <w:shd w:val="clear" w:color="auto" w:fill="auto"/>
        </w:rPr>
        <w:t>代码仓库地址：</w:t>
      </w:r>
    </w:p>
    <w:p w14:paraId="0465F73C" w14:textId="032DC37F" w:rsidR="00974265" w:rsidRPr="00A477C8" w:rsidRDefault="00974265" w:rsidP="006F73A1">
      <w:pPr>
        <w:pStyle w:val="1e"/>
      </w:pPr>
      <w:r w:rsidRPr="00A477C8">
        <w:rPr>
          <w:noProof/>
          <w:shd w:val="clear" w:color="auto" w:fill="auto"/>
        </w:rPr>
        <mc:AlternateContent>
          <mc:Choice Requires="wps">
            <w:drawing>
              <wp:anchor distT="0" distB="0" distL="114300" distR="114300" simplePos="0" relativeHeight="251839488" behindDoc="0" locked="0" layoutInCell="1" allowOverlap="1" wp14:anchorId="7926D615" wp14:editId="0B37A323">
                <wp:simplePos x="0" y="0"/>
                <wp:positionH relativeFrom="column">
                  <wp:posOffset>5699125</wp:posOffset>
                </wp:positionH>
                <wp:positionV relativeFrom="paragraph">
                  <wp:posOffset>1187450</wp:posOffset>
                </wp:positionV>
                <wp:extent cx="332740" cy="198120"/>
                <wp:effectExtent l="0" t="0" r="10160" b="11430"/>
                <wp:wrapNone/>
                <wp:docPr id="146" name="矩形 146"/>
                <wp:cNvGraphicFramePr/>
                <a:graphic xmlns:a="http://schemas.openxmlformats.org/drawingml/2006/main">
                  <a:graphicData uri="http://schemas.microsoft.com/office/word/2010/wordprocessingShape">
                    <wps:wsp>
                      <wps:cNvSpPr/>
                      <wps:spPr>
                        <a:xfrm flipH="1">
                          <a:off x="0" y="0"/>
                          <a:ext cx="332740" cy="198120"/>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210664D" id="矩形 146" o:spid="_x0000_s1026" style="position:absolute;left:0;text-align:left;margin-left:448.75pt;margin-top:93.5pt;width:26.2pt;height:15.6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" filled="f" strokecolor="#c7000b" strokeweight="2pt"/>
            </w:pict>
          </mc:Fallback>
        </mc:AlternateContent>
      </w:r>
      <w:r w:rsidRPr="00A477C8">
        <w:rPr>
          <w:noProof/>
          <w:shd w:val="clear" w:color="auto" w:fill="auto"/>
        </w:rPr>
        <mc:AlternateContent>
          <mc:Choice Requires="wps">
            <w:drawing>
              <wp:anchor distT="0" distB="0" distL="114300" distR="114300" simplePos="0" relativeHeight="251837440" behindDoc="0" locked="0" layoutInCell="1" allowOverlap="1" wp14:anchorId="5A3159CA" wp14:editId="1976CF8F">
                <wp:simplePos x="0" y="0"/>
                <wp:positionH relativeFrom="column">
                  <wp:posOffset>4895850</wp:posOffset>
                </wp:positionH>
                <wp:positionV relativeFrom="paragraph">
                  <wp:posOffset>753110</wp:posOffset>
                </wp:positionV>
                <wp:extent cx="599440" cy="198755"/>
                <wp:effectExtent l="0" t="0" r="10160" b="10795"/>
                <wp:wrapNone/>
                <wp:docPr id="145" name="矩形 145"/>
                <wp:cNvGraphicFramePr/>
                <a:graphic xmlns:a="http://schemas.openxmlformats.org/drawingml/2006/main">
                  <a:graphicData uri="http://schemas.microsoft.com/office/word/2010/wordprocessingShape">
                    <wps:wsp>
                      <wps:cNvSpPr/>
                      <wps:spPr>
                        <a:xfrm flipH="1">
                          <a:off x="0" y="0"/>
                          <a:ext cx="599440" cy="19875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318DA0E" id="矩形 145" o:spid="_x0000_s1026" style="position:absolute;left:0;text-align:left;margin-left:385.5pt;margin-top:59.3pt;width:47.2pt;height:15.6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" filled="f" strokecolor="#c7000b" strokeweight="2pt"/>
            </w:pict>
          </mc:Fallback>
        </mc:AlternateContent>
      </w:r>
      <w:r w:rsidRPr="00A477C8">
        <w:rPr>
          <w:noProof/>
        </w:rPr>
        <w:drawing>
          <wp:inline distT="0" distB="0" distL="0" distR="0" wp14:anchorId="7DEB78AF" wp14:editId="0DB1A187">
            <wp:extent cx="5368290" cy="1654824"/>
            <wp:effectExtent l="19050" t="19050" r="22860" b="215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79677" cy="1658334"/>
                    </a:xfrm>
                    <a:prstGeom prst="rect">
                      <a:avLst/>
                    </a:prstGeom>
                    <a:noFill/>
                    <a:ln>
                      <a:solidFill>
                        <a:schemeClr val="bg1">
                          <a:lumMod val="85000"/>
                        </a:schemeClr>
                      </a:solidFill>
                    </a:ln>
                  </pic:spPr>
                </pic:pic>
              </a:graphicData>
            </a:graphic>
          </wp:inline>
        </w:drawing>
      </w:r>
    </w:p>
    <w:p w14:paraId="707A219F" w14:textId="7473EAEB" w:rsidR="00974265" w:rsidRPr="00A477C8" w:rsidRDefault="000C6AD9" w:rsidP="006F73A1">
      <w:pPr>
        <w:pStyle w:val="1e"/>
      </w:pPr>
      <w:r w:rsidRPr="00A477C8">
        <w:rPr>
          <w:rFonts w:hint="eastAsia"/>
        </w:rPr>
        <w:t>执行下载结果如下：</w:t>
      </w:r>
    </w:p>
    <w:p w14:paraId="36E1E4E6" w14:textId="44747E77" w:rsidR="00CA5D8A" w:rsidRPr="00A477C8" w:rsidRDefault="00B0276E" w:rsidP="006F73A1">
      <w:pPr>
        <w:pStyle w:val="1e"/>
      </w:pPr>
      <w:r w:rsidRPr="00A477C8">
        <w:rPr>
          <w:noProof/>
          <w:shd w:val="clear" w:color="auto" w:fill="auto"/>
        </w:rPr>
        <w:lastRenderedPageBreak/>
        <mc:AlternateContent>
          <mc:Choice Requires="wps">
            <w:drawing>
              <wp:anchor distT="0" distB="0" distL="114300" distR="114300" simplePos="0" relativeHeight="251845632" behindDoc="0" locked="0" layoutInCell="1" allowOverlap="1" wp14:anchorId="166E8662" wp14:editId="28F36876">
                <wp:simplePos x="0" y="0"/>
                <wp:positionH relativeFrom="column">
                  <wp:posOffset>1803400</wp:posOffset>
                </wp:positionH>
                <wp:positionV relativeFrom="paragraph">
                  <wp:posOffset>1012190</wp:posOffset>
                </wp:positionV>
                <wp:extent cx="2999740" cy="133985"/>
                <wp:effectExtent l="0" t="0" r="10160" b="18415"/>
                <wp:wrapNone/>
                <wp:docPr id="152" name="矩形 152"/>
                <wp:cNvGraphicFramePr/>
                <a:graphic xmlns:a="http://schemas.openxmlformats.org/drawingml/2006/main">
                  <a:graphicData uri="http://schemas.microsoft.com/office/word/2010/wordprocessingShape">
                    <wps:wsp>
                      <wps:cNvSpPr/>
                      <wps:spPr>
                        <a:xfrm flipH="1">
                          <a:off x="0" y="0"/>
                          <a:ext cx="2999740" cy="13398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9E70E8A" id="矩形 152" o:spid="_x0000_s1026" style="position:absolute;left:0;text-align:left;margin-left:142pt;margin-top:79.7pt;width:236.2pt;height:10.55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" filled="f" strokecolor="#c7000b" strokeweight="2pt"/>
            </w:pict>
          </mc:Fallback>
        </mc:AlternateContent>
      </w:r>
      <w:r w:rsidRPr="00A477C8">
        <w:rPr>
          <w:noProof/>
          <w:shd w:val="clear" w:color="auto" w:fill="auto"/>
        </w:rPr>
        <mc:AlternateContent>
          <mc:Choice Requires="wps">
            <w:drawing>
              <wp:anchor distT="0" distB="0" distL="114300" distR="114300" simplePos="0" relativeHeight="251843584" behindDoc="0" locked="0" layoutInCell="1" allowOverlap="1" wp14:anchorId="0CBCDC7C" wp14:editId="3DAD63AF">
                <wp:simplePos x="0" y="0"/>
                <wp:positionH relativeFrom="column">
                  <wp:posOffset>1800860</wp:posOffset>
                </wp:positionH>
                <wp:positionV relativeFrom="paragraph">
                  <wp:posOffset>16510</wp:posOffset>
                </wp:positionV>
                <wp:extent cx="2999740" cy="133985"/>
                <wp:effectExtent l="0" t="0" r="10160" b="18415"/>
                <wp:wrapNone/>
                <wp:docPr id="151" name="矩形 151"/>
                <wp:cNvGraphicFramePr/>
                <a:graphic xmlns:a="http://schemas.openxmlformats.org/drawingml/2006/main">
                  <a:graphicData uri="http://schemas.microsoft.com/office/word/2010/wordprocessingShape">
                    <wps:wsp>
                      <wps:cNvSpPr/>
                      <wps:spPr>
                        <a:xfrm flipH="1">
                          <a:off x="0" y="0"/>
                          <a:ext cx="2999740" cy="13398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230D14F" id="矩形 151" o:spid="_x0000_s1026" style="position:absolute;left:0;text-align:left;margin-left:141.8pt;margin-top:1.3pt;width:236.2pt;height:10.5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" filled="f" strokecolor="#c7000b" strokeweight="2pt"/>
            </w:pict>
          </mc:Fallback>
        </mc:AlternateContent>
      </w:r>
      <w:r w:rsidRPr="00A477C8">
        <w:rPr>
          <w:noProof/>
        </w:rPr>
        <w:drawing>
          <wp:inline distT="0" distB="0" distL="0" distR="0" wp14:anchorId="6464A8FB" wp14:editId="44246F56">
            <wp:extent cx="5380990" cy="2254455"/>
            <wp:effectExtent l="19050" t="19050" r="10160" b="127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9175" cy="2257884"/>
                    </a:xfrm>
                    <a:prstGeom prst="rect">
                      <a:avLst/>
                    </a:prstGeom>
                    <a:noFill/>
                    <a:ln>
                      <a:solidFill>
                        <a:schemeClr val="bg1">
                          <a:lumMod val="85000"/>
                        </a:schemeClr>
                      </a:solidFill>
                    </a:ln>
                  </pic:spPr>
                </pic:pic>
              </a:graphicData>
            </a:graphic>
          </wp:inline>
        </w:drawing>
      </w:r>
    </w:p>
    <w:p w14:paraId="770A7E30" w14:textId="57DD73FF" w:rsidR="00931984" w:rsidRPr="00A477C8" w:rsidRDefault="002C2922" w:rsidP="006C51E4">
      <w:pPr>
        <w:pStyle w:val="30"/>
        <w:rPr>
          <w:szCs w:val="22"/>
        </w:rPr>
      </w:pPr>
      <w:bookmarkStart w:id="82" w:name="_Ref67510711"/>
      <w:r w:rsidRPr="00A477C8">
        <w:rPr>
          <w:rFonts w:hint="eastAsia"/>
          <w:szCs w:val="22"/>
        </w:rPr>
        <w:t>获取已编译好的</w:t>
      </w:r>
      <w:r w:rsidR="00603812" w:rsidRPr="00A477C8">
        <w:rPr>
          <w:rFonts w:hint="eastAsia"/>
          <w:szCs w:val="22"/>
        </w:rPr>
        <w:t>第三方</w:t>
      </w:r>
      <w:r w:rsidRPr="00A477C8">
        <w:rPr>
          <w:rFonts w:hint="eastAsia"/>
          <w:szCs w:val="22"/>
        </w:rPr>
        <w:t>二进制代码。</w:t>
      </w:r>
      <w:bookmarkEnd w:id="82"/>
    </w:p>
    <w:p w14:paraId="6897F551" w14:textId="77777777" w:rsidR="00364E46" w:rsidRPr="00A477C8" w:rsidRDefault="00364E46" w:rsidP="006F73A1">
      <w:pPr>
        <w:pStyle w:val="1e"/>
      </w:pPr>
      <w:r w:rsidRPr="00A477C8">
        <w:rPr>
          <w:rFonts w:hint="eastAsia"/>
        </w:rPr>
        <w:t>该二进制文件用于</w:t>
      </w:r>
      <w:r w:rsidRPr="00A477C8">
        <w:t>openGauss-server</w:t>
      </w:r>
      <w:r w:rsidRPr="00A477C8">
        <w:t>代码的编译</w:t>
      </w:r>
      <w:r w:rsidRPr="00A477C8">
        <w:rPr>
          <w:rFonts w:hint="eastAsia"/>
        </w:rPr>
        <w:t>。</w:t>
      </w:r>
    </w:p>
    <w:p w14:paraId="28AB0443" w14:textId="0B77710A" w:rsidR="002C2922" w:rsidRPr="00A477C8" w:rsidRDefault="00AF2E85"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[root@ecs-5045 soft]#</w:t>
      </w:r>
      <w:r w:rsidR="002C2922" w:rsidRPr="00A477C8">
        <w:rPr>
          <w:rFonts w:eastAsia="方正兰亭黑简体"/>
          <w:noProof/>
          <w:snapToGrid w:val="0"/>
          <w:shd w:val="pct15" w:color="auto" w:fill="FFFFFF"/>
        </w:rPr>
        <w:t xml:space="preserve"> </w:t>
      </w:r>
      <w:r w:rsidR="002C2922" w:rsidRPr="00A477C8">
        <w:rPr>
          <w:rFonts w:eastAsia="方正兰亭黑简体"/>
          <w:noProof/>
          <w:snapToGrid w:val="0"/>
          <w:color w:val="C00000"/>
          <w:shd w:val="pct15" w:color="auto" w:fill="FFFFFF"/>
        </w:rPr>
        <w:t xml:space="preserve">wget </w:t>
      </w:r>
      <w:hyperlink r:id="rId81" w:history="1">
        <w:r w:rsidR="002C2922" w:rsidRPr="00A477C8">
          <w:rPr>
            <w:rFonts w:eastAsia="方正兰亭黑简体"/>
            <w:noProof/>
            <w:snapToGrid w:val="0"/>
            <w:color w:val="C00000"/>
            <w:shd w:val="pct15" w:color="auto" w:fill="FFFFFF"/>
          </w:rPr>
          <w:t>https://opengauss.obs.cn-south-1.myhuaweicloud.com/1.1.0/openGauss-third_party_binarylibs.tar.gz</w:t>
        </w:r>
      </w:hyperlink>
    </w:p>
    <w:p w14:paraId="0AB341CC" w14:textId="46B35500" w:rsidR="00AF2E85" w:rsidRPr="00A477C8" w:rsidRDefault="00AF2E85" w:rsidP="006F73A1">
      <w:pPr>
        <w:pStyle w:val="1e"/>
        <w:rPr>
          <w:noProof/>
          <w:snapToGrid w:val="0"/>
          <w:shd w:val="clear" w:color="auto" w:fill="auto"/>
        </w:rPr>
      </w:pPr>
      <w:r w:rsidRPr="00A477C8">
        <w:rPr>
          <w:rFonts w:hint="eastAsia"/>
          <w:noProof/>
          <w:snapToGrid w:val="0"/>
          <w:shd w:val="clear" w:color="auto" w:fill="auto"/>
        </w:rPr>
        <w:t>下载项进度均显示为</w:t>
      </w:r>
      <w:r w:rsidRPr="00A477C8">
        <w:rPr>
          <w:rFonts w:hint="eastAsia"/>
          <w:noProof/>
          <w:snapToGrid w:val="0"/>
          <w:shd w:val="clear" w:color="auto" w:fill="auto"/>
        </w:rPr>
        <w:t>100%</w:t>
      </w:r>
      <w:r w:rsidRPr="00A477C8">
        <w:rPr>
          <w:rFonts w:hint="eastAsia"/>
          <w:noProof/>
          <w:snapToGrid w:val="0"/>
          <w:shd w:val="clear" w:color="auto" w:fill="auto"/>
        </w:rPr>
        <w:t>时表示下载成功，具体如下：</w:t>
      </w:r>
    </w:p>
    <w:p w14:paraId="1241C2BF" w14:textId="5C9BC08A" w:rsidR="00462D5F" w:rsidRPr="00A477C8" w:rsidRDefault="00462D5F" w:rsidP="006F73A1">
      <w:pPr>
        <w:pStyle w:val="1e"/>
        <w:rPr>
          <w:noProof/>
          <w:snapToGrid w:val="0"/>
          <w:shd w:val="clear" w:color="auto" w:fill="auto"/>
        </w:rPr>
      </w:pPr>
      <w:r w:rsidRPr="00A477C8">
        <w:rPr>
          <w:noProof/>
        </w:rPr>
        <w:drawing>
          <wp:inline distT="0" distB="0" distL="0" distR="0" wp14:anchorId="5E365E39" wp14:editId="3128294D">
            <wp:extent cx="5396865" cy="1180949"/>
            <wp:effectExtent l="19050" t="19050" r="13335" b="196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8839" cy="1196698"/>
                    </a:xfrm>
                    <a:prstGeom prst="rect">
                      <a:avLst/>
                    </a:prstGeom>
                    <a:noFill/>
                    <a:ln>
                      <a:solidFill>
                        <a:schemeClr val="bg1">
                          <a:lumMod val="85000"/>
                        </a:schemeClr>
                      </a:solidFill>
                    </a:ln>
                  </pic:spPr>
                </pic:pic>
              </a:graphicData>
            </a:graphic>
          </wp:inline>
        </w:drawing>
      </w:r>
    </w:p>
    <w:p w14:paraId="2C3C97C2" w14:textId="26175B24" w:rsidR="00AF2E85" w:rsidRPr="00A477C8" w:rsidRDefault="001C7116" w:rsidP="006F73A1">
      <w:pPr>
        <w:pStyle w:val="1e"/>
        <w:rPr>
          <w:noProof/>
          <w:snapToGrid w:val="0"/>
          <w:shd w:val="pct15" w:color="auto" w:fill="FFFFFF"/>
        </w:rPr>
      </w:pPr>
      <w:r w:rsidRPr="00A477C8">
        <w:rPr>
          <w:rFonts w:hint="eastAsia"/>
          <w:noProof/>
          <w:snapToGrid w:val="0"/>
          <w:shd w:val="clear" w:color="auto" w:fill="auto"/>
        </w:rPr>
        <w:t>解压并移动</w:t>
      </w:r>
      <w:r w:rsidRPr="00A477C8">
        <w:rPr>
          <w:rFonts w:hint="eastAsia"/>
        </w:rPr>
        <w:t>该二进制文件。</w:t>
      </w:r>
    </w:p>
    <w:p w14:paraId="4A7CCB83" w14:textId="77777777" w:rsidR="0034003D" w:rsidRPr="00A477C8" w:rsidRDefault="00AF2E85"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[root@ecs-5045 soft]#</w:t>
      </w:r>
      <w:r w:rsidR="002C2922" w:rsidRPr="00A477C8">
        <w:rPr>
          <w:rFonts w:eastAsia="方正兰亭黑简体" w:hint="eastAsia"/>
          <w:noProof/>
          <w:snapToGrid w:val="0"/>
          <w:color w:val="auto"/>
          <w:shd w:val="pct15" w:color="auto" w:fill="FFFFFF"/>
        </w:rPr>
        <w:t xml:space="preserve"> </w:t>
      </w:r>
      <w:r w:rsidR="002C2922" w:rsidRPr="00A477C8">
        <w:rPr>
          <w:rFonts w:eastAsia="方正兰亭黑简体" w:hint="eastAsia"/>
          <w:noProof/>
          <w:snapToGrid w:val="0"/>
          <w:color w:val="C00000"/>
          <w:shd w:val="pct15" w:color="auto" w:fill="FFFFFF"/>
        </w:rPr>
        <w:t>tar -zxf openGauss-third_party_binarylibs.tar.gz</w:t>
      </w:r>
    </w:p>
    <w:p w14:paraId="43CF3E07" w14:textId="481D2E92" w:rsidR="002C2922" w:rsidRPr="00A477C8" w:rsidRDefault="00AF0E88" w:rsidP="0034003D">
      <w:pPr>
        <w:pStyle w:val="1e"/>
        <w:rPr>
          <w:noProof/>
          <w:snapToGrid w:val="0"/>
          <w:shd w:val="clear" w:color="auto" w:fill="auto"/>
        </w:rPr>
      </w:pPr>
      <w:r w:rsidRPr="00A477C8">
        <w:rPr>
          <w:noProof/>
          <w:snapToGrid w:val="0"/>
          <w:shd w:val="clear" w:color="auto" w:fill="auto"/>
        </w:rPr>
        <w:t>数分钟后解压成功</w:t>
      </w:r>
      <w:r w:rsidR="0034003D" w:rsidRPr="00A477C8">
        <w:rPr>
          <w:rFonts w:hint="eastAsia"/>
          <w:noProof/>
          <w:snapToGrid w:val="0"/>
          <w:shd w:val="clear" w:color="auto" w:fill="auto"/>
        </w:rPr>
        <w:t>。</w:t>
      </w:r>
    </w:p>
    <w:p w14:paraId="008B7B86" w14:textId="77777777" w:rsidR="002C2922" w:rsidRPr="00A477C8" w:rsidRDefault="00AF2E85" w:rsidP="006F73A1">
      <w:pPr>
        <w:pStyle w:val="affffe"/>
        <w:rPr>
          <w:rFonts w:eastAsia="方正兰亭黑简体"/>
          <w:noProof/>
          <w:snapToGrid w:val="0"/>
          <w:color w:val="auto"/>
          <w:shd w:val="pct15" w:color="auto" w:fill="FFFFFF"/>
        </w:rPr>
      </w:pPr>
      <w:r w:rsidRPr="00A477C8">
        <w:rPr>
          <w:rFonts w:eastAsia="方正兰亭黑简体"/>
          <w:noProof/>
          <w:snapToGrid w:val="0"/>
          <w:color w:val="auto"/>
          <w:shd w:val="pct15" w:color="auto" w:fill="FFFFFF"/>
        </w:rPr>
        <w:t>[root@ecs-5045 soft]#</w:t>
      </w:r>
      <w:r w:rsidR="002C2922" w:rsidRPr="00A477C8">
        <w:rPr>
          <w:rFonts w:eastAsia="方正兰亭黑简体" w:hint="eastAsia"/>
          <w:noProof/>
          <w:snapToGrid w:val="0"/>
          <w:color w:val="auto"/>
          <w:shd w:val="pct15" w:color="auto" w:fill="FFFFFF"/>
        </w:rPr>
        <w:t xml:space="preserve"> </w:t>
      </w:r>
      <w:r w:rsidR="002C2922" w:rsidRPr="00A477C8">
        <w:rPr>
          <w:rFonts w:eastAsia="方正兰亭黑简体" w:hint="eastAsia"/>
          <w:noProof/>
          <w:snapToGrid w:val="0"/>
          <w:color w:val="C00000"/>
          <w:shd w:val="pct15" w:color="auto" w:fill="FFFFFF"/>
        </w:rPr>
        <w:t>mv openGauss-third_party_binarylibs binarylibs</w:t>
      </w:r>
    </w:p>
    <w:p w14:paraId="4C903DF9" w14:textId="77777777" w:rsidR="005B7D1D" w:rsidRPr="00A477C8" w:rsidRDefault="00E4767E">
      <w:pPr>
        <w:pStyle w:val="3"/>
        <w:rPr>
          <w:rFonts w:ascii="Huawei Sans" w:hAnsi="Huawei Sans"/>
        </w:rPr>
      </w:pPr>
      <w:bookmarkStart w:id="83" w:name="_Toc80620169"/>
      <w:r w:rsidRPr="00A477C8">
        <w:rPr>
          <w:rFonts w:ascii="Huawei Sans" w:hAnsi="Huawei Sans" w:hint="eastAsia"/>
        </w:rPr>
        <w:t>软件安装编译</w:t>
      </w:r>
      <w:bookmarkEnd w:id="83"/>
    </w:p>
    <w:p w14:paraId="34E1E0E0" w14:textId="77777777" w:rsidR="006C27DC" w:rsidRPr="00A477C8" w:rsidRDefault="00E4767E" w:rsidP="006F73A1">
      <w:pPr>
        <w:pStyle w:val="1e"/>
      </w:pPr>
      <w:r w:rsidRPr="00A477C8">
        <w:rPr>
          <w:rFonts w:hint="eastAsia"/>
        </w:rPr>
        <w:t>软件安装编译即将代码编译生成软件，并将软件安装到机器上。</w:t>
      </w:r>
    </w:p>
    <w:p w14:paraId="54A64E80" w14:textId="3EE5F95C" w:rsidR="003A2963" w:rsidRPr="00A477C8" w:rsidRDefault="00E4767E" w:rsidP="006F73A1">
      <w:pPr>
        <w:pStyle w:val="1e"/>
      </w:pPr>
      <w:r w:rsidRPr="00A477C8">
        <w:rPr>
          <w:rFonts w:hint="eastAsia"/>
        </w:rPr>
        <w:t>openGauss</w:t>
      </w:r>
      <w:r w:rsidRPr="00A477C8">
        <w:rPr>
          <w:rFonts w:hint="eastAsia"/>
        </w:rPr>
        <w:t>提供一键式编译脚本</w:t>
      </w:r>
      <w:r w:rsidR="0088717D" w:rsidRPr="00A477C8">
        <w:rPr>
          <w:rFonts w:hint="eastAsia"/>
        </w:rPr>
        <w:t>＂</w:t>
      </w:r>
      <w:r w:rsidR="003A2963" w:rsidRPr="00A477C8">
        <w:t>openGauss-server/build.sh</w:t>
      </w:r>
      <w:r w:rsidR="0088717D" w:rsidRPr="00A477C8">
        <w:rPr>
          <w:rFonts w:hint="eastAsia"/>
        </w:rPr>
        <w:t>＂</w:t>
      </w:r>
      <w:r w:rsidR="00931984" w:rsidRPr="00A477C8">
        <w:rPr>
          <w:rFonts w:hint="eastAsia"/>
        </w:rPr>
        <w:t>。</w:t>
      </w:r>
      <w:r w:rsidR="0088717D" w:rsidRPr="00A477C8">
        <w:rPr>
          <w:rFonts w:hint="eastAsia"/>
        </w:rPr>
        <w:t>＂</w:t>
      </w:r>
      <w:r w:rsidR="003A2963" w:rsidRPr="00A477C8">
        <w:t>build.sh</w:t>
      </w:r>
      <w:r w:rsidR="0088717D" w:rsidRPr="00A477C8">
        <w:rPr>
          <w:rFonts w:hint="eastAsia"/>
        </w:rPr>
        <w:t>＂</w:t>
      </w:r>
      <w:r w:rsidR="003A2963" w:rsidRPr="00A477C8">
        <w:t>是编译过程中的重要脚本工具，可快速进行代码编译和打包。</w:t>
      </w:r>
    </w:p>
    <w:p w14:paraId="4292EDAE" w14:textId="2D0506C8" w:rsidR="0051384A" w:rsidRPr="00A477C8" w:rsidRDefault="003A2963" w:rsidP="006F73A1">
      <w:pPr>
        <w:pStyle w:val="1e"/>
      </w:pPr>
      <w:r w:rsidRPr="00A477C8">
        <w:t>详细参数选项如</w:t>
      </w:r>
      <w:r w:rsidR="006C27DC" w:rsidRPr="00A477C8">
        <w:t>下表所</w:t>
      </w:r>
      <w:r w:rsidR="006C27DC" w:rsidRPr="00A477C8">
        <w:rPr>
          <w:rFonts w:hint="eastAsia"/>
        </w:rPr>
        <w:t>示。</w:t>
      </w:r>
    </w:p>
    <w:p w14:paraId="2804968C" w14:textId="2B96C93A" w:rsidR="003A2963" w:rsidRPr="00A477C8" w:rsidRDefault="0051384A" w:rsidP="006F73A1">
      <w:pPr>
        <w:pStyle w:val="1e"/>
      </w:pPr>
      <w:r w:rsidRPr="00A477C8">
        <w:rPr>
          <w:rFonts w:hint="eastAsia"/>
        </w:rPr>
        <w:t>说明：下表仅供了解，参数值无需自己选择，操作命令按步骤中执行即可。</w:t>
      </w:r>
    </w:p>
    <w:tbl>
      <w:tblPr>
        <w:tblStyle w:val="Table"/>
        <w:tblW w:w="8647" w:type="dxa"/>
        <w:tblInd w:w="843"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130"/>
        <w:gridCol w:w="1281"/>
        <w:gridCol w:w="1416"/>
        <w:gridCol w:w="4820"/>
      </w:tblGrid>
      <w:tr w:rsidR="003A2963" w:rsidRPr="00A477C8" w14:paraId="2D5E3B90" w14:textId="77777777" w:rsidTr="00327BA5">
        <w:trPr>
          <w:cnfStyle w:val="100000000000" w:firstRow="1" w:lastRow="0" w:firstColumn="0" w:lastColumn="0" w:oddVBand="0" w:evenVBand="0" w:oddHBand="0" w:evenHBand="0" w:firstRowFirstColumn="0" w:firstRowLastColumn="0" w:lastRowFirstColumn="0" w:lastRowLastColumn="0"/>
          <w:tblHeader/>
        </w:trPr>
        <w:tc>
          <w:tcPr>
            <w:tcW w:w="65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D9D9D9" w:themeFill="background1" w:themeFillShade="D9"/>
          </w:tcPr>
          <w:p w14:paraId="53102F1B" w14:textId="77777777" w:rsidR="003A2963" w:rsidRPr="00A477C8" w:rsidRDefault="003A2963" w:rsidP="00327BA5">
            <w:pPr>
              <w:pStyle w:val="59"/>
              <w:jc w:val="center"/>
              <w:rPr>
                <w:rFonts w:ascii="Huawei Sans" w:hAnsi="Huawei Sans" w:cs="Huawei Sans"/>
                <w:b/>
              </w:rPr>
            </w:pPr>
            <w:r w:rsidRPr="00A477C8">
              <w:rPr>
                <w:rFonts w:ascii="Huawei Sans" w:hAnsi="Huawei Sans" w:cs="Huawei Sans" w:hint="eastAsia"/>
                <w:b/>
              </w:rPr>
              <w:lastRenderedPageBreak/>
              <w:t>功能选项</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D9D9D9" w:themeFill="background1" w:themeFillShade="D9"/>
          </w:tcPr>
          <w:p w14:paraId="2EEC0C21" w14:textId="77777777" w:rsidR="003A2963" w:rsidRPr="00A477C8" w:rsidRDefault="003A2963" w:rsidP="00327BA5">
            <w:pPr>
              <w:pStyle w:val="59"/>
              <w:jc w:val="center"/>
              <w:rPr>
                <w:rFonts w:ascii="Huawei Sans" w:hAnsi="Huawei Sans" w:cs="Huawei Sans"/>
                <w:b/>
              </w:rPr>
            </w:pPr>
            <w:r w:rsidRPr="00A477C8">
              <w:rPr>
                <w:rFonts w:ascii="Huawei Sans" w:hAnsi="Huawei Sans" w:cs="Huawei Sans"/>
                <w:b/>
              </w:rPr>
              <w:t>缺省值</w:t>
            </w:r>
          </w:p>
        </w:tc>
        <w:tc>
          <w:tcPr>
            <w:tcW w:w="81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D9D9D9" w:themeFill="background1" w:themeFillShade="D9"/>
          </w:tcPr>
          <w:p w14:paraId="309A285A" w14:textId="77777777" w:rsidR="003A2963" w:rsidRPr="00A477C8" w:rsidRDefault="003A2963" w:rsidP="00327BA5">
            <w:pPr>
              <w:pStyle w:val="59"/>
              <w:jc w:val="center"/>
              <w:rPr>
                <w:rFonts w:ascii="Huawei Sans" w:hAnsi="Huawei Sans" w:cs="Huawei Sans"/>
                <w:b/>
              </w:rPr>
            </w:pPr>
            <w:r w:rsidRPr="00A477C8">
              <w:rPr>
                <w:rFonts w:ascii="Huawei Sans" w:hAnsi="Huawei Sans" w:cs="Huawei Sans"/>
                <w:b/>
              </w:rPr>
              <w:t>参数</w:t>
            </w:r>
          </w:p>
        </w:tc>
        <w:tc>
          <w:tcPr>
            <w:tcW w:w="278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D9D9D9" w:themeFill="background1" w:themeFillShade="D9"/>
          </w:tcPr>
          <w:p w14:paraId="250AE0C9" w14:textId="77777777" w:rsidR="003A2963" w:rsidRPr="00A477C8" w:rsidRDefault="003A2963" w:rsidP="00327BA5">
            <w:pPr>
              <w:pStyle w:val="59"/>
              <w:jc w:val="center"/>
              <w:rPr>
                <w:rFonts w:ascii="Huawei Sans" w:hAnsi="Huawei Sans" w:cs="Huawei Sans"/>
                <w:b/>
              </w:rPr>
            </w:pPr>
            <w:r w:rsidRPr="00A477C8">
              <w:rPr>
                <w:rFonts w:ascii="Huawei Sans" w:hAnsi="Huawei Sans" w:cs="Huawei Sans"/>
                <w:b/>
              </w:rPr>
              <w:t>说明</w:t>
            </w:r>
          </w:p>
        </w:tc>
      </w:tr>
      <w:tr w:rsidR="003A2963" w:rsidRPr="00A477C8" w14:paraId="544D9842" w14:textId="77777777" w:rsidTr="00327BA5">
        <w:tc>
          <w:tcPr>
            <w:tcW w:w="653" w:type="pct"/>
          </w:tcPr>
          <w:p w14:paraId="131FD42A" w14:textId="77777777" w:rsidR="003A2963" w:rsidRPr="00A477C8" w:rsidRDefault="003A2963" w:rsidP="00327BA5">
            <w:pPr>
              <w:pStyle w:val="59"/>
              <w:rPr>
                <w:rFonts w:ascii="Huawei Sans" w:hAnsi="Huawei Sans"/>
              </w:rPr>
            </w:pPr>
            <w:r w:rsidRPr="00A477C8">
              <w:rPr>
                <w:rFonts w:ascii="Huawei Sans" w:hAnsi="Huawei Sans"/>
              </w:rPr>
              <w:t>-h</w:t>
            </w:r>
          </w:p>
        </w:tc>
        <w:tc>
          <w:tcPr>
            <w:tcW w:w="741" w:type="pct"/>
          </w:tcPr>
          <w:p w14:paraId="471B025C" w14:textId="77777777" w:rsidR="003A2963" w:rsidRPr="00A477C8" w:rsidRDefault="003A2963" w:rsidP="00327BA5">
            <w:pPr>
              <w:pStyle w:val="59"/>
              <w:rPr>
                <w:rFonts w:ascii="Huawei Sans" w:hAnsi="Huawei Sans"/>
              </w:rPr>
            </w:pPr>
            <w:r w:rsidRPr="00A477C8">
              <w:rPr>
                <w:rFonts w:ascii="Huawei Sans" w:hAnsi="Huawei Sans"/>
              </w:rPr>
              <w:t>不使用此选项</w:t>
            </w:r>
          </w:p>
        </w:tc>
        <w:tc>
          <w:tcPr>
            <w:tcW w:w="819" w:type="pct"/>
          </w:tcPr>
          <w:p w14:paraId="7236589D" w14:textId="77777777" w:rsidR="003A2963" w:rsidRPr="00A477C8" w:rsidRDefault="003A2963" w:rsidP="00327BA5">
            <w:pPr>
              <w:pStyle w:val="59"/>
              <w:rPr>
                <w:rFonts w:ascii="Huawei Sans" w:hAnsi="Huawei Sans"/>
              </w:rPr>
            </w:pPr>
            <w:r w:rsidRPr="00A477C8">
              <w:rPr>
                <w:rFonts w:ascii="Huawei Sans" w:hAnsi="Huawei Sans"/>
              </w:rPr>
              <w:t>-</w:t>
            </w:r>
          </w:p>
        </w:tc>
        <w:tc>
          <w:tcPr>
            <w:tcW w:w="2787" w:type="pct"/>
          </w:tcPr>
          <w:p w14:paraId="29F26D08" w14:textId="77777777" w:rsidR="003A2963" w:rsidRPr="00A477C8" w:rsidRDefault="003A2963" w:rsidP="00327BA5">
            <w:pPr>
              <w:pStyle w:val="59"/>
              <w:rPr>
                <w:rFonts w:ascii="Huawei Sans" w:hAnsi="Huawei Sans"/>
              </w:rPr>
            </w:pPr>
            <w:r w:rsidRPr="00A477C8">
              <w:rPr>
                <w:rFonts w:ascii="Huawei Sans" w:hAnsi="Huawei Sans"/>
              </w:rPr>
              <w:t>帮助菜单。</w:t>
            </w:r>
          </w:p>
        </w:tc>
      </w:tr>
      <w:tr w:rsidR="003A2963" w:rsidRPr="00A477C8" w14:paraId="15CE95F0" w14:textId="77777777" w:rsidTr="00327BA5">
        <w:tc>
          <w:tcPr>
            <w:tcW w:w="653" w:type="pct"/>
          </w:tcPr>
          <w:p w14:paraId="3FD6F956" w14:textId="77777777" w:rsidR="003A2963" w:rsidRPr="00A477C8" w:rsidRDefault="003A2963" w:rsidP="00327BA5">
            <w:pPr>
              <w:pStyle w:val="59"/>
              <w:rPr>
                <w:rFonts w:ascii="Huawei Sans" w:hAnsi="Huawei Sans"/>
              </w:rPr>
            </w:pPr>
            <w:r w:rsidRPr="00A477C8">
              <w:rPr>
                <w:rFonts w:ascii="Huawei Sans" w:hAnsi="Huawei Sans"/>
              </w:rPr>
              <w:t>-m</w:t>
            </w:r>
          </w:p>
        </w:tc>
        <w:tc>
          <w:tcPr>
            <w:tcW w:w="741" w:type="pct"/>
          </w:tcPr>
          <w:p w14:paraId="35283E85" w14:textId="77777777" w:rsidR="003A2963" w:rsidRPr="00A477C8" w:rsidRDefault="003A2963" w:rsidP="00327BA5">
            <w:pPr>
              <w:pStyle w:val="59"/>
              <w:rPr>
                <w:rFonts w:ascii="Huawei Sans" w:hAnsi="Huawei Sans"/>
              </w:rPr>
            </w:pPr>
            <w:r w:rsidRPr="00A477C8">
              <w:rPr>
                <w:rFonts w:ascii="Huawei Sans" w:hAnsi="Huawei Sans"/>
              </w:rPr>
              <w:t>release</w:t>
            </w:r>
          </w:p>
        </w:tc>
        <w:tc>
          <w:tcPr>
            <w:tcW w:w="819" w:type="pct"/>
          </w:tcPr>
          <w:p w14:paraId="63F34BD5" w14:textId="77777777" w:rsidR="003A2963" w:rsidRPr="00A477C8" w:rsidRDefault="003A2963" w:rsidP="00327BA5">
            <w:pPr>
              <w:pStyle w:val="59"/>
              <w:rPr>
                <w:rFonts w:ascii="Huawei Sans" w:hAnsi="Huawei Sans"/>
              </w:rPr>
            </w:pPr>
            <w:r w:rsidRPr="00A477C8">
              <w:rPr>
                <w:rFonts w:ascii="Huawei Sans" w:hAnsi="Huawei Sans"/>
              </w:rPr>
              <w:t>[debug | release | memcheck]</w:t>
            </w:r>
          </w:p>
        </w:tc>
        <w:tc>
          <w:tcPr>
            <w:tcW w:w="2787" w:type="pct"/>
          </w:tcPr>
          <w:p w14:paraId="07B10A37" w14:textId="77777777" w:rsidR="003A2963" w:rsidRPr="00A477C8" w:rsidRDefault="003A2963" w:rsidP="00327BA5">
            <w:pPr>
              <w:pStyle w:val="59"/>
              <w:rPr>
                <w:rFonts w:ascii="Huawei Sans" w:hAnsi="Huawei Sans"/>
              </w:rPr>
            </w:pPr>
            <w:r w:rsidRPr="00A477C8">
              <w:rPr>
                <w:rFonts w:ascii="Huawei Sans" w:hAnsi="Huawei Sans"/>
              </w:rPr>
              <w:t>选择编译目标版本。有三个目标版本可以选择：</w:t>
            </w:r>
          </w:p>
          <w:p w14:paraId="2DE19FAC" w14:textId="75B508FD" w:rsidR="003A2963" w:rsidRPr="00A477C8" w:rsidRDefault="003A2963" w:rsidP="00327BA5">
            <w:pPr>
              <w:pStyle w:val="59"/>
              <w:rPr>
                <w:rFonts w:ascii="Huawei Sans" w:hAnsi="Huawei Sans"/>
              </w:rPr>
            </w:pPr>
            <w:r w:rsidRPr="00A477C8">
              <w:rPr>
                <w:rFonts w:ascii="Huawei Sans" w:hAnsi="Huawei Sans"/>
              </w:rPr>
              <w:t>release</w:t>
            </w:r>
            <w:r w:rsidRPr="00A477C8">
              <w:rPr>
                <w:rFonts w:ascii="Huawei Sans" w:hAnsi="Huawei Sans"/>
              </w:rPr>
              <w:t>：生成</w:t>
            </w:r>
            <w:r w:rsidRPr="00A477C8">
              <w:rPr>
                <w:rFonts w:ascii="Huawei Sans" w:hAnsi="Huawei Sans"/>
              </w:rPr>
              <w:t>release</w:t>
            </w:r>
            <w:r w:rsidRPr="00A477C8">
              <w:rPr>
                <w:rFonts w:ascii="Huawei Sans" w:hAnsi="Huawei Sans"/>
              </w:rPr>
              <w:t>版本的二进制程序。此版本编译时，通过配置</w:t>
            </w:r>
            <w:r w:rsidRPr="00A477C8">
              <w:rPr>
                <w:rFonts w:ascii="Huawei Sans" w:hAnsi="Huawei Sans"/>
              </w:rPr>
              <w:t>GCC</w:t>
            </w:r>
            <w:r w:rsidRPr="00A477C8">
              <w:rPr>
                <w:rFonts w:ascii="Huawei Sans" w:hAnsi="Huawei Sans" w:hint="eastAsia"/>
              </w:rPr>
              <w:t>（</w:t>
            </w:r>
            <w:r w:rsidRPr="00A477C8">
              <w:rPr>
                <w:rFonts w:ascii="Huawei Sans" w:hAnsi="Huawei Sans" w:hint="eastAsia"/>
              </w:rPr>
              <w:t>GNU Compiler Collection</w:t>
            </w:r>
            <w:r w:rsidRPr="00A477C8">
              <w:rPr>
                <w:rFonts w:ascii="Huawei Sans" w:hAnsi="Huawei Sans" w:hint="eastAsia"/>
              </w:rPr>
              <w:t>，</w:t>
            </w:r>
            <w:r w:rsidRPr="00A477C8">
              <w:rPr>
                <w:rFonts w:ascii="Huawei Sans" w:hAnsi="Huawei Sans" w:hint="eastAsia"/>
              </w:rPr>
              <w:t>GNU</w:t>
            </w:r>
            <w:r w:rsidRPr="00A477C8">
              <w:rPr>
                <w:rFonts w:ascii="Huawei Sans" w:hAnsi="Huawei Sans" w:hint="eastAsia"/>
              </w:rPr>
              <w:t>编译器集）</w:t>
            </w:r>
            <w:r w:rsidRPr="00A477C8">
              <w:rPr>
                <w:rFonts w:ascii="Huawei Sans" w:hAnsi="Huawei Sans"/>
              </w:rPr>
              <w:t>高级优化选项，去除内核调试代码。此选项通常在生产环境或性能测试环境中使用</w:t>
            </w:r>
            <w:r w:rsidR="00D87A63" w:rsidRPr="00A477C8">
              <w:rPr>
                <w:rFonts w:ascii="Huawei Sans" w:hAnsi="Huawei Sans"/>
              </w:rPr>
              <w:t>。</w:t>
            </w:r>
          </w:p>
          <w:p w14:paraId="43B74C19" w14:textId="3D26CFB7" w:rsidR="003A2963" w:rsidRPr="00A477C8" w:rsidRDefault="003A2963" w:rsidP="00327BA5">
            <w:pPr>
              <w:pStyle w:val="59"/>
              <w:rPr>
                <w:rFonts w:ascii="Huawei Sans" w:hAnsi="Huawei Sans"/>
              </w:rPr>
            </w:pPr>
            <w:r w:rsidRPr="00A477C8">
              <w:rPr>
                <w:rFonts w:ascii="Huawei Sans" w:hAnsi="Huawei Sans"/>
              </w:rPr>
              <w:t>debug</w:t>
            </w:r>
            <w:r w:rsidRPr="00A477C8">
              <w:rPr>
                <w:rFonts w:ascii="Huawei Sans" w:hAnsi="Huawei Sans"/>
              </w:rPr>
              <w:t>：表示生成</w:t>
            </w:r>
            <w:r w:rsidRPr="00A477C8">
              <w:rPr>
                <w:rFonts w:ascii="Huawei Sans" w:hAnsi="Huawei Sans"/>
              </w:rPr>
              <w:t>debug</w:t>
            </w:r>
            <w:r w:rsidRPr="00A477C8">
              <w:rPr>
                <w:rFonts w:ascii="Huawei Sans" w:hAnsi="Huawei Sans"/>
              </w:rPr>
              <w:t>版本的二进制程序。此版本编译时，增加了内核代码调试功能，一般用于开发自测环境</w:t>
            </w:r>
            <w:r w:rsidR="00D87A63" w:rsidRPr="00A477C8">
              <w:rPr>
                <w:rFonts w:ascii="Huawei Sans" w:hAnsi="Huawei Sans"/>
              </w:rPr>
              <w:t>。</w:t>
            </w:r>
          </w:p>
          <w:p w14:paraId="69EF20EA" w14:textId="14FB786C" w:rsidR="003A2963" w:rsidRPr="00A477C8" w:rsidRDefault="003A2963" w:rsidP="00327BA5">
            <w:pPr>
              <w:pStyle w:val="59"/>
              <w:rPr>
                <w:rFonts w:ascii="Huawei Sans" w:hAnsi="Huawei Sans"/>
              </w:rPr>
            </w:pPr>
            <w:r w:rsidRPr="00A477C8">
              <w:rPr>
                <w:rFonts w:ascii="Huawei Sans" w:hAnsi="Huawei Sans"/>
              </w:rPr>
              <w:t>memcheck</w:t>
            </w:r>
            <w:r w:rsidRPr="00A477C8">
              <w:rPr>
                <w:rFonts w:ascii="Huawei Sans" w:hAnsi="Huawei Sans"/>
              </w:rPr>
              <w:t>：表示生成</w:t>
            </w:r>
            <w:r w:rsidRPr="00A477C8">
              <w:rPr>
                <w:rFonts w:ascii="Huawei Sans" w:hAnsi="Huawei Sans"/>
              </w:rPr>
              <w:t>memcheck</w:t>
            </w:r>
            <w:r w:rsidRPr="00A477C8">
              <w:rPr>
                <w:rFonts w:ascii="Huawei Sans" w:hAnsi="Huawei Sans"/>
              </w:rPr>
              <w:t>版本的二进制程序。此版本编译时，在</w:t>
            </w:r>
            <w:r w:rsidRPr="00A477C8">
              <w:rPr>
                <w:rFonts w:ascii="Huawei Sans" w:hAnsi="Huawei Sans"/>
              </w:rPr>
              <w:t>debug</w:t>
            </w:r>
            <w:r w:rsidRPr="00A477C8">
              <w:rPr>
                <w:rFonts w:ascii="Huawei Sans" w:hAnsi="Huawei Sans"/>
              </w:rPr>
              <w:t>版本的基础上增加了</w:t>
            </w:r>
            <w:r w:rsidRPr="00A477C8">
              <w:rPr>
                <w:rFonts w:ascii="Huawei Sans" w:hAnsi="Huawei Sans"/>
              </w:rPr>
              <w:t>ASAN</w:t>
            </w:r>
            <w:r w:rsidRPr="00A477C8">
              <w:rPr>
                <w:rFonts w:ascii="Huawei Sans" w:hAnsi="Huawei Sans"/>
              </w:rPr>
              <w:t>功能，用于定位内存问题</w:t>
            </w:r>
            <w:r w:rsidR="00D87A63" w:rsidRPr="00A477C8">
              <w:rPr>
                <w:rFonts w:ascii="Huawei Sans" w:hAnsi="Huawei Sans"/>
              </w:rPr>
              <w:t>。</w:t>
            </w:r>
          </w:p>
        </w:tc>
      </w:tr>
      <w:tr w:rsidR="003A2963" w:rsidRPr="00A477C8" w14:paraId="0F268A0E" w14:textId="77777777" w:rsidTr="00327BA5">
        <w:tc>
          <w:tcPr>
            <w:tcW w:w="653" w:type="pct"/>
          </w:tcPr>
          <w:p w14:paraId="315AE55D" w14:textId="77777777" w:rsidR="003A2963" w:rsidRPr="00A477C8" w:rsidRDefault="003A2963" w:rsidP="00327BA5">
            <w:pPr>
              <w:pStyle w:val="59"/>
              <w:rPr>
                <w:rFonts w:ascii="Huawei Sans" w:hAnsi="Huawei Sans"/>
              </w:rPr>
            </w:pPr>
            <w:r w:rsidRPr="00A477C8">
              <w:rPr>
                <w:rFonts w:ascii="Huawei Sans" w:hAnsi="Huawei Sans"/>
              </w:rPr>
              <w:t>-3rd</w:t>
            </w:r>
          </w:p>
        </w:tc>
        <w:tc>
          <w:tcPr>
            <w:tcW w:w="741" w:type="pct"/>
          </w:tcPr>
          <w:p w14:paraId="071DFE13" w14:textId="77777777" w:rsidR="003A2963" w:rsidRPr="00A477C8" w:rsidRDefault="003A2963" w:rsidP="00327BA5">
            <w:pPr>
              <w:pStyle w:val="59"/>
              <w:rPr>
                <w:rFonts w:ascii="Huawei Sans" w:hAnsi="Huawei Sans"/>
              </w:rPr>
            </w:pPr>
            <w:r w:rsidRPr="00A477C8">
              <w:rPr>
                <w:rFonts w:ascii="Huawei Sans" w:hAnsi="Huawei Sans"/>
              </w:rPr>
              <w:t>${</w:t>
            </w:r>
            <w:r w:rsidRPr="00A477C8">
              <w:rPr>
                <w:rFonts w:ascii="Huawei Sans" w:hAnsi="Huawei Sans"/>
              </w:rPr>
              <w:t>代码路径</w:t>
            </w:r>
            <w:r w:rsidRPr="00A477C8">
              <w:rPr>
                <w:rFonts w:ascii="Huawei Sans" w:hAnsi="Huawei Sans"/>
              </w:rPr>
              <w:t>}/binarylibs</w:t>
            </w:r>
          </w:p>
        </w:tc>
        <w:tc>
          <w:tcPr>
            <w:tcW w:w="819" w:type="pct"/>
          </w:tcPr>
          <w:p w14:paraId="24A8D7DA" w14:textId="77777777" w:rsidR="003A2963" w:rsidRPr="00A477C8" w:rsidRDefault="003A2963" w:rsidP="00327BA5">
            <w:pPr>
              <w:pStyle w:val="59"/>
              <w:rPr>
                <w:rFonts w:ascii="Huawei Sans" w:hAnsi="Huawei Sans"/>
              </w:rPr>
            </w:pPr>
            <w:r w:rsidRPr="00A477C8">
              <w:rPr>
                <w:rFonts w:ascii="Huawei Sans" w:hAnsi="Huawei Sans"/>
              </w:rPr>
              <w:t>[binarylibs path]</w:t>
            </w:r>
          </w:p>
        </w:tc>
        <w:tc>
          <w:tcPr>
            <w:tcW w:w="2787" w:type="pct"/>
          </w:tcPr>
          <w:p w14:paraId="7C6D7B77" w14:textId="0E479204" w:rsidR="003A2963" w:rsidRPr="00A477C8" w:rsidRDefault="003A2963" w:rsidP="00327BA5">
            <w:pPr>
              <w:pStyle w:val="59"/>
              <w:rPr>
                <w:rFonts w:ascii="Huawei Sans" w:hAnsi="Huawei Sans"/>
              </w:rPr>
            </w:pPr>
            <w:r w:rsidRPr="00A477C8">
              <w:rPr>
                <w:rFonts w:ascii="Huawei Sans" w:hAnsi="Huawei Sans"/>
              </w:rPr>
              <w:t>指定</w:t>
            </w:r>
            <w:r w:rsidRPr="00A477C8">
              <w:rPr>
                <w:rFonts w:ascii="Huawei Sans" w:hAnsi="Huawei Sans"/>
              </w:rPr>
              <w:t>binarylibs</w:t>
            </w:r>
            <w:r w:rsidRPr="00A477C8">
              <w:rPr>
                <w:rFonts w:ascii="Huawei Sans" w:hAnsi="Huawei Sans"/>
              </w:rPr>
              <w:t>的路径，需绝对路径。默认设置为当前代码文件夹下存在</w:t>
            </w:r>
            <w:r w:rsidRPr="00A477C8">
              <w:rPr>
                <w:rFonts w:ascii="Huawei Sans" w:hAnsi="Huawei Sans"/>
              </w:rPr>
              <w:t>binarylibs</w:t>
            </w:r>
            <w:r w:rsidRPr="00A477C8">
              <w:rPr>
                <w:rFonts w:ascii="Huawei Sans" w:hAnsi="Huawei Sans"/>
              </w:rPr>
              <w:t>，因此如果</w:t>
            </w:r>
            <w:r w:rsidRPr="00A477C8">
              <w:rPr>
                <w:rFonts w:ascii="Huawei Sans" w:hAnsi="Huawei Sans"/>
              </w:rPr>
              <w:t>binarylibs</w:t>
            </w:r>
            <w:r w:rsidRPr="00A477C8">
              <w:rPr>
                <w:rFonts w:ascii="Huawei Sans" w:hAnsi="Huawei Sans"/>
              </w:rPr>
              <w:t>被移至</w:t>
            </w:r>
            <w:r w:rsidRPr="00A477C8">
              <w:rPr>
                <w:rFonts w:ascii="Huawei Sans" w:hAnsi="Huawei Sans"/>
              </w:rPr>
              <w:t>openGauss-server</w:t>
            </w:r>
            <w:r w:rsidRPr="00A477C8">
              <w:rPr>
                <w:rFonts w:ascii="Huawei Sans" w:hAnsi="Huawei Sans"/>
              </w:rPr>
              <w:t>中，或者在</w:t>
            </w:r>
            <w:r w:rsidRPr="00A477C8">
              <w:rPr>
                <w:rFonts w:ascii="Huawei Sans" w:hAnsi="Huawei Sans"/>
              </w:rPr>
              <w:t>openGauss-server</w:t>
            </w:r>
            <w:r w:rsidRPr="00A477C8">
              <w:rPr>
                <w:rFonts w:ascii="Huawei Sans" w:hAnsi="Huawei Sans"/>
              </w:rPr>
              <w:t>中创建了到</w:t>
            </w:r>
            <w:r w:rsidRPr="00A477C8">
              <w:rPr>
                <w:rFonts w:ascii="Huawei Sans" w:hAnsi="Huawei Sans"/>
              </w:rPr>
              <w:t>binarylibs</w:t>
            </w:r>
            <w:r w:rsidRPr="00A477C8">
              <w:rPr>
                <w:rFonts w:ascii="Huawei Sans" w:hAnsi="Huawei Sans"/>
              </w:rPr>
              <w:t>的软链接，则不需要指定此参数</w:t>
            </w:r>
            <w:r w:rsidR="00D87A63" w:rsidRPr="00A477C8">
              <w:rPr>
                <w:rFonts w:ascii="Huawei Sans" w:hAnsi="Huawei Sans"/>
              </w:rPr>
              <w:t>。</w:t>
            </w:r>
          </w:p>
        </w:tc>
      </w:tr>
      <w:tr w:rsidR="003A2963" w:rsidRPr="00A477C8" w14:paraId="22F23C5C" w14:textId="77777777" w:rsidTr="00327BA5">
        <w:tc>
          <w:tcPr>
            <w:tcW w:w="653" w:type="pct"/>
          </w:tcPr>
          <w:p w14:paraId="548AFE72" w14:textId="77777777" w:rsidR="003A2963" w:rsidRPr="00A477C8" w:rsidRDefault="003A2963" w:rsidP="00327BA5">
            <w:pPr>
              <w:pStyle w:val="59"/>
              <w:rPr>
                <w:rFonts w:ascii="Huawei Sans" w:hAnsi="Huawei Sans"/>
              </w:rPr>
            </w:pPr>
            <w:r w:rsidRPr="00A477C8">
              <w:rPr>
                <w:rFonts w:ascii="Huawei Sans" w:hAnsi="Huawei Sans"/>
              </w:rPr>
              <w:t>-pkg</w:t>
            </w:r>
          </w:p>
        </w:tc>
        <w:tc>
          <w:tcPr>
            <w:tcW w:w="741" w:type="pct"/>
          </w:tcPr>
          <w:p w14:paraId="73504090" w14:textId="77777777" w:rsidR="003A2963" w:rsidRPr="00A477C8" w:rsidRDefault="003A2963" w:rsidP="00327BA5">
            <w:pPr>
              <w:pStyle w:val="59"/>
              <w:rPr>
                <w:rFonts w:ascii="Huawei Sans" w:hAnsi="Huawei Sans"/>
              </w:rPr>
            </w:pPr>
            <w:r w:rsidRPr="00A477C8">
              <w:rPr>
                <w:rFonts w:ascii="Huawei Sans" w:hAnsi="Huawei Sans"/>
              </w:rPr>
              <w:t>不使用此功能</w:t>
            </w:r>
          </w:p>
        </w:tc>
        <w:tc>
          <w:tcPr>
            <w:tcW w:w="819" w:type="pct"/>
          </w:tcPr>
          <w:p w14:paraId="68C9DCC1" w14:textId="77777777" w:rsidR="003A2963" w:rsidRPr="00A477C8" w:rsidRDefault="003A2963" w:rsidP="00327BA5">
            <w:pPr>
              <w:pStyle w:val="59"/>
              <w:rPr>
                <w:rFonts w:ascii="Huawei Sans" w:hAnsi="Huawei Sans"/>
              </w:rPr>
            </w:pPr>
            <w:r w:rsidRPr="00A477C8">
              <w:rPr>
                <w:rFonts w:ascii="Huawei Sans" w:hAnsi="Huawei Sans"/>
              </w:rPr>
              <w:t>-</w:t>
            </w:r>
          </w:p>
        </w:tc>
        <w:tc>
          <w:tcPr>
            <w:tcW w:w="2787" w:type="pct"/>
          </w:tcPr>
          <w:p w14:paraId="2326CF7A" w14:textId="6AB96191" w:rsidR="003A2963" w:rsidRPr="00A477C8" w:rsidRDefault="003A2963" w:rsidP="00327BA5">
            <w:pPr>
              <w:pStyle w:val="59"/>
              <w:rPr>
                <w:rFonts w:ascii="Huawei Sans" w:hAnsi="Huawei Sans"/>
              </w:rPr>
            </w:pPr>
            <w:r w:rsidRPr="00A477C8">
              <w:rPr>
                <w:rFonts w:ascii="Huawei Sans" w:hAnsi="Huawei Sans"/>
              </w:rPr>
              <w:t>将代码编译结果压缩封装成安装包</w:t>
            </w:r>
            <w:r w:rsidR="00D87A63" w:rsidRPr="00A477C8">
              <w:rPr>
                <w:rFonts w:ascii="Huawei Sans" w:hAnsi="Huawei Sans"/>
              </w:rPr>
              <w:t>。</w:t>
            </w:r>
          </w:p>
        </w:tc>
      </w:tr>
      <w:tr w:rsidR="003A2963" w:rsidRPr="00A477C8" w14:paraId="5CE745CD" w14:textId="77777777" w:rsidTr="00327BA5">
        <w:tc>
          <w:tcPr>
            <w:tcW w:w="653" w:type="pct"/>
          </w:tcPr>
          <w:p w14:paraId="42026260" w14:textId="77777777" w:rsidR="003A2963" w:rsidRPr="00A477C8" w:rsidRDefault="003A2963" w:rsidP="00327BA5">
            <w:pPr>
              <w:pStyle w:val="59"/>
              <w:rPr>
                <w:rFonts w:ascii="Huawei Sans" w:hAnsi="Huawei Sans"/>
              </w:rPr>
            </w:pPr>
            <w:r w:rsidRPr="00A477C8">
              <w:rPr>
                <w:rFonts w:ascii="Huawei Sans" w:hAnsi="Huawei Sans"/>
              </w:rPr>
              <w:t>-nopt</w:t>
            </w:r>
          </w:p>
        </w:tc>
        <w:tc>
          <w:tcPr>
            <w:tcW w:w="741" w:type="pct"/>
          </w:tcPr>
          <w:p w14:paraId="7084C541" w14:textId="77777777" w:rsidR="003A2963" w:rsidRPr="00A477C8" w:rsidRDefault="003A2963" w:rsidP="00327BA5">
            <w:pPr>
              <w:pStyle w:val="59"/>
              <w:rPr>
                <w:rFonts w:ascii="Huawei Sans" w:hAnsi="Huawei Sans"/>
              </w:rPr>
            </w:pPr>
            <w:r w:rsidRPr="00A477C8">
              <w:rPr>
                <w:rFonts w:ascii="Huawei Sans" w:hAnsi="Huawei Sans"/>
              </w:rPr>
              <w:t>不使用此功能</w:t>
            </w:r>
          </w:p>
        </w:tc>
        <w:tc>
          <w:tcPr>
            <w:tcW w:w="819" w:type="pct"/>
          </w:tcPr>
          <w:p w14:paraId="30903A49" w14:textId="77777777" w:rsidR="003A2963" w:rsidRPr="00A477C8" w:rsidRDefault="003A2963" w:rsidP="00327BA5">
            <w:pPr>
              <w:pStyle w:val="59"/>
              <w:rPr>
                <w:rFonts w:ascii="Huawei Sans" w:hAnsi="Huawei Sans"/>
              </w:rPr>
            </w:pPr>
            <w:r w:rsidRPr="00A477C8">
              <w:rPr>
                <w:rFonts w:ascii="Huawei Sans" w:hAnsi="Huawei Sans"/>
              </w:rPr>
              <w:t>-</w:t>
            </w:r>
          </w:p>
        </w:tc>
        <w:tc>
          <w:tcPr>
            <w:tcW w:w="2787" w:type="pct"/>
          </w:tcPr>
          <w:p w14:paraId="2818DD1C" w14:textId="64E0E7C4" w:rsidR="003A2963" w:rsidRPr="00A477C8" w:rsidRDefault="003A2963" w:rsidP="00327BA5">
            <w:pPr>
              <w:pStyle w:val="59"/>
              <w:rPr>
                <w:rFonts w:ascii="Huawei Sans" w:hAnsi="Huawei Sans"/>
              </w:rPr>
            </w:pPr>
            <w:r w:rsidRPr="00A477C8">
              <w:rPr>
                <w:rFonts w:ascii="Huawei Sans" w:hAnsi="Huawei Sans"/>
              </w:rPr>
              <w:t>如果使用此功能，则对鲲鹏平台的相关</w:t>
            </w:r>
            <w:r w:rsidRPr="00A477C8">
              <w:rPr>
                <w:rFonts w:ascii="Huawei Sans" w:hAnsi="Huawei Sans"/>
              </w:rPr>
              <w:t>CPU</w:t>
            </w:r>
            <w:r w:rsidRPr="00A477C8">
              <w:rPr>
                <w:rFonts w:ascii="Huawei Sans" w:hAnsi="Huawei Sans"/>
              </w:rPr>
              <w:t>不进行优化</w:t>
            </w:r>
            <w:r w:rsidR="00D87A63" w:rsidRPr="00A477C8">
              <w:rPr>
                <w:rFonts w:ascii="Huawei Sans" w:hAnsi="Huawei Sans"/>
              </w:rPr>
              <w:t>。</w:t>
            </w:r>
          </w:p>
        </w:tc>
      </w:tr>
    </w:tbl>
    <w:p w14:paraId="2F6DA004" w14:textId="77777777" w:rsidR="003A2963" w:rsidRPr="00A477C8" w:rsidRDefault="003A2963" w:rsidP="006F73A1">
      <w:pPr>
        <w:pStyle w:val="1e"/>
      </w:pPr>
      <w:r w:rsidRPr="00A477C8">
        <w:t>该脚本中的每个选项都有一个默认值。</w:t>
      </w:r>
    </w:p>
    <w:p w14:paraId="7911A37E" w14:textId="77777777" w:rsidR="005B7D1D" w:rsidRPr="00A477C8" w:rsidRDefault="00E4767E">
      <w:pPr>
        <w:pStyle w:val="4"/>
        <w:rPr>
          <w:rFonts w:ascii="Huawei Sans" w:hAnsi="Huawei Sans" w:hint="default"/>
        </w:rPr>
      </w:pPr>
      <w:r w:rsidRPr="00A477C8">
        <w:rPr>
          <w:rFonts w:ascii="Huawei Sans" w:hAnsi="Huawei Sans"/>
        </w:rPr>
        <w:t>前提条件</w:t>
      </w:r>
    </w:p>
    <w:p w14:paraId="34BA233E" w14:textId="2D186E2F" w:rsidR="00931984" w:rsidRPr="00A477C8" w:rsidRDefault="008319B7" w:rsidP="00EC75B8">
      <w:pPr>
        <w:pStyle w:val="1e"/>
      </w:pPr>
      <w:r w:rsidRPr="00A477C8">
        <w:rPr>
          <w:rFonts w:hint="eastAsia"/>
        </w:rPr>
        <w:t>已按照搭建编译环境的要求准备好相关软硬件，并且已经下载了原</w:t>
      </w:r>
      <w:r w:rsidR="00E4767E" w:rsidRPr="00A477C8">
        <w:rPr>
          <w:rFonts w:hint="eastAsia"/>
        </w:rPr>
        <w:t>码</w:t>
      </w:r>
      <w:r w:rsidR="006C27DC" w:rsidRPr="00A477C8">
        <w:rPr>
          <w:rFonts w:hint="eastAsia"/>
        </w:rPr>
        <w:t>；</w:t>
      </w:r>
    </w:p>
    <w:p w14:paraId="2897662F" w14:textId="494A5B46" w:rsidR="005B7D1D" w:rsidRPr="00A477C8" w:rsidRDefault="00E4767E" w:rsidP="00EC75B8">
      <w:pPr>
        <w:pStyle w:val="1e"/>
      </w:pPr>
      <w:r w:rsidRPr="00A477C8">
        <w:rPr>
          <w:rFonts w:hint="eastAsia"/>
        </w:rPr>
        <w:t>了解</w:t>
      </w:r>
      <w:r w:rsidRPr="00A477C8">
        <w:rPr>
          <w:rFonts w:hint="eastAsia"/>
        </w:rPr>
        <w:t xml:space="preserve"> build.sh</w:t>
      </w:r>
      <w:r w:rsidRPr="00A477C8">
        <w:rPr>
          <w:rFonts w:hint="eastAsia"/>
        </w:rPr>
        <w:t>脚本的参数选项和功能</w:t>
      </w:r>
      <w:r w:rsidR="006C27DC" w:rsidRPr="00A477C8">
        <w:rPr>
          <w:rFonts w:hint="eastAsia"/>
        </w:rPr>
        <w:t>；</w:t>
      </w:r>
    </w:p>
    <w:p w14:paraId="5337F443" w14:textId="77777777" w:rsidR="005B7D1D" w:rsidRPr="00A477C8" w:rsidRDefault="00E4767E" w:rsidP="00EC75B8">
      <w:pPr>
        <w:pStyle w:val="1e"/>
      </w:pPr>
      <w:r w:rsidRPr="00A477C8">
        <w:rPr>
          <w:rFonts w:hint="eastAsia"/>
        </w:rPr>
        <w:t>代码环境干净，没有以前编译生成的文件。</w:t>
      </w:r>
    </w:p>
    <w:p w14:paraId="35849477" w14:textId="63F0316B" w:rsidR="00DE620D" w:rsidRPr="00A477C8" w:rsidRDefault="00DE620D" w:rsidP="006C27DC">
      <w:pPr>
        <w:pStyle w:val="4"/>
        <w:rPr>
          <w:rFonts w:ascii="Huawei Sans" w:hAnsi="Huawei Sans" w:hint="default"/>
        </w:rPr>
      </w:pPr>
      <w:r w:rsidRPr="00A477C8">
        <w:rPr>
          <w:rFonts w:ascii="Huawei Sans" w:hAnsi="Huawei Sans" w:hint="default"/>
        </w:rPr>
        <w:lastRenderedPageBreak/>
        <w:t>编译</w:t>
      </w:r>
      <w:r w:rsidRPr="00A477C8">
        <w:rPr>
          <w:rFonts w:ascii="Huawei Sans" w:hAnsi="Huawei Sans"/>
        </w:rPr>
        <w:t>openGauss-serve</w:t>
      </w:r>
      <w:r w:rsidRPr="00A477C8">
        <w:rPr>
          <w:rFonts w:ascii="Huawei Sans" w:hAnsi="Huawei Sans" w:hint="default"/>
        </w:rPr>
        <w:t>r</w:t>
      </w:r>
    </w:p>
    <w:p w14:paraId="051BE0C1" w14:textId="1D47CFC0" w:rsidR="00DE620D" w:rsidRPr="00A477C8" w:rsidRDefault="00DE620D" w:rsidP="00DE620D">
      <w:pPr>
        <w:pStyle w:val="30"/>
      </w:pPr>
      <w:r w:rsidRPr="00A477C8">
        <w:t>进入到软件代码编译脚本目录。</w:t>
      </w:r>
    </w:p>
    <w:p w14:paraId="198A062F" w14:textId="38C3A9E6" w:rsidR="00DE620D" w:rsidRPr="00A477C8" w:rsidRDefault="006C27DC"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 xml:space="preserve">[root@ecs-5045 soft]# </w:t>
      </w:r>
      <w:r w:rsidRPr="00A477C8">
        <w:rPr>
          <w:rFonts w:eastAsia="方正兰亭黑简体"/>
          <w:noProof/>
          <w:snapToGrid w:val="0"/>
          <w:color w:val="C00000"/>
          <w:shd w:val="pct15" w:color="auto" w:fill="FFFFFF"/>
        </w:rPr>
        <w:t>cd /openGauss-lab/soft/openGauss-server</w:t>
      </w:r>
    </w:p>
    <w:p w14:paraId="5F1C0A25" w14:textId="3C3921CA" w:rsidR="00DE620D" w:rsidRPr="00A477C8" w:rsidRDefault="00DE620D" w:rsidP="00DE620D">
      <w:pPr>
        <w:pStyle w:val="30"/>
      </w:pPr>
      <w:r w:rsidRPr="00A477C8">
        <w:t>编译安装</w:t>
      </w:r>
      <w:r w:rsidRPr="00A477C8">
        <w:t>openGauss</w:t>
      </w:r>
      <w:r w:rsidR="008319B7" w:rsidRPr="00A477C8">
        <w:t>-server</w:t>
      </w:r>
      <w:r w:rsidRPr="00A477C8">
        <w:t>。</w:t>
      </w:r>
    </w:p>
    <w:p w14:paraId="51BE1BCF" w14:textId="601B1FAC" w:rsidR="00DE620D" w:rsidRPr="00A477C8" w:rsidRDefault="00DE620D"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6C27DC" w:rsidRPr="00A477C8">
        <w:rPr>
          <w:rFonts w:eastAsia="方正兰亭黑简体"/>
          <w:noProof/>
          <w:snapToGrid w:val="0"/>
          <w:color w:val="auto"/>
          <w:shd w:val="pct15" w:color="auto" w:fill="FFFFFF"/>
        </w:rPr>
        <w:t xml:space="preserve">root@ecs-5045 </w:t>
      </w:r>
      <w:r w:rsidRPr="00A477C8">
        <w:rPr>
          <w:rFonts w:eastAsia="方正兰亭黑简体"/>
          <w:noProof/>
          <w:snapToGrid w:val="0"/>
          <w:color w:val="auto"/>
          <w:shd w:val="pct15" w:color="auto" w:fill="FFFFFF"/>
        </w:rPr>
        <w:t>openGauss-serve</w:t>
      </w:r>
      <w:r w:rsidR="00C57D70" w:rsidRPr="00A477C8">
        <w:rPr>
          <w:rFonts w:eastAsia="方正兰亭黑简体"/>
          <w:noProof/>
          <w:snapToGrid w:val="0"/>
          <w:color w:val="auto"/>
          <w:shd w:val="pct15" w:color="auto" w:fill="FFFFFF"/>
        </w:rPr>
        <w:t xml:space="preserve">r] # </w:t>
      </w:r>
      <w:r w:rsidR="00C57D70" w:rsidRPr="00A477C8">
        <w:rPr>
          <w:rFonts w:eastAsia="方正兰亭黑简体"/>
          <w:noProof/>
          <w:snapToGrid w:val="0"/>
          <w:color w:val="C00000"/>
          <w:shd w:val="pct15" w:color="auto" w:fill="FFFFFF"/>
        </w:rPr>
        <w:t>sh build.sh -m release -3rd /openGauss-lab/soft/binarylibs -pkg</w:t>
      </w:r>
    </w:p>
    <w:p w14:paraId="2D7DC273" w14:textId="77777777" w:rsidR="00DE620D" w:rsidRPr="00A477C8" w:rsidRDefault="00DE620D" w:rsidP="006F73A1">
      <w:pPr>
        <w:pStyle w:val="1e"/>
        <w:rPr>
          <w:noProof/>
          <w:snapToGrid w:val="0"/>
          <w:shd w:val="clear" w:color="auto" w:fill="auto"/>
        </w:rPr>
      </w:pPr>
      <w:r w:rsidRPr="00A477C8">
        <w:rPr>
          <w:noProof/>
          <w:snapToGrid w:val="0"/>
          <w:shd w:val="clear" w:color="auto" w:fill="auto"/>
        </w:rPr>
        <w:t>该步骤执行大概需要</w:t>
      </w:r>
      <w:r w:rsidRPr="00A477C8">
        <w:rPr>
          <w:noProof/>
          <w:snapToGrid w:val="0"/>
          <w:shd w:val="clear" w:color="auto" w:fill="auto"/>
        </w:rPr>
        <w:t>15</w:t>
      </w:r>
      <w:r w:rsidRPr="00A477C8">
        <w:rPr>
          <w:rFonts w:hint="eastAsia"/>
          <w:noProof/>
          <w:snapToGrid w:val="0"/>
          <w:shd w:val="clear" w:color="auto" w:fill="auto"/>
        </w:rPr>
        <w:t>-</w:t>
      </w:r>
      <w:r w:rsidRPr="00A477C8">
        <w:rPr>
          <w:noProof/>
          <w:snapToGrid w:val="0"/>
          <w:shd w:val="clear" w:color="auto" w:fill="auto"/>
        </w:rPr>
        <w:t>30</w:t>
      </w:r>
      <w:r w:rsidRPr="00A477C8">
        <w:rPr>
          <w:noProof/>
          <w:snapToGrid w:val="0"/>
          <w:shd w:val="clear" w:color="auto" w:fill="auto"/>
        </w:rPr>
        <w:t>分钟</w:t>
      </w:r>
      <w:r w:rsidRPr="00A477C8">
        <w:rPr>
          <w:rFonts w:hint="eastAsia"/>
          <w:noProof/>
          <w:snapToGrid w:val="0"/>
          <w:shd w:val="clear" w:color="auto" w:fill="auto"/>
        </w:rPr>
        <w:t>，与主机规格有关，请耐心等待。</w:t>
      </w:r>
    </w:p>
    <w:p w14:paraId="4C997790" w14:textId="77777777" w:rsidR="00DE620D" w:rsidRPr="00A477C8" w:rsidRDefault="00DE620D" w:rsidP="00DE620D">
      <w:pPr>
        <w:pStyle w:val="30"/>
      </w:pPr>
      <w:r w:rsidRPr="00A477C8">
        <w:t>显示如下内容，表示安装包编译成功。</w:t>
      </w:r>
    </w:p>
    <w:p w14:paraId="368CBB96" w14:textId="6B34EE9B" w:rsidR="00DE620D" w:rsidRPr="00A477C8" w:rsidRDefault="00242F59"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w:t>
      </w:r>
    </w:p>
    <w:p w14:paraId="11C3EA85" w14:textId="77777777" w:rsidR="00242F59" w:rsidRPr="00A477C8" w:rsidRDefault="00242F59"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make server(all) package success!</w:t>
      </w:r>
    </w:p>
    <w:p w14:paraId="24089F13" w14:textId="77777777" w:rsidR="00242F59" w:rsidRPr="00A477C8" w:rsidRDefault="00242F59"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packaging libpq...</w:t>
      </w:r>
    </w:p>
    <w:p w14:paraId="79CB5C90" w14:textId="77777777" w:rsidR="00242F59" w:rsidRPr="00A477C8" w:rsidRDefault="00242F59"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success!</w:t>
      </w:r>
    </w:p>
    <w:p w14:paraId="09AAF727" w14:textId="77777777" w:rsidR="00242F59" w:rsidRPr="00A477C8" w:rsidRDefault="00242F59"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packaging tools...</w:t>
      </w:r>
    </w:p>
    <w:p w14:paraId="7ED849F0" w14:textId="77777777" w:rsidR="00242F59" w:rsidRPr="00A477C8" w:rsidRDefault="00242F59"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success!</w:t>
      </w:r>
    </w:p>
    <w:p w14:paraId="4A9973EC" w14:textId="77777777" w:rsidR="00242F59" w:rsidRPr="00A477C8" w:rsidRDefault="00242F59"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Begin to install upgrade_sql files...</w:t>
      </w:r>
    </w:p>
    <w:p w14:paraId="7C0108C3" w14:textId="77777777" w:rsidR="00242F59" w:rsidRPr="00A477C8" w:rsidRDefault="00242F59"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Successfully packaged upgrade_sql files.</w:t>
      </w:r>
    </w:p>
    <w:p w14:paraId="4EBA0D7C" w14:textId="77777777" w:rsidR="00242F59" w:rsidRPr="00A477C8" w:rsidRDefault="00242F59"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End package opengauss.</w:t>
      </w:r>
    </w:p>
    <w:p w14:paraId="1405D88E" w14:textId="52A43692" w:rsidR="00242F59" w:rsidRPr="00A477C8" w:rsidRDefault="00242F59"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now, all packages has finished!</w:t>
      </w:r>
    </w:p>
    <w:p w14:paraId="50052F06" w14:textId="58676A83" w:rsidR="00DE620D" w:rsidRPr="00A477C8" w:rsidRDefault="00DE620D" w:rsidP="006F73A1">
      <w:pPr>
        <w:pStyle w:val="1e"/>
      </w:pPr>
      <w:r w:rsidRPr="00A477C8">
        <w:rPr>
          <w:rFonts w:hint="eastAsia"/>
        </w:rPr>
        <w:t>生成的安装包存放在</w:t>
      </w:r>
      <w:r w:rsidR="0088717D" w:rsidRPr="00A477C8">
        <w:rPr>
          <w:rFonts w:hint="eastAsia"/>
        </w:rPr>
        <w:t>＂</w:t>
      </w:r>
      <w:r w:rsidR="00B46EB9" w:rsidRPr="00A477C8">
        <w:t>/openGauss-lab/soft/openGauss-server/output</w:t>
      </w:r>
      <w:r w:rsidR="0088717D" w:rsidRPr="00A477C8">
        <w:rPr>
          <w:rFonts w:hint="eastAsia"/>
        </w:rPr>
        <w:t>＂</w:t>
      </w:r>
      <w:r w:rsidRPr="00A477C8">
        <w:rPr>
          <w:rFonts w:hint="eastAsia"/>
        </w:rPr>
        <w:t>目录下，编译结果：</w:t>
      </w:r>
    </w:p>
    <w:p w14:paraId="71E9E898" w14:textId="78EFE82F" w:rsidR="00DE620D" w:rsidRPr="00A477C8" w:rsidRDefault="00DE620D" w:rsidP="006F73A1">
      <w:pPr>
        <w:pStyle w:val="1e"/>
      </w:pPr>
      <w:r w:rsidRPr="00A477C8">
        <w:t>openGauss-</w:t>
      </w:r>
      <w:r w:rsidR="008E6165" w:rsidRPr="00A477C8">
        <w:t>2.0.0</w:t>
      </w:r>
      <w:r w:rsidRPr="00A477C8">
        <w:t>-openEuler-64bit-Libpq.tar.gz</w:t>
      </w:r>
    </w:p>
    <w:p w14:paraId="358D133E" w14:textId="166CF38B" w:rsidR="00DE620D" w:rsidRPr="00A477C8" w:rsidRDefault="00DE620D" w:rsidP="006F73A1">
      <w:pPr>
        <w:pStyle w:val="1e"/>
      </w:pPr>
      <w:r w:rsidRPr="00A477C8">
        <w:t>openGauss-</w:t>
      </w:r>
      <w:r w:rsidR="008E6165" w:rsidRPr="00A477C8">
        <w:t>2.0.0</w:t>
      </w:r>
      <w:r w:rsidRPr="00A477C8">
        <w:t>-openEuler-64bit.</w:t>
      </w:r>
      <w:r w:rsidRPr="00A477C8">
        <w:rPr>
          <w:rFonts w:hint="eastAsia"/>
        </w:rPr>
        <w:t>sha</w:t>
      </w:r>
      <w:r w:rsidRPr="00A477C8">
        <w:t>256</w:t>
      </w:r>
    </w:p>
    <w:p w14:paraId="00280D77" w14:textId="4BABF1FA" w:rsidR="00DE620D" w:rsidRPr="00A477C8" w:rsidRDefault="00DE620D" w:rsidP="006F73A1">
      <w:pPr>
        <w:pStyle w:val="1e"/>
      </w:pPr>
      <w:r w:rsidRPr="00A477C8">
        <w:t>openGauss-</w:t>
      </w:r>
      <w:r w:rsidR="008E6165" w:rsidRPr="00A477C8">
        <w:t>2.0.0</w:t>
      </w:r>
      <w:r w:rsidRPr="00A477C8">
        <w:t>-openEuler-64bit-symbol.tar.gz</w:t>
      </w:r>
    </w:p>
    <w:p w14:paraId="1B993CD7" w14:textId="1FF51A27" w:rsidR="00DE620D" w:rsidRPr="00A477C8" w:rsidRDefault="00DE620D" w:rsidP="006F73A1">
      <w:pPr>
        <w:pStyle w:val="1e"/>
      </w:pPr>
      <w:r w:rsidRPr="00A477C8">
        <w:t>openGauss-</w:t>
      </w:r>
      <w:r w:rsidR="008E6165" w:rsidRPr="00A477C8">
        <w:t>2.0.0</w:t>
      </w:r>
      <w:r w:rsidRPr="00A477C8">
        <w:t>-openEuler-64bit.tar.bz2</w:t>
      </w:r>
      <w:r w:rsidR="00C57D70" w:rsidRPr="00A477C8">
        <w:t xml:space="preserve">         </w:t>
      </w:r>
      <w:r w:rsidR="00C57D70" w:rsidRPr="00A477C8">
        <w:rPr>
          <w:color w:val="C7000B"/>
        </w:rPr>
        <w:t>-----</w:t>
      </w:r>
      <w:r w:rsidR="00C57D70" w:rsidRPr="00A477C8">
        <w:rPr>
          <w:color w:val="C7000B"/>
        </w:rPr>
        <w:t>此包大概有</w:t>
      </w:r>
      <w:r w:rsidR="00C57D70" w:rsidRPr="00A477C8">
        <w:rPr>
          <w:rFonts w:hint="eastAsia"/>
          <w:color w:val="C7000B"/>
        </w:rPr>
        <w:t>8</w:t>
      </w:r>
      <w:r w:rsidR="00C57D70" w:rsidRPr="00A477C8">
        <w:rPr>
          <w:color w:val="C7000B"/>
        </w:rPr>
        <w:t>9M</w:t>
      </w:r>
    </w:p>
    <w:p w14:paraId="60BFB6D5" w14:textId="25B6D721" w:rsidR="00DE620D" w:rsidRPr="00A477C8" w:rsidRDefault="00DE620D" w:rsidP="006F73A1">
      <w:pPr>
        <w:pStyle w:val="1e"/>
      </w:pPr>
      <w:r w:rsidRPr="00A477C8">
        <w:t>openGauss-</w:t>
      </w:r>
      <w:r w:rsidR="008E6165" w:rsidRPr="00A477C8">
        <w:t>2.0.0</w:t>
      </w:r>
      <w:r w:rsidRPr="00A477C8">
        <w:t>-openEuler-64bit-toosl.tar.gz</w:t>
      </w:r>
    </w:p>
    <w:p w14:paraId="35D5F07B" w14:textId="77777777" w:rsidR="00DE620D" w:rsidRPr="00A477C8" w:rsidRDefault="00DE620D" w:rsidP="006F73A1">
      <w:pPr>
        <w:pStyle w:val="1e"/>
      </w:pPr>
      <w:r w:rsidRPr="00A477C8">
        <w:rPr>
          <w:rFonts w:hint="eastAsia"/>
        </w:rPr>
        <w:t>u</w:t>
      </w:r>
      <w:r w:rsidRPr="00A477C8">
        <w:t>pgrade_</w:t>
      </w:r>
      <w:proofErr w:type="gramStart"/>
      <w:r w:rsidRPr="00A477C8">
        <w:t>sql.sha</w:t>
      </w:r>
      <w:proofErr w:type="gramEnd"/>
      <w:r w:rsidRPr="00A477C8">
        <w:t>256</w:t>
      </w:r>
    </w:p>
    <w:p w14:paraId="6B77761F" w14:textId="77777777" w:rsidR="00DE620D" w:rsidRPr="00A477C8" w:rsidRDefault="00DE620D" w:rsidP="006F73A1">
      <w:pPr>
        <w:pStyle w:val="1e"/>
      </w:pPr>
      <w:r w:rsidRPr="00A477C8">
        <w:rPr>
          <w:rFonts w:hint="eastAsia"/>
        </w:rPr>
        <w:t>u</w:t>
      </w:r>
      <w:r w:rsidRPr="00A477C8">
        <w:t>pgrade_sql.tar.gz</w:t>
      </w:r>
    </w:p>
    <w:p w14:paraId="1F23D62E" w14:textId="2024AE8C" w:rsidR="00780855" w:rsidRPr="00A477C8" w:rsidRDefault="00780855"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 xml:space="preserve">[root@ecs-5045 openGauss-server]# </w:t>
      </w:r>
      <w:r w:rsidRPr="00A477C8">
        <w:rPr>
          <w:rFonts w:eastAsia="方正兰亭黑简体"/>
          <w:noProof/>
          <w:snapToGrid w:val="0"/>
          <w:color w:val="C00000"/>
          <w:shd w:val="pct15" w:color="auto" w:fill="FFFFFF"/>
        </w:rPr>
        <w:t>cd /openGauss-lab/soft/openGauss-server/output</w:t>
      </w:r>
    </w:p>
    <w:p w14:paraId="3CDC7103" w14:textId="16AB16DA" w:rsidR="00780855" w:rsidRPr="00A477C8" w:rsidRDefault="00780855"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[root@ecs-5045 output]# </w:t>
      </w:r>
      <w:r w:rsidRPr="00A477C8">
        <w:rPr>
          <w:rFonts w:eastAsia="方正兰亭黑简体"/>
          <w:noProof/>
          <w:snapToGrid w:val="0"/>
          <w:color w:val="C00000"/>
          <w:shd w:val="pct15" w:color="auto" w:fill="FFFFFF"/>
        </w:rPr>
        <w:t>ll</w:t>
      </w:r>
    </w:p>
    <w:p w14:paraId="6FE852CF" w14:textId="77777777" w:rsidR="00780855" w:rsidRPr="00A477C8" w:rsidRDefault="00780855"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total 334M</w:t>
      </w:r>
    </w:p>
    <w:p w14:paraId="3EBDBD6B" w14:textId="77777777" w:rsidR="00780855" w:rsidRPr="00A477C8" w:rsidRDefault="00780855"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-rw------- 1 root root  12M Apr 20 15:28 openGauss-2.0.0-openEuler-64bit-Libpq.tar.gz</w:t>
      </w:r>
    </w:p>
    <w:p w14:paraId="06A12E18" w14:textId="10189335" w:rsidR="00780855" w:rsidRPr="00A477C8" w:rsidRDefault="00780855"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-rw------- 1 root root   65 Apr 20 15:28 openGauss-2.0.0-openEuler-64bit.sha256</w:t>
      </w:r>
    </w:p>
    <w:p w14:paraId="6802AE37" w14:textId="6C1F42F5" w:rsidR="00242F59" w:rsidRPr="00A477C8" w:rsidRDefault="00242F59" w:rsidP="006F73A1">
      <w:pPr>
        <w:pStyle w:val="1e"/>
      </w:pPr>
      <w:r w:rsidRPr="00A477C8">
        <w:t>如下图：</w:t>
      </w:r>
    </w:p>
    <w:p w14:paraId="68B2A126" w14:textId="03DD1076" w:rsidR="00242F59" w:rsidRPr="00A477C8" w:rsidRDefault="008766C7" w:rsidP="006F73A1">
      <w:pPr>
        <w:pStyle w:val="1e"/>
      </w:pPr>
      <w:r w:rsidRPr="00A477C8">
        <w:rPr>
          <w:noProof/>
        </w:rPr>
        <w:drawing>
          <wp:inline distT="0" distB="0" distL="0" distR="0" wp14:anchorId="66B1B6C1" wp14:editId="70A1B206">
            <wp:extent cx="5400000" cy="1227600"/>
            <wp:effectExtent l="19050" t="19050" r="10795" b="10795"/>
            <wp:docPr id="94" name="图片 94" descr="C:\Users\swx941157\AppData\Roaming\eSpace_Desktop\UserData\swx941157\imagefiles\1E61E5BF-2957-446F-A4F1-56331A2F3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wx941157\AppData\Roaming\eSpace_Desktop\UserData\swx941157\imagefiles\1E61E5BF-2957-446F-A4F1-56331A2F308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00" cy="1227600"/>
                    </a:xfrm>
                    <a:prstGeom prst="rect">
                      <a:avLst/>
                    </a:prstGeom>
                    <a:noFill/>
                    <a:ln w="12700">
                      <a:solidFill>
                        <a:schemeClr val="bg1">
                          <a:lumMod val="85000"/>
                        </a:schemeClr>
                      </a:solidFill>
                    </a:ln>
                  </pic:spPr>
                </pic:pic>
              </a:graphicData>
            </a:graphic>
          </wp:inline>
        </w:drawing>
      </w:r>
    </w:p>
    <w:p w14:paraId="266829E4" w14:textId="25B82550" w:rsidR="00DE620D" w:rsidRPr="00A477C8" w:rsidRDefault="00DE620D" w:rsidP="006F73A1">
      <w:pPr>
        <w:pStyle w:val="1e"/>
      </w:pPr>
      <w:r w:rsidRPr="00A477C8">
        <w:rPr>
          <w:rFonts w:hint="eastAsia"/>
        </w:rPr>
        <w:lastRenderedPageBreak/>
        <w:t>编译日志为</w:t>
      </w:r>
      <w:r w:rsidR="0088717D" w:rsidRPr="00A477C8">
        <w:rPr>
          <w:rFonts w:hint="eastAsia"/>
        </w:rPr>
        <w:t>＂</w:t>
      </w:r>
      <w:r w:rsidRPr="00A477C8">
        <w:t>./build/script/makemppdb_pkg.log</w:t>
      </w:r>
      <w:r w:rsidR="0088717D" w:rsidRPr="00A477C8">
        <w:rPr>
          <w:rFonts w:hint="eastAsia"/>
        </w:rPr>
        <w:t>＂</w:t>
      </w:r>
      <w:r w:rsidRPr="00A477C8">
        <w:rPr>
          <w:rFonts w:hint="eastAsia"/>
        </w:rPr>
        <w:t>，安装包打包日志为</w:t>
      </w:r>
      <w:r w:rsidR="0088717D" w:rsidRPr="00A477C8">
        <w:rPr>
          <w:rFonts w:hint="eastAsia"/>
        </w:rPr>
        <w:t>＂</w:t>
      </w:r>
      <w:r w:rsidRPr="00A477C8">
        <w:t>./build/script/make_package.log</w:t>
      </w:r>
      <w:r w:rsidR="0088717D" w:rsidRPr="00A477C8">
        <w:rPr>
          <w:rFonts w:hint="eastAsia"/>
        </w:rPr>
        <w:t>＂</w:t>
      </w:r>
      <w:r w:rsidRPr="00A477C8">
        <w:rPr>
          <w:rFonts w:hint="eastAsia"/>
        </w:rPr>
        <w:t>。</w:t>
      </w:r>
    </w:p>
    <w:p w14:paraId="2BC9DFBC" w14:textId="604DCEAE" w:rsidR="00DE620D" w:rsidRPr="00A477C8" w:rsidRDefault="00DE620D" w:rsidP="00734FED">
      <w:pPr>
        <w:pStyle w:val="4"/>
        <w:rPr>
          <w:rFonts w:ascii="Huawei Sans" w:hAnsi="Huawei Sans" w:hint="default"/>
        </w:rPr>
      </w:pPr>
      <w:r w:rsidRPr="00A477C8">
        <w:rPr>
          <w:rFonts w:ascii="Huawei Sans" w:hAnsi="Huawei Sans"/>
        </w:rPr>
        <w:t>编译</w:t>
      </w:r>
      <w:r w:rsidRPr="00A477C8">
        <w:rPr>
          <w:rFonts w:ascii="Huawei Sans" w:hAnsi="Huawei Sans"/>
        </w:rPr>
        <w:t>openGauss-</w:t>
      </w:r>
      <w:r w:rsidRPr="00A477C8">
        <w:rPr>
          <w:rFonts w:ascii="Huawei Sans" w:hAnsi="Huawei Sans" w:hint="default"/>
        </w:rPr>
        <w:t>OM</w:t>
      </w:r>
    </w:p>
    <w:p w14:paraId="3AF32DEC" w14:textId="1E357CA6" w:rsidR="00DE620D" w:rsidRPr="00A477C8" w:rsidRDefault="00DE620D" w:rsidP="006F73A1">
      <w:pPr>
        <w:pStyle w:val="1e"/>
      </w:pPr>
      <w:r w:rsidRPr="00A477C8">
        <w:t>安装</w:t>
      </w:r>
      <w:r w:rsidRPr="00A477C8">
        <w:t>openGauss</w:t>
      </w:r>
      <w:r w:rsidRPr="00A477C8">
        <w:t>时需要</w:t>
      </w:r>
      <w:r w:rsidRPr="00A477C8">
        <w:rPr>
          <w:rFonts w:hint="eastAsia"/>
        </w:rPr>
        <w:t>O</w:t>
      </w:r>
      <w:r w:rsidRPr="00A477C8">
        <w:t>M</w:t>
      </w:r>
      <w:r w:rsidRPr="00A477C8">
        <w:t>工具</w:t>
      </w:r>
      <w:r w:rsidRPr="00A477C8">
        <w:rPr>
          <w:rFonts w:hint="eastAsia"/>
        </w:rPr>
        <w:t>，</w:t>
      </w:r>
      <w:r w:rsidRPr="00A477C8">
        <w:t>因此需要编译</w:t>
      </w:r>
      <w:r w:rsidRPr="00A477C8">
        <w:t>openGauss-OM</w:t>
      </w:r>
      <w:r w:rsidRPr="00A477C8">
        <w:rPr>
          <w:rFonts w:hint="eastAsia"/>
        </w:rPr>
        <w:t>。</w:t>
      </w:r>
    </w:p>
    <w:p w14:paraId="7AFBFA6B" w14:textId="76D205F7" w:rsidR="00DE620D" w:rsidRPr="00A477C8" w:rsidRDefault="00DE620D" w:rsidP="00DE620D">
      <w:pPr>
        <w:pStyle w:val="30"/>
      </w:pPr>
      <w:r w:rsidRPr="00A477C8">
        <w:t>进入到软件代码编译脚本目录。</w:t>
      </w:r>
    </w:p>
    <w:p w14:paraId="04D233C1" w14:textId="74A81EA9" w:rsidR="00734FED" w:rsidRPr="00A477C8" w:rsidRDefault="00734FED"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 xml:space="preserve">[root@ecs-5045 soft]# </w:t>
      </w:r>
      <w:r w:rsidRPr="00A477C8">
        <w:rPr>
          <w:rFonts w:eastAsia="方正兰亭黑简体"/>
          <w:noProof/>
          <w:snapToGrid w:val="0"/>
          <w:color w:val="C00000"/>
          <w:shd w:val="pct15" w:color="auto" w:fill="FFFFFF"/>
        </w:rPr>
        <w:t>cd /openGauss-lab/soft/openGauss-OM</w:t>
      </w:r>
    </w:p>
    <w:p w14:paraId="60166856" w14:textId="723BCEC9" w:rsidR="00DE620D" w:rsidRPr="00A477C8" w:rsidRDefault="00DE620D" w:rsidP="00DE620D">
      <w:pPr>
        <w:pStyle w:val="30"/>
      </w:pPr>
      <w:r w:rsidRPr="00A477C8">
        <w:t>编译安装</w:t>
      </w:r>
      <w:r w:rsidRPr="00A477C8">
        <w:t>OM</w:t>
      </w:r>
      <w:r w:rsidRPr="00A477C8">
        <w:t>。</w:t>
      </w:r>
    </w:p>
    <w:p w14:paraId="56AD97E3" w14:textId="2E6090C6" w:rsidR="00DE620D" w:rsidRPr="00A477C8" w:rsidRDefault="00DE620D"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466D3E" w:rsidRPr="00A477C8">
        <w:rPr>
          <w:rFonts w:eastAsia="方正兰亭黑简体"/>
          <w:noProof/>
          <w:snapToGrid w:val="0"/>
          <w:color w:val="auto"/>
          <w:shd w:val="pct15" w:color="auto" w:fill="FFFFFF"/>
        </w:rPr>
        <w:t xml:space="preserve">root@ecs-5045 </w:t>
      </w:r>
      <w:r w:rsidRPr="00A477C8">
        <w:rPr>
          <w:rFonts w:eastAsia="方正兰亭黑简体"/>
          <w:noProof/>
          <w:snapToGrid w:val="0"/>
          <w:color w:val="auto"/>
          <w:shd w:val="pct15" w:color="auto" w:fill="FFFFFF"/>
        </w:rPr>
        <w:t>openGauss-OM]</w:t>
      </w:r>
      <w:r w:rsidR="00466D3E" w:rsidRPr="00A477C8">
        <w:rPr>
          <w:rFonts w:eastAsia="方正兰亭黑简体"/>
          <w:noProof/>
          <w:snapToGrid w:val="0"/>
          <w:color w:val="auto"/>
          <w:shd w:val="pct15" w:color="auto" w:fill="FFFFFF"/>
        </w:rPr>
        <w:t xml:space="preserve"> # </w:t>
      </w:r>
      <w:r w:rsidR="00466D3E" w:rsidRPr="00A477C8">
        <w:rPr>
          <w:rFonts w:eastAsia="方正兰亭黑简体"/>
          <w:noProof/>
          <w:snapToGrid w:val="0"/>
          <w:color w:val="C00000"/>
          <w:shd w:val="pct15" w:color="auto" w:fill="FFFFFF"/>
        </w:rPr>
        <w:t>sh build.sh -3rd /openGauss-lab/soft/binarylibs</w:t>
      </w:r>
    </w:p>
    <w:p w14:paraId="5CA8C7D7" w14:textId="77777777" w:rsidR="00DE620D" w:rsidRPr="00A477C8" w:rsidRDefault="00DE620D" w:rsidP="00DE620D">
      <w:pPr>
        <w:pStyle w:val="30"/>
      </w:pPr>
      <w:r w:rsidRPr="00A477C8">
        <w:t>显示如下内容，表示安装包编译成功。</w:t>
      </w:r>
    </w:p>
    <w:p w14:paraId="52075DEB" w14:textId="77777777" w:rsidR="00DE620D" w:rsidRPr="00A477C8" w:rsidRDefault="00DE620D" w:rsidP="006F73A1">
      <w:pPr>
        <w:pStyle w:val="affffe"/>
        <w:rPr>
          <w:rFonts w:eastAsia="方正兰亭黑简体"/>
          <w:noProof/>
          <w:snapToGrid w:val="0"/>
          <w:shd w:val="pct15" w:color="auto" w:fill="FFFFFF"/>
        </w:rPr>
      </w:pPr>
      <w:r w:rsidRPr="00A477C8">
        <w:rPr>
          <w:rFonts w:eastAsia="方正兰亭黑简体" w:hint="eastAsia"/>
          <w:noProof/>
          <w:snapToGrid w:val="0"/>
          <w:shd w:val="pct15" w:color="auto" w:fill="FFFFFF"/>
        </w:rPr>
        <w:t>Everything</w:t>
      </w:r>
      <w:r w:rsidRPr="00A477C8">
        <w:rPr>
          <w:rFonts w:eastAsia="方正兰亭黑简体"/>
          <w:noProof/>
          <w:snapToGrid w:val="0"/>
          <w:shd w:val="pct15" w:color="auto" w:fill="FFFFFF"/>
        </w:rPr>
        <w:t xml:space="preserve"> is ready</w:t>
      </w:r>
    </w:p>
    <w:p w14:paraId="7FAADFE7" w14:textId="77777777" w:rsidR="00DE620D" w:rsidRPr="00A477C8" w:rsidRDefault="00DE620D"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s</w:t>
      </w:r>
      <w:r w:rsidRPr="00A477C8">
        <w:rPr>
          <w:rFonts w:eastAsia="方正兰亭黑简体" w:hint="eastAsia"/>
          <w:noProof/>
          <w:snapToGrid w:val="0"/>
          <w:shd w:val="pct15" w:color="auto" w:fill="FFFFFF"/>
        </w:rPr>
        <w:t>uccess</w:t>
      </w:r>
      <w:r w:rsidRPr="00A477C8">
        <w:rPr>
          <w:rFonts w:eastAsia="方正兰亭黑简体"/>
          <w:noProof/>
          <w:snapToGrid w:val="0"/>
          <w:shd w:val="pct15" w:color="auto" w:fill="FFFFFF"/>
        </w:rPr>
        <w:t>!</w:t>
      </w:r>
    </w:p>
    <w:p w14:paraId="595C9176" w14:textId="52B95B89" w:rsidR="00DE620D" w:rsidRPr="00A477C8" w:rsidRDefault="00DE620D" w:rsidP="006F73A1">
      <w:pPr>
        <w:pStyle w:val="1e"/>
      </w:pPr>
      <w:r w:rsidRPr="00A477C8">
        <w:t>编译结果路径</w:t>
      </w:r>
      <w:r w:rsidRPr="00A477C8">
        <w:rPr>
          <w:rFonts w:hint="eastAsia"/>
        </w:rPr>
        <w:t>：</w:t>
      </w:r>
      <w:r w:rsidRPr="00A477C8">
        <w:t>/</w:t>
      </w:r>
      <w:r w:rsidR="00253D8D" w:rsidRPr="00A477C8">
        <w:rPr>
          <w:noProof/>
          <w:snapToGrid w:val="0"/>
          <w:color w:val="auto"/>
          <w:shd w:val="clear" w:color="auto" w:fill="auto"/>
        </w:rPr>
        <w:t>openGauss-lab/soft</w:t>
      </w:r>
      <w:r w:rsidRPr="00A477C8">
        <w:t>/openGauss-OM/package/</w:t>
      </w:r>
      <w:r w:rsidRPr="00A477C8">
        <w:rPr>
          <w:rFonts w:hint="eastAsia"/>
        </w:rPr>
        <w:t>。</w:t>
      </w:r>
    </w:p>
    <w:p w14:paraId="4F452F1D" w14:textId="77777777" w:rsidR="00DE620D" w:rsidRPr="00A477C8" w:rsidRDefault="00DE620D" w:rsidP="006F73A1">
      <w:pPr>
        <w:pStyle w:val="1e"/>
      </w:pPr>
      <w:r w:rsidRPr="00A477C8">
        <w:t>编译结果</w:t>
      </w:r>
      <w:r w:rsidRPr="00A477C8">
        <w:rPr>
          <w:rFonts w:hint="eastAsia"/>
        </w:rPr>
        <w:t>：</w:t>
      </w:r>
    </w:p>
    <w:p w14:paraId="7B297D4E" w14:textId="4003BD67" w:rsidR="008766C7" w:rsidRPr="00A477C8" w:rsidRDefault="008766C7"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[root@ecs-5045 openGauss-OM]#</w:t>
      </w:r>
      <w:r w:rsidRPr="00A477C8">
        <w:rPr>
          <w:rFonts w:eastAsia="方正兰亭黑简体"/>
          <w:noProof/>
          <w:snapToGrid w:val="0"/>
          <w:color w:val="C00000"/>
          <w:shd w:val="pct15" w:color="auto" w:fill="FFFFFF"/>
        </w:rPr>
        <w:t xml:space="preserve"> cd /openGauss-lab/soft/openGauss-OM/package/</w:t>
      </w:r>
    </w:p>
    <w:p w14:paraId="01B9138C" w14:textId="5569D458" w:rsidR="008766C7" w:rsidRPr="00A477C8" w:rsidRDefault="008766C7" w:rsidP="006F73A1">
      <w:pPr>
        <w:pStyle w:val="affffe"/>
        <w:rPr>
          <w:rFonts w:eastAsia="方正兰亭黑简体"/>
          <w:noProof/>
          <w:snapToGrid w:val="0"/>
          <w:color w:val="C00000"/>
          <w:shd w:val="pct15" w:color="auto" w:fill="FFFFFF"/>
        </w:rPr>
      </w:pPr>
      <w:r w:rsidRPr="00A477C8">
        <w:rPr>
          <w:rFonts w:eastAsia="方正兰亭黑简体"/>
          <w:noProof/>
          <w:snapToGrid w:val="0"/>
          <w:shd w:val="pct15" w:color="auto" w:fill="FFFFFF"/>
        </w:rPr>
        <w:t>[root@ecs-5045 package]#</w:t>
      </w:r>
      <w:r w:rsidRPr="00A477C8">
        <w:rPr>
          <w:rFonts w:eastAsia="方正兰亭黑简体"/>
          <w:noProof/>
          <w:snapToGrid w:val="0"/>
          <w:color w:val="C00000"/>
          <w:shd w:val="pct15" w:color="auto" w:fill="FFFFFF"/>
        </w:rPr>
        <w:t xml:space="preserve"> ll</w:t>
      </w:r>
    </w:p>
    <w:p w14:paraId="342F9F3A" w14:textId="77777777" w:rsidR="008766C7" w:rsidRPr="00A477C8" w:rsidRDefault="008766C7"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total 17M</w:t>
      </w:r>
    </w:p>
    <w:p w14:paraId="21FC44D9" w14:textId="0873DA13" w:rsidR="008766C7" w:rsidRPr="00A477C8" w:rsidRDefault="008766C7"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-rw------- 1 root root  65 Apr 16 16:27 openGauss-2.0.0-openEuler-64bit-om.sha256</w:t>
      </w:r>
    </w:p>
    <w:p w14:paraId="06377928" w14:textId="2DA17533" w:rsidR="008766C7" w:rsidRPr="00A477C8" w:rsidRDefault="008766C7"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-rw------- 1 root root 17M Apr 16 16:27 openGauss-2.0.0-openEuler-64bit-om.tar.gz</w:t>
      </w:r>
    </w:p>
    <w:p w14:paraId="416D18FB" w14:textId="30AEADBD" w:rsidR="00DE620D" w:rsidRPr="00A477C8" w:rsidRDefault="004D7B74" w:rsidP="006F73A1">
      <w:pPr>
        <w:pStyle w:val="1e"/>
      </w:pPr>
      <w:r w:rsidRPr="00A477C8">
        <w:rPr>
          <w:noProof/>
        </w:rPr>
        <w:drawing>
          <wp:inline distT="0" distB="0" distL="0" distR="0" wp14:anchorId="3599C838" wp14:editId="566D7C05">
            <wp:extent cx="5400000" cy="540000"/>
            <wp:effectExtent l="19050" t="19050" r="10795" b="1270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00" cy="540000"/>
                    </a:xfrm>
                    <a:prstGeom prst="rect">
                      <a:avLst/>
                    </a:prstGeom>
                    <a:noFill/>
                    <a:ln w="12700">
                      <a:solidFill>
                        <a:schemeClr val="bg1">
                          <a:lumMod val="85000"/>
                        </a:schemeClr>
                      </a:solidFill>
                    </a:ln>
                  </pic:spPr>
                </pic:pic>
              </a:graphicData>
            </a:graphic>
          </wp:inline>
        </w:drawing>
      </w:r>
    </w:p>
    <w:p w14:paraId="3FC601DF" w14:textId="2A42A2AD" w:rsidR="00327BA5" w:rsidRPr="00A477C8" w:rsidRDefault="00327BA5">
      <w:pPr>
        <w:topLinePunct w:val="0"/>
        <w:adjustRightInd/>
        <w:snapToGrid/>
        <w:spacing w:before="0" w:after="0" w:line="240" w:lineRule="auto"/>
        <w:ind w:left="0"/>
        <w:rPr>
          <w:rFonts w:ascii="Huawei Sans" w:eastAsia="方正兰亭黑简体" w:hAnsi="Huawei Sans" w:cs="Huawei Sans"/>
          <w:color w:val="000000"/>
          <w:sz w:val="21"/>
          <w:szCs w:val="21"/>
          <w:shd w:val="clear" w:color="auto" w:fill="FFFFFF"/>
        </w:rPr>
      </w:pPr>
      <w:r w:rsidRPr="00A477C8">
        <w:rPr>
          <w:rFonts w:ascii="Huawei Sans" w:eastAsia="方正兰亭黑简体" w:hAnsi="Huawei Sans"/>
        </w:rPr>
        <w:br w:type="page"/>
      </w:r>
    </w:p>
    <w:p w14:paraId="011ACEAE" w14:textId="05626C1E" w:rsidR="005B7D1D" w:rsidRPr="00A477C8" w:rsidRDefault="00E4767E">
      <w:pPr>
        <w:pStyle w:val="1"/>
      </w:pPr>
      <w:bookmarkStart w:id="84" w:name="_Toc80620170"/>
      <w:r w:rsidRPr="00A477C8">
        <w:lastRenderedPageBreak/>
        <w:t>验证二次开发结果</w:t>
      </w:r>
      <w:bookmarkEnd w:id="84"/>
    </w:p>
    <w:p w14:paraId="7C7787A1" w14:textId="77777777" w:rsidR="005B7D1D" w:rsidRPr="00A477C8" w:rsidRDefault="00E4767E">
      <w:pPr>
        <w:pStyle w:val="2"/>
        <w:rPr>
          <w:rFonts w:ascii="Huawei Sans" w:hAnsi="Huawei Sans"/>
        </w:rPr>
      </w:pPr>
      <w:bookmarkStart w:id="85" w:name="_Toc80620171"/>
      <w:r w:rsidRPr="00A477C8">
        <w:rPr>
          <w:rFonts w:ascii="Huawei Sans" w:hAnsi="Huawei Sans"/>
        </w:rPr>
        <w:t>安装编译后的</w:t>
      </w:r>
      <w:r w:rsidRPr="00A477C8">
        <w:rPr>
          <w:rFonts w:ascii="Huawei Sans" w:hAnsi="Huawei Sans"/>
        </w:rPr>
        <w:t>openGauss</w:t>
      </w:r>
      <w:r w:rsidRPr="00A477C8">
        <w:rPr>
          <w:rFonts w:ascii="Huawei Sans" w:hAnsi="Huawei Sans"/>
        </w:rPr>
        <w:t>安装包</w:t>
      </w:r>
      <w:bookmarkEnd w:id="85"/>
    </w:p>
    <w:p w14:paraId="109B21F4" w14:textId="77777777" w:rsidR="005B7D1D" w:rsidRPr="00A477C8" w:rsidRDefault="00E4767E">
      <w:pPr>
        <w:pStyle w:val="3"/>
        <w:rPr>
          <w:rFonts w:ascii="Huawei Sans" w:hAnsi="Huawei Sans"/>
        </w:rPr>
      </w:pPr>
      <w:bookmarkStart w:id="86" w:name="_Toc65486975"/>
      <w:bookmarkStart w:id="87" w:name="_Toc80620172"/>
      <w:r w:rsidRPr="00A477C8">
        <w:rPr>
          <w:rFonts w:ascii="Huawei Sans" w:hAnsi="Huawei Sans"/>
        </w:rPr>
        <w:t>修改操作系统配置</w:t>
      </w:r>
      <w:bookmarkEnd w:id="86"/>
      <w:bookmarkEnd w:id="87"/>
    </w:p>
    <w:p w14:paraId="2A725367" w14:textId="551107A6" w:rsidR="005B7D1D" w:rsidRPr="00A477C8" w:rsidRDefault="00E4767E" w:rsidP="006F73A1">
      <w:pPr>
        <w:pStyle w:val="1e"/>
      </w:pPr>
      <w:r w:rsidRPr="00A477C8">
        <w:rPr>
          <w:rFonts w:hint="eastAsia"/>
        </w:rPr>
        <w:t>为了操作方便，</w:t>
      </w:r>
      <w:r w:rsidR="0006630E" w:rsidRPr="00A477C8">
        <w:rPr>
          <w:rFonts w:hint="eastAsia"/>
        </w:rPr>
        <w:t>也可以使用</w:t>
      </w:r>
      <w:r w:rsidR="0006630E" w:rsidRPr="00A477C8">
        <w:t>SSH</w:t>
      </w:r>
      <w:r w:rsidR="0006630E" w:rsidRPr="00A477C8">
        <w:rPr>
          <w:rFonts w:hint="eastAsia"/>
        </w:rPr>
        <w:t>工具（比如：</w:t>
      </w:r>
      <w:r w:rsidR="0006630E" w:rsidRPr="00A477C8">
        <w:rPr>
          <w:rFonts w:hint="eastAsia"/>
        </w:rPr>
        <w:t>Pu</w:t>
      </w:r>
      <w:r w:rsidR="0006630E" w:rsidRPr="00A477C8">
        <w:t>TTY</w:t>
      </w:r>
      <w:r w:rsidR="0006630E" w:rsidRPr="00A477C8">
        <w:rPr>
          <w:rFonts w:hint="eastAsia"/>
        </w:rPr>
        <w:t>等）从本地电脑通过配置</w:t>
      </w:r>
      <w:r w:rsidR="0006630E" w:rsidRPr="00A477C8">
        <w:t>弹性云服务器</w:t>
      </w:r>
      <w:r w:rsidR="0006630E" w:rsidRPr="00A477C8">
        <w:rPr>
          <w:rFonts w:hint="eastAsia"/>
        </w:rPr>
        <w:t>的</w:t>
      </w:r>
      <w:r w:rsidR="0006630E" w:rsidRPr="00A477C8">
        <w:t>弹性</w:t>
      </w:r>
      <w:r w:rsidR="0006630E" w:rsidRPr="00A477C8">
        <w:rPr>
          <w:rFonts w:hint="eastAsia"/>
        </w:rPr>
        <w:t>公网</w:t>
      </w:r>
      <w:r w:rsidR="0006630E" w:rsidRPr="00A477C8">
        <w:rPr>
          <w:rFonts w:hint="eastAsia"/>
        </w:rPr>
        <w:t>I</w:t>
      </w:r>
      <w:r w:rsidR="0006630E" w:rsidRPr="00A477C8">
        <w:t>P</w:t>
      </w:r>
      <w:r w:rsidR="0006630E" w:rsidRPr="00A477C8">
        <w:rPr>
          <w:rFonts w:hint="eastAsia"/>
        </w:rPr>
        <w:t>地址（如</w:t>
      </w:r>
      <w:r w:rsidR="00296FB5">
        <w:rPr>
          <w:rFonts w:hint="eastAsia"/>
        </w:rPr>
        <w:t>：</w:t>
      </w:r>
      <w:r w:rsidR="00296FB5">
        <w:t>124.70.222.222</w:t>
      </w:r>
      <w:r w:rsidR="0006630E" w:rsidRPr="00A477C8">
        <w:rPr>
          <w:rFonts w:hint="eastAsia"/>
        </w:rPr>
        <w:t>）来连接</w:t>
      </w:r>
      <w:r w:rsidR="0006630E" w:rsidRPr="00A477C8">
        <w:rPr>
          <w:rFonts w:hint="eastAsia"/>
        </w:rPr>
        <w:t>ECS</w:t>
      </w:r>
      <w:r w:rsidR="0006630E" w:rsidRPr="00A477C8">
        <w:rPr>
          <w:rFonts w:hint="eastAsia"/>
        </w:rPr>
        <w:t>，并使用</w:t>
      </w:r>
      <w:r w:rsidR="007D6779" w:rsidRPr="00A477C8">
        <w:rPr>
          <w:rFonts w:hint="eastAsia"/>
        </w:rPr>
        <w:t xml:space="preserve"> </w:t>
      </w:r>
      <w:r w:rsidR="007D6779" w:rsidRPr="00A477C8">
        <w:t xml:space="preserve">root </w:t>
      </w:r>
      <w:r w:rsidR="0006630E" w:rsidRPr="00A477C8">
        <w:rPr>
          <w:rFonts w:hint="eastAsia"/>
        </w:rPr>
        <w:t>用户来登录。</w:t>
      </w:r>
    </w:p>
    <w:p w14:paraId="1F0D9FBC" w14:textId="095F59D4" w:rsidR="00296FB5" w:rsidRPr="00A477C8" w:rsidRDefault="00296FB5" w:rsidP="006F73A1">
      <w:pPr>
        <w:pStyle w:val="1e"/>
      </w:pPr>
      <w:r w:rsidRPr="00A477C8">
        <w:rPr>
          <w:noProof/>
          <w:shd w:val="clear" w:color="auto" w:fill="auto"/>
        </w:rPr>
        <mc:AlternateContent>
          <mc:Choice Requires="wps">
            <w:drawing>
              <wp:anchor distT="0" distB="0" distL="114300" distR="114300" simplePos="0" relativeHeight="251859968" behindDoc="0" locked="0" layoutInCell="1" allowOverlap="1" wp14:anchorId="687B2C69" wp14:editId="67FE4A5E">
                <wp:simplePos x="0" y="0"/>
                <wp:positionH relativeFrom="column">
                  <wp:posOffset>2223134</wp:posOffset>
                </wp:positionH>
                <wp:positionV relativeFrom="paragraph">
                  <wp:posOffset>767715</wp:posOffset>
                </wp:positionV>
                <wp:extent cx="1019175" cy="187325"/>
                <wp:effectExtent l="19050" t="19050" r="28575" b="22225"/>
                <wp:wrapNone/>
                <wp:docPr id="58" name="矩形 58"/>
                <wp:cNvGraphicFramePr/>
                <a:graphic xmlns:a="http://schemas.openxmlformats.org/drawingml/2006/main">
                  <a:graphicData uri="http://schemas.microsoft.com/office/word/2010/wordprocessingShape">
                    <wps:wsp>
                      <wps:cNvSpPr/>
                      <wps:spPr>
                        <a:xfrm>
                          <a:off x="0" y="0"/>
                          <a:ext cx="1019175" cy="1873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18ED7525" id="矩形 58" o:spid="_x0000_s1026" style="position:absolute;left:0;text-align:left;margin-left:175.05pt;margin-top:60.45pt;width:80.25pt;height:14.7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" filled="f" strokecolor="#c7000b" strokeweight="2.25pt"/>
            </w:pict>
          </mc:Fallback>
        </mc:AlternateContent>
      </w:r>
      <w:r>
        <w:rPr>
          <w:noProof/>
        </w:rPr>
        <w:drawing>
          <wp:inline distT="0" distB="0" distL="0" distR="0" wp14:anchorId="1C350BF7" wp14:editId="0411DA5D">
            <wp:extent cx="4248150" cy="3886200"/>
            <wp:effectExtent l="19050" t="19050" r="19050" b="190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48150" cy="3886200"/>
                    </a:xfrm>
                    <a:prstGeom prst="rect">
                      <a:avLst/>
                    </a:prstGeom>
                    <a:noFill/>
                    <a:ln w="12700">
                      <a:solidFill>
                        <a:schemeClr val="bg1">
                          <a:lumMod val="85000"/>
                        </a:schemeClr>
                      </a:solidFill>
                    </a:ln>
                  </pic:spPr>
                </pic:pic>
              </a:graphicData>
            </a:graphic>
          </wp:inline>
        </w:drawing>
      </w:r>
    </w:p>
    <w:p w14:paraId="25BE62BD" w14:textId="77777777" w:rsidR="005B7D1D" w:rsidRPr="00A477C8" w:rsidRDefault="00E4767E" w:rsidP="00A66A5D">
      <w:pPr>
        <w:pStyle w:val="4"/>
        <w:numPr>
          <w:ilvl w:val="3"/>
          <w:numId w:val="22"/>
        </w:numPr>
        <w:rPr>
          <w:rFonts w:ascii="Huawei Sans" w:hAnsi="Huawei Sans" w:hint="default"/>
          <w:lang w:eastAsia="en-US"/>
        </w:rPr>
      </w:pPr>
      <w:bookmarkStart w:id="88" w:name="_Toc65486976"/>
      <w:bookmarkStart w:id="89" w:name="_Toc46245251"/>
      <w:r w:rsidRPr="00A477C8">
        <w:rPr>
          <w:rFonts w:ascii="Huawei Sans" w:hAnsi="Huawei Sans"/>
          <w:lang w:eastAsia="en-US"/>
        </w:rPr>
        <w:t>设置字符集参数</w:t>
      </w:r>
      <w:bookmarkEnd w:id="88"/>
      <w:bookmarkEnd w:id="89"/>
    </w:p>
    <w:p w14:paraId="13DEB019" w14:textId="77777777" w:rsidR="005B7D1D" w:rsidRPr="00A477C8" w:rsidRDefault="00E4767E" w:rsidP="006F73A1">
      <w:pPr>
        <w:pStyle w:val="1e"/>
        <w:rPr>
          <w:lang w:eastAsia="en-US"/>
        </w:rPr>
      </w:pPr>
      <w:r w:rsidRPr="00A477C8">
        <w:rPr>
          <w:lang w:eastAsia="en-US"/>
        </w:rPr>
        <w:t>将各数据库节点的字符集设置为相同的字符集，可以在</w:t>
      </w:r>
      <w:r w:rsidRPr="00A477C8">
        <w:rPr>
          <w:lang w:eastAsia="en-US"/>
        </w:rPr>
        <w:t>/etc/profile</w:t>
      </w:r>
      <w:r w:rsidRPr="00A477C8">
        <w:rPr>
          <w:lang w:eastAsia="en-US"/>
        </w:rPr>
        <w:t>文件中添加</w:t>
      </w:r>
      <w:r w:rsidRPr="00A477C8">
        <w:rPr>
          <w:lang w:eastAsia="en-US"/>
        </w:rPr>
        <w:t>"export LANG=XXX"</w:t>
      </w:r>
      <w:r w:rsidRPr="00A477C8">
        <w:rPr>
          <w:lang w:eastAsia="en-US"/>
        </w:rPr>
        <w:t>（</w:t>
      </w:r>
      <w:r w:rsidRPr="00A477C8">
        <w:rPr>
          <w:lang w:eastAsia="en-US"/>
        </w:rPr>
        <w:t>XXX</w:t>
      </w:r>
      <w:r w:rsidRPr="00A477C8">
        <w:rPr>
          <w:lang w:eastAsia="en-US"/>
        </w:rPr>
        <w:t>为</w:t>
      </w:r>
      <w:r w:rsidRPr="00A477C8">
        <w:rPr>
          <w:lang w:eastAsia="en-US"/>
        </w:rPr>
        <w:t>Unicode</w:t>
      </w:r>
      <w:r w:rsidRPr="00A477C8">
        <w:rPr>
          <w:lang w:eastAsia="en-US"/>
        </w:rPr>
        <w:t>编码）。</w:t>
      </w:r>
    </w:p>
    <w:p w14:paraId="611674D7" w14:textId="77777777" w:rsidR="005B7D1D" w:rsidRPr="00A477C8" w:rsidRDefault="00E4767E">
      <w:pPr>
        <w:pStyle w:val="30"/>
      </w:pPr>
      <w:r w:rsidRPr="00A477C8">
        <w:t>在</w:t>
      </w:r>
      <w:r w:rsidRPr="00A477C8">
        <w:t>/etc/profile</w:t>
      </w:r>
      <w:r w:rsidRPr="00A477C8">
        <w:t>文件中添加</w:t>
      </w:r>
      <w:r w:rsidRPr="00A477C8">
        <w:rPr>
          <w:lang w:eastAsia="en-US"/>
        </w:rPr>
        <w:t>"</w:t>
      </w:r>
      <w:r w:rsidRPr="00A477C8">
        <w:t>export LANG= en_US.UTF</w:t>
      </w:r>
      <w:r w:rsidRPr="00A477C8">
        <w:rPr>
          <w:rFonts w:ascii="宋体" w:eastAsia="宋体" w:hAnsi="宋体" w:cs="宋体" w:hint="eastAsia"/>
        </w:rPr>
        <w:t>‐</w:t>
      </w:r>
      <w:r w:rsidRPr="00A477C8">
        <w:t>8</w:t>
      </w:r>
      <w:r w:rsidRPr="00A477C8">
        <w:rPr>
          <w:lang w:eastAsia="en-US"/>
        </w:rPr>
        <w:t>"</w:t>
      </w:r>
      <w:r w:rsidRPr="00A477C8">
        <w:t>。</w:t>
      </w:r>
    </w:p>
    <w:p w14:paraId="358D3A11" w14:textId="1181ABF3"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 </w:t>
      </w:r>
      <w:r w:rsidRPr="00A477C8">
        <w:rPr>
          <w:rFonts w:eastAsia="方正兰亭黑简体"/>
          <w:noProof/>
          <w:snapToGrid w:val="0"/>
          <w:color w:val="C00000"/>
          <w:shd w:val="pct15" w:color="auto" w:fill="FFFFFF"/>
        </w:rPr>
        <w:t>cat &gt;&gt;/etc/profile&lt;&lt;EOF</w:t>
      </w:r>
    </w:p>
    <w:p w14:paraId="05F96F7A"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lastRenderedPageBreak/>
        <w:t>export LANG=en_US.UTF</w:t>
      </w:r>
      <w:r w:rsidRPr="00A477C8">
        <w:rPr>
          <w:rFonts w:ascii="宋体" w:eastAsia="宋体" w:hAnsi="宋体" w:cs="宋体" w:hint="eastAsia"/>
          <w:noProof/>
          <w:snapToGrid w:val="0"/>
          <w:color w:val="C00000"/>
          <w:shd w:val="pct15" w:color="auto" w:fill="FFFFFF"/>
        </w:rPr>
        <w:t>‐</w:t>
      </w:r>
      <w:r w:rsidRPr="00A477C8">
        <w:rPr>
          <w:rFonts w:eastAsia="方正兰亭黑简体"/>
          <w:noProof/>
          <w:snapToGrid w:val="0"/>
          <w:color w:val="C00000"/>
          <w:shd w:val="pct15" w:color="auto" w:fill="FFFFFF"/>
        </w:rPr>
        <w:t>8</w:t>
      </w:r>
    </w:p>
    <w:p w14:paraId="4D3651DE"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EOF</w:t>
      </w:r>
    </w:p>
    <w:p w14:paraId="37EF947B" w14:textId="77777777" w:rsidR="005B7D1D" w:rsidRPr="00A477C8" w:rsidRDefault="00E4767E">
      <w:pPr>
        <w:pStyle w:val="30"/>
      </w:pPr>
      <w:r w:rsidRPr="00A477C8">
        <w:t>输入如下命令，使修改生效。</w:t>
      </w:r>
    </w:p>
    <w:p w14:paraId="7D1FFC8F" w14:textId="53F919D2"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 </w:t>
      </w:r>
      <w:r w:rsidRPr="00A477C8">
        <w:rPr>
          <w:rFonts w:eastAsia="方正兰亭黑简体"/>
          <w:noProof/>
          <w:snapToGrid w:val="0"/>
          <w:color w:val="C00000"/>
          <w:shd w:val="pct15" w:color="auto" w:fill="FFFFFF"/>
        </w:rPr>
        <w:t>source /etc/profile</w:t>
      </w:r>
    </w:p>
    <w:p w14:paraId="4F28FDE6" w14:textId="7A356B4B" w:rsidR="005B7D1D" w:rsidRPr="00A477C8" w:rsidRDefault="00E4767E">
      <w:pPr>
        <w:pStyle w:val="4"/>
        <w:rPr>
          <w:rFonts w:ascii="Huawei Sans" w:hAnsi="Huawei Sans" w:hint="default"/>
        </w:rPr>
      </w:pPr>
      <w:bookmarkStart w:id="90" w:name="_Toc65486977"/>
      <w:r w:rsidRPr="00A477C8">
        <w:rPr>
          <w:rFonts w:ascii="Huawei Sans" w:hAnsi="Huawei Sans"/>
        </w:rPr>
        <w:t>修改</w:t>
      </w:r>
      <w:r w:rsidR="008319B7" w:rsidRPr="00A477C8">
        <w:rPr>
          <w:rFonts w:ascii="Huawei Sans" w:hAnsi="Huawei Sans" w:hint="default"/>
        </w:rPr>
        <w:t>P</w:t>
      </w:r>
      <w:r w:rsidRPr="00A477C8">
        <w:rPr>
          <w:rFonts w:ascii="Huawei Sans" w:hAnsi="Huawei Sans"/>
        </w:rPr>
        <w:t>ython</w:t>
      </w:r>
      <w:r w:rsidRPr="00A477C8">
        <w:rPr>
          <w:rFonts w:ascii="Huawei Sans" w:hAnsi="Huawei Sans"/>
        </w:rPr>
        <w:t>版本</w:t>
      </w:r>
      <w:bookmarkEnd w:id="90"/>
    </w:p>
    <w:p w14:paraId="72A13572" w14:textId="6EDE2B2D" w:rsidR="005B7D1D" w:rsidRPr="00A477C8" w:rsidRDefault="00E4767E" w:rsidP="006F73A1">
      <w:pPr>
        <w:pStyle w:val="1e"/>
      </w:pPr>
      <w:r w:rsidRPr="00A477C8">
        <w:t>之后安装过程中</w:t>
      </w:r>
      <w:r w:rsidRPr="00A477C8">
        <w:t>openGauss</w:t>
      </w:r>
      <w:r w:rsidRPr="00A477C8">
        <w:t>用户互信，</w:t>
      </w:r>
      <w:r w:rsidRPr="00A477C8">
        <w:t>openEuler</w:t>
      </w:r>
      <w:r w:rsidRPr="00A477C8">
        <w:t>服务器需要用到</w:t>
      </w:r>
      <w:r w:rsidRPr="00A477C8">
        <w:t>Python-3.7.x</w:t>
      </w:r>
      <w:r w:rsidRPr="00A477C8">
        <w:t>命令，但是默认</w:t>
      </w:r>
      <w:r w:rsidRPr="00A477C8">
        <w:t>Python</w:t>
      </w:r>
      <w:r w:rsidRPr="00A477C8">
        <w:t>版本为</w:t>
      </w:r>
      <w:r w:rsidRPr="00A477C8">
        <w:t>Python-2.7.x</w:t>
      </w:r>
      <w:r w:rsidRPr="00A477C8">
        <w:t>，所以需要切换</w:t>
      </w:r>
      <w:r w:rsidRPr="00A477C8">
        <w:t>Python</w:t>
      </w:r>
      <w:r w:rsidRPr="00A477C8">
        <w:t>版本。</w:t>
      </w:r>
    </w:p>
    <w:p w14:paraId="2D8C4EE6" w14:textId="47E8FEFE" w:rsidR="005B7D1D" w:rsidRPr="00A477C8" w:rsidRDefault="00E4767E">
      <w:pPr>
        <w:pStyle w:val="30"/>
      </w:pPr>
      <w:r w:rsidRPr="00A477C8">
        <w:t>进入</w:t>
      </w:r>
      <w:r w:rsidRPr="00A477C8">
        <w:t>/usr/bin</w:t>
      </w:r>
      <w:r w:rsidRPr="00A477C8">
        <w:t>文件，备份</w:t>
      </w:r>
      <w:r w:rsidR="008319B7" w:rsidRPr="00A477C8">
        <w:t>P</w:t>
      </w:r>
      <w:r w:rsidRPr="00A477C8">
        <w:t>ython</w:t>
      </w:r>
      <w:r w:rsidRPr="00A477C8">
        <w:t>文件。</w:t>
      </w:r>
    </w:p>
    <w:p w14:paraId="7ABBAA63" w14:textId="0D275A3B" w:rsidR="005B7D1D" w:rsidRPr="00A477C8" w:rsidRDefault="00E4767E" w:rsidP="006F73A1">
      <w:pPr>
        <w:pStyle w:val="affffe"/>
        <w:rPr>
          <w:rFonts w:eastAsia="方正兰亭黑简体"/>
          <w:noProof/>
          <w:snapToGrid w:val="0"/>
          <w:color w:val="C7000B"/>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 </w:t>
      </w:r>
      <w:r w:rsidRPr="00A477C8">
        <w:rPr>
          <w:rFonts w:eastAsia="方正兰亭黑简体"/>
          <w:noProof/>
          <w:snapToGrid w:val="0"/>
          <w:color w:val="C7000B"/>
          <w:shd w:val="pct15" w:color="auto" w:fill="FFFFFF"/>
        </w:rPr>
        <w:t>cd /usr/bin</w:t>
      </w:r>
    </w:p>
    <w:p w14:paraId="0C849A32" w14:textId="77777777" w:rsidR="005B7D1D" w:rsidRPr="00A477C8" w:rsidRDefault="00E4767E" w:rsidP="006F73A1">
      <w:pPr>
        <w:pStyle w:val="1e"/>
      </w:pPr>
      <w:r w:rsidRPr="00A477C8">
        <w:t>备份</w:t>
      </w:r>
      <w:r w:rsidRPr="00A477C8">
        <w:t>python</w:t>
      </w:r>
      <w:r w:rsidRPr="00A477C8">
        <w:t>文件。</w:t>
      </w:r>
      <w:r w:rsidRPr="00A477C8">
        <w:t xml:space="preserve"> </w:t>
      </w:r>
    </w:p>
    <w:p w14:paraId="561C17F3" w14:textId="2BED8749" w:rsidR="005B7D1D" w:rsidRPr="00A477C8" w:rsidRDefault="00E4767E" w:rsidP="006F73A1">
      <w:pPr>
        <w:pStyle w:val="affffe"/>
        <w:rPr>
          <w:rFonts w:eastAsia="方正兰亭黑简体"/>
          <w:noProof/>
          <w:snapToGrid w:val="0"/>
          <w:color w:val="C7000B"/>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bin] # </w:t>
      </w:r>
      <w:r w:rsidRPr="00A477C8">
        <w:rPr>
          <w:rFonts w:eastAsia="方正兰亭黑简体"/>
          <w:noProof/>
          <w:snapToGrid w:val="0"/>
          <w:color w:val="C7000B"/>
          <w:shd w:val="pct15" w:color="auto" w:fill="FFFFFF"/>
        </w:rPr>
        <w:t xml:space="preserve">mv python python.bak </w:t>
      </w:r>
    </w:p>
    <w:p w14:paraId="0ECFB06E" w14:textId="77777777" w:rsidR="005B7D1D" w:rsidRPr="00A477C8" w:rsidRDefault="00E4767E">
      <w:pPr>
        <w:pStyle w:val="30"/>
      </w:pPr>
      <w:r w:rsidRPr="00A477C8">
        <w:t>建立</w:t>
      </w:r>
      <w:r w:rsidRPr="00A477C8">
        <w:t>python3</w:t>
      </w:r>
      <w:r w:rsidRPr="00A477C8">
        <w:t>软连接。</w:t>
      </w:r>
    </w:p>
    <w:p w14:paraId="50B015B2" w14:textId="08E2F5C7" w:rsidR="005B7D1D" w:rsidRPr="00A477C8" w:rsidRDefault="00E4767E" w:rsidP="006F73A1">
      <w:pPr>
        <w:pStyle w:val="affffe"/>
        <w:rPr>
          <w:rFonts w:eastAsia="方正兰亭黑简体"/>
          <w:noProof/>
          <w:snapToGrid w:val="0"/>
          <w:color w:val="auto"/>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bin] #</w:t>
      </w:r>
      <w:r w:rsidRPr="00A477C8">
        <w:rPr>
          <w:rFonts w:eastAsia="方正兰亭黑简体"/>
          <w:noProof/>
          <w:snapToGrid w:val="0"/>
          <w:color w:val="C00000"/>
          <w:shd w:val="pct15" w:color="auto" w:fill="FFFFFF"/>
        </w:rPr>
        <w:t xml:space="preserve"> ln -s python3 /usr/bin/python</w:t>
      </w:r>
      <w:r w:rsidRPr="00A477C8">
        <w:rPr>
          <w:rFonts w:eastAsia="方正兰亭黑简体"/>
          <w:noProof/>
          <w:snapToGrid w:val="0"/>
          <w:shd w:val="pct15" w:color="auto" w:fill="FFFFFF"/>
        </w:rPr>
        <w:t xml:space="preserve"> </w:t>
      </w:r>
    </w:p>
    <w:p w14:paraId="0E3D2E2D" w14:textId="6609CFB4" w:rsidR="005B7D1D" w:rsidRPr="00A477C8" w:rsidRDefault="00E4767E">
      <w:pPr>
        <w:pStyle w:val="30"/>
      </w:pPr>
      <w:r w:rsidRPr="00A477C8">
        <w:t>验证</w:t>
      </w:r>
      <w:r w:rsidR="008319B7" w:rsidRPr="00A477C8">
        <w:t>P</w:t>
      </w:r>
      <w:r w:rsidRPr="00A477C8">
        <w:t>ython</w:t>
      </w:r>
      <w:r w:rsidRPr="00A477C8">
        <w:t>版本。</w:t>
      </w:r>
    </w:p>
    <w:p w14:paraId="5C212606" w14:textId="1CD88BF7" w:rsidR="005B7D1D" w:rsidRPr="00A477C8" w:rsidRDefault="00E4767E" w:rsidP="006F73A1">
      <w:pPr>
        <w:pStyle w:val="affffe"/>
        <w:rPr>
          <w:rFonts w:eastAsia="方正兰亭黑简体"/>
          <w:noProof/>
          <w:snapToGrid w:val="0"/>
          <w:color w:val="C7000B"/>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bin] #</w:t>
      </w:r>
      <w:r w:rsidRPr="00A477C8">
        <w:rPr>
          <w:rFonts w:eastAsia="方正兰亭黑简体"/>
          <w:noProof/>
          <w:snapToGrid w:val="0"/>
          <w:color w:val="C7000B"/>
          <w:shd w:val="pct15" w:color="auto" w:fill="FFFFFF"/>
        </w:rPr>
        <w:t xml:space="preserve"> python -V </w:t>
      </w:r>
    </w:p>
    <w:p w14:paraId="7EBC9E6D" w14:textId="77777777" w:rsidR="005B7D1D" w:rsidRPr="00A477C8" w:rsidRDefault="00E4767E">
      <w:pPr>
        <w:rPr>
          <w:rFonts w:ascii="Huawei Sans" w:eastAsia="方正兰亭黑简体" w:hAnsi="Huawei Sans" w:cs="Huawei Sans"/>
        </w:rPr>
      </w:pPr>
      <w:r w:rsidRPr="00A477C8">
        <w:rPr>
          <w:rFonts w:ascii="Huawei Sans" w:eastAsia="方正兰亭黑简体" w:hAnsi="Huawei Sans" w:cs="Huawei Sans"/>
        </w:rPr>
        <w:t>显示如下，说明切换成功：</w:t>
      </w:r>
    </w:p>
    <w:p w14:paraId="2516AB2B" w14:textId="77777777" w:rsidR="005B7D1D" w:rsidRPr="00A477C8" w:rsidRDefault="00E4767E" w:rsidP="008319B7">
      <w:pPr>
        <w:pStyle w:val="affffe"/>
        <w:pBdr>
          <w:top w:val="single" w:sz="8" w:space="1" w:color="auto"/>
        </w:pBdr>
        <w:rPr>
          <w:rFonts w:eastAsia="方正兰亭黑简体"/>
          <w:noProof/>
          <w:snapToGrid w:val="0"/>
          <w:shd w:val="pct15" w:color="auto" w:fill="FFFFFF"/>
        </w:rPr>
      </w:pPr>
      <w:r w:rsidRPr="00A477C8">
        <w:rPr>
          <w:rFonts w:eastAsia="方正兰亭黑简体"/>
          <w:noProof/>
          <w:snapToGrid w:val="0"/>
          <w:shd w:val="pct15" w:color="auto" w:fill="FFFFFF"/>
        </w:rPr>
        <w:t>Python 3.7.4</w:t>
      </w:r>
    </w:p>
    <w:p w14:paraId="4A66EB7B" w14:textId="77777777" w:rsidR="005B7D1D" w:rsidRPr="00A477C8" w:rsidRDefault="00E4767E" w:rsidP="00A66A5D">
      <w:pPr>
        <w:pStyle w:val="3"/>
        <w:rPr>
          <w:rFonts w:ascii="Huawei Sans" w:hAnsi="Huawei Sans"/>
        </w:rPr>
      </w:pPr>
      <w:bookmarkStart w:id="91" w:name="_Toc65486979"/>
      <w:bookmarkStart w:id="92" w:name="_Toc80620173"/>
      <w:r w:rsidRPr="00A477C8">
        <w:rPr>
          <w:rFonts w:ascii="Huawei Sans" w:hAnsi="Huawei Sans"/>
        </w:rPr>
        <w:t>规划数据库安装包</w:t>
      </w:r>
      <w:bookmarkEnd w:id="91"/>
      <w:r w:rsidRPr="00A477C8">
        <w:rPr>
          <w:rFonts w:ascii="Huawei Sans" w:hAnsi="Huawei Sans"/>
        </w:rPr>
        <w:t>目录</w:t>
      </w:r>
      <w:bookmarkEnd w:id="92"/>
    </w:p>
    <w:p w14:paraId="6964A858" w14:textId="0402A4E4" w:rsidR="005B7D1D" w:rsidRPr="00A477C8" w:rsidRDefault="00E4767E">
      <w:pPr>
        <w:pStyle w:val="30"/>
        <w:numPr>
          <w:ilvl w:val="5"/>
          <w:numId w:val="21"/>
        </w:numPr>
      </w:pPr>
      <w:r w:rsidRPr="00A477C8">
        <w:t>登录</w:t>
      </w:r>
      <w:r w:rsidR="00E8726E" w:rsidRPr="00A477C8">
        <w:rPr>
          <w:rFonts w:hint="eastAsia"/>
        </w:rPr>
        <w:t>E</w:t>
      </w:r>
      <w:r w:rsidR="00E8726E" w:rsidRPr="00A477C8">
        <w:t>CS</w:t>
      </w:r>
      <w:r w:rsidRPr="00A477C8">
        <w:t>，规划存放安装包的目录</w:t>
      </w:r>
      <w:r w:rsidR="008319B7" w:rsidRPr="00A477C8">
        <w:rPr>
          <w:rFonts w:hint="eastAsia"/>
        </w:rPr>
        <w:t>（</w:t>
      </w:r>
      <w:r w:rsidR="008319B7" w:rsidRPr="00A477C8">
        <w:rPr>
          <w:noProof/>
          <w:snapToGrid w:val="0"/>
          <w:color w:val="C00000"/>
          <w:shd w:val="pct15" w:color="auto" w:fill="FFFFFF"/>
        </w:rPr>
        <w:t>/opt/software/openGauss</w:t>
      </w:r>
      <w:r w:rsidR="008319B7" w:rsidRPr="00A477C8">
        <w:rPr>
          <w:rFonts w:hint="eastAsia"/>
        </w:rPr>
        <w:t>）</w:t>
      </w:r>
      <w:r w:rsidRPr="00A477C8">
        <w:t>并创建</w:t>
      </w:r>
      <w:r w:rsidRPr="00A477C8">
        <w:rPr>
          <w:rFonts w:hint="eastAsia"/>
        </w:rPr>
        <w:t>，</w:t>
      </w:r>
      <w:r w:rsidRPr="00A477C8">
        <w:t>并将内容设置为当前用户可读可执行。</w:t>
      </w:r>
    </w:p>
    <w:p w14:paraId="0AEA8C83" w14:textId="1A3F7AE8" w:rsidR="00D52967"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bin]#</w:t>
      </w:r>
      <w:r w:rsidRPr="00A477C8">
        <w:rPr>
          <w:rFonts w:eastAsia="方正兰亭黑简体"/>
          <w:noProof/>
          <w:snapToGrid w:val="0"/>
          <w:color w:val="C00000"/>
          <w:shd w:val="pct15" w:color="auto" w:fill="FFFFFF"/>
        </w:rPr>
        <w:t xml:space="preserve"> mkdir -p /opt/software/openGauss</w:t>
      </w:r>
    </w:p>
    <w:p w14:paraId="559B2FEE" w14:textId="0850CE41"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bin]#</w:t>
      </w:r>
      <w:r w:rsidRPr="00A477C8">
        <w:rPr>
          <w:rFonts w:eastAsia="方正兰亭黑简体"/>
          <w:noProof/>
          <w:snapToGrid w:val="0"/>
          <w:color w:val="C00000"/>
          <w:shd w:val="pct15" w:color="auto" w:fill="FFFFFF"/>
        </w:rPr>
        <w:t xml:space="preserve"> chmod 755 -R /opt/software</w:t>
      </w:r>
    </w:p>
    <w:p w14:paraId="3D8A8FE2" w14:textId="625448A4" w:rsidR="005B7D1D" w:rsidRPr="00A477C8" w:rsidRDefault="008319B7" w:rsidP="006F73A1">
      <w:pPr>
        <w:pStyle w:val="1e"/>
      </w:pPr>
      <w:r w:rsidRPr="00A477C8">
        <w:t>说明</w:t>
      </w:r>
      <w:r w:rsidR="00E4767E" w:rsidRPr="00A477C8">
        <w:rPr>
          <w:rFonts w:hint="eastAsia"/>
        </w:rPr>
        <w:t>：</w:t>
      </w:r>
    </w:p>
    <w:p w14:paraId="07BEA374" w14:textId="35F70180" w:rsidR="005B7D1D" w:rsidRPr="00A477C8" w:rsidRDefault="00E4767E" w:rsidP="00EC75B8">
      <w:pPr>
        <w:pStyle w:val="1e"/>
      </w:pPr>
      <w:r w:rsidRPr="00A477C8">
        <w:t>不建议把安装包的存放目录规划到</w:t>
      </w:r>
      <w:r w:rsidRPr="00A477C8">
        <w:t>openGauss</w:t>
      </w:r>
      <w:r w:rsidR="008319B7" w:rsidRPr="00A477C8">
        <w:t>用户的</w:t>
      </w:r>
      <w:r w:rsidR="008319B7" w:rsidRPr="00A477C8">
        <w:rPr>
          <w:rFonts w:hint="eastAsia"/>
        </w:rPr>
        <w:t>h</w:t>
      </w:r>
      <w:r w:rsidR="008319B7" w:rsidRPr="00A477C8">
        <w:t>ome</w:t>
      </w:r>
      <w:r w:rsidRPr="00A477C8">
        <w:t>目录或其子目录下，可能导致权限问题。</w:t>
      </w:r>
    </w:p>
    <w:p w14:paraId="37913E28" w14:textId="77777777" w:rsidR="005B7D1D" w:rsidRPr="00A477C8" w:rsidRDefault="00E4767E" w:rsidP="00EC75B8">
      <w:pPr>
        <w:pStyle w:val="1e"/>
      </w:pPr>
      <w:r w:rsidRPr="00A477C8">
        <w:t>openGauss</w:t>
      </w:r>
      <w:r w:rsidRPr="00A477C8">
        <w:t>用户须具有</w:t>
      </w:r>
      <w:r w:rsidRPr="00A477C8">
        <w:t>/opt/software/openGauss</w:t>
      </w:r>
      <w:r w:rsidRPr="00A477C8">
        <w:t>目录的读写权限。</w:t>
      </w:r>
    </w:p>
    <w:p w14:paraId="5A0A5407" w14:textId="77777777" w:rsidR="005B7D1D" w:rsidRPr="00A477C8" w:rsidRDefault="00E4767E">
      <w:pPr>
        <w:pStyle w:val="30"/>
        <w:numPr>
          <w:ilvl w:val="5"/>
          <w:numId w:val="21"/>
        </w:numPr>
      </w:pPr>
      <w:r w:rsidRPr="00A477C8">
        <w:rPr>
          <w:rFonts w:hint="eastAsia"/>
        </w:rPr>
        <w:t>将</w:t>
      </w:r>
      <w:r w:rsidRPr="00A477C8">
        <w:t>数据库安装包放置到规划目录下</w:t>
      </w:r>
      <w:r w:rsidRPr="00A477C8">
        <w:rPr>
          <w:rFonts w:hint="eastAsia"/>
        </w:rPr>
        <w:t>。</w:t>
      </w:r>
    </w:p>
    <w:p w14:paraId="59468608" w14:textId="2679E691"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bin]# </w:t>
      </w:r>
      <w:r w:rsidR="00B4264C" w:rsidRPr="00A477C8">
        <w:rPr>
          <w:rFonts w:eastAsia="方正兰亭黑简体"/>
          <w:noProof/>
          <w:snapToGrid w:val="0"/>
          <w:color w:val="C00000"/>
          <w:shd w:val="pct15" w:color="auto" w:fill="FFFFFF"/>
        </w:rPr>
        <w:t>cp /openGauss-lab/soft/openGauss-server/output/* /opt/software/openGauss</w:t>
      </w:r>
    </w:p>
    <w:p w14:paraId="0190B38E" w14:textId="64859225" w:rsidR="00AB7426" w:rsidRPr="00A477C8" w:rsidRDefault="00AB7426" w:rsidP="006F73A1">
      <w:pPr>
        <w:pStyle w:val="affffe"/>
        <w:rPr>
          <w:rFonts w:eastAsia="方正兰亭黑简体"/>
          <w:noProof/>
          <w:snapToGrid w:val="0"/>
          <w:color w:val="auto"/>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bin]#</w:t>
      </w:r>
      <w:r w:rsidRPr="00A477C8">
        <w:rPr>
          <w:rFonts w:eastAsia="方正兰亭黑简体"/>
          <w:noProof/>
          <w:snapToGrid w:val="0"/>
          <w:color w:val="C00000"/>
          <w:shd w:val="pct15" w:color="auto" w:fill="FFFFFF"/>
        </w:rPr>
        <w:t xml:space="preserve"> </w:t>
      </w:r>
      <w:r w:rsidR="00B4264C" w:rsidRPr="00A477C8">
        <w:rPr>
          <w:rFonts w:eastAsia="方正兰亭黑简体"/>
          <w:noProof/>
          <w:snapToGrid w:val="0"/>
          <w:color w:val="C00000"/>
          <w:shd w:val="pct15" w:color="auto" w:fill="FFFFFF"/>
        </w:rPr>
        <w:t>cp /openGauss-lab/soft/openGauss-OM/package/* /opt/software/openGauss</w:t>
      </w:r>
    </w:p>
    <w:p w14:paraId="16F8ECA3" w14:textId="7E511B90" w:rsidR="00B4264C" w:rsidRPr="00A477C8" w:rsidRDefault="00736124" w:rsidP="006F73A1">
      <w:pPr>
        <w:pStyle w:val="1e"/>
        <w:rPr>
          <w:noProof/>
          <w:snapToGrid w:val="0"/>
          <w:shd w:val="clear" w:color="auto" w:fill="auto"/>
        </w:rPr>
      </w:pPr>
      <w:r w:rsidRPr="00A477C8">
        <w:rPr>
          <w:noProof/>
          <w:snapToGrid w:val="0"/>
          <w:shd w:val="clear" w:color="auto" w:fill="auto"/>
        </w:rPr>
        <w:lastRenderedPageBreak/>
        <w:t>说明</w:t>
      </w:r>
      <w:r w:rsidRPr="00A477C8">
        <w:rPr>
          <w:rFonts w:hint="eastAsia"/>
          <w:noProof/>
          <w:snapToGrid w:val="0"/>
          <w:shd w:val="clear" w:color="auto" w:fill="auto"/>
        </w:rPr>
        <w:t>：</w:t>
      </w:r>
      <w:r w:rsidR="00B4264C" w:rsidRPr="00A477C8">
        <w:rPr>
          <w:noProof/>
          <w:snapToGrid w:val="0"/>
          <w:color w:val="auto"/>
          <w:shd w:val="clear" w:color="auto" w:fill="auto"/>
        </w:rPr>
        <w:t>/openGauss-lab/soft/openGauss-server</w:t>
      </w:r>
      <w:r w:rsidR="008319B7" w:rsidRPr="00A477C8">
        <w:rPr>
          <w:noProof/>
          <w:snapToGrid w:val="0"/>
          <w:shd w:val="clear" w:color="auto" w:fill="auto"/>
        </w:rPr>
        <w:t>/output</w:t>
      </w:r>
      <w:r w:rsidRPr="00A477C8">
        <w:rPr>
          <w:noProof/>
          <w:snapToGrid w:val="0"/>
          <w:shd w:val="clear" w:color="auto" w:fill="auto"/>
        </w:rPr>
        <w:t>路径是编译</w:t>
      </w:r>
      <w:r w:rsidR="00AB7426" w:rsidRPr="00A477C8">
        <w:rPr>
          <w:noProof/>
          <w:snapToGrid w:val="0"/>
          <w:shd w:val="clear" w:color="auto" w:fill="auto"/>
        </w:rPr>
        <w:t>openGauss-server</w:t>
      </w:r>
      <w:r w:rsidRPr="00A477C8">
        <w:rPr>
          <w:noProof/>
          <w:snapToGrid w:val="0"/>
          <w:shd w:val="clear" w:color="auto" w:fill="auto"/>
        </w:rPr>
        <w:t>后安装包的默认存放路径</w:t>
      </w:r>
      <w:r w:rsidR="00B4264C" w:rsidRPr="00A477C8">
        <w:rPr>
          <w:noProof/>
          <w:snapToGrid w:val="0"/>
          <w:shd w:val="clear" w:color="auto" w:fill="auto"/>
        </w:rPr>
        <w:t>；</w:t>
      </w:r>
    </w:p>
    <w:p w14:paraId="27450F7A" w14:textId="5BE6A777" w:rsidR="00736124" w:rsidRPr="00A477C8" w:rsidRDefault="00B4264C" w:rsidP="006F73A1">
      <w:pPr>
        <w:pStyle w:val="1e"/>
        <w:rPr>
          <w:noProof/>
          <w:snapToGrid w:val="0"/>
          <w:shd w:val="clear" w:color="auto" w:fill="auto"/>
        </w:rPr>
      </w:pPr>
      <w:r w:rsidRPr="00A477C8">
        <w:rPr>
          <w:noProof/>
          <w:snapToGrid w:val="0"/>
          <w:shd w:val="clear" w:color="auto" w:fill="auto"/>
        </w:rPr>
        <w:t>/openGauss-lab/soft/openGauss-OM/package</w:t>
      </w:r>
      <w:r w:rsidR="00AB7426" w:rsidRPr="00A477C8">
        <w:rPr>
          <w:noProof/>
          <w:snapToGrid w:val="0"/>
          <w:shd w:val="clear" w:color="auto" w:fill="auto"/>
        </w:rPr>
        <w:t>是编译</w:t>
      </w:r>
      <w:r w:rsidR="00AB7426" w:rsidRPr="00A477C8">
        <w:rPr>
          <w:noProof/>
          <w:snapToGrid w:val="0"/>
          <w:shd w:val="clear" w:color="auto" w:fill="auto"/>
        </w:rPr>
        <w:t>openGauss-OM</w:t>
      </w:r>
      <w:r w:rsidR="00AB7426" w:rsidRPr="00A477C8">
        <w:rPr>
          <w:noProof/>
          <w:snapToGrid w:val="0"/>
          <w:shd w:val="clear" w:color="auto" w:fill="auto"/>
        </w:rPr>
        <w:t>后安装包的默认存放路径</w:t>
      </w:r>
      <w:r w:rsidR="00AB7426" w:rsidRPr="00A477C8">
        <w:rPr>
          <w:rFonts w:hint="eastAsia"/>
          <w:noProof/>
          <w:snapToGrid w:val="0"/>
          <w:shd w:val="clear" w:color="auto" w:fill="auto"/>
        </w:rPr>
        <w:t>。</w:t>
      </w:r>
    </w:p>
    <w:p w14:paraId="1F6F7A57" w14:textId="77777777" w:rsidR="005B7D1D" w:rsidRPr="00A477C8" w:rsidRDefault="00E4767E">
      <w:pPr>
        <w:pStyle w:val="3"/>
        <w:rPr>
          <w:rFonts w:ascii="Huawei Sans" w:hAnsi="Huawei Sans" w:cs="Huawei Sans"/>
        </w:rPr>
      </w:pPr>
      <w:bookmarkStart w:id="93" w:name="_Toc65486980"/>
      <w:bookmarkStart w:id="94" w:name="_Toc80620174"/>
      <w:r w:rsidRPr="00A477C8">
        <w:rPr>
          <w:rFonts w:ascii="Huawei Sans" w:hAnsi="Huawei Sans" w:cs="Huawei Sans"/>
        </w:rPr>
        <w:t>创建</w:t>
      </w:r>
      <w:r w:rsidRPr="00A477C8">
        <w:rPr>
          <w:rFonts w:ascii="Huawei Sans" w:hAnsi="Huawei Sans" w:cs="Huawei Sans"/>
        </w:rPr>
        <w:t>XML</w:t>
      </w:r>
      <w:r w:rsidRPr="00A477C8">
        <w:rPr>
          <w:rFonts w:ascii="Huawei Sans" w:hAnsi="Huawei Sans" w:cs="Huawei Sans"/>
        </w:rPr>
        <w:t>配置文件</w:t>
      </w:r>
      <w:bookmarkEnd w:id="93"/>
      <w:bookmarkEnd w:id="94"/>
    </w:p>
    <w:p w14:paraId="12B5115F" w14:textId="77777777" w:rsidR="005B7D1D" w:rsidRPr="00A477C8" w:rsidRDefault="00E4767E" w:rsidP="00EC75B8">
      <w:pPr>
        <w:pStyle w:val="1e"/>
      </w:pPr>
      <w:r w:rsidRPr="00A477C8">
        <w:t>安装</w:t>
      </w:r>
      <w:r w:rsidRPr="00A477C8">
        <w:t>openGauss</w:t>
      </w:r>
      <w:r w:rsidRPr="00A477C8">
        <w:t>前需要创建</w:t>
      </w:r>
      <w:r w:rsidRPr="00A477C8">
        <w:t>XML</w:t>
      </w:r>
      <w:r w:rsidRPr="00A477C8">
        <w:t>文件。</w:t>
      </w:r>
      <w:r w:rsidRPr="00A477C8">
        <w:t>XML</w:t>
      </w:r>
      <w:r w:rsidRPr="00A477C8">
        <w:t>文件包含部署</w:t>
      </w:r>
      <w:r w:rsidRPr="00A477C8">
        <w:t>openGauss</w:t>
      </w:r>
      <w:r w:rsidRPr="00A477C8">
        <w:t>的服务器信息、安装路径、</w:t>
      </w:r>
      <w:r w:rsidRPr="00A477C8">
        <w:t>IP</w:t>
      </w:r>
      <w:r w:rsidRPr="00A477C8">
        <w:t>地址以及端口号等。用于告知</w:t>
      </w:r>
      <w:r w:rsidRPr="00A477C8">
        <w:t>openGauss</w:t>
      </w:r>
      <w:r w:rsidRPr="00A477C8">
        <w:t>如何部署。用户需根据不同场合配置对应的</w:t>
      </w:r>
      <w:r w:rsidRPr="00A477C8">
        <w:t>XML</w:t>
      </w:r>
      <w:r w:rsidRPr="00A477C8">
        <w:t>文件。</w:t>
      </w:r>
    </w:p>
    <w:p w14:paraId="4768165B" w14:textId="77777777" w:rsidR="005B7D1D" w:rsidRPr="00A477C8" w:rsidRDefault="00E4767E" w:rsidP="00EC75B8">
      <w:pPr>
        <w:pStyle w:val="1e"/>
      </w:pPr>
      <w:r w:rsidRPr="00A477C8">
        <w:t>以单节点配置的方案为例，说明如何创建</w:t>
      </w:r>
      <w:r w:rsidRPr="00A477C8">
        <w:t>XML</w:t>
      </w:r>
      <w:r w:rsidRPr="00A477C8">
        <w:t>配置文件。</w:t>
      </w:r>
    </w:p>
    <w:p w14:paraId="7F2E8306" w14:textId="77777777" w:rsidR="005B7D1D" w:rsidRPr="00A477C8" w:rsidRDefault="00E4767E">
      <w:pPr>
        <w:pStyle w:val="30"/>
        <w:numPr>
          <w:ilvl w:val="5"/>
          <w:numId w:val="21"/>
        </w:numPr>
      </w:pPr>
      <w:r w:rsidRPr="00A477C8">
        <w:t>以</w:t>
      </w:r>
      <w:r w:rsidRPr="00A477C8">
        <w:t>root</w:t>
      </w:r>
      <w:r w:rsidRPr="00A477C8">
        <w:t>用户登录待安装</w:t>
      </w:r>
      <w:r w:rsidRPr="00A477C8">
        <w:t>openGauss</w:t>
      </w:r>
      <w:r w:rsidRPr="00A477C8">
        <w:t>的主机，</w:t>
      </w:r>
      <w:r w:rsidRPr="00A477C8">
        <w:rPr>
          <w:rFonts w:hint="eastAsia"/>
        </w:rPr>
        <w:t>切换</w:t>
      </w:r>
      <w:r w:rsidRPr="00A477C8">
        <w:t>到存放安装包的目录。</w:t>
      </w:r>
    </w:p>
    <w:p w14:paraId="36657D28" w14:textId="25621854"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bin]# </w:t>
      </w:r>
      <w:r w:rsidRPr="00A477C8">
        <w:rPr>
          <w:rFonts w:eastAsia="方正兰亭黑简体"/>
          <w:noProof/>
          <w:snapToGrid w:val="0"/>
          <w:color w:val="C00000"/>
          <w:shd w:val="pct15" w:color="auto" w:fill="FFFFFF"/>
        </w:rPr>
        <w:t>c</w:t>
      </w:r>
      <w:r w:rsidRPr="00A477C8">
        <w:rPr>
          <w:rFonts w:eastAsia="方正兰亭黑简体" w:hint="eastAsia"/>
          <w:noProof/>
          <w:snapToGrid w:val="0"/>
          <w:color w:val="C00000"/>
          <w:shd w:val="pct15" w:color="auto" w:fill="FFFFFF"/>
        </w:rPr>
        <w:t>d</w:t>
      </w:r>
      <w:r w:rsidRPr="00A477C8">
        <w:rPr>
          <w:rFonts w:eastAsia="方正兰亭黑简体"/>
          <w:noProof/>
          <w:snapToGrid w:val="0"/>
          <w:color w:val="C00000"/>
          <w:shd w:val="pct15" w:color="auto" w:fill="FFFFFF"/>
        </w:rPr>
        <w:t xml:space="preserve"> /opt/software/openGauss</w:t>
      </w:r>
    </w:p>
    <w:p w14:paraId="6E7F4AA9" w14:textId="77777777" w:rsidR="005B7D1D" w:rsidRPr="00A477C8" w:rsidRDefault="00E4767E">
      <w:pPr>
        <w:pStyle w:val="30"/>
        <w:numPr>
          <w:ilvl w:val="5"/>
          <w:numId w:val="21"/>
        </w:numPr>
      </w:pPr>
      <w:r w:rsidRPr="00A477C8">
        <w:rPr>
          <w:rFonts w:hint="eastAsia"/>
        </w:rPr>
        <w:t>创建</w:t>
      </w:r>
      <w:r w:rsidRPr="00A477C8">
        <w:t>XML</w:t>
      </w:r>
      <w:r w:rsidRPr="00A477C8">
        <w:t>配置文件，用于数据库安装。</w:t>
      </w:r>
    </w:p>
    <w:p w14:paraId="24601B26" w14:textId="3B425FAD" w:rsidR="005B7D1D" w:rsidRPr="00A477C8" w:rsidRDefault="00E4767E" w:rsidP="006F73A1">
      <w:pPr>
        <w:pStyle w:val="affffe"/>
        <w:rPr>
          <w:rFonts w:eastAsia="方正兰亭黑简体"/>
          <w:noProof/>
          <w:snapToGrid w:val="0"/>
          <w:color w:val="C7000B"/>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openGauss]# </w:t>
      </w:r>
      <w:r w:rsidR="00171613" w:rsidRPr="00A477C8">
        <w:rPr>
          <w:rFonts w:eastAsia="方正兰亭黑简体"/>
          <w:noProof/>
          <w:snapToGrid w:val="0"/>
          <w:color w:val="C7000B"/>
          <w:shd w:val="pct15" w:color="auto" w:fill="FFFFFF"/>
        </w:rPr>
        <w:t xml:space="preserve">vi </w:t>
      </w:r>
      <w:r w:rsidRPr="00A477C8">
        <w:rPr>
          <w:rFonts w:eastAsia="方正兰亭黑简体"/>
          <w:noProof/>
          <w:snapToGrid w:val="0"/>
          <w:color w:val="C7000B"/>
          <w:shd w:val="pct15" w:color="auto" w:fill="FFFFFF"/>
        </w:rPr>
        <w:t>clusterconfig.xml</w:t>
      </w:r>
    </w:p>
    <w:p w14:paraId="442C7663" w14:textId="2C79FAAC" w:rsidR="008319B7" w:rsidRPr="00A477C8" w:rsidRDefault="00E4767E">
      <w:pPr>
        <w:pStyle w:val="30"/>
        <w:numPr>
          <w:ilvl w:val="5"/>
          <w:numId w:val="21"/>
        </w:numPr>
      </w:pPr>
      <w:r w:rsidRPr="00A477C8">
        <w:t>输入</w:t>
      </w:r>
      <w:r w:rsidR="0088717D" w:rsidRPr="00A477C8">
        <w:t>＂</w:t>
      </w:r>
      <w:r w:rsidRPr="00A477C8">
        <w:t>i</w:t>
      </w:r>
      <w:r w:rsidR="0088717D" w:rsidRPr="00A477C8">
        <w:t>＂</w:t>
      </w:r>
      <w:r w:rsidRPr="00A477C8">
        <w:t>进入</w:t>
      </w:r>
      <w:r w:rsidRPr="00A477C8">
        <w:t>INSERT</w:t>
      </w:r>
      <w:r w:rsidRPr="00A477C8">
        <w:t>模式，添加文本如下</w:t>
      </w:r>
      <w:r w:rsidR="008319B7" w:rsidRPr="00A477C8">
        <w:rPr>
          <w:rFonts w:hint="eastAsia"/>
        </w:rPr>
        <w:t>。</w:t>
      </w:r>
    </w:p>
    <w:p w14:paraId="15FE4E0F" w14:textId="3B0648A9" w:rsidR="005B7D1D" w:rsidRDefault="008319B7" w:rsidP="008319B7">
      <w:pPr>
        <w:pStyle w:val="1e"/>
      </w:pPr>
      <w:r w:rsidRPr="00A477C8">
        <w:t>红色</w:t>
      </w:r>
      <w:r w:rsidR="00E4767E" w:rsidRPr="00A477C8">
        <w:t>加粗字体内容为示例，可自行替换</w:t>
      </w:r>
      <w:r w:rsidRPr="00A477C8">
        <w:rPr>
          <w:rFonts w:hint="eastAsia"/>
        </w:rPr>
        <w:t>，</w:t>
      </w:r>
      <w:r w:rsidR="00E4767E" w:rsidRPr="00A477C8">
        <w:t>其中</w:t>
      </w:r>
      <w:r w:rsidR="0088717D" w:rsidRPr="00A477C8">
        <w:t>＂</w:t>
      </w:r>
      <w:r w:rsidR="008A039F" w:rsidRPr="00A477C8">
        <w:rPr>
          <w:noProof/>
          <w:snapToGrid w:val="0"/>
        </w:rPr>
        <w:t>ecs-5045</w:t>
      </w:r>
      <w:r w:rsidR="0088717D" w:rsidRPr="00A477C8">
        <w:t>＂</w:t>
      </w:r>
      <w:r w:rsidR="00E4767E" w:rsidRPr="00A477C8">
        <w:t>是弹性云服务器的名称，</w:t>
      </w:r>
      <w:r w:rsidR="0088717D" w:rsidRPr="00A477C8">
        <w:t>＂</w:t>
      </w:r>
      <w:r w:rsidR="00E4767E" w:rsidRPr="00A477C8">
        <w:t>192.168.0.58</w:t>
      </w:r>
      <w:r w:rsidR="0088717D" w:rsidRPr="00A477C8">
        <w:t>＂</w:t>
      </w:r>
      <w:r w:rsidR="00E4767E" w:rsidRPr="00A477C8">
        <w:t>为弹性云服务器的</w:t>
      </w:r>
      <w:r w:rsidR="00E4767E" w:rsidRPr="00A477C8">
        <w:t>IP</w:t>
      </w:r>
      <w:r w:rsidR="00E4767E" w:rsidRPr="00A477C8">
        <w:t>地址（私有），其他</w:t>
      </w:r>
      <w:r w:rsidR="00E4767E" w:rsidRPr="00A477C8">
        <w:t>value</w:t>
      </w:r>
      <w:r w:rsidR="00E4767E" w:rsidRPr="00A477C8">
        <w:t>值可以不进行修改。</w:t>
      </w:r>
    </w:p>
    <w:p w14:paraId="63CE0A68" w14:textId="77777777" w:rsidR="001F57AB" w:rsidRPr="00A477C8" w:rsidRDefault="001F57AB" w:rsidP="001F57AB">
      <w:pPr>
        <w:pStyle w:val="1e"/>
      </w:pPr>
      <w:r w:rsidRPr="00A477C8">
        <w:t>弹性云服务器名称</w:t>
      </w:r>
      <w:r w:rsidRPr="00A477C8">
        <w:rPr>
          <w:rFonts w:hint="eastAsia"/>
        </w:rPr>
        <w:t>及私有</w:t>
      </w:r>
      <w:r w:rsidRPr="00A477C8">
        <w:t>IP</w:t>
      </w:r>
      <w:r w:rsidRPr="00A477C8">
        <w:rPr>
          <w:rFonts w:hint="eastAsia"/>
        </w:rPr>
        <w:t>查看：</w:t>
      </w:r>
    </w:p>
    <w:p w14:paraId="5A4C045A" w14:textId="314FDF4A" w:rsidR="001F57AB" w:rsidRPr="00A477C8" w:rsidRDefault="001F57AB" w:rsidP="008319B7">
      <w:pPr>
        <w:pStyle w:val="1e"/>
      </w:pPr>
      <w:r>
        <w:rPr>
          <w:noProof/>
        </w:rPr>
        <w:drawing>
          <wp:inline distT="0" distB="0" distL="0" distR="0" wp14:anchorId="6035F79E" wp14:editId="11694B28">
            <wp:extent cx="5494638" cy="527914"/>
            <wp:effectExtent l="19050" t="19050" r="11430" b="2476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0204" cy="532292"/>
                    </a:xfrm>
                    <a:prstGeom prst="rect">
                      <a:avLst/>
                    </a:prstGeom>
                    <a:noFill/>
                    <a:ln w="12700">
                      <a:solidFill>
                        <a:schemeClr val="bg1">
                          <a:lumMod val="85000"/>
                        </a:schemeClr>
                      </a:solidFill>
                    </a:ln>
                  </pic:spPr>
                </pic:pic>
              </a:graphicData>
            </a:graphic>
          </wp:inline>
        </w:drawing>
      </w:r>
    </w:p>
    <w:p w14:paraId="58055357"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&lt;?xml version="1.0" encoding="UTF-8"?&gt; </w:t>
      </w:r>
    </w:p>
    <w:p w14:paraId="5F5B0BCB"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&lt;ROOT&gt; </w:t>
      </w:r>
    </w:p>
    <w:p w14:paraId="42E046C2"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&lt;CLUSTER&gt; </w:t>
      </w:r>
    </w:p>
    <w:p w14:paraId="31075C6A"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name="clusterName" value="dbCluster" /&gt; </w:t>
      </w:r>
    </w:p>
    <w:p w14:paraId="0271237B" w14:textId="74F70D39"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name="nodeNames" value="</w:t>
      </w:r>
      <w:r w:rsidR="008A039F" w:rsidRPr="00A477C8">
        <w:rPr>
          <w:rFonts w:eastAsia="方正兰亭黑简体"/>
          <w:b/>
          <w:noProof/>
          <w:snapToGrid w:val="0"/>
          <w:color w:val="C7000B"/>
          <w:shd w:val="pct15" w:color="auto" w:fill="FFFFFF"/>
        </w:rPr>
        <w:t>ecs-5045</w:t>
      </w:r>
      <w:r w:rsidRPr="00A477C8">
        <w:rPr>
          <w:rFonts w:eastAsia="方正兰亭黑简体"/>
          <w:noProof/>
          <w:snapToGrid w:val="0"/>
          <w:shd w:val="pct15" w:color="auto" w:fill="FFFFFF"/>
        </w:rPr>
        <w:t xml:space="preserve">" /&gt; </w:t>
      </w:r>
    </w:p>
    <w:p w14:paraId="496AD869"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name="backIp1s" value="</w:t>
      </w:r>
      <w:r w:rsidRPr="00A477C8">
        <w:rPr>
          <w:rFonts w:eastAsia="方正兰亭黑简体"/>
          <w:b/>
          <w:noProof/>
          <w:snapToGrid w:val="0"/>
          <w:color w:val="C7000B"/>
          <w:shd w:val="pct15" w:color="auto" w:fill="FFFFFF"/>
        </w:rPr>
        <w:t>192.168.0.58</w:t>
      </w:r>
      <w:r w:rsidRPr="00A477C8">
        <w:rPr>
          <w:rFonts w:eastAsia="方正兰亭黑简体"/>
          <w:noProof/>
          <w:snapToGrid w:val="0"/>
          <w:shd w:val="pct15" w:color="auto" w:fill="FFFFFF"/>
        </w:rPr>
        <w:t xml:space="preserve">"/&gt; </w:t>
      </w:r>
    </w:p>
    <w:p w14:paraId="22FD0CDD"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name="gaussdbAppPath" value="/opt/gaussdb/app" /&gt; </w:t>
      </w:r>
    </w:p>
    <w:p w14:paraId="60E34729"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name="gaussdbLogPath" value="/var/log/gaussdb" /&gt; </w:t>
      </w:r>
    </w:p>
    <w:p w14:paraId="0A2DD7AC"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name="gaussdbToolPath" value="/opt/huawei/wisequery" /&gt; </w:t>
      </w:r>
    </w:p>
    <w:p w14:paraId="1BB7AAEB"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name="corePath" value="/opt/opengauss/corefile"/&gt; </w:t>
      </w:r>
    </w:p>
    <w:p w14:paraId="7024AD25"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name="clusterType" value="single-inst"/&gt; </w:t>
      </w:r>
    </w:p>
    <w:p w14:paraId="4A1351FC"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&lt;/CLUSTER&gt; </w:t>
      </w:r>
    </w:p>
    <w:p w14:paraId="623D1FF7"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w:t>
      </w:r>
    </w:p>
    <w:p w14:paraId="5E002464"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&lt;DEVICELIST&gt; </w:t>
      </w:r>
    </w:p>
    <w:p w14:paraId="4680EC1D"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w:t>
      </w:r>
    </w:p>
    <w:p w14:paraId="5AEF01EE"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&lt;DEVICE sn="1000001"&gt; </w:t>
      </w:r>
    </w:p>
    <w:p w14:paraId="1E29E8CC" w14:textId="3CB49C8B"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name="name" value="</w:t>
      </w:r>
      <w:r w:rsidR="008A039F" w:rsidRPr="00A477C8">
        <w:rPr>
          <w:rFonts w:eastAsia="方正兰亭黑简体"/>
          <w:b/>
          <w:noProof/>
          <w:snapToGrid w:val="0"/>
          <w:color w:val="C7000B"/>
          <w:shd w:val="pct15" w:color="auto" w:fill="FFFFFF"/>
        </w:rPr>
        <w:t>ecs-5045</w:t>
      </w:r>
      <w:r w:rsidRPr="00A477C8">
        <w:rPr>
          <w:rFonts w:eastAsia="方正兰亭黑简体"/>
          <w:noProof/>
          <w:snapToGrid w:val="0"/>
          <w:shd w:val="pct15" w:color="auto" w:fill="FFFFFF"/>
        </w:rPr>
        <w:t xml:space="preserve">"/&gt; </w:t>
      </w:r>
    </w:p>
    <w:p w14:paraId="48D48BB6"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name="azName" value="AZ1"/&gt; </w:t>
      </w:r>
    </w:p>
    <w:p w14:paraId="1D00A866"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name="azPriority" value="1"/&gt; </w:t>
      </w:r>
    </w:p>
    <w:p w14:paraId="3D491E62"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lastRenderedPageBreak/>
        <w:t xml:space="preserve">            &lt;PARAM name="backIp1" value="</w:t>
      </w:r>
      <w:r w:rsidRPr="00A477C8">
        <w:rPr>
          <w:rFonts w:eastAsia="方正兰亭黑简体"/>
          <w:b/>
          <w:noProof/>
          <w:snapToGrid w:val="0"/>
          <w:color w:val="C7000B"/>
          <w:shd w:val="pct15" w:color="auto" w:fill="FFFFFF"/>
        </w:rPr>
        <w:t>192.168.0.58</w:t>
      </w:r>
      <w:r w:rsidRPr="00A477C8">
        <w:rPr>
          <w:rFonts w:eastAsia="方正兰亭黑简体"/>
          <w:noProof/>
          <w:snapToGrid w:val="0"/>
          <w:shd w:val="pct15" w:color="auto" w:fill="FFFFFF"/>
        </w:rPr>
        <w:t xml:space="preserve">"/&gt; </w:t>
      </w:r>
    </w:p>
    <w:p w14:paraId="391F5A76"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name="sshIp1" value="</w:t>
      </w:r>
      <w:r w:rsidRPr="00A477C8">
        <w:rPr>
          <w:rFonts w:eastAsia="方正兰亭黑简体"/>
          <w:b/>
          <w:noProof/>
          <w:snapToGrid w:val="0"/>
          <w:color w:val="C7000B"/>
          <w:shd w:val="pct15" w:color="auto" w:fill="FFFFFF"/>
        </w:rPr>
        <w:t>192.168.0.58</w:t>
      </w:r>
      <w:r w:rsidRPr="00A477C8">
        <w:rPr>
          <w:rFonts w:eastAsia="方正兰亭黑简体"/>
          <w:noProof/>
          <w:snapToGrid w:val="0"/>
          <w:shd w:val="pct15" w:color="auto" w:fill="FFFFFF"/>
        </w:rPr>
        <w:t xml:space="preserve">"/&gt; </w:t>
      </w:r>
    </w:p>
    <w:p w14:paraId="02DE37F0"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w:t>
      </w:r>
    </w:p>
    <w:p w14:paraId="2214A837"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ab/>
        <w:t xml:space="preserve">    &lt;!--dbnode--&gt; </w:t>
      </w:r>
    </w:p>
    <w:p w14:paraId="0D85F80A"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ab/>
        <w:t xml:space="preserve">    &lt;PARAM name="dataNum" value="1"/&gt; </w:t>
      </w:r>
    </w:p>
    <w:p w14:paraId="678948A2"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ab/>
        <w:t xml:space="preserve">    &lt;PARAM name="dataPortBase" value="26000"/&gt; </w:t>
      </w:r>
    </w:p>
    <w:p w14:paraId="18B4671D"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ab/>
        <w:t xml:space="preserve">    &lt;PARAM name="dataNode1" value="/gaussdb/data/</w:t>
      </w:r>
      <w:r w:rsidRPr="00A477C8">
        <w:rPr>
          <w:rFonts w:eastAsia="方正兰亭黑简体" w:hint="eastAsia"/>
          <w:noProof/>
          <w:snapToGrid w:val="0"/>
          <w:shd w:val="pct15" w:color="auto" w:fill="FFFFFF"/>
        </w:rPr>
        <w:t>d</w:t>
      </w:r>
      <w:r w:rsidRPr="00A477C8">
        <w:rPr>
          <w:rFonts w:eastAsia="方正兰亭黑简体"/>
          <w:noProof/>
          <w:snapToGrid w:val="0"/>
          <w:shd w:val="pct15" w:color="auto" w:fill="FFFFFF"/>
        </w:rPr>
        <w:t xml:space="preserve">b1"/&gt; </w:t>
      </w:r>
    </w:p>
    <w:p w14:paraId="5BE48B77"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&lt;/DEVICE&gt; </w:t>
      </w:r>
    </w:p>
    <w:p w14:paraId="69C73C74"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&lt;/DEVICELIST&gt; </w:t>
      </w:r>
    </w:p>
    <w:p w14:paraId="1B672162"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&lt;/ROOT&gt;</w:t>
      </w:r>
    </w:p>
    <w:p w14:paraId="135BB03E" w14:textId="3871D9B7" w:rsidR="005B7D1D" w:rsidRPr="00A477C8" w:rsidRDefault="003D6326">
      <w:pPr>
        <w:pStyle w:val="30"/>
        <w:numPr>
          <w:ilvl w:val="5"/>
          <w:numId w:val="21"/>
        </w:numPr>
      </w:pPr>
      <w:r w:rsidRPr="00A477C8">
        <w:t>按</w:t>
      </w:r>
      <w:r w:rsidR="0088717D" w:rsidRPr="00A477C8">
        <w:t>＂</w:t>
      </w:r>
      <w:r w:rsidR="00E4767E" w:rsidRPr="00A477C8">
        <w:t>ESC</w:t>
      </w:r>
      <w:r w:rsidR="0088717D" w:rsidRPr="00A477C8">
        <w:t>＂</w:t>
      </w:r>
      <w:r w:rsidRPr="00A477C8">
        <w:t>键</w:t>
      </w:r>
      <w:r w:rsidR="00E4767E" w:rsidRPr="00A477C8">
        <w:t>退出</w:t>
      </w:r>
      <w:r w:rsidR="00E4767E" w:rsidRPr="00A477C8">
        <w:t>INSERT</w:t>
      </w:r>
      <w:r w:rsidR="00E4767E" w:rsidRPr="00A477C8">
        <w:t>模式</w:t>
      </w:r>
      <w:r w:rsidR="001F01FD" w:rsidRPr="00A477C8">
        <w:rPr>
          <w:rFonts w:hint="eastAsia"/>
        </w:rPr>
        <w:t>，接着</w:t>
      </w:r>
      <w:r w:rsidR="00E4767E" w:rsidRPr="00A477C8">
        <w:t>输入</w:t>
      </w:r>
      <w:r w:rsidR="0088717D" w:rsidRPr="00A477C8">
        <w:t>＂</w:t>
      </w:r>
      <w:r w:rsidR="00E4767E" w:rsidRPr="00A477C8">
        <w:t>:wq</w:t>
      </w:r>
      <w:r w:rsidR="0088717D" w:rsidRPr="00A477C8">
        <w:t>＂</w:t>
      </w:r>
      <w:r w:rsidR="00E4767E" w:rsidRPr="00A477C8">
        <w:t>后回车退出编辑并保存文本。</w:t>
      </w:r>
    </w:p>
    <w:p w14:paraId="3F8501B5" w14:textId="77777777" w:rsidR="005B7D1D" w:rsidRPr="00A477C8" w:rsidRDefault="00E4767E">
      <w:pPr>
        <w:pStyle w:val="50"/>
        <w:rPr>
          <w:rFonts w:ascii="Huawei Sans" w:hAnsi="Huawei Sans"/>
        </w:rPr>
      </w:pPr>
      <w:r w:rsidRPr="00A477C8">
        <w:rPr>
          <w:rFonts w:ascii="Huawei Sans" w:hAnsi="Huawei Sans"/>
        </w:rPr>
        <w:t>配置文件参数</w:t>
      </w:r>
      <w:r w:rsidRPr="00A477C8">
        <w:rPr>
          <w:rFonts w:ascii="Huawei Sans" w:hAnsi="Huawei Sans" w:hint="eastAsia"/>
        </w:rPr>
        <w:t>附加</w:t>
      </w:r>
      <w:r w:rsidRPr="00A477C8">
        <w:rPr>
          <w:rFonts w:ascii="Huawei Sans" w:hAnsi="Huawei Sans"/>
        </w:rPr>
        <w:t>说明</w:t>
      </w:r>
    </w:p>
    <w:tbl>
      <w:tblPr>
        <w:tblStyle w:val="V30"/>
        <w:tblW w:w="8312" w:type="dxa"/>
        <w:tblInd w:w="102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4A0" w:firstRow="1" w:lastRow="0" w:firstColumn="1" w:lastColumn="0" w:noHBand="0" w:noVBand="1"/>
      </w:tblPr>
      <w:tblGrid>
        <w:gridCol w:w="1946"/>
        <w:gridCol w:w="6366"/>
      </w:tblGrid>
      <w:tr w:rsidR="006608D1" w:rsidRPr="00A477C8" w14:paraId="06D9DEBF" w14:textId="77777777" w:rsidTr="0066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dxa"/>
            <w:vAlign w:val="top"/>
          </w:tcPr>
          <w:p w14:paraId="3540341F" w14:textId="77777777" w:rsidR="006608D1" w:rsidRPr="00A477C8" w:rsidRDefault="006608D1">
            <w:pPr>
              <w:pStyle w:val="59"/>
              <w:rPr>
                <w:rFonts w:ascii="Huawei Sans" w:hAnsi="Huawei Sans" w:cs="Huawei Sans"/>
                <w:b w:val="0"/>
              </w:rPr>
            </w:pPr>
            <w:r w:rsidRPr="00A477C8">
              <w:rPr>
                <w:rFonts w:ascii="Huawei Sans" w:hAnsi="Huawei Sans" w:cs="Huawei Sans"/>
              </w:rPr>
              <w:t>参数</w:t>
            </w:r>
          </w:p>
        </w:tc>
        <w:tc>
          <w:tcPr>
            <w:tcW w:w="6366" w:type="dxa"/>
            <w:vAlign w:val="top"/>
          </w:tcPr>
          <w:p w14:paraId="7B1C46ED" w14:textId="77777777" w:rsidR="006608D1" w:rsidRPr="00A477C8" w:rsidRDefault="006608D1">
            <w:pPr>
              <w:pStyle w:val="59"/>
              <w:cnfStyle w:val="100000000000" w:firstRow="1" w:lastRow="0" w:firstColumn="0" w:lastColumn="0" w:oddVBand="0" w:evenVBand="0" w:oddHBand="0" w:evenHBand="0" w:firstRowFirstColumn="0" w:firstRowLastColumn="0" w:lastRowFirstColumn="0" w:lastRowLastColumn="0"/>
              <w:rPr>
                <w:rFonts w:ascii="Huawei Sans" w:hAnsi="Huawei Sans" w:cs="Huawei Sans"/>
                <w:b w:val="0"/>
              </w:rPr>
            </w:pPr>
            <w:r w:rsidRPr="00A477C8">
              <w:rPr>
                <w:rFonts w:ascii="Huawei Sans" w:hAnsi="Huawei Sans" w:cs="Huawei Sans"/>
              </w:rPr>
              <w:t>说明</w:t>
            </w:r>
          </w:p>
        </w:tc>
      </w:tr>
      <w:tr w:rsidR="006608D1" w:rsidRPr="00A477C8" w14:paraId="5582E779" w14:textId="77777777" w:rsidTr="006608D1">
        <w:tc>
          <w:tcPr>
            <w:cnfStyle w:val="001000000000" w:firstRow="0" w:lastRow="0" w:firstColumn="1" w:lastColumn="0" w:oddVBand="0" w:evenVBand="0" w:oddHBand="0" w:evenHBand="0" w:firstRowFirstColumn="0" w:firstRowLastColumn="0" w:lastRowFirstColumn="0" w:lastRowLastColumn="0"/>
            <w:tcW w:w="1946" w:type="dxa"/>
            <w:vAlign w:val="top"/>
          </w:tcPr>
          <w:p w14:paraId="79856E9B" w14:textId="77777777" w:rsidR="006608D1" w:rsidRPr="00A477C8" w:rsidRDefault="006608D1">
            <w:pPr>
              <w:pStyle w:val="59"/>
              <w:rPr>
                <w:rFonts w:ascii="Huawei Sans" w:hAnsi="Huawei Sans" w:cs="Huawei Sans"/>
              </w:rPr>
            </w:pPr>
            <w:r w:rsidRPr="00A477C8">
              <w:rPr>
                <w:rFonts w:ascii="Huawei Sans" w:hAnsi="Huawei Sans" w:cs="Huawei Sans"/>
              </w:rPr>
              <w:t>clusterName</w:t>
            </w:r>
          </w:p>
        </w:tc>
        <w:tc>
          <w:tcPr>
            <w:tcW w:w="6366" w:type="dxa"/>
            <w:vAlign w:val="top"/>
          </w:tcPr>
          <w:p w14:paraId="0EF12E1E" w14:textId="77777777"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openGauss</w:t>
            </w:r>
            <w:r w:rsidRPr="00A477C8">
              <w:rPr>
                <w:rFonts w:ascii="Huawei Sans" w:hAnsi="Huawei Sans" w:cs="Huawei Sans"/>
              </w:rPr>
              <w:t>名称。</w:t>
            </w:r>
          </w:p>
        </w:tc>
      </w:tr>
      <w:tr w:rsidR="006608D1" w:rsidRPr="00A477C8" w14:paraId="08288CA6" w14:textId="77777777" w:rsidTr="006608D1">
        <w:tc>
          <w:tcPr>
            <w:cnfStyle w:val="001000000000" w:firstRow="0" w:lastRow="0" w:firstColumn="1" w:lastColumn="0" w:oddVBand="0" w:evenVBand="0" w:oddHBand="0" w:evenHBand="0" w:firstRowFirstColumn="0" w:firstRowLastColumn="0" w:lastRowFirstColumn="0" w:lastRowLastColumn="0"/>
            <w:tcW w:w="1946" w:type="dxa"/>
            <w:vAlign w:val="top"/>
          </w:tcPr>
          <w:p w14:paraId="337EE990" w14:textId="77777777" w:rsidR="006608D1" w:rsidRPr="00A477C8" w:rsidRDefault="006608D1">
            <w:pPr>
              <w:pStyle w:val="59"/>
              <w:rPr>
                <w:rFonts w:ascii="Huawei Sans" w:hAnsi="Huawei Sans" w:cs="Huawei Sans"/>
              </w:rPr>
            </w:pPr>
            <w:r w:rsidRPr="00A477C8">
              <w:rPr>
                <w:rFonts w:ascii="Huawei Sans" w:hAnsi="Huawei Sans" w:cs="Huawei Sans"/>
              </w:rPr>
              <w:t>nodeNames</w:t>
            </w:r>
          </w:p>
        </w:tc>
        <w:tc>
          <w:tcPr>
            <w:tcW w:w="6366" w:type="dxa"/>
            <w:vAlign w:val="top"/>
          </w:tcPr>
          <w:p w14:paraId="26D3030B" w14:textId="77777777"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openGauss</w:t>
            </w:r>
            <w:r w:rsidRPr="00A477C8">
              <w:rPr>
                <w:rFonts w:ascii="Huawei Sans" w:hAnsi="Huawei Sans" w:cs="Huawei Sans"/>
              </w:rPr>
              <w:t>中主机名称。</w:t>
            </w:r>
          </w:p>
        </w:tc>
      </w:tr>
      <w:tr w:rsidR="006608D1" w:rsidRPr="00A477C8" w14:paraId="6E752339" w14:textId="77777777" w:rsidTr="006608D1">
        <w:tc>
          <w:tcPr>
            <w:cnfStyle w:val="001000000000" w:firstRow="0" w:lastRow="0" w:firstColumn="1" w:lastColumn="0" w:oddVBand="0" w:evenVBand="0" w:oddHBand="0" w:evenHBand="0" w:firstRowFirstColumn="0" w:firstRowLastColumn="0" w:lastRowFirstColumn="0" w:lastRowLastColumn="0"/>
            <w:tcW w:w="1946" w:type="dxa"/>
            <w:vAlign w:val="top"/>
          </w:tcPr>
          <w:p w14:paraId="5750B7C4" w14:textId="77777777" w:rsidR="006608D1" w:rsidRPr="00A477C8" w:rsidRDefault="006608D1">
            <w:pPr>
              <w:pStyle w:val="59"/>
              <w:rPr>
                <w:rFonts w:ascii="Huawei Sans" w:hAnsi="Huawei Sans" w:cs="Huawei Sans"/>
              </w:rPr>
            </w:pPr>
            <w:r w:rsidRPr="00A477C8">
              <w:rPr>
                <w:rFonts w:ascii="Huawei Sans" w:hAnsi="Huawei Sans" w:cs="Huawei Sans"/>
              </w:rPr>
              <w:t>backIp1s</w:t>
            </w:r>
          </w:p>
        </w:tc>
        <w:tc>
          <w:tcPr>
            <w:tcW w:w="6366" w:type="dxa"/>
            <w:vAlign w:val="top"/>
          </w:tcPr>
          <w:p w14:paraId="4EA6C234" w14:textId="77777777"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主机在后端存储网络中的</w:t>
            </w:r>
            <w:r w:rsidRPr="00A477C8">
              <w:rPr>
                <w:rFonts w:ascii="Huawei Sans" w:hAnsi="Huawei Sans" w:cs="Huawei Sans"/>
              </w:rPr>
              <w:t>IP</w:t>
            </w:r>
            <w:r w:rsidRPr="00A477C8">
              <w:rPr>
                <w:rFonts w:ascii="Huawei Sans" w:hAnsi="Huawei Sans" w:cs="Huawei Sans"/>
              </w:rPr>
              <w:t>地址（内网</w:t>
            </w:r>
            <w:r w:rsidRPr="00A477C8">
              <w:rPr>
                <w:rFonts w:ascii="Huawei Sans" w:hAnsi="Huawei Sans" w:cs="Huawei Sans"/>
              </w:rPr>
              <w:t>IP</w:t>
            </w:r>
            <w:r w:rsidRPr="00A477C8">
              <w:rPr>
                <w:rFonts w:ascii="Huawei Sans" w:hAnsi="Huawei Sans" w:cs="Huawei Sans"/>
              </w:rPr>
              <w:t>）。所有</w:t>
            </w:r>
            <w:r w:rsidRPr="00A477C8">
              <w:rPr>
                <w:rFonts w:ascii="Huawei Sans" w:hAnsi="Huawei Sans" w:cs="Huawei Sans"/>
              </w:rPr>
              <w:t>openGauss</w:t>
            </w:r>
            <w:r w:rsidRPr="00A477C8">
              <w:rPr>
                <w:rFonts w:ascii="Huawei Sans" w:hAnsi="Huawei Sans" w:cs="Huawei Sans"/>
              </w:rPr>
              <w:t>主机使用后端存储网络通讯。</w:t>
            </w:r>
          </w:p>
        </w:tc>
      </w:tr>
      <w:tr w:rsidR="006608D1" w:rsidRPr="00A477C8" w14:paraId="5C0D844B" w14:textId="77777777" w:rsidTr="006608D1">
        <w:tc>
          <w:tcPr>
            <w:cnfStyle w:val="001000000000" w:firstRow="0" w:lastRow="0" w:firstColumn="1" w:lastColumn="0" w:oddVBand="0" w:evenVBand="0" w:oddHBand="0" w:evenHBand="0" w:firstRowFirstColumn="0" w:firstRowLastColumn="0" w:lastRowFirstColumn="0" w:lastRowLastColumn="0"/>
            <w:tcW w:w="1946" w:type="dxa"/>
            <w:vAlign w:val="top"/>
          </w:tcPr>
          <w:p w14:paraId="747F8E49" w14:textId="77777777" w:rsidR="006608D1" w:rsidRPr="00A477C8" w:rsidRDefault="006608D1">
            <w:pPr>
              <w:pStyle w:val="59"/>
              <w:rPr>
                <w:rFonts w:ascii="Huawei Sans" w:hAnsi="Huawei Sans" w:cs="Huawei Sans"/>
              </w:rPr>
            </w:pPr>
            <w:r w:rsidRPr="00A477C8">
              <w:rPr>
                <w:rFonts w:ascii="Huawei Sans" w:hAnsi="Huawei Sans" w:cs="Huawei Sans"/>
              </w:rPr>
              <w:t>gaussdbAppPath</w:t>
            </w:r>
          </w:p>
        </w:tc>
        <w:tc>
          <w:tcPr>
            <w:tcW w:w="6366" w:type="dxa"/>
            <w:vAlign w:val="top"/>
          </w:tcPr>
          <w:p w14:paraId="5C827929" w14:textId="77777777"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openGauss</w:t>
            </w:r>
            <w:r w:rsidRPr="00A477C8">
              <w:rPr>
                <w:rFonts w:ascii="Huawei Sans" w:hAnsi="Huawei Sans" w:cs="Huawei Sans"/>
              </w:rPr>
              <w:t>程序安装目录。此目录应满足如下要求：</w:t>
            </w:r>
          </w:p>
          <w:p w14:paraId="146EF071" w14:textId="77777777"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w:t>
            </w:r>
            <w:r w:rsidRPr="00A477C8">
              <w:rPr>
                <w:rFonts w:ascii="Huawei Sans" w:hAnsi="Huawei Sans" w:cs="Huawei Sans"/>
              </w:rPr>
              <w:tab/>
            </w:r>
            <w:r w:rsidRPr="00A477C8">
              <w:rPr>
                <w:rFonts w:ascii="Huawei Sans" w:hAnsi="Huawei Sans" w:cs="Huawei Sans"/>
              </w:rPr>
              <w:t>磁盘空间</w:t>
            </w:r>
            <w:r w:rsidRPr="00A477C8">
              <w:rPr>
                <w:rFonts w:ascii="Huawei Sans" w:hAnsi="Huawei Sans" w:cs="Huawei Sans"/>
              </w:rPr>
              <w:t>&gt;1GB</w:t>
            </w:r>
          </w:p>
          <w:p w14:paraId="7F0ACAA8" w14:textId="77777777"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w:t>
            </w:r>
            <w:r w:rsidRPr="00A477C8">
              <w:rPr>
                <w:rFonts w:ascii="Huawei Sans" w:hAnsi="Huawei Sans" w:cs="Huawei Sans"/>
              </w:rPr>
              <w:tab/>
            </w:r>
            <w:r w:rsidRPr="00A477C8">
              <w:rPr>
                <w:rFonts w:ascii="Huawei Sans" w:hAnsi="Huawei Sans" w:cs="Huawei Sans"/>
              </w:rPr>
              <w:t>与数据库所需其它路径相互独立，没有包含关系。</w:t>
            </w:r>
          </w:p>
        </w:tc>
      </w:tr>
      <w:tr w:rsidR="006608D1" w:rsidRPr="00A477C8" w14:paraId="7C6492B5" w14:textId="77777777" w:rsidTr="006608D1">
        <w:tc>
          <w:tcPr>
            <w:cnfStyle w:val="001000000000" w:firstRow="0" w:lastRow="0" w:firstColumn="1" w:lastColumn="0" w:oddVBand="0" w:evenVBand="0" w:oddHBand="0" w:evenHBand="0" w:firstRowFirstColumn="0" w:firstRowLastColumn="0" w:lastRowFirstColumn="0" w:lastRowLastColumn="0"/>
            <w:tcW w:w="1946" w:type="dxa"/>
            <w:vAlign w:val="top"/>
          </w:tcPr>
          <w:p w14:paraId="44D7CAD1" w14:textId="77777777" w:rsidR="006608D1" w:rsidRPr="00A477C8" w:rsidRDefault="006608D1">
            <w:pPr>
              <w:pStyle w:val="59"/>
              <w:rPr>
                <w:rFonts w:ascii="Huawei Sans" w:hAnsi="Huawei Sans" w:cs="Huawei Sans"/>
              </w:rPr>
            </w:pPr>
            <w:r w:rsidRPr="00A477C8">
              <w:rPr>
                <w:rFonts w:ascii="Huawei Sans" w:hAnsi="Huawei Sans" w:cs="Huawei Sans"/>
              </w:rPr>
              <w:t>gaussdbLogPath</w:t>
            </w:r>
          </w:p>
        </w:tc>
        <w:tc>
          <w:tcPr>
            <w:tcW w:w="6366" w:type="dxa"/>
            <w:vAlign w:val="top"/>
          </w:tcPr>
          <w:p w14:paraId="258C9410" w14:textId="77777777"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openGauss</w:t>
            </w:r>
            <w:r w:rsidRPr="00A477C8">
              <w:rPr>
                <w:rFonts w:ascii="Huawei Sans" w:hAnsi="Huawei Sans" w:cs="Huawei Sans"/>
              </w:rPr>
              <w:t>运行日志和操作日志存储目录。此目录应满足如下要求：</w:t>
            </w:r>
          </w:p>
          <w:p w14:paraId="1D18DF04" w14:textId="77777777"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w:t>
            </w:r>
            <w:r w:rsidRPr="00A477C8">
              <w:rPr>
                <w:rFonts w:ascii="Huawei Sans" w:hAnsi="Huawei Sans" w:cs="Huawei Sans"/>
              </w:rPr>
              <w:tab/>
            </w:r>
            <w:r w:rsidRPr="00A477C8">
              <w:rPr>
                <w:rFonts w:ascii="Huawei Sans" w:hAnsi="Huawei Sans" w:cs="Huawei Sans"/>
              </w:rPr>
              <w:t>磁盘空间建议根据主机上的数据库节点数规划。数据库节点预留</w:t>
            </w:r>
            <w:r w:rsidRPr="00A477C8">
              <w:rPr>
                <w:rFonts w:ascii="Huawei Sans" w:hAnsi="Huawei Sans" w:cs="Huawei Sans"/>
              </w:rPr>
              <w:t>1GB</w:t>
            </w:r>
            <w:r w:rsidRPr="00A477C8">
              <w:rPr>
                <w:rFonts w:ascii="Huawei Sans" w:hAnsi="Huawei Sans" w:cs="Huawei Sans"/>
              </w:rPr>
              <w:t>空间的基础上，再适当预留冗余空间。</w:t>
            </w:r>
          </w:p>
          <w:p w14:paraId="5E304E94" w14:textId="77777777"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w:t>
            </w:r>
            <w:r w:rsidRPr="00A477C8">
              <w:rPr>
                <w:rFonts w:ascii="Huawei Sans" w:hAnsi="Huawei Sans" w:cs="Huawei Sans"/>
              </w:rPr>
              <w:tab/>
            </w:r>
            <w:r w:rsidRPr="00A477C8">
              <w:rPr>
                <w:rFonts w:ascii="Huawei Sans" w:hAnsi="Huawei Sans" w:cs="Huawei Sans"/>
              </w:rPr>
              <w:t>与</w:t>
            </w:r>
            <w:r w:rsidRPr="00A477C8">
              <w:rPr>
                <w:rFonts w:ascii="Huawei Sans" w:hAnsi="Huawei Sans" w:cs="Huawei Sans"/>
              </w:rPr>
              <w:t>openGauss</w:t>
            </w:r>
            <w:r w:rsidRPr="00A477C8">
              <w:rPr>
                <w:rFonts w:ascii="Huawei Sans" w:hAnsi="Huawei Sans" w:cs="Huawei Sans"/>
              </w:rPr>
              <w:t>所需其它路径相互独立，没有包含关系。</w:t>
            </w:r>
          </w:p>
          <w:p w14:paraId="7E437175" w14:textId="3A211A2B"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此路径可选。不指定的情况下，</w:t>
            </w:r>
            <w:r w:rsidRPr="00A477C8">
              <w:rPr>
                <w:rFonts w:ascii="Huawei Sans" w:hAnsi="Huawei Sans" w:cs="Huawei Sans"/>
              </w:rPr>
              <w:t>openGauss</w:t>
            </w:r>
            <w:r w:rsidRPr="00A477C8">
              <w:rPr>
                <w:rFonts w:ascii="Huawei Sans" w:hAnsi="Huawei Sans" w:cs="Huawei Sans"/>
              </w:rPr>
              <w:t>安装时会默认指定</w:t>
            </w:r>
            <w:r w:rsidR="0088717D" w:rsidRPr="00A477C8">
              <w:rPr>
                <w:rFonts w:ascii="Huawei Sans" w:hAnsi="Huawei Sans" w:cs="Huawei Sans"/>
              </w:rPr>
              <w:t>＂</w:t>
            </w:r>
            <w:r w:rsidRPr="00A477C8">
              <w:rPr>
                <w:rFonts w:ascii="Huawei Sans" w:hAnsi="Huawei Sans" w:cs="Huawei Sans"/>
              </w:rPr>
              <w:t>$GAUSSLOG/</w:t>
            </w:r>
            <w:r w:rsidRPr="00A477C8">
              <w:rPr>
                <w:rFonts w:ascii="Huawei Sans" w:hAnsi="Huawei Sans" w:cs="Huawei Sans"/>
              </w:rPr>
              <w:t>安装用户名</w:t>
            </w:r>
            <w:r w:rsidR="0088717D" w:rsidRPr="00A477C8">
              <w:rPr>
                <w:rFonts w:ascii="Huawei Sans" w:hAnsi="Huawei Sans" w:cs="Huawei Sans"/>
              </w:rPr>
              <w:t>＂</w:t>
            </w:r>
            <w:r w:rsidRPr="00A477C8">
              <w:rPr>
                <w:rFonts w:ascii="Huawei Sans" w:hAnsi="Huawei Sans" w:cs="Huawei Sans"/>
              </w:rPr>
              <w:t>作为日志目录。</w:t>
            </w:r>
          </w:p>
        </w:tc>
      </w:tr>
      <w:tr w:rsidR="006608D1" w:rsidRPr="00A477C8" w14:paraId="54642CE2" w14:textId="77777777" w:rsidTr="006608D1">
        <w:tc>
          <w:tcPr>
            <w:cnfStyle w:val="001000000000" w:firstRow="0" w:lastRow="0" w:firstColumn="1" w:lastColumn="0" w:oddVBand="0" w:evenVBand="0" w:oddHBand="0" w:evenHBand="0" w:firstRowFirstColumn="0" w:firstRowLastColumn="0" w:lastRowFirstColumn="0" w:lastRowLastColumn="0"/>
            <w:tcW w:w="1946" w:type="dxa"/>
            <w:vAlign w:val="top"/>
          </w:tcPr>
          <w:p w14:paraId="43620D4E" w14:textId="77777777" w:rsidR="006608D1" w:rsidRPr="00A477C8" w:rsidRDefault="006608D1">
            <w:pPr>
              <w:pStyle w:val="59"/>
              <w:rPr>
                <w:rFonts w:ascii="Huawei Sans" w:hAnsi="Huawei Sans" w:cs="Huawei Sans"/>
              </w:rPr>
            </w:pPr>
            <w:r w:rsidRPr="00A477C8">
              <w:rPr>
                <w:rFonts w:ascii="Huawei Sans" w:hAnsi="Huawei Sans" w:cs="Huawei Sans"/>
              </w:rPr>
              <w:t>tmpdbPath</w:t>
            </w:r>
          </w:p>
        </w:tc>
        <w:tc>
          <w:tcPr>
            <w:tcW w:w="6366" w:type="dxa"/>
            <w:vAlign w:val="top"/>
          </w:tcPr>
          <w:p w14:paraId="23A551CA" w14:textId="77777777"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数据库临时文件存放目录。</w:t>
            </w:r>
          </w:p>
          <w:p w14:paraId="183F6DCE" w14:textId="77777777"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若</w:t>
            </w:r>
            <w:proofErr w:type="gramStart"/>
            <w:r w:rsidRPr="00A477C8">
              <w:rPr>
                <w:rFonts w:ascii="Huawei Sans" w:hAnsi="Huawei Sans" w:cs="Huawei Sans"/>
              </w:rPr>
              <w:t>不</w:t>
            </w:r>
            <w:proofErr w:type="gramEnd"/>
            <w:r w:rsidRPr="00A477C8">
              <w:rPr>
                <w:rFonts w:ascii="Huawei Sans" w:hAnsi="Huawei Sans" w:cs="Huawei Sans"/>
              </w:rPr>
              <w:t>配置</w:t>
            </w:r>
            <w:r w:rsidRPr="00A477C8">
              <w:rPr>
                <w:rFonts w:ascii="Huawei Sans" w:hAnsi="Huawei Sans" w:cs="Huawei Sans"/>
              </w:rPr>
              <w:t>tmpdbPath</w:t>
            </w:r>
            <w:r w:rsidRPr="00A477C8">
              <w:rPr>
                <w:rFonts w:ascii="Huawei Sans" w:hAnsi="Huawei Sans" w:cs="Huawei Sans"/>
              </w:rPr>
              <w:t>，默认存放在</w:t>
            </w:r>
            <w:r w:rsidRPr="00A477C8">
              <w:rPr>
                <w:rFonts w:ascii="Huawei Sans" w:hAnsi="Huawei Sans" w:cs="Huawei Sans"/>
              </w:rPr>
              <w:t>/opt/huawei/wisequery/perfadm_db</w:t>
            </w:r>
            <w:r w:rsidRPr="00A477C8">
              <w:rPr>
                <w:rFonts w:ascii="Huawei Sans" w:hAnsi="Huawei Sans" w:cs="Huawei Sans"/>
              </w:rPr>
              <w:t>目录下。</w:t>
            </w:r>
          </w:p>
        </w:tc>
      </w:tr>
      <w:tr w:rsidR="006608D1" w:rsidRPr="00A477C8" w14:paraId="41643451" w14:textId="77777777" w:rsidTr="006608D1">
        <w:tc>
          <w:tcPr>
            <w:cnfStyle w:val="001000000000" w:firstRow="0" w:lastRow="0" w:firstColumn="1" w:lastColumn="0" w:oddVBand="0" w:evenVBand="0" w:oddHBand="0" w:evenHBand="0" w:firstRowFirstColumn="0" w:firstRowLastColumn="0" w:lastRowFirstColumn="0" w:lastRowLastColumn="0"/>
            <w:tcW w:w="1946" w:type="dxa"/>
            <w:vAlign w:val="top"/>
          </w:tcPr>
          <w:p w14:paraId="78EB4E63" w14:textId="77777777" w:rsidR="006608D1" w:rsidRPr="00A477C8" w:rsidRDefault="006608D1">
            <w:pPr>
              <w:pStyle w:val="59"/>
              <w:rPr>
                <w:rFonts w:ascii="Huawei Sans" w:hAnsi="Huawei Sans" w:cs="Huawei Sans"/>
              </w:rPr>
            </w:pPr>
            <w:r w:rsidRPr="00A477C8">
              <w:rPr>
                <w:rFonts w:ascii="Huawei Sans" w:hAnsi="Huawei Sans" w:cs="Huawei Sans"/>
              </w:rPr>
              <w:lastRenderedPageBreak/>
              <w:t>gaussdbToolPath</w:t>
            </w:r>
          </w:p>
        </w:tc>
        <w:tc>
          <w:tcPr>
            <w:tcW w:w="6366" w:type="dxa"/>
            <w:vAlign w:val="top"/>
          </w:tcPr>
          <w:p w14:paraId="762B286B" w14:textId="77777777"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openGauss</w:t>
            </w:r>
            <w:r w:rsidRPr="00A477C8">
              <w:rPr>
                <w:rFonts w:ascii="Huawei Sans" w:hAnsi="Huawei Sans" w:cs="Huawei Sans"/>
              </w:rPr>
              <w:t>系统工具目录，主要用于存放互</w:t>
            </w:r>
            <w:proofErr w:type="gramStart"/>
            <w:r w:rsidRPr="00A477C8">
              <w:rPr>
                <w:rFonts w:ascii="Huawei Sans" w:hAnsi="Huawei Sans" w:cs="Huawei Sans"/>
              </w:rPr>
              <w:t>信工具</w:t>
            </w:r>
            <w:proofErr w:type="gramEnd"/>
            <w:r w:rsidRPr="00A477C8">
              <w:rPr>
                <w:rFonts w:ascii="Huawei Sans" w:hAnsi="Huawei Sans" w:cs="Huawei Sans"/>
              </w:rPr>
              <w:t>等。此目录应满足如下要求：</w:t>
            </w:r>
          </w:p>
          <w:p w14:paraId="70BA85D5" w14:textId="77777777"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w:t>
            </w:r>
            <w:r w:rsidRPr="00A477C8">
              <w:rPr>
                <w:rFonts w:ascii="Huawei Sans" w:hAnsi="Huawei Sans" w:cs="Huawei Sans"/>
              </w:rPr>
              <w:tab/>
            </w:r>
            <w:r w:rsidRPr="00A477C8">
              <w:rPr>
                <w:rFonts w:ascii="Huawei Sans" w:hAnsi="Huawei Sans" w:cs="Huawei Sans"/>
              </w:rPr>
              <w:t>磁盘空间</w:t>
            </w:r>
            <w:r w:rsidRPr="00A477C8">
              <w:rPr>
                <w:rFonts w:ascii="Huawei Sans" w:hAnsi="Huawei Sans" w:cs="Huawei Sans"/>
              </w:rPr>
              <w:t>&gt;100MB</w:t>
            </w:r>
          </w:p>
          <w:p w14:paraId="3EAD2B0C" w14:textId="77777777"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w:t>
            </w:r>
            <w:r w:rsidRPr="00A477C8">
              <w:rPr>
                <w:rFonts w:ascii="Huawei Sans" w:hAnsi="Huawei Sans" w:cs="Huawei Sans"/>
              </w:rPr>
              <w:tab/>
            </w:r>
            <w:r w:rsidRPr="00A477C8">
              <w:rPr>
                <w:rFonts w:ascii="Huawei Sans" w:hAnsi="Huawei Sans" w:cs="Huawei Sans"/>
              </w:rPr>
              <w:t>固定目录，与数据库所需其它目录相互独立，没有包含关系。</w:t>
            </w:r>
          </w:p>
          <w:p w14:paraId="14595024" w14:textId="454D64C1"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此目录可选。不指定的情况下，</w:t>
            </w:r>
            <w:r w:rsidRPr="00A477C8">
              <w:rPr>
                <w:rFonts w:ascii="Huawei Sans" w:hAnsi="Huawei Sans" w:cs="Huawei Sans"/>
              </w:rPr>
              <w:t>openGauss</w:t>
            </w:r>
            <w:r w:rsidRPr="00A477C8">
              <w:rPr>
                <w:rFonts w:ascii="Huawei Sans" w:hAnsi="Huawei Sans" w:cs="Huawei Sans"/>
              </w:rPr>
              <w:t>安装时会默认指定</w:t>
            </w:r>
            <w:r w:rsidR="0088717D" w:rsidRPr="00A477C8">
              <w:rPr>
                <w:rFonts w:ascii="Huawei Sans" w:hAnsi="Huawei Sans" w:cs="Huawei Sans"/>
              </w:rPr>
              <w:t>＂</w:t>
            </w:r>
            <w:r w:rsidRPr="00A477C8">
              <w:rPr>
                <w:rFonts w:ascii="Huawei Sans" w:hAnsi="Huawei Sans" w:cs="Huawei Sans"/>
              </w:rPr>
              <w:t>/opt/huawei/wisequery</w:t>
            </w:r>
            <w:r w:rsidR="0088717D" w:rsidRPr="00A477C8">
              <w:rPr>
                <w:rFonts w:ascii="Huawei Sans" w:hAnsi="Huawei Sans" w:cs="Huawei Sans"/>
              </w:rPr>
              <w:t>＂</w:t>
            </w:r>
            <w:r w:rsidRPr="00A477C8">
              <w:rPr>
                <w:rFonts w:ascii="Huawei Sans" w:hAnsi="Huawei Sans" w:cs="Huawei Sans"/>
              </w:rPr>
              <w:t>作为数据库系统工具目录。</w:t>
            </w:r>
          </w:p>
        </w:tc>
      </w:tr>
      <w:tr w:rsidR="006608D1" w:rsidRPr="00A477C8" w14:paraId="08CEA190" w14:textId="77777777" w:rsidTr="006608D1">
        <w:tc>
          <w:tcPr>
            <w:cnfStyle w:val="001000000000" w:firstRow="0" w:lastRow="0" w:firstColumn="1" w:lastColumn="0" w:oddVBand="0" w:evenVBand="0" w:oddHBand="0" w:evenHBand="0" w:firstRowFirstColumn="0" w:firstRowLastColumn="0" w:lastRowFirstColumn="0" w:lastRowLastColumn="0"/>
            <w:tcW w:w="1946" w:type="dxa"/>
            <w:vAlign w:val="top"/>
          </w:tcPr>
          <w:p w14:paraId="488A2B33" w14:textId="77777777" w:rsidR="006608D1" w:rsidRPr="00A477C8" w:rsidRDefault="006608D1">
            <w:pPr>
              <w:pStyle w:val="59"/>
              <w:rPr>
                <w:rFonts w:ascii="Huawei Sans" w:hAnsi="Huawei Sans" w:cs="Huawei Sans"/>
              </w:rPr>
            </w:pPr>
            <w:r w:rsidRPr="00A477C8">
              <w:rPr>
                <w:rFonts w:ascii="Huawei Sans" w:hAnsi="Huawei Sans" w:cs="Huawei Sans"/>
              </w:rPr>
              <w:t>corePath</w:t>
            </w:r>
          </w:p>
        </w:tc>
        <w:tc>
          <w:tcPr>
            <w:tcW w:w="6366" w:type="dxa"/>
            <w:vAlign w:val="top"/>
          </w:tcPr>
          <w:p w14:paraId="77A82634" w14:textId="77777777" w:rsidR="006608D1" w:rsidRPr="00A477C8" w:rsidRDefault="006608D1">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openGauss core</w:t>
            </w:r>
            <w:r w:rsidRPr="00A477C8">
              <w:rPr>
                <w:rFonts w:ascii="Huawei Sans" w:hAnsi="Huawei Sans" w:cs="Huawei Sans"/>
              </w:rPr>
              <w:t>文件的指定目录。</w:t>
            </w:r>
          </w:p>
        </w:tc>
      </w:tr>
    </w:tbl>
    <w:p w14:paraId="7A18D0C6" w14:textId="77777777" w:rsidR="005B7D1D" w:rsidRPr="00A477C8" w:rsidRDefault="00E4767E" w:rsidP="006F73A1">
      <w:pPr>
        <w:pStyle w:val="1e"/>
      </w:pPr>
      <w:r w:rsidRPr="00A477C8">
        <w:t>须知</w:t>
      </w:r>
      <w:r w:rsidRPr="00A477C8">
        <w:rPr>
          <w:rFonts w:hint="eastAsia"/>
        </w:rPr>
        <w:t>：</w:t>
      </w:r>
    </w:p>
    <w:p w14:paraId="250E365D" w14:textId="54396290" w:rsidR="005B7D1D" w:rsidRPr="00A477C8" w:rsidRDefault="0088717D" w:rsidP="00AB4480">
      <w:pPr>
        <w:pStyle w:val="1e"/>
      </w:pPr>
      <w:r w:rsidRPr="00A477C8">
        <w:rPr>
          <w:rFonts w:hint="eastAsia"/>
        </w:rPr>
        <w:t>＂</w:t>
      </w:r>
      <w:r w:rsidR="00E4767E" w:rsidRPr="00A477C8">
        <w:t>opt/huawei/newsql/tools</w:t>
      </w:r>
      <w:r w:rsidRPr="00A477C8">
        <w:rPr>
          <w:rFonts w:hint="eastAsia"/>
        </w:rPr>
        <w:t>＂</w:t>
      </w:r>
      <w:r w:rsidR="00E4767E" w:rsidRPr="00A477C8">
        <w:t>存放互信等工具，避免权限问题，不要把实例数据目录放在此目录下</w:t>
      </w:r>
      <w:r w:rsidR="00B84441" w:rsidRPr="00A477C8">
        <w:t>；</w:t>
      </w:r>
    </w:p>
    <w:p w14:paraId="2D486022" w14:textId="21B3C7E1" w:rsidR="005B7D1D" w:rsidRPr="00A477C8" w:rsidRDefault="00E4767E" w:rsidP="00AB4480">
      <w:pPr>
        <w:pStyle w:val="1e"/>
      </w:pPr>
      <w:r w:rsidRPr="00A477C8">
        <w:t>安装目录和数据目录需为</w:t>
      </w:r>
      <w:proofErr w:type="gramStart"/>
      <w:r w:rsidRPr="00A477C8">
        <w:t>空或者</w:t>
      </w:r>
      <w:proofErr w:type="gramEnd"/>
      <w:r w:rsidRPr="00A477C8">
        <w:t>不存在，否则可能导致安装失败</w:t>
      </w:r>
      <w:r w:rsidR="00B84441" w:rsidRPr="00A477C8">
        <w:t>；</w:t>
      </w:r>
    </w:p>
    <w:p w14:paraId="4C9CC3BB" w14:textId="09647C75" w:rsidR="005B7D1D" w:rsidRPr="00A477C8" w:rsidRDefault="00E4767E" w:rsidP="00AB4480">
      <w:pPr>
        <w:pStyle w:val="1e"/>
      </w:pPr>
      <w:r w:rsidRPr="00A477C8">
        <w:t>在对数据库节点的实例进行具体配置时，需确保配置的目录之间不相互耦合。即各个配置目录不关联，删除其中任意一个目录，不会级联删除其它目录。如</w:t>
      </w:r>
      <w:r w:rsidRPr="00A477C8">
        <w:t>gaussdbAppPath</w:t>
      </w:r>
      <w:r w:rsidRPr="00A477C8">
        <w:t>为</w:t>
      </w:r>
      <w:r w:rsidRPr="00A477C8">
        <w:t>"/opt/gaussdb/app"</w:t>
      </w:r>
      <w:r w:rsidRPr="00A477C8">
        <w:t>，</w:t>
      </w:r>
      <w:r w:rsidRPr="00A477C8">
        <w:t>gaussdbLogPath</w:t>
      </w:r>
      <w:r w:rsidRPr="00A477C8">
        <w:t>为</w:t>
      </w:r>
      <w:r w:rsidRPr="00A477C8">
        <w:t>"/opt/gaussdb/app/omm"</w:t>
      </w:r>
      <w:r w:rsidRPr="00A477C8">
        <w:t>。当</w:t>
      </w:r>
      <w:r w:rsidRPr="00A477C8">
        <w:t>gaussdbAppPath</w:t>
      </w:r>
      <w:r w:rsidRPr="00A477C8">
        <w:t>目录被删除时，会级联删除</w:t>
      </w:r>
      <w:r w:rsidRPr="00A477C8">
        <w:t>gaussdbLogPath</w:t>
      </w:r>
      <w:r w:rsidRPr="00A477C8">
        <w:t>目录，从而引起其它问题</w:t>
      </w:r>
      <w:r w:rsidR="00B84441" w:rsidRPr="00A477C8">
        <w:t>；</w:t>
      </w:r>
    </w:p>
    <w:p w14:paraId="350DAC6F" w14:textId="03A96DA5" w:rsidR="005B7D1D" w:rsidRPr="00A477C8" w:rsidRDefault="00E4767E" w:rsidP="00AB4480">
      <w:pPr>
        <w:pStyle w:val="1e"/>
      </w:pPr>
      <w:r w:rsidRPr="00A477C8">
        <w:t>若需要安装脚本自动创建安装用户时各配置的目录需保证不与系统创建的默认用户目录耦合关联</w:t>
      </w:r>
      <w:r w:rsidR="00B84441" w:rsidRPr="00A477C8">
        <w:t>；</w:t>
      </w:r>
    </w:p>
    <w:p w14:paraId="689CED72" w14:textId="3EB098D1" w:rsidR="005B7D1D" w:rsidRPr="00A477C8" w:rsidRDefault="00E4767E" w:rsidP="00AB4480">
      <w:pPr>
        <w:pStyle w:val="1e"/>
      </w:pPr>
      <w:r w:rsidRPr="00A477C8">
        <w:t>配置</w:t>
      </w:r>
      <w:r w:rsidRPr="00A477C8">
        <w:t>openGauss</w:t>
      </w:r>
      <w:r w:rsidRPr="00A477C8">
        <w:t>路径和实例路径时，路径中不能包含</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&amp;</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&lt;</w:t>
      </w:r>
      <w:r w:rsidR="0088717D" w:rsidRPr="00A477C8">
        <w:rPr>
          <w:rFonts w:hint="eastAsia"/>
        </w:rPr>
        <w:t>＂</w:t>
      </w:r>
      <w:r w:rsidRPr="00A477C8">
        <w:t>,</w:t>
      </w:r>
      <w:r w:rsidR="0088717D" w:rsidRPr="00A477C8">
        <w:rPr>
          <w:rFonts w:hint="eastAsia"/>
        </w:rPr>
        <w:t>＂</w:t>
      </w:r>
      <w:r w:rsidRPr="00A477C8">
        <w:t>&gt;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特殊字符。</w:t>
      </w:r>
    </w:p>
    <w:p w14:paraId="674E276C" w14:textId="77777777" w:rsidR="005B7D1D" w:rsidRPr="00A477C8" w:rsidRDefault="00E4767E">
      <w:pPr>
        <w:pStyle w:val="3"/>
        <w:rPr>
          <w:rFonts w:ascii="Huawei Sans" w:hAnsi="Huawei Sans" w:cs="Huawei Sans"/>
        </w:rPr>
      </w:pPr>
      <w:bookmarkStart w:id="95" w:name="_Toc65486981"/>
      <w:bookmarkStart w:id="96" w:name="_Toc80620175"/>
      <w:r w:rsidRPr="00A477C8">
        <w:rPr>
          <w:rFonts w:ascii="Huawei Sans" w:hAnsi="Huawei Sans" w:cs="Huawei Sans"/>
        </w:rPr>
        <w:t>初始化安装环境</w:t>
      </w:r>
      <w:bookmarkEnd w:id="95"/>
      <w:bookmarkEnd w:id="96"/>
    </w:p>
    <w:p w14:paraId="3C4B417C" w14:textId="77777777" w:rsidR="005B7D1D" w:rsidRPr="00A477C8" w:rsidRDefault="00E4767E" w:rsidP="006F73A1">
      <w:pPr>
        <w:pStyle w:val="1e"/>
      </w:pPr>
      <w:r w:rsidRPr="00A477C8">
        <w:t>为了保证</w:t>
      </w:r>
      <w:r w:rsidRPr="00A477C8">
        <w:t>openGauss</w:t>
      </w:r>
      <w:r w:rsidRPr="00A477C8">
        <w:t>的正确安装，请首先对主机环境进行配置。</w:t>
      </w:r>
    </w:p>
    <w:p w14:paraId="2E1C176D" w14:textId="77777777" w:rsidR="005B7D1D" w:rsidRPr="00A477C8" w:rsidRDefault="00E4767E">
      <w:pPr>
        <w:pStyle w:val="4"/>
        <w:rPr>
          <w:rFonts w:ascii="Huawei Sans" w:hAnsi="Huawei Sans" w:hint="default"/>
        </w:rPr>
      </w:pPr>
      <w:bookmarkStart w:id="97" w:name="_ZH-CN_TOPIC_0249784578-chtext"/>
      <w:bookmarkStart w:id="98" w:name="_Toc42109133"/>
      <w:bookmarkStart w:id="99" w:name="_Toc46245256"/>
      <w:r w:rsidRPr="00A477C8">
        <w:rPr>
          <w:rFonts w:ascii="Huawei Sans" w:hAnsi="Huawei Sans" w:hint="default"/>
        </w:rPr>
        <w:t>准备安装用户及环境</w:t>
      </w:r>
      <w:bookmarkEnd w:id="97"/>
      <w:bookmarkEnd w:id="98"/>
      <w:bookmarkEnd w:id="99"/>
    </w:p>
    <w:p w14:paraId="06BB8139" w14:textId="77777777" w:rsidR="005B7D1D" w:rsidRPr="00A477C8" w:rsidRDefault="00E4767E" w:rsidP="006F73A1">
      <w:pPr>
        <w:pStyle w:val="1e"/>
      </w:pPr>
      <w:r w:rsidRPr="00A477C8">
        <w:t>创建完</w:t>
      </w:r>
      <w:r w:rsidRPr="00A477C8">
        <w:t>openGauss</w:t>
      </w:r>
      <w:r w:rsidRPr="00A477C8">
        <w:t>配置文件后，在执行安装前，为了后续能以最小权限进行安装及</w:t>
      </w:r>
      <w:r w:rsidRPr="00A477C8">
        <w:t>openGauss</w:t>
      </w:r>
      <w:r w:rsidRPr="00A477C8">
        <w:t>管理操作，保证系统安全性，需要运行安装前置脚本</w:t>
      </w:r>
      <w:r w:rsidRPr="00A477C8">
        <w:t>gs_preinstall</w:t>
      </w:r>
      <w:r w:rsidRPr="00A477C8">
        <w:t>准备好安装用户及环境。</w:t>
      </w:r>
    </w:p>
    <w:p w14:paraId="62592C44" w14:textId="77777777" w:rsidR="005B7D1D" w:rsidRPr="00A477C8" w:rsidRDefault="00E4767E">
      <w:pPr>
        <w:pStyle w:val="4"/>
        <w:rPr>
          <w:rFonts w:ascii="Huawei Sans" w:hAnsi="Huawei Sans" w:hint="default"/>
        </w:rPr>
      </w:pPr>
      <w:r w:rsidRPr="00A477C8">
        <w:rPr>
          <w:rFonts w:ascii="Huawei Sans" w:hAnsi="Huawei Sans" w:hint="default"/>
        </w:rPr>
        <w:t>前提条件</w:t>
      </w:r>
    </w:p>
    <w:p w14:paraId="12040E43" w14:textId="77777777" w:rsidR="005B7D1D" w:rsidRPr="00A477C8" w:rsidRDefault="00E4767E" w:rsidP="006F73A1">
      <w:pPr>
        <w:pStyle w:val="1e"/>
      </w:pPr>
      <w:r w:rsidRPr="00A477C8">
        <w:t>已完成</w:t>
      </w:r>
      <w:r w:rsidRPr="00A477C8">
        <w:fldChar w:fldCharType="begin"/>
      </w:r>
      <w:r w:rsidRPr="00A477C8">
        <w:instrText xml:space="preserve">REF _ZH-CN_TOPIC_0249784529-chtext \h \* MERGEFORMAT </w:instrText>
      </w:r>
      <w:r w:rsidRPr="00A477C8">
        <w:fldChar w:fldCharType="separate"/>
      </w:r>
      <w:r w:rsidRPr="00A477C8">
        <w:t>安装准备</w:t>
      </w:r>
      <w:r w:rsidRPr="00A477C8">
        <w:fldChar w:fldCharType="end"/>
      </w:r>
      <w:r w:rsidRPr="00A477C8">
        <w:t>的所有任务。</w:t>
      </w:r>
    </w:p>
    <w:p w14:paraId="40A3E6D9" w14:textId="77777777" w:rsidR="005B7D1D" w:rsidRPr="00A477C8" w:rsidRDefault="00E4767E">
      <w:pPr>
        <w:pStyle w:val="4"/>
        <w:rPr>
          <w:rFonts w:ascii="Huawei Sans" w:hAnsi="Huawei Sans" w:hint="default"/>
        </w:rPr>
      </w:pPr>
      <w:r w:rsidRPr="00A477C8">
        <w:rPr>
          <w:rFonts w:ascii="Huawei Sans" w:hAnsi="Huawei Sans" w:hint="default"/>
        </w:rPr>
        <w:t>注意事项</w:t>
      </w:r>
    </w:p>
    <w:p w14:paraId="6ADBE9BF" w14:textId="77777777" w:rsidR="005B7D1D" w:rsidRPr="00A477C8" w:rsidRDefault="00E4767E" w:rsidP="00EC75B8">
      <w:pPr>
        <w:pStyle w:val="1e"/>
      </w:pPr>
      <w:r w:rsidRPr="00A477C8">
        <w:t>用户需要检查上层目录权限，保证安装用户对安装包和配置文件目录读写执行的权限</w:t>
      </w:r>
      <w:r w:rsidRPr="00A477C8">
        <w:rPr>
          <w:rFonts w:hint="eastAsia"/>
        </w:rPr>
        <w:t>；</w:t>
      </w:r>
    </w:p>
    <w:p w14:paraId="11A33934" w14:textId="77777777" w:rsidR="005B7D1D" w:rsidRPr="00A477C8" w:rsidRDefault="00E4767E" w:rsidP="00EC75B8">
      <w:pPr>
        <w:pStyle w:val="1e"/>
      </w:pPr>
      <w:r w:rsidRPr="00A477C8">
        <w:lastRenderedPageBreak/>
        <w:t>xml</w:t>
      </w:r>
      <w:r w:rsidRPr="00A477C8">
        <w:t>文件中主机的名称与</w:t>
      </w:r>
      <w:r w:rsidRPr="00A477C8">
        <w:t>IP</w:t>
      </w:r>
      <w:r w:rsidRPr="00A477C8">
        <w:t>映射配置正确</w:t>
      </w:r>
      <w:r w:rsidRPr="00A477C8">
        <w:rPr>
          <w:rFonts w:hint="eastAsia"/>
        </w:rPr>
        <w:t>；</w:t>
      </w:r>
    </w:p>
    <w:p w14:paraId="3DD63A43" w14:textId="77777777" w:rsidR="005B7D1D" w:rsidRPr="00A477C8" w:rsidRDefault="00E4767E" w:rsidP="00EC75B8">
      <w:pPr>
        <w:pStyle w:val="1e"/>
      </w:pPr>
      <w:r w:rsidRPr="00A477C8">
        <w:t>只能使用</w:t>
      </w:r>
      <w:r w:rsidRPr="00A477C8">
        <w:t>root</w:t>
      </w:r>
      <w:r w:rsidRPr="00A477C8">
        <w:t>用户执行</w:t>
      </w:r>
      <w:r w:rsidRPr="00A477C8">
        <w:t>gs_preinstall</w:t>
      </w:r>
      <w:r w:rsidRPr="00A477C8">
        <w:t>命令。</w:t>
      </w:r>
    </w:p>
    <w:p w14:paraId="5E85E2EC" w14:textId="77777777" w:rsidR="005B7D1D" w:rsidRPr="00A477C8" w:rsidRDefault="00E4767E">
      <w:pPr>
        <w:pStyle w:val="4"/>
        <w:rPr>
          <w:rFonts w:ascii="Huawei Sans" w:hAnsi="Huawei Sans" w:hint="default"/>
        </w:rPr>
      </w:pPr>
      <w:r w:rsidRPr="00A477C8">
        <w:rPr>
          <w:rFonts w:ascii="Huawei Sans" w:hAnsi="Huawei Sans" w:hint="default"/>
        </w:rPr>
        <w:t>操作步骤</w:t>
      </w:r>
    </w:p>
    <w:p w14:paraId="515F559E" w14:textId="77777777" w:rsidR="005B7D1D" w:rsidRPr="00A477C8" w:rsidRDefault="00E4767E">
      <w:pPr>
        <w:pStyle w:val="30"/>
        <w:numPr>
          <w:ilvl w:val="5"/>
          <w:numId w:val="21"/>
        </w:numPr>
      </w:pPr>
      <w:r w:rsidRPr="00A477C8">
        <w:rPr>
          <w:rFonts w:hint="eastAsia"/>
        </w:rPr>
        <w:t>修改</w:t>
      </w:r>
      <w:r w:rsidRPr="00A477C8">
        <w:t>performance.sh</w:t>
      </w:r>
      <w:r w:rsidRPr="00A477C8">
        <w:t>文件。</w:t>
      </w:r>
    </w:p>
    <w:p w14:paraId="51647F17" w14:textId="08F00DF5" w:rsidR="005B7D1D" w:rsidRPr="00A477C8" w:rsidRDefault="00E4767E" w:rsidP="006F73A1">
      <w:pPr>
        <w:pStyle w:val="1e"/>
      </w:pPr>
      <w:r w:rsidRPr="00A477C8">
        <w:t>使用</w:t>
      </w:r>
      <w:r w:rsidRPr="00A477C8">
        <w:t>vi</w:t>
      </w:r>
      <w:r w:rsidRPr="00A477C8">
        <w:t>打开文件</w:t>
      </w:r>
      <w:r w:rsidR="0088717D" w:rsidRPr="00A477C8">
        <w:t>＂</w:t>
      </w:r>
      <w:r w:rsidRPr="00A477C8">
        <w:t>/etc/profile.d/performance.sh</w:t>
      </w:r>
      <w:r w:rsidR="0088717D" w:rsidRPr="00A477C8">
        <w:t>＂</w:t>
      </w:r>
      <w:r w:rsidR="001A054C" w:rsidRPr="00A477C8">
        <w:rPr>
          <w:rFonts w:hint="eastAsia"/>
        </w:rPr>
        <w:t>。</w:t>
      </w:r>
    </w:p>
    <w:p w14:paraId="176C7664" w14:textId="75E15461"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openGauss]#</w:t>
      </w:r>
      <w:r w:rsidRPr="00A477C8">
        <w:rPr>
          <w:rFonts w:eastAsia="方正兰亭黑简体"/>
          <w:noProof/>
          <w:snapToGrid w:val="0"/>
          <w:color w:val="C00000"/>
          <w:shd w:val="pct15" w:color="auto" w:fill="FFFFFF"/>
        </w:rPr>
        <w:t xml:space="preserve"> vi /etc/profile.d/performance.sh</w:t>
      </w:r>
    </w:p>
    <w:p w14:paraId="3706966C" w14:textId="4097D8BA" w:rsidR="005B7D1D" w:rsidRPr="00A477C8" w:rsidRDefault="00E4767E" w:rsidP="006F73A1">
      <w:pPr>
        <w:pStyle w:val="1e"/>
      </w:pPr>
      <w:r w:rsidRPr="00A477C8">
        <w:t>输入</w:t>
      </w:r>
      <w:r w:rsidR="0088717D" w:rsidRPr="00A477C8">
        <w:t>＂</w:t>
      </w:r>
      <w:r w:rsidRPr="00A477C8">
        <w:t>i</w:t>
      </w:r>
      <w:r w:rsidR="0088717D" w:rsidRPr="00A477C8">
        <w:t>＂</w:t>
      </w:r>
      <w:r w:rsidRPr="00A477C8">
        <w:t>，进入</w:t>
      </w:r>
      <w:r w:rsidRPr="00A477C8">
        <w:t>INSERT</w:t>
      </w:r>
      <w:r w:rsidRPr="00A477C8">
        <w:t>模式。用</w:t>
      </w:r>
      <w:r w:rsidRPr="00A477C8">
        <w:t>#</w:t>
      </w:r>
      <w:r w:rsidRPr="00A477C8">
        <w:t>注释</w:t>
      </w:r>
      <w:r w:rsidRPr="00A477C8">
        <w:t>sysctl -w vm.min_free_kbytes=112640 &amp;&gt; /dev/null</w:t>
      </w:r>
      <w:r w:rsidRPr="00A477C8">
        <w:rPr>
          <w:rFonts w:hint="eastAsia"/>
        </w:rPr>
        <w:t>这行</w:t>
      </w:r>
      <w:r w:rsidRPr="00A477C8">
        <w:t>。</w:t>
      </w:r>
    </w:p>
    <w:p w14:paraId="12C57AA3"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CPUNO=`cat /proc/cpuinfo|grep processor|wc -l`</w:t>
      </w:r>
    </w:p>
    <w:p w14:paraId="3CFE8B0B"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export GOMP_CPU_AFFINITY=0-$[CPUNO - 1]</w:t>
      </w:r>
    </w:p>
    <w:p w14:paraId="0C28F7F2" w14:textId="77777777" w:rsidR="005B7D1D" w:rsidRPr="00A477C8" w:rsidRDefault="005B7D1D" w:rsidP="006F73A1">
      <w:pPr>
        <w:pStyle w:val="affffe"/>
        <w:rPr>
          <w:rFonts w:eastAsia="方正兰亭黑简体"/>
          <w:noProof/>
          <w:snapToGrid w:val="0"/>
          <w:shd w:val="pct15" w:color="auto" w:fill="FFFFFF"/>
        </w:rPr>
      </w:pPr>
    </w:p>
    <w:p w14:paraId="1ABCB551"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color w:val="C00000"/>
          <w:shd w:val="pct15" w:color="auto" w:fill="FFFFFF"/>
        </w:rPr>
        <w:t>#</w:t>
      </w:r>
      <w:r w:rsidRPr="00A477C8">
        <w:rPr>
          <w:rFonts w:eastAsia="方正兰亭黑简体"/>
          <w:noProof/>
          <w:snapToGrid w:val="0"/>
          <w:color w:val="C7000B"/>
          <w:shd w:val="pct15" w:color="auto" w:fill="FFFFFF"/>
        </w:rPr>
        <w:t>sysctl -w vm.min_free_kbytes=112640 &amp;&gt; /dev/null</w:t>
      </w:r>
    </w:p>
    <w:p w14:paraId="548492F5"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sysctl -w vm.dirty_ratio=60 &amp;&gt; /dev/null</w:t>
      </w:r>
    </w:p>
    <w:p w14:paraId="7D06931F"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sysctl -w kernel.sched_autogroup_enabled=0 &amp;&gt; /dev/null</w:t>
      </w:r>
    </w:p>
    <w:p w14:paraId="00470F77"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          </w:t>
      </w:r>
    </w:p>
    <w:p w14:paraId="4128FDCE" w14:textId="4EDA2404" w:rsidR="005B7D1D" w:rsidRPr="00A477C8" w:rsidRDefault="001A054C" w:rsidP="006F73A1">
      <w:pPr>
        <w:pStyle w:val="1e"/>
      </w:pPr>
      <w:r w:rsidRPr="00A477C8">
        <w:t>按</w:t>
      </w:r>
      <w:r w:rsidR="0088717D" w:rsidRPr="00A477C8">
        <w:t>＂</w:t>
      </w:r>
      <w:r w:rsidRPr="00A477C8">
        <w:t>ESC</w:t>
      </w:r>
      <w:r w:rsidR="0088717D" w:rsidRPr="00A477C8">
        <w:t>＂</w:t>
      </w:r>
      <w:r w:rsidRPr="00A477C8">
        <w:t>键退出</w:t>
      </w:r>
      <w:r w:rsidRPr="00A477C8">
        <w:t>INSERT</w:t>
      </w:r>
      <w:r w:rsidRPr="00A477C8">
        <w:t>模式</w:t>
      </w:r>
      <w:r w:rsidRPr="00A477C8">
        <w:rPr>
          <w:rFonts w:hint="eastAsia"/>
        </w:rPr>
        <w:t>，接着</w:t>
      </w:r>
      <w:r w:rsidRPr="00A477C8">
        <w:t>输入</w:t>
      </w:r>
      <w:r w:rsidR="0088717D" w:rsidRPr="00A477C8">
        <w:t>＂</w:t>
      </w:r>
      <w:r w:rsidRPr="00A477C8">
        <w:t>:wq</w:t>
      </w:r>
      <w:r w:rsidR="0088717D" w:rsidRPr="00A477C8">
        <w:t>＂</w:t>
      </w:r>
      <w:r w:rsidRPr="00A477C8">
        <w:t>后回车退出编辑并保存文本</w:t>
      </w:r>
      <w:r w:rsidR="00E4767E" w:rsidRPr="00A477C8">
        <w:t>。</w:t>
      </w:r>
    </w:p>
    <w:p w14:paraId="5C9D9CCE" w14:textId="502220AD" w:rsidR="005B7D1D" w:rsidRPr="00A477C8" w:rsidRDefault="00E4767E">
      <w:pPr>
        <w:pStyle w:val="30"/>
        <w:numPr>
          <w:ilvl w:val="5"/>
          <w:numId w:val="21"/>
        </w:numPr>
      </w:pPr>
      <w:r w:rsidRPr="00A477C8">
        <w:t>为确保</w:t>
      </w:r>
      <w:r w:rsidR="001A054C" w:rsidRPr="00A477C8">
        <w:t>OpenSSL</w:t>
      </w:r>
      <w:r w:rsidRPr="00A477C8">
        <w:t>版本正确，执行预安装前</w:t>
      </w:r>
      <w:r w:rsidR="001A054C" w:rsidRPr="00A477C8">
        <w:t>需要</w:t>
      </w:r>
      <w:r w:rsidRPr="00A477C8">
        <w:t>加载安装包中</w:t>
      </w:r>
      <w:r w:rsidRPr="00A477C8">
        <w:t>lib</w:t>
      </w:r>
      <w:r w:rsidRPr="00A477C8">
        <w:t>库</w:t>
      </w:r>
      <w:r w:rsidRPr="00A477C8">
        <w:rPr>
          <w:rFonts w:hint="eastAsia"/>
        </w:rPr>
        <w:t>。</w:t>
      </w:r>
    </w:p>
    <w:p w14:paraId="25957250" w14:textId="77777777" w:rsidR="005B7D1D" w:rsidRPr="00A477C8" w:rsidRDefault="00E4767E" w:rsidP="006F73A1">
      <w:pPr>
        <w:pStyle w:val="1e"/>
      </w:pPr>
      <w:r w:rsidRPr="00A477C8">
        <w:t>执行命令如下。</w:t>
      </w:r>
    </w:p>
    <w:p w14:paraId="714F3AFB" w14:textId="1D8C0F02" w:rsidR="005B7D1D" w:rsidRPr="00A477C8" w:rsidRDefault="00E4767E" w:rsidP="006F73A1">
      <w:pPr>
        <w:pStyle w:val="affffe"/>
        <w:rPr>
          <w:rFonts w:eastAsia="方正兰亭黑简体"/>
          <w:noProof/>
          <w:snapToGrid w:val="0"/>
          <w:color w:val="C7000B"/>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openGauss]# </w:t>
      </w:r>
      <w:r w:rsidRPr="00A477C8">
        <w:rPr>
          <w:rFonts w:eastAsia="方正兰亭黑简体"/>
          <w:noProof/>
          <w:snapToGrid w:val="0"/>
          <w:color w:val="C7000B"/>
          <w:shd w:val="pct15" w:color="auto" w:fill="FFFFFF"/>
        </w:rPr>
        <w:t>vi /etc/profile</w:t>
      </w:r>
    </w:p>
    <w:p w14:paraId="079699CF" w14:textId="319517DB" w:rsidR="005B7D1D" w:rsidRPr="00A477C8" w:rsidRDefault="00E4767E" w:rsidP="006F73A1">
      <w:pPr>
        <w:pStyle w:val="1e"/>
      </w:pPr>
      <w:r w:rsidRPr="00A477C8">
        <w:rPr>
          <w:rFonts w:hint="eastAsia"/>
        </w:rPr>
        <w:t>输入</w:t>
      </w:r>
      <w:r w:rsidRPr="00A477C8">
        <w:rPr>
          <w:rFonts w:hint="eastAsia"/>
        </w:rPr>
        <w:t>i</w:t>
      </w:r>
      <w:r w:rsidRPr="00A477C8">
        <w:rPr>
          <w:rFonts w:hint="eastAsia"/>
        </w:rPr>
        <w:t>，进入</w:t>
      </w:r>
      <w:r w:rsidRPr="00A477C8">
        <w:rPr>
          <w:rFonts w:hint="eastAsia"/>
        </w:rPr>
        <w:t>INSERT</w:t>
      </w:r>
      <w:r w:rsidRPr="00A477C8">
        <w:rPr>
          <w:rFonts w:hint="eastAsia"/>
        </w:rPr>
        <w:t>模式，在文件的底部添加如下代码，</w:t>
      </w:r>
      <w:r w:rsidRPr="00A477C8">
        <w:t>加载安装包中</w:t>
      </w:r>
      <w:r w:rsidRPr="00A477C8">
        <w:t>lib</w:t>
      </w:r>
      <w:r w:rsidRPr="00A477C8">
        <w:t>库</w:t>
      </w:r>
      <w:r w:rsidR="00317576" w:rsidRPr="00A477C8">
        <w:t>，其中</w:t>
      </w:r>
      <w:r w:rsidR="00317576" w:rsidRPr="00A477C8">
        <w:t>packagePath</w:t>
      </w:r>
      <w:r w:rsidR="00317576" w:rsidRPr="00A477C8">
        <w:t>为用户安装包放置的路径，本示例中为</w:t>
      </w:r>
      <w:r w:rsidR="00317576" w:rsidRPr="00A477C8">
        <w:t>/opt/software/openGauss</w:t>
      </w:r>
      <w:r w:rsidRPr="00A477C8">
        <w:rPr>
          <w:rFonts w:hint="eastAsia"/>
        </w:rPr>
        <w:t>。</w:t>
      </w:r>
      <w:r w:rsidRPr="00A477C8">
        <w:t>按下</w:t>
      </w:r>
      <w:r w:rsidR="0088717D" w:rsidRPr="00A477C8">
        <w:rPr>
          <w:rFonts w:hint="eastAsia"/>
        </w:rPr>
        <w:t>＂</w:t>
      </w:r>
      <w:r w:rsidRPr="00A477C8">
        <w:rPr>
          <w:rFonts w:hint="eastAsia"/>
        </w:rPr>
        <w:t>Esc</w:t>
      </w:r>
      <w:r w:rsidR="0088717D" w:rsidRPr="00A477C8">
        <w:rPr>
          <w:rFonts w:hint="eastAsia"/>
        </w:rPr>
        <w:t>＂</w:t>
      </w:r>
      <w:r w:rsidRPr="00A477C8">
        <w:rPr>
          <w:rFonts w:hint="eastAsia"/>
        </w:rPr>
        <w:t>退出</w:t>
      </w:r>
      <w:r w:rsidRPr="00A477C8">
        <w:rPr>
          <w:rFonts w:hint="eastAsia"/>
        </w:rPr>
        <w:t>INSERT</w:t>
      </w:r>
      <w:r w:rsidRPr="00A477C8">
        <w:rPr>
          <w:rFonts w:hint="eastAsia"/>
        </w:rPr>
        <w:t>模式，输入</w:t>
      </w:r>
      <w:r w:rsidR="0088717D" w:rsidRPr="00A477C8">
        <w:t>＂</w:t>
      </w:r>
      <w:r w:rsidRPr="00A477C8">
        <w:rPr>
          <w:rFonts w:hint="eastAsia"/>
        </w:rPr>
        <w:t>:</w:t>
      </w:r>
      <w:r w:rsidRPr="00A477C8">
        <w:t>wq</w:t>
      </w:r>
      <w:r w:rsidR="0088717D" w:rsidRPr="00A477C8">
        <w:t>＂</w:t>
      </w:r>
      <w:r w:rsidRPr="00A477C8">
        <w:t>后回车</w:t>
      </w:r>
      <w:r w:rsidRPr="00A477C8">
        <w:rPr>
          <w:rFonts w:hint="eastAsia"/>
        </w:rPr>
        <w:t>，</w:t>
      </w:r>
      <w:r w:rsidRPr="00A477C8">
        <w:t>保存后退出</w:t>
      </w:r>
      <w:r w:rsidRPr="00A477C8">
        <w:rPr>
          <w:rFonts w:hint="eastAsia"/>
        </w:rPr>
        <w:t>。</w:t>
      </w:r>
    </w:p>
    <w:p w14:paraId="37975FF5" w14:textId="77777777" w:rsidR="005B7D1D" w:rsidRPr="00A477C8" w:rsidRDefault="00E4767E" w:rsidP="006F73A1">
      <w:pPr>
        <w:pStyle w:val="affffe"/>
        <w:rPr>
          <w:rFonts w:eastAsia="方正兰亭黑简体"/>
          <w:noProof/>
          <w:snapToGrid w:val="0"/>
          <w:color w:val="C00000"/>
          <w:shd w:val="pct15" w:color="auto" w:fill="FFFFFF"/>
          <w:lang w:eastAsia="zh-CN"/>
        </w:rPr>
      </w:pPr>
      <w:r w:rsidRPr="00A477C8">
        <w:rPr>
          <w:rFonts w:eastAsia="方正兰亭黑简体"/>
          <w:noProof/>
          <w:snapToGrid w:val="0"/>
          <w:color w:val="C00000"/>
          <w:shd w:val="pct15" w:color="auto" w:fill="FFFFFF"/>
          <w:lang w:eastAsia="zh-CN"/>
        </w:rPr>
        <w:t>export packagePath=/opt/software/openGauss</w:t>
      </w:r>
    </w:p>
    <w:p w14:paraId="454917F7"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export LD_LIBRARY_PATH=$packagePath/script/gspylib/clib:$LD_LIBRARY_PATH</w:t>
      </w:r>
    </w:p>
    <w:p w14:paraId="20293008" w14:textId="77777777" w:rsidR="005B7D1D" w:rsidRPr="00A477C8" w:rsidRDefault="00E4767E" w:rsidP="006F73A1">
      <w:pPr>
        <w:pStyle w:val="1e"/>
      </w:pPr>
      <w:r w:rsidRPr="00A477C8">
        <w:t>配置完成后，输入如下命令，使设置生效。</w:t>
      </w:r>
    </w:p>
    <w:p w14:paraId="67245974" w14:textId="2C5ECF72"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openGauss]# </w:t>
      </w:r>
      <w:r w:rsidRPr="00A477C8">
        <w:rPr>
          <w:rFonts w:eastAsia="方正兰亭黑简体"/>
          <w:noProof/>
          <w:snapToGrid w:val="0"/>
          <w:color w:val="C7000B"/>
          <w:shd w:val="pct15" w:color="auto" w:fill="FFFFFF"/>
        </w:rPr>
        <w:t>source /etc/profile</w:t>
      </w:r>
    </w:p>
    <w:p w14:paraId="788899F8" w14:textId="0E93C5BE" w:rsidR="005B7D1D" w:rsidRPr="00A477C8" w:rsidRDefault="00E4767E">
      <w:pPr>
        <w:pStyle w:val="30"/>
      </w:pPr>
      <w:r w:rsidRPr="00A477C8">
        <w:t>在</w:t>
      </w:r>
      <w:r w:rsidR="001A054C" w:rsidRPr="00A477C8">
        <w:t>openGauss</w:t>
      </w:r>
      <w:r w:rsidRPr="00A477C8">
        <w:t>安装</w:t>
      </w:r>
      <w:proofErr w:type="gramStart"/>
      <w:r w:rsidRPr="00A477C8">
        <w:t>包所在</w:t>
      </w:r>
      <w:proofErr w:type="gramEnd"/>
      <w:r w:rsidRPr="00A477C8">
        <w:t>的目录下，解压安装包。</w:t>
      </w:r>
    </w:p>
    <w:p w14:paraId="2B87AF57" w14:textId="77777777" w:rsidR="00317576" w:rsidRPr="00A477C8" w:rsidRDefault="00317576" w:rsidP="006F73A1">
      <w:pPr>
        <w:pStyle w:val="1e"/>
      </w:pPr>
      <w:r w:rsidRPr="00A477C8">
        <w:t>执行以下命令进入安装包目录</w:t>
      </w:r>
      <w:r w:rsidRPr="00A477C8">
        <w:rPr>
          <w:rFonts w:hint="eastAsia"/>
        </w:rPr>
        <w:t>。</w:t>
      </w:r>
    </w:p>
    <w:p w14:paraId="0F5E53FB" w14:textId="2AF65D55"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openGauss]#</w:t>
      </w:r>
      <w:r w:rsidRPr="00A477C8">
        <w:rPr>
          <w:rFonts w:eastAsia="方正兰亭黑简体"/>
          <w:noProof/>
          <w:snapToGrid w:val="0"/>
          <w:color w:val="C7000B"/>
          <w:shd w:val="pct15" w:color="auto" w:fill="FFFFFF"/>
        </w:rPr>
        <w:t xml:space="preserve"> cd /opt/software/openGauss</w:t>
      </w:r>
    </w:p>
    <w:p w14:paraId="30C88094" w14:textId="5618E968" w:rsidR="005B7D1D" w:rsidRPr="00A477C8" w:rsidRDefault="00E4767E" w:rsidP="006F73A1">
      <w:pPr>
        <w:pStyle w:val="1e"/>
      </w:pPr>
      <w:r w:rsidRPr="00A477C8">
        <w:rPr>
          <w:rFonts w:hint="eastAsia"/>
        </w:rPr>
        <w:t>解压</w:t>
      </w:r>
      <w:r w:rsidRPr="00A477C8">
        <w:t>openGauss-</w:t>
      </w:r>
      <w:r w:rsidR="008E6165" w:rsidRPr="00A477C8">
        <w:t>2.0.0</w:t>
      </w:r>
      <w:r w:rsidRPr="00A477C8">
        <w:t>-openEuler-64bit-om.tar.gz</w:t>
      </w:r>
      <w:r w:rsidRPr="00A477C8">
        <w:rPr>
          <w:rFonts w:hint="eastAsia"/>
        </w:rPr>
        <w:t>包。</w:t>
      </w:r>
    </w:p>
    <w:p w14:paraId="16F970AE" w14:textId="74F1272D"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openGauss]# </w:t>
      </w:r>
      <w:r w:rsidRPr="00A477C8">
        <w:rPr>
          <w:rFonts w:eastAsia="方正兰亭黑简体"/>
          <w:noProof/>
          <w:snapToGrid w:val="0"/>
          <w:color w:val="C00000"/>
          <w:shd w:val="pct15" w:color="auto" w:fill="FFFFFF"/>
        </w:rPr>
        <w:t>tar -z</w:t>
      </w:r>
      <w:r w:rsidR="00E94F92" w:rsidRPr="00A477C8">
        <w:rPr>
          <w:rFonts w:eastAsia="方正兰亭黑简体"/>
          <w:noProof/>
          <w:snapToGrid w:val="0"/>
          <w:color w:val="C00000"/>
          <w:shd w:val="pct15" w:color="auto" w:fill="FFFFFF"/>
        </w:rPr>
        <w:t>xvf openGauss-2.0.0-openEuler-64bit-om.tar.gz</w:t>
      </w:r>
    </w:p>
    <w:p w14:paraId="7A647E8D" w14:textId="77777777" w:rsidR="005B7D1D" w:rsidRPr="00A477C8" w:rsidRDefault="00E4767E" w:rsidP="006F73A1">
      <w:pPr>
        <w:pStyle w:val="1e"/>
      </w:pPr>
      <w:r w:rsidRPr="00A477C8">
        <w:t>解压后</w:t>
      </w:r>
      <w:r w:rsidRPr="00A477C8">
        <w:rPr>
          <w:rFonts w:hint="eastAsia"/>
        </w:rPr>
        <w:t>，用</w:t>
      </w:r>
      <w:r w:rsidRPr="00A477C8">
        <w:rPr>
          <w:rFonts w:hint="eastAsia"/>
        </w:rPr>
        <w:t>l</w:t>
      </w:r>
      <w:r w:rsidRPr="00A477C8">
        <w:t>s</w:t>
      </w:r>
      <w:r w:rsidRPr="00A477C8">
        <w:rPr>
          <w:rFonts w:hint="eastAsia"/>
        </w:rPr>
        <w:t>命令查看如下</w:t>
      </w:r>
      <w:r w:rsidR="00317576" w:rsidRPr="00A477C8">
        <w:rPr>
          <w:rFonts w:hint="eastAsia"/>
        </w:rPr>
        <w:t>。</w:t>
      </w:r>
    </w:p>
    <w:p w14:paraId="7C57E207" w14:textId="257BE4AF" w:rsidR="005B7D1D" w:rsidRPr="00A477C8" w:rsidRDefault="00E4767E" w:rsidP="006F73A1">
      <w:pPr>
        <w:pStyle w:val="affffe"/>
        <w:rPr>
          <w:rFonts w:eastAsia="方正兰亭黑简体"/>
          <w:noProof/>
          <w:snapToGrid w:val="0"/>
          <w:color w:val="C7000B"/>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openGauss]# </w:t>
      </w:r>
      <w:r w:rsidRPr="00A477C8">
        <w:rPr>
          <w:rFonts w:eastAsia="方正兰亭黑简体"/>
          <w:noProof/>
          <w:snapToGrid w:val="0"/>
          <w:color w:val="C7000B"/>
          <w:shd w:val="pct15" w:color="auto" w:fill="FFFFFF"/>
        </w:rPr>
        <w:t>ls</w:t>
      </w:r>
    </w:p>
    <w:p w14:paraId="1624B40A" w14:textId="77777777" w:rsidR="00E94F92" w:rsidRPr="00A477C8" w:rsidRDefault="00E94F92"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clusterconfig.xml                             </w:t>
      </w:r>
    </w:p>
    <w:p w14:paraId="54B7255E" w14:textId="77777777" w:rsidR="00E94F92" w:rsidRPr="00A477C8" w:rsidRDefault="00E94F92"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lastRenderedPageBreak/>
        <w:t xml:space="preserve">openGauss-2.0.0-openEuler-64bit-om.sha256  </w:t>
      </w:r>
    </w:p>
    <w:p w14:paraId="6698E67E" w14:textId="55678250" w:rsidR="00E94F92" w:rsidRPr="00A477C8" w:rsidRDefault="00E94F92"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openGauss-2.0.0-openEuler-64bit-sym</w:t>
      </w:r>
      <w:r w:rsidR="002A5C75" w:rsidRPr="00A477C8">
        <w:rPr>
          <w:rFonts w:eastAsia="方正兰亭黑简体"/>
          <w:noProof/>
          <w:snapToGrid w:val="0"/>
          <w:shd w:val="pct15" w:color="auto" w:fill="FFFFFF"/>
        </w:rPr>
        <w:t xml:space="preserve">bol.tar.gz  script  </w:t>
      </w:r>
      <w:r w:rsidRPr="00A477C8">
        <w:rPr>
          <w:rFonts w:eastAsia="方正兰亭黑简体"/>
          <w:noProof/>
          <w:snapToGrid w:val="0"/>
          <w:shd w:val="pct15" w:color="auto" w:fill="FFFFFF"/>
        </w:rPr>
        <w:t>pgrade_sql.tar.gz</w:t>
      </w:r>
      <w:r w:rsidR="002A5C75" w:rsidRPr="00A477C8">
        <w:rPr>
          <w:rFonts w:eastAsia="方正兰亭黑简体" w:hint="eastAsia"/>
          <w:noProof/>
          <w:snapToGrid w:val="0"/>
          <w:shd w:val="pct15" w:color="auto" w:fill="FFFFFF"/>
        </w:rPr>
        <w:t xml:space="preserve"> </w:t>
      </w:r>
      <w:r w:rsidR="002A5C75" w:rsidRPr="00A477C8">
        <w:rPr>
          <w:rFonts w:eastAsia="方正兰亭黑简体"/>
          <w:noProof/>
          <w:snapToGrid w:val="0"/>
          <w:shd w:val="pct15" w:color="auto" w:fill="FFFFFF"/>
        </w:rPr>
        <w:t xml:space="preserve">  </w:t>
      </w:r>
      <w:r w:rsidRPr="00A477C8">
        <w:rPr>
          <w:rFonts w:eastAsia="方正兰亭黑简体"/>
          <w:noProof/>
          <w:snapToGrid w:val="0"/>
          <w:shd w:val="pct15" w:color="auto" w:fill="FFFFFF"/>
        </w:rPr>
        <w:t xml:space="preserve">                                           </w:t>
      </w:r>
    </w:p>
    <w:p w14:paraId="39E5488E" w14:textId="77777777" w:rsidR="00E94F92" w:rsidRPr="00A477C8" w:rsidRDefault="00E94F92"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 xml:space="preserve">openGauss-2.0.0-openEuler-64bit-om.tar.gz  </w:t>
      </w:r>
    </w:p>
    <w:p w14:paraId="6AB71509" w14:textId="2C1D4335" w:rsidR="00E94F92" w:rsidRPr="00A477C8" w:rsidRDefault="00E94F92"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openGauss-2.0.0-openEuler-64bit.tar.bz2        simpleInstall       version.cfg</w:t>
      </w:r>
    </w:p>
    <w:p w14:paraId="084F89E6" w14:textId="0CAEE160" w:rsidR="00E94F92" w:rsidRPr="00A477C8" w:rsidRDefault="00E94F92"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openGauss-2.0.0-openEuler-64bit-Libpq.tar.gz  openGauss-2.0.0-openEuler-64bit.sha256     openGauss-2.0.0-openEuler-64bit-tools.tar.gz   upgrade_sql.sha256</w:t>
      </w:r>
    </w:p>
    <w:p w14:paraId="6080139B" w14:textId="77777777" w:rsidR="005B7D1D" w:rsidRPr="00A477C8" w:rsidRDefault="00E4767E" w:rsidP="006F73A1">
      <w:pPr>
        <w:pStyle w:val="1e"/>
      </w:pPr>
      <w:r w:rsidRPr="00A477C8">
        <w:t>安装包解压后，会在</w:t>
      </w:r>
      <w:r w:rsidRPr="00A477C8">
        <w:t>/opt/software/openGauss</w:t>
      </w:r>
      <w:r w:rsidRPr="00A477C8">
        <w:t>路径下自动生成</w:t>
      </w:r>
      <w:r w:rsidRPr="00A477C8">
        <w:t>script</w:t>
      </w:r>
      <w:r w:rsidRPr="00A477C8">
        <w:t>子目录，并且在</w:t>
      </w:r>
      <w:r w:rsidRPr="00A477C8">
        <w:t>script</w:t>
      </w:r>
      <w:r w:rsidRPr="00A477C8">
        <w:t>目录下生成</w:t>
      </w:r>
      <w:r w:rsidRPr="00A477C8">
        <w:t>gs_preinstall</w:t>
      </w:r>
      <w:r w:rsidRPr="00A477C8">
        <w:t>等各种</w:t>
      </w:r>
      <w:r w:rsidRPr="00A477C8">
        <w:t>OM</w:t>
      </w:r>
      <w:r w:rsidRPr="00A477C8">
        <w:t>工具脚本。</w:t>
      </w:r>
    </w:p>
    <w:p w14:paraId="2C7D1D65" w14:textId="77777777" w:rsidR="005B7D1D" w:rsidRPr="00A477C8" w:rsidRDefault="00E4767E">
      <w:pPr>
        <w:pStyle w:val="30"/>
      </w:pPr>
      <w:r w:rsidRPr="00A477C8">
        <w:t>使用</w:t>
      </w:r>
      <w:r w:rsidRPr="00A477C8">
        <w:t>gs_preinstall</w:t>
      </w:r>
      <w:r w:rsidRPr="00A477C8">
        <w:t>准备好安装环境</w:t>
      </w:r>
      <w:r w:rsidRPr="00A477C8">
        <w:rPr>
          <w:rFonts w:hint="eastAsia"/>
        </w:rPr>
        <w:t>，</w:t>
      </w:r>
      <w:r w:rsidRPr="00A477C8">
        <w:t>切换到</w:t>
      </w:r>
      <w:r w:rsidRPr="00A477C8">
        <w:t>gs_preinstall</w:t>
      </w:r>
      <w:r w:rsidRPr="00A477C8">
        <w:t>命令所在目录。</w:t>
      </w:r>
    </w:p>
    <w:p w14:paraId="56DD65C3" w14:textId="448458A8"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openGauss]# </w:t>
      </w:r>
      <w:r w:rsidRPr="00A477C8">
        <w:rPr>
          <w:rFonts w:eastAsia="方正兰亭黑简体"/>
          <w:noProof/>
          <w:snapToGrid w:val="0"/>
          <w:color w:val="C00000"/>
          <w:shd w:val="pct15" w:color="auto" w:fill="FFFFFF"/>
        </w:rPr>
        <w:t>cd /opt/software/openGauss/script/</w:t>
      </w:r>
    </w:p>
    <w:p w14:paraId="0695BAEB" w14:textId="77777777" w:rsidR="005B7D1D" w:rsidRPr="00A477C8" w:rsidRDefault="00E4767E" w:rsidP="006F73A1">
      <w:pPr>
        <w:pStyle w:val="1e"/>
      </w:pPr>
      <w:r w:rsidRPr="00A477C8">
        <w:t>script</w:t>
      </w:r>
      <w:r w:rsidRPr="00A477C8">
        <w:t>中内容显示如下：</w:t>
      </w:r>
    </w:p>
    <w:p w14:paraId="39306B04" w14:textId="46A0D8BA" w:rsidR="005B7D1D" w:rsidRPr="00A477C8" w:rsidRDefault="00E4767E" w:rsidP="006F73A1">
      <w:pPr>
        <w:pStyle w:val="affffe"/>
        <w:rPr>
          <w:rFonts w:eastAsia="方正兰亭黑简体"/>
          <w:noProof/>
          <w:snapToGrid w:val="0"/>
          <w:color w:val="C7000B"/>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script]# </w:t>
      </w:r>
      <w:r w:rsidRPr="00A477C8">
        <w:rPr>
          <w:rFonts w:eastAsia="方正兰亭黑简体"/>
          <w:noProof/>
          <w:snapToGrid w:val="0"/>
          <w:color w:val="C7000B"/>
          <w:shd w:val="pct15" w:color="auto" w:fill="FFFFFF"/>
        </w:rPr>
        <w:t>ls</w:t>
      </w:r>
    </w:p>
    <w:p w14:paraId="11864149"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gs_backup   gs_checkperf  gs_om             gspylib      gs_uninstall   __init__.py</w:t>
      </w:r>
    </w:p>
    <w:p w14:paraId="66835646"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gs_check    gs_collector  gs_postuninstall  gs_ssh       gs_upgradectl  killall</w:t>
      </w:r>
    </w:p>
    <w:p w14:paraId="5791A394"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gs_checkos  gs_install    gs_preinstall     gs_sshexkey  impl           local</w:t>
      </w:r>
    </w:p>
    <w:p w14:paraId="105AB22B" w14:textId="09053CB4" w:rsidR="005B7D1D" w:rsidRPr="00A477C8" w:rsidRDefault="00E4767E">
      <w:pPr>
        <w:pStyle w:val="30"/>
      </w:pPr>
      <w:r w:rsidRPr="00A477C8">
        <w:t>采用交互模式执行，并在执行过程中</w:t>
      </w:r>
      <w:r w:rsidRPr="00A477C8">
        <w:rPr>
          <w:rFonts w:hint="eastAsia"/>
        </w:rPr>
        <w:t>会</w:t>
      </w:r>
      <w:r w:rsidRPr="00A477C8">
        <w:t>创建</w:t>
      </w:r>
      <w:r w:rsidRPr="00A477C8">
        <w:t>root</w:t>
      </w:r>
      <w:r w:rsidRPr="00A477C8">
        <w:t>用户互信和</w:t>
      </w:r>
      <w:r w:rsidRPr="00A477C8">
        <w:t>openGauss</w:t>
      </w:r>
      <w:r w:rsidR="001A054C" w:rsidRPr="00A477C8">
        <w:t>用户互信。</w:t>
      </w:r>
    </w:p>
    <w:p w14:paraId="0271E4AE" w14:textId="5E7E8D91"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script]# </w:t>
      </w:r>
      <w:r w:rsidRPr="00A477C8">
        <w:rPr>
          <w:rFonts w:eastAsia="方正兰亭黑简体"/>
          <w:noProof/>
          <w:snapToGrid w:val="0"/>
          <w:color w:val="C00000"/>
          <w:shd w:val="pct15" w:color="auto" w:fill="FFFFFF"/>
        </w:rPr>
        <w:t>python gs_preinstall -U omm -G dbgrp -X /opt/software/openGauss/clusterconfig.xml</w:t>
      </w:r>
    </w:p>
    <w:p w14:paraId="510DEC6B" w14:textId="6BB53D12" w:rsidR="005B7D1D" w:rsidRPr="00A477C8" w:rsidRDefault="001A054C" w:rsidP="00D02B14">
      <w:pPr>
        <w:pStyle w:val="1e"/>
        <w:rPr>
          <w:noProof/>
          <w:snapToGrid w:val="0"/>
          <w:shd w:val="pct15" w:color="auto" w:fill="FFFFFF"/>
        </w:rPr>
      </w:pPr>
      <w:r w:rsidRPr="00A477C8">
        <w:rPr>
          <w:rFonts w:hint="eastAsia"/>
          <w:color w:val="C7000B"/>
        </w:rPr>
        <w:t>命令中</w:t>
      </w:r>
      <w:r w:rsidR="00E4767E" w:rsidRPr="00A477C8">
        <w:rPr>
          <w:rFonts w:hint="eastAsia"/>
          <w:color w:val="C7000B"/>
        </w:rPr>
        <w:t>的</w:t>
      </w:r>
      <w:r w:rsidR="00E4767E" w:rsidRPr="00A477C8">
        <w:rPr>
          <w:color w:val="C7000B"/>
        </w:rPr>
        <w:t>omm</w:t>
      </w:r>
      <w:r w:rsidR="00E4767E" w:rsidRPr="00A477C8">
        <w:rPr>
          <w:color w:val="C7000B"/>
        </w:rPr>
        <w:t>为操作系统用户（</w:t>
      </w:r>
      <w:r w:rsidR="00E4767E" w:rsidRPr="00A477C8">
        <w:rPr>
          <w:rFonts w:hint="eastAsia"/>
          <w:color w:val="C7000B"/>
        </w:rPr>
        <w:t>同时</w:t>
      </w:r>
      <w:r w:rsidR="00E4767E" w:rsidRPr="00A477C8">
        <w:rPr>
          <w:rFonts w:hint="eastAsia"/>
          <w:color w:val="C7000B"/>
        </w:rPr>
        <w:t>o</w:t>
      </w:r>
      <w:r w:rsidR="00E4767E" w:rsidRPr="00A477C8">
        <w:rPr>
          <w:color w:val="C7000B"/>
        </w:rPr>
        <w:t>mm</w:t>
      </w:r>
      <w:r w:rsidR="00E4767E" w:rsidRPr="00A477C8">
        <w:rPr>
          <w:color w:val="C7000B"/>
        </w:rPr>
        <w:t>也是</w:t>
      </w:r>
      <w:r w:rsidR="00E4767E" w:rsidRPr="00A477C8">
        <w:rPr>
          <w:color w:val="C7000B"/>
        </w:rPr>
        <w:t>openGauss</w:t>
      </w:r>
      <w:r w:rsidR="00E4767E" w:rsidRPr="00A477C8">
        <w:rPr>
          <w:color w:val="C7000B"/>
        </w:rPr>
        <w:t>的数据库管理员</w:t>
      </w:r>
      <w:r w:rsidR="00E4767E" w:rsidRPr="00A477C8">
        <w:rPr>
          <w:rFonts w:hint="eastAsia"/>
          <w:color w:val="C7000B"/>
        </w:rPr>
        <w:t>账号，在下面的</w:t>
      </w:r>
      <w:r w:rsidR="007860F3" w:rsidRPr="00A477C8">
        <w:rPr>
          <w:color w:val="C7000B"/>
        </w:rPr>
        <w:fldChar w:fldCharType="begin"/>
      </w:r>
      <w:r w:rsidR="007860F3" w:rsidRPr="00A477C8">
        <w:rPr>
          <w:color w:val="C7000B"/>
        </w:rPr>
        <w:instrText xml:space="preserve"> </w:instrText>
      </w:r>
      <w:r w:rsidR="007860F3" w:rsidRPr="00A477C8">
        <w:rPr>
          <w:rFonts w:hint="eastAsia"/>
          <w:color w:val="C7000B"/>
        </w:rPr>
        <w:instrText>REF _Ref67508836 \r \h</w:instrText>
      </w:r>
      <w:r w:rsidR="007860F3" w:rsidRPr="00A477C8">
        <w:rPr>
          <w:color w:val="C7000B"/>
        </w:rPr>
        <w:instrText xml:space="preserve"> </w:instrText>
      </w:r>
      <w:r w:rsidR="00A477C8">
        <w:rPr>
          <w:color w:val="C7000B"/>
        </w:rPr>
        <w:instrText xml:space="preserve"> \* MERGEFORMAT </w:instrText>
      </w:r>
      <w:r w:rsidR="007860F3" w:rsidRPr="00A477C8">
        <w:rPr>
          <w:color w:val="C7000B"/>
        </w:rPr>
      </w:r>
      <w:r w:rsidR="007860F3" w:rsidRPr="00A477C8">
        <w:rPr>
          <w:color w:val="C7000B"/>
        </w:rPr>
        <w:fldChar w:fldCharType="separate"/>
      </w:r>
      <w:r w:rsidR="007860F3" w:rsidRPr="00A477C8">
        <w:rPr>
          <w:color w:val="C7000B"/>
        </w:rPr>
        <w:t xml:space="preserve">5.1.5 </w:t>
      </w:r>
      <w:r w:rsidR="007860F3" w:rsidRPr="00A477C8">
        <w:rPr>
          <w:color w:val="C7000B"/>
        </w:rPr>
        <w:fldChar w:fldCharType="end"/>
      </w:r>
      <w:r w:rsidRPr="00A477C8">
        <w:rPr>
          <w:rFonts w:hint="eastAsia"/>
          <w:color w:val="C7000B"/>
        </w:rPr>
        <w:t>章</w:t>
      </w:r>
      <w:r w:rsidR="00E4767E" w:rsidRPr="00A477C8">
        <w:rPr>
          <w:rFonts w:hint="eastAsia"/>
          <w:color w:val="C7000B"/>
        </w:rPr>
        <w:t>节中会创建</w:t>
      </w:r>
      <w:r w:rsidR="00E4767E" w:rsidRPr="00A477C8">
        <w:rPr>
          <w:color w:val="C7000B"/>
        </w:rPr>
        <w:t>）</w:t>
      </w:r>
      <w:r w:rsidR="00E4767E" w:rsidRPr="00A477C8">
        <w:t>，</w:t>
      </w:r>
      <w:r w:rsidR="00E4767E" w:rsidRPr="00A477C8">
        <w:t>dbgrp</w:t>
      </w:r>
      <w:r w:rsidR="00E4767E" w:rsidRPr="00A477C8">
        <w:t>为运行</w:t>
      </w:r>
      <w:r w:rsidR="00E4767E" w:rsidRPr="00A477C8">
        <w:t>openGauss</w:t>
      </w:r>
      <w:r w:rsidR="00E4767E" w:rsidRPr="00A477C8">
        <w:t>的操作系统用户的群组名称，</w:t>
      </w:r>
      <w:r w:rsidR="00E4767E" w:rsidRPr="00A477C8">
        <w:t>/opt/software/openGauss/clusterconfig.xml</w:t>
      </w:r>
      <w:r w:rsidR="00E4767E" w:rsidRPr="00A477C8">
        <w:t>为</w:t>
      </w:r>
      <w:r w:rsidR="00E4767E" w:rsidRPr="00A477C8">
        <w:t>openGauss</w:t>
      </w:r>
      <w:r w:rsidR="00E4767E" w:rsidRPr="00A477C8">
        <w:t>配置文件路径。在执行过程中，用户根据提示选择是否创建互信，</w:t>
      </w:r>
      <w:r w:rsidR="00D02B14" w:rsidRPr="00A477C8">
        <w:t>具体如下：</w:t>
      </w:r>
    </w:p>
    <w:p w14:paraId="1E33B199" w14:textId="5968FF92" w:rsidR="005B7D1D" w:rsidRPr="00A477C8" w:rsidRDefault="00AD0EA6" w:rsidP="006F73A1">
      <w:pPr>
        <w:pStyle w:val="1e"/>
      </w:pPr>
      <w:r w:rsidRPr="00A477C8">
        <w:rPr>
          <w:color w:val="C7000B"/>
        </w:rPr>
        <w:t>此时会</w:t>
      </w:r>
      <w:r w:rsidR="00E4767E" w:rsidRPr="00A477C8">
        <w:rPr>
          <w:color w:val="C7000B"/>
        </w:rPr>
        <w:t>创建操作系统</w:t>
      </w:r>
      <w:r w:rsidR="00E4767E" w:rsidRPr="00A477C8">
        <w:rPr>
          <w:color w:val="C7000B"/>
        </w:rPr>
        <w:t>omm</w:t>
      </w:r>
      <w:r w:rsidR="00E4767E" w:rsidRPr="00A477C8">
        <w:rPr>
          <w:color w:val="C7000B"/>
        </w:rPr>
        <w:t>用户</w:t>
      </w:r>
      <w:r w:rsidR="00E4767E" w:rsidRPr="00A477C8">
        <w:t>，并对</w:t>
      </w:r>
      <w:r w:rsidR="00E4767E" w:rsidRPr="00A477C8">
        <w:t>omm</w:t>
      </w:r>
      <w:r w:rsidR="00E4767E" w:rsidRPr="00A477C8">
        <w:t>创建</w:t>
      </w:r>
      <w:r w:rsidR="00E4767E" w:rsidRPr="00A477C8">
        <w:t>trust</w:t>
      </w:r>
      <w:r w:rsidR="00E4767E" w:rsidRPr="00A477C8">
        <w:t>，并设置密码，设置为</w:t>
      </w:r>
      <w:r w:rsidR="00E4767E" w:rsidRPr="00A477C8">
        <w:t>Admin@123</w:t>
      </w:r>
      <w:r w:rsidR="001A054C" w:rsidRPr="00A477C8">
        <w:rPr>
          <w:rFonts w:hint="eastAsia"/>
        </w:rPr>
        <w:t>（</w:t>
      </w:r>
      <w:r w:rsidR="00E4767E" w:rsidRPr="00A477C8">
        <w:t>建议用户自定义设置密码</w:t>
      </w:r>
      <w:r w:rsidR="001A054C" w:rsidRPr="00A477C8">
        <w:rPr>
          <w:rFonts w:hint="eastAsia"/>
        </w:rPr>
        <w:t>）</w:t>
      </w:r>
      <w:r w:rsidR="00E4767E" w:rsidRPr="00A477C8">
        <w:t>。</w:t>
      </w:r>
    </w:p>
    <w:p w14:paraId="4030F434" w14:textId="77777777" w:rsidR="005B7D1D" w:rsidRPr="00A477C8" w:rsidRDefault="00E4767E" w:rsidP="006F73A1">
      <w:pPr>
        <w:pStyle w:val="affffe"/>
        <w:rPr>
          <w:rFonts w:eastAsia="方正兰亭黑简体"/>
          <w:noProof/>
          <w:snapToGrid w:val="0"/>
          <w:color w:val="C7000B"/>
          <w:shd w:val="pct15" w:color="auto" w:fill="FFFFFF"/>
        </w:rPr>
      </w:pPr>
      <w:r w:rsidRPr="00A477C8">
        <w:rPr>
          <w:rFonts w:eastAsia="方正兰亭黑简体"/>
          <w:noProof/>
          <w:snapToGrid w:val="0"/>
          <w:shd w:val="pct15" w:color="auto" w:fill="FFFFFF"/>
        </w:rPr>
        <w:t xml:space="preserve">Are you sure you want to create the user[omm] and create trust for it (yes/no)? </w:t>
      </w:r>
      <w:r w:rsidRPr="00A477C8">
        <w:rPr>
          <w:rFonts w:eastAsia="方正兰亭黑简体"/>
          <w:noProof/>
          <w:snapToGrid w:val="0"/>
          <w:color w:val="C7000B"/>
          <w:shd w:val="pct15" w:color="auto" w:fill="FFFFFF"/>
        </w:rPr>
        <w:t>yes</w:t>
      </w:r>
    </w:p>
    <w:p w14:paraId="31153C84"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Please enter password for cluster user.</w:t>
      </w:r>
    </w:p>
    <w:p w14:paraId="16BF74B0" w14:textId="77777777" w:rsidR="005B7D1D" w:rsidRPr="00A477C8" w:rsidRDefault="00E4767E" w:rsidP="006F73A1">
      <w:pPr>
        <w:pStyle w:val="affffe"/>
        <w:rPr>
          <w:rFonts w:eastAsia="方正兰亭黑简体"/>
          <w:noProof/>
          <w:snapToGrid w:val="0"/>
          <w:color w:val="auto"/>
          <w:shd w:val="pct15" w:color="auto" w:fill="FFFFFF"/>
          <w:lang w:eastAsia="zh-CN"/>
        </w:rPr>
      </w:pPr>
      <w:r w:rsidRPr="00A477C8">
        <w:rPr>
          <w:rFonts w:eastAsia="方正兰亭黑简体"/>
          <w:noProof/>
          <w:snapToGrid w:val="0"/>
          <w:color w:val="auto"/>
          <w:shd w:val="pct15" w:color="auto" w:fill="FFFFFF"/>
          <w:lang w:eastAsia="zh-CN"/>
        </w:rPr>
        <w:t xml:space="preserve">Password: </w:t>
      </w:r>
      <w:r w:rsidRPr="00A477C8">
        <w:rPr>
          <w:rFonts w:eastAsia="方正兰亭黑简体" w:hint="eastAsia"/>
          <w:noProof/>
          <w:snapToGrid w:val="0"/>
          <w:color w:val="C7000B"/>
          <w:shd w:val="pct15" w:color="auto" w:fill="FFFFFF"/>
          <w:lang w:eastAsia="zh-CN"/>
        </w:rPr>
        <w:t>--</w:t>
      </w:r>
      <w:r w:rsidRPr="00A477C8">
        <w:rPr>
          <w:rFonts w:eastAsia="方正兰亭黑简体" w:hint="eastAsia"/>
          <w:noProof/>
          <w:snapToGrid w:val="0"/>
          <w:color w:val="C7000B"/>
          <w:shd w:val="pct15" w:color="auto" w:fill="FFFFFF"/>
          <w:lang w:eastAsia="zh-CN"/>
        </w:rPr>
        <w:t>说明：此处输入密码时，屏幕上不会有任何反馈，不用担心，这是</w:t>
      </w:r>
      <w:r w:rsidRPr="00A477C8">
        <w:rPr>
          <w:rFonts w:eastAsia="方正兰亭黑简体" w:hint="eastAsia"/>
          <w:noProof/>
          <w:snapToGrid w:val="0"/>
          <w:color w:val="C7000B"/>
          <w:shd w:val="pct15" w:color="auto" w:fill="FFFFFF"/>
          <w:lang w:eastAsia="zh-CN"/>
        </w:rPr>
        <w:t>LINUX</w:t>
      </w:r>
      <w:r w:rsidRPr="00A477C8">
        <w:rPr>
          <w:rFonts w:eastAsia="方正兰亭黑简体" w:hint="eastAsia"/>
          <w:noProof/>
          <w:snapToGrid w:val="0"/>
          <w:color w:val="C7000B"/>
          <w:shd w:val="pct15" w:color="auto" w:fill="FFFFFF"/>
          <w:lang w:eastAsia="zh-CN"/>
        </w:rPr>
        <w:t>操作系统对密码的保护</w:t>
      </w:r>
      <w:r w:rsidRPr="00A477C8">
        <w:rPr>
          <w:rFonts w:eastAsia="方正兰亭黑简体" w:hint="eastAsia"/>
          <w:noProof/>
          <w:snapToGrid w:val="0"/>
          <w:shd w:val="pct15" w:color="auto" w:fill="FFFFFF"/>
          <w:lang w:eastAsia="zh-CN"/>
        </w:rPr>
        <w:t>.</w:t>
      </w:r>
    </w:p>
    <w:p w14:paraId="49EC4A85"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Please enter password for cluster user again.</w:t>
      </w:r>
    </w:p>
    <w:p w14:paraId="08F3AE35" w14:textId="77777777" w:rsidR="005B7D1D" w:rsidRPr="00A477C8" w:rsidRDefault="00E4767E" w:rsidP="006F73A1">
      <w:pPr>
        <w:pStyle w:val="affffe"/>
        <w:rPr>
          <w:rFonts w:eastAsia="方正兰亭黑简体"/>
          <w:noProof/>
          <w:snapToGrid w:val="0"/>
          <w:shd w:val="pct15" w:color="auto" w:fill="FFFFFF"/>
          <w:lang w:eastAsia="zh-CN"/>
        </w:rPr>
      </w:pPr>
      <w:r w:rsidRPr="00A477C8">
        <w:rPr>
          <w:rFonts w:eastAsia="方正兰亭黑简体"/>
          <w:noProof/>
          <w:snapToGrid w:val="0"/>
          <w:color w:val="auto"/>
          <w:shd w:val="pct15" w:color="auto" w:fill="FFFFFF"/>
          <w:lang w:eastAsia="zh-CN"/>
        </w:rPr>
        <w:t xml:space="preserve">Password: </w:t>
      </w:r>
      <w:r w:rsidRPr="00A477C8">
        <w:rPr>
          <w:rFonts w:eastAsia="方正兰亭黑简体" w:hint="eastAsia"/>
          <w:noProof/>
          <w:snapToGrid w:val="0"/>
          <w:color w:val="C7000B"/>
          <w:shd w:val="pct15" w:color="auto" w:fill="FFFFFF"/>
          <w:lang w:eastAsia="zh-CN"/>
        </w:rPr>
        <w:t>--</w:t>
      </w:r>
      <w:r w:rsidRPr="00A477C8">
        <w:rPr>
          <w:rFonts w:eastAsia="方正兰亭黑简体" w:hint="eastAsia"/>
          <w:noProof/>
          <w:snapToGrid w:val="0"/>
          <w:color w:val="C7000B"/>
          <w:shd w:val="pct15" w:color="auto" w:fill="FFFFFF"/>
          <w:lang w:eastAsia="zh-CN"/>
        </w:rPr>
        <w:t>说明：此处输入密码时，屏幕上不会有任何反馈，不用担心，这是</w:t>
      </w:r>
      <w:r w:rsidRPr="00A477C8">
        <w:rPr>
          <w:rFonts w:eastAsia="方正兰亭黑简体" w:hint="eastAsia"/>
          <w:noProof/>
          <w:snapToGrid w:val="0"/>
          <w:color w:val="C7000B"/>
          <w:shd w:val="pct15" w:color="auto" w:fill="FFFFFF"/>
          <w:lang w:eastAsia="zh-CN"/>
        </w:rPr>
        <w:t>LINUX</w:t>
      </w:r>
      <w:r w:rsidRPr="00A477C8">
        <w:rPr>
          <w:rFonts w:eastAsia="方正兰亭黑简体" w:hint="eastAsia"/>
          <w:noProof/>
          <w:snapToGrid w:val="0"/>
          <w:color w:val="C7000B"/>
          <w:shd w:val="pct15" w:color="auto" w:fill="FFFFFF"/>
          <w:lang w:eastAsia="zh-CN"/>
        </w:rPr>
        <w:t>操作系统对密码的保护</w:t>
      </w:r>
      <w:r w:rsidRPr="00A477C8">
        <w:rPr>
          <w:rFonts w:eastAsia="方正兰亭黑简体" w:hint="eastAsia"/>
          <w:noProof/>
          <w:snapToGrid w:val="0"/>
          <w:color w:val="C7000B"/>
          <w:shd w:val="pct15" w:color="auto" w:fill="FFFFFF"/>
          <w:lang w:eastAsia="zh-CN"/>
        </w:rPr>
        <w:t>.</w:t>
      </w:r>
    </w:p>
    <w:p w14:paraId="076ECB39"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Successfully created [omm] user on all nodes.</w:t>
      </w:r>
    </w:p>
    <w:p w14:paraId="40770460" w14:textId="77777777" w:rsidR="005B7D1D" w:rsidRPr="00A477C8" w:rsidRDefault="00E4767E" w:rsidP="006F73A1">
      <w:pPr>
        <w:pStyle w:val="1e"/>
      </w:pPr>
      <w:r w:rsidRPr="00A477C8">
        <w:t>成功后显示为：</w:t>
      </w:r>
    </w:p>
    <w:p w14:paraId="30EFB955"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w:t>
      </w:r>
    </w:p>
    <w:p w14:paraId="77A5BF47"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Setting finish flag.</w:t>
      </w:r>
    </w:p>
    <w:p w14:paraId="2CA7F8FC"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Successfully set finish flag.</w:t>
      </w:r>
    </w:p>
    <w:p w14:paraId="4307AE7E"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Preinstallation succeeded.</w:t>
      </w:r>
    </w:p>
    <w:p w14:paraId="4B76E8B5" w14:textId="77777777" w:rsidR="005B7D1D" w:rsidRPr="00A477C8" w:rsidRDefault="00E4767E">
      <w:pPr>
        <w:pStyle w:val="3"/>
        <w:rPr>
          <w:rFonts w:ascii="Huawei Sans" w:hAnsi="Huawei Sans" w:cs="Huawei Sans"/>
        </w:rPr>
      </w:pPr>
      <w:bookmarkStart w:id="100" w:name="_Toc65486982"/>
      <w:bookmarkStart w:id="101" w:name="_Toc46245257"/>
      <w:bookmarkStart w:id="102" w:name="_Ref67508836"/>
      <w:bookmarkStart w:id="103" w:name="_Toc80620176"/>
      <w:r w:rsidRPr="00A477C8">
        <w:rPr>
          <w:rFonts w:ascii="Huawei Sans" w:hAnsi="Huawei Sans" w:cs="Huawei Sans"/>
        </w:rPr>
        <w:t>执行安装</w:t>
      </w:r>
      <w:bookmarkEnd w:id="100"/>
      <w:bookmarkEnd w:id="101"/>
      <w:bookmarkEnd w:id="102"/>
      <w:bookmarkEnd w:id="103"/>
    </w:p>
    <w:p w14:paraId="2BCA4F3B" w14:textId="77CCC87A" w:rsidR="005B7D1D" w:rsidRPr="00A477C8" w:rsidRDefault="00EE6AEF" w:rsidP="006F73A1">
      <w:pPr>
        <w:pStyle w:val="1e"/>
      </w:pPr>
      <w:r w:rsidRPr="00A477C8">
        <w:rPr>
          <w:rFonts w:hint="eastAsia"/>
        </w:rPr>
        <w:t>按</w:t>
      </w:r>
      <w:r w:rsidRPr="00A477C8">
        <w:t>上述步骤</w:t>
      </w:r>
      <w:r w:rsidR="00E4767E" w:rsidRPr="00A477C8">
        <w:t>准备好</w:t>
      </w:r>
      <w:r w:rsidR="00E4767E" w:rsidRPr="00A477C8">
        <w:t>openGauss</w:t>
      </w:r>
      <w:r w:rsidR="00E4767E" w:rsidRPr="00A477C8">
        <w:t>安装环境之后，按照启动安装过程部署</w:t>
      </w:r>
      <w:r w:rsidR="00E4767E" w:rsidRPr="00A477C8">
        <w:t>openGauss</w:t>
      </w:r>
      <w:r w:rsidR="00E4767E" w:rsidRPr="00A477C8">
        <w:t>。</w:t>
      </w:r>
    </w:p>
    <w:p w14:paraId="0B4E5E5B" w14:textId="77777777" w:rsidR="005B7D1D" w:rsidRPr="00A477C8" w:rsidRDefault="00E4767E">
      <w:pPr>
        <w:pStyle w:val="4"/>
        <w:rPr>
          <w:rFonts w:ascii="Huawei Sans" w:hAnsi="Huawei Sans" w:hint="default"/>
        </w:rPr>
      </w:pPr>
      <w:bookmarkStart w:id="104" w:name="_Toc46245258"/>
      <w:r w:rsidRPr="00A477C8">
        <w:rPr>
          <w:rFonts w:ascii="Huawei Sans" w:hAnsi="Huawei Sans" w:hint="default"/>
        </w:rPr>
        <w:lastRenderedPageBreak/>
        <w:t>前提条件</w:t>
      </w:r>
      <w:bookmarkEnd w:id="104"/>
    </w:p>
    <w:p w14:paraId="58868D51" w14:textId="77777777" w:rsidR="005B7D1D" w:rsidRPr="00A477C8" w:rsidRDefault="00E4767E" w:rsidP="00EC75B8">
      <w:pPr>
        <w:pStyle w:val="1e"/>
      </w:pPr>
      <w:r w:rsidRPr="00A477C8">
        <w:t>已成功执行前置脚本</w:t>
      </w:r>
      <w:r w:rsidRPr="00A477C8">
        <w:t>gs_preinstall</w:t>
      </w:r>
      <w:r w:rsidRPr="00A477C8">
        <w:rPr>
          <w:rFonts w:hint="eastAsia"/>
        </w:rPr>
        <w:t>；</w:t>
      </w:r>
    </w:p>
    <w:p w14:paraId="3CE84879" w14:textId="77777777" w:rsidR="005B7D1D" w:rsidRPr="00A477C8" w:rsidRDefault="00E4767E" w:rsidP="00EC75B8">
      <w:pPr>
        <w:pStyle w:val="1e"/>
      </w:pPr>
      <w:r w:rsidRPr="00A477C8">
        <w:t>服务器操作系统和网络均正常运行。</w:t>
      </w:r>
    </w:p>
    <w:p w14:paraId="363120F3" w14:textId="77777777" w:rsidR="005B7D1D" w:rsidRPr="00A477C8" w:rsidRDefault="00E4767E">
      <w:pPr>
        <w:pStyle w:val="4"/>
        <w:rPr>
          <w:rFonts w:ascii="Huawei Sans" w:hAnsi="Huawei Sans" w:hint="default"/>
        </w:rPr>
      </w:pPr>
      <w:bookmarkStart w:id="105" w:name="_Toc46245259"/>
      <w:r w:rsidRPr="00A477C8">
        <w:rPr>
          <w:rFonts w:ascii="Huawei Sans" w:hAnsi="Huawei Sans" w:hint="default"/>
        </w:rPr>
        <w:t>操作步骤</w:t>
      </w:r>
      <w:bookmarkEnd w:id="105"/>
    </w:p>
    <w:p w14:paraId="15C9DFB3" w14:textId="77777777" w:rsidR="005B7D1D" w:rsidRPr="00A477C8" w:rsidRDefault="00E4767E">
      <w:pPr>
        <w:pStyle w:val="30"/>
      </w:pPr>
      <w:r w:rsidRPr="00A477C8">
        <w:t>修改</w:t>
      </w:r>
      <w:r w:rsidRPr="00A477C8">
        <w:rPr>
          <w:rFonts w:hint="eastAsia"/>
        </w:rPr>
        <w:t>文件权限</w:t>
      </w:r>
      <w:r w:rsidRPr="00A477C8">
        <w:t>。</w:t>
      </w:r>
    </w:p>
    <w:p w14:paraId="7C978C32" w14:textId="06065875"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script]# </w:t>
      </w:r>
      <w:r w:rsidRPr="00A477C8">
        <w:rPr>
          <w:rFonts w:eastAsia="方正兰亭黑简体"/>
          <w:noProof/>
          <w:snapToGrid w:val="0"/>
          <w:color w:val="C00000"/>
          <w:shd w:val="pct15" w:color="auto" w:fill="FFFFFF"/>
        </w:rPr>
        <w:t>chmod -R 755 /opt/software/openGauss/script</w:t>
      </w:r>
      <w:r w:rsidRPr="00A477C8">
        <w:rPr>
          <w:rFonts w:eastAsia="方正兰亭黑简体"/>
          <w:noProof/>
          <w:snapToGrid w:val="0"/>
          <w:shd w:val="pct15" w:color="auto" w:fill="FFFFFF"/>
        </w:rPr>
        <w:t xml:space="preserve"> </w:t>
      </w:r>
    </w:p>
    <w:p w14:paraId="5CEA66E1" w14:textId="774EFE46" w:rsidR="005B7D1D" w:rsidRPr="00A477C8" w:rsidRDefault="00E4767E">
      <w:pPr>
        <w:pStyle w:val="30"/>
      </w:pPr>
      <w:r w:rsidRPr="00A477C8">
        <w:t>登录到</w:t>
      </w:r>
      <w:r w:rsidR="00A86A8C" w:rsidRPr="00A477C8">
        <w:t>openGauss</w:t>
      </w:r>
      <w:r w:rsidR="00A86A8C" w:rsidRPr="00A477C8">
        <w:t>的</w:t>
      </w:r>
      <w:r w:rsidRPr="00A477C8">
        <w:t>主机，并切换到</w:t>
      </w:r>
      <w:r w:rsidRPr="00A477C8">
        <w:t>omm</w:t>
      </w:r>
      <w:r w:rsidRPr="00A477C8">
        <w:t>用户。</w:t>
      </w:r>
    </w:p>
    <w:p w14:paraId="2779A460" w14:textId="05C30043" w:rsidR="005B7D1D" w:rsidRPr="00A477C8" w:rsidRDefault="00E4767E" w:rsidP="006F73A1">
      <w:pPr>
        <w:pStyle w:val="affffe"/>
        <w:rPr>
          <w:rFonts w:eastAsia="方正兰亭黑简体"/>
          <w:noProof/>
          <w:snapToGrid w:val="0"/>
          <w:color w:val="C7000B"/>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script]# </w:t>
      </w:r>
      <w:r w:rsidRPr="00A477C8">
        <w:rPr>
          <w:rFonts w:eastAsia="方正兰亭黑简体"/>
          <w:noProof/>
          <w:snapToGrid w:val="0"/>
          <w:color w:val="C7000B"/>
          <w:shd w:val="pct15" w:color="auto" w:fill="FFFFFF"/>
        </w:rPr>
        <w:t>su - omm</w:t>
      </w:r>
    </w:p>
    <w:p w14:paraId="00A3BA2A" w14:textId="74BEEEAE" w:rsidR="005B7D1D" w:rsidRPr="00A477C8" w:rsidRDefault="00C754E2" w:rsidP="006F73A1">
      <w:pPr>
        <w:pStyle w:val="1e"/>
      </w:pPr>
      <w:r w:rsidRPr="00A477C8">
        <w:rPr>
          <w:rFonts w:hint="eastAsia"/>
        </w:rPr>
        <w:t>说明</w:t>
      </w:r>
      <w:r w:rsidR="00E4767E" w:rsidRPr="00A477C8">
        <w:rPr>
          <w:rFonts w:hint="eastAsia"/>
        </w:rPr>
        <w:t>：</w:t>
      </w:r>
    </w:p>
    <w:p w14:paraId="24299515" w14:textId="77777777" w:rsidR="005B7D1D" w:rsidRPr="00A477C8" w:rsidRDefault="00E4767E" w:rsidP="00EC75B8">
      <w:pPr>
        <w:pStyle w:val="1e"/>
      </w:pPr>
      <w:r w:rsidRPr="00A477C8">
        <w:t>omm</w:t>
      </w:r>
      <w:r w:rsidRPr="00A477C8">
        <w:t>指的是前置脚本</w:t>
      </w:r>
      <w:r w:rsidRPr="00A477C8">
        <w:t>gs_preinstall</w:t>
      </w:r>
      <w:r w:rsidRPr="00A477C8">
        <w:t>中</w:t>
      </w:r>
      <w:r w:rsidRPr="00A477C8">
        <w:t>-U</w:t>
      </w:r>
      <w:r w:rsidRPr="00A477C8">
        <w:t>参数指定的用户。</w:t>
      </w:r>
    </w:p>
    <w:p w14:paraId="6A490677" w14:textId="77777777" w:rsidR="005B7D1D" w:rsidRPr="00A477C8" w:rsidRDefault="00E4767E" w:rsidP="00EC75B8">
      <w:pPr>
        <w:pStyle w:val="1e"/>
      </w:pPr>
      <w:r w:rsidRPr="00A477C8">
        <w:t>安装脚本</w:t>
      </w:r>
      <w:r w:rsidRPr="00A477C8">
        <w:t>gs_install</w:t>
      </w:r>
      <w:r w:rsidRPr="00A477C8">
        <w:t>必须以前置脚本中指定的</w:t>
      </w:r>
      <w:r w:rsidRPr="00A477C8">
        <w:t>omm</w:t>
      </w:r>
      <w:r w:rsidRPr="00A477C8">
        <w:t>执行，否则，脚本执行会报错。</w:t>
      </w:r>
    </w:p>
    <w:p w14:paraId="0E8A05A6" w14:textId="77777777" w:rsidR="005B7D1D" w:rsidRPr="00A477C8" w:rsidRDefault="00E4767E">
      <w:pPr>
        <w:pStyle w:val="30"/>
      </w:pPr>
      <w:r w:rsidRPr="00A477C8">
        <w:t>使用</w:t>
      </w:r>
      <w:r w:rsidRPr="00A477C8">
        <w:t>gs_install</w:t>
      </w:r>
      <w:r w:rsidRPr="00A477C8">
        <w:t>安装</w:t>
      </w:r>
      <w:r w:rsidRPr="00A477C8">
        <w:t>openGauss</w:t>
      </w:r>
      <w:r w:rsidRPr="00A477C8">
        <w:t>。</w:t>
      </w:r>
    </w:p>
    <w:p w14:paraId="60075737" w14:textId="77777777" w:rsidR="00317576" w:rsidRPr="00A477C8" w:rsidRDefault="00E4767E" w:rsidP="006F73A1">
      <w:pPr>
        <w:pStyle w:val="1e"/>
      </w:pPr>
      <w:r w:rsidRPr="00A477C8">
        <w:rPr>
          <w:rFonts w:hint="eastAsia"/>
        </w:rPr>
        <w:t>执行以下命令进行安装</w:t>
      </w:r>
      <w:r w:rsidR="00317576" w:rsidRPr="00A477C8">
        <w:rPr>
          <w:rFonts w:hint="eastAsia"/>
        </w:rPr>
        <w:t>：</w:t>
      </w:r>
    </w:p>
    <w:p w14:paraId="14A9D5BD" w14:textId="77777777" w:rsidR="005B7D1D" w:rsidRPr="00A477C8" w:rsidRDefault="00317576" w:rsidP="00C754E2">
      <w:pPr>
        <w:pStyle w:val="1e"/>
        <w:rPr>
          <w:noProof/>
          <w:snapToGrid w:val="0"/>
          <w:shd w:val="pct15" w:color="auto" w:fill="FFFFFF"/>
        </w:rPr>
      </w:pPr>
      <w:r w:rsidRPr="00A477C8">
        <w:rPr>
          <w:noProof/>
          <w:snapToGrid w:val="0"/>
          <w:shd w:val="pct15" w:color="auto" w:fill="FFFFFF"/>
        </w:rPr>
        <w:t>gs_install -X /opt/software/openGauss/clusterconfig.xml --gsinit-parameter="--encoding=UTF8"  --dn-guc="max_process_memory=</w:t>
      </w:r>
      <w:r w:rsidRPr="00A477C8">
        <w:rPr>
          <w:rFonts w:hint="eastAsia"/>
          <w:noProof/>
          <w:snapToGrid w:val="0"/>
          <w:shd w:val="pct15" w:color="auto" w:fill="FFFFFF"/>
        </w:rPr>
        <w:t>3</w:t>
      </w:r>
      <w:r w:rsidRPr="00A477C8">
        <w:rPr>
          <w:noProof/>
          <w:snapToGrid w:val="0"/>
          <w:shd w:val="pct15" w:color="auto" w:fill="FFFFFF"/>
        </w:rPr>
        <w:t>GB"  --dn-guc="shared_buffers=256MB" --dn-guc="bulk_write_ring_size=256MB" --dn-guc="cstore_buffers=16MB"</w:t>
      </w:r>
    </w:p>
    <w:p w14:paraId="527977B2" w14:textId="77777777" w:rsidR="005B7D1D" w:rsidRPr="00A477C8" w:rsidRDefault="00E4767E" w:rsidP="006F73A1">
      <w:pPr>
        <w:pStyle w:val="1e"/>
      </w:pPr>
      <w:r w:rsidRPr="00A477C8">
        <w:rPr>
          <w:rFonts w:hint="eastAsia"/>
        </w:rPr>
        <w:t>具体如下：</w:t>
      </w:r>
    </w:p>
    <w:p w14:paraId="18F1BECF" w14:textId="77777777"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 xml:space="preserve">[omm@ecs-c9bf ~]$ </w:t>
      </w:r>
      <w:r w:rsidRPr="00A477C8">
        <w:rPr>
          <w:rFonts w:eastAsia="方正兰亭黑简体"/>
          <w:noProof/>
          <w:snapToGrid w:val="0"/>
          <w:color w:val="C00000"/>
          <w:shd w:val="pct15" w:color="auto" w:fill="FFFFFF"/>
        </w:rPr>
        <w:t>gs_install -X /opt/software/openGauss/clusterconfig.xml --gsinit-parameter="--encoding=UTF8"  --dn-guc="max_process_memory=</w:t>
      </w:r>
      <w:r w:rsidRPr="00A477C8">
        <w:rPr>
          <w:rFonts w:eastAsia="方正兰亭黑简体" w:hint="eastAsia"/>
          <w:noProof/>
          <w:snapToGrid w:val="0"/>
          <w:color w:val="C00000"/>
          <w:shd w:val="pct15" w:color="auto" w:fill="FFFFFF"/>
        </w:rPr>
        <w:t>3</w:t>
      </w:r>
      <w:r w:rsidRPr="00A477C8">
        <w:rPr>
          <w:rFonts w:eastAsia="方正兰亭黑简体"/>
          <w:noProof/>
          <w:snapToGrid w:val="0"/>
          <w:color w:val="C00000"/>
          <w:shd w:val="pct15" w:color="auto" w:fill="FFFFFF"/>
        </w:rPr>
        <w:t>GB"  --dn-guc="shared_buffers=256MB" --dn-guc="bulk_write_ring_size=256MB" --dn-guc="cstore_buffers=16MB"</w:t>
      </w:r>
    </w:p>
    <w:p w14:paraId="0D31C832" w14:textId="77777777" w:rsidR="005B7D1D" w:rsidRPr="00A477C8" w:rsidRDefault="00E4767E" w:rsidP="006F73A1">
      <w:pPr>
        <w:pStyle w:val="1e"/>
      </w:pPr>
      <w:r w:rsidRPr="00A477C8">
        <w:t>/opt/software/ openGauss/clusterconfig.xml</w:t>
      </w:r>
      <w:r w:rsidRPr="00A477C8">
        <w:t>为</w:t>
      </w:r>
      <w:r w:rsidRPr="00A477C8">
        <w:t>openGauss</w:t>
      </w:r>
      <w:r w:rsidRPr="00A477C8">
        <w:t>配置文件的路径。在执行过程中，用户需根据提示输入数据库管理员</w:t>
      </w:r>
      <w:r w:rsidRPr="00A477C8">
        <w:rPr>
          <w:color w:val="C7000B"/>
        </w:rPr>
        <w:t>omm</w:t>
      </w:r>
      <w:r w:rsidRPr="00A477C8">
        <w:rPr>
          <w:color w:val="C7000B"/>
        </w:rPr>
        <w:t>用户</w:t>
      </w:r>
      <w:r w:rsidRPr="00A477C8">
        <w:t>的密码，密码具有一定的复杂度，为保证用户正常使用该数据库，请记住输入的密码。</w:t>
      </w:r>
    </w:p>
    <w:p w14:paraId="49D9D418" w14:textId="1BC3883B" w:rsidR="005B7D1D" w:rsidRPr="00A477C8" w:rsidRDefault="00E4767E" w:rsidP="006F73A1">
      <w:pPr>
        <w:pStyle w:val="1e"/>
      </w:pPr>
      <w:r w:rsidRPr="00A477C8">
        <w:t>按照设置密码要求，</w:t>
      </w:r>
      <w:r w:rsidR="00B20530" w:rsidRPr="00A477C8">
        <w:t>比如</w:t>
      </w:r>
      <w:r w:rsidRPr="00A477C8">
        <w:t>设置密码为</w:t>
      </w:r>
      <w:r w:rsidRPr="00A477C8">
        <w:t>GaussDB@123</w:t>
      </w:r>
      <w:r w:rsidRPr="00A477C8">
        <w:rPr>
          <w:rFonts w:hint="eastAsia"/>
        </w:rPr>
        <w:t>（</w:t>
      </w:r>
      <w:r w:rsidRPr="00A477C8">
        <w:rPr>
          <w:b/>
          <w:color w:val="C7000B"/>
        </w:rPr>
        <w:t>建议用户自定义设置密码</w:t>
      </w:r>
      <w:r w:rsidRPr="00A477C8">
        <w:t>）：</w:t>
      </w:r>
    </w:p>
    <w:p w14:paraId="44AA83D2"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encrypt cipher and rand files for database.</w:t>
      </w:r>
    </w:p>
    <w:p w14:paraId="5C8FE6BB" w14:textId="102F3C79"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Please enter password for database:</w:t>
      </w:r>
      <w:r w:rsidR="00C975CA" w:rsidRPr="00A477C8">
        <w:rPr>
          <w:rFonts w:eastAsia="方正兰亭黑简体" w:hint="eastAsia"/>
          <w:noProof/>
          <w:snapToGrid w:val="0"/>
          <w:color w:val="C7000B"/>
          <w:shd w:val="pct15" w:color="auto" w:fill="FFFFFF"/>
        </w:rPr>
        <w:t xml:space="preserve"> </w:t>
      </w:r>
      <w:r w:rsidR="00C975CA" w:rsidRPr="00A477C8">
        <w:rPr>
          <w:rFonts w:eastAsia="方正兰亭黑简体"/>
          <w:noProof/>
          <w:snapToGrid w:val="0"/>
          <w:color w:val="C7000B"/>
          <w:shd w:val="pct15" w:color="auto" w:fill="FFFFFF"/>
        </w:rPr>
        <w:t xml:space="preserve"> </w:t>
      </w:r>
      <w:r w:rsidR="00C975CA" w:rsidRPr="00A477C8">
        <w:rPr>
          <w:rFonts w:eastAsia="方正兰亭黑简体" w:hint="eastAsia"/>
          <w:noProof/>
          <w:snapToGrid w:val="0"/>
          <w:color w:val="C7000B"/>
          <w:shd w:val="pct15" w:color="auto" w:fill="FFFFFF"/>
        </w:rPr>
        <w:t xml:space="preserve"> </w:t>
      </w:r>
      <w:r w:rsidR="00C975CA" w:rsidRPr="00A477C8">
        <w:rPr>
          <w:rFonts w:eastAsia="方正兰亭黑简体"/>
          <w:noProof/>
          <w:snapToGrid w:val="0"/>
          <w:color w:val="C7000B"/>
          <w:shd w:val="pct15" w:color="auto" w:fill="FFFFFF"/>
        </w:rPr>
        <w:t xml:space="preserve"> </w:t>
      </w:r>
      <w:r w:rsidR="00C975CA" w:rsidRPr="00A477C8">
        <w:rPr>
          <w:rFonts w:eastAsia="方正兰亭黑简体" w:hint="eastAsia"/>
          <w:noProof/>
          <w:snapToGrid w:val="0"/>
          <w:color w:val="C7000B"/>
          <w:shd w:val="pct15" w:color="auto" w:fill="FFFFFF"/>
        </w:rPr>
        <w:t xml:space="preserve"> </w:t>
      </w:r>
      <w:r w:rsidR="00C975CA" w:rsidRPr="00A477C8">
        <w:rPr>
          <w:rFonts w:eastAsia="方正兰亭黑简体"/>
          <w:noProof/>
          <w:snapToGrid w:val="0"/>
          <w:color w:val="C7000B"/>
          <w:shd w:val="pct15" w:color="auto" w:fill="FFFFFF"/>
        </w:rPr>
        <w:t xml:space="preserve"> </w:t>
      </w:r>
      <w:r w:rsidR="00C975CA" w:rsidRPr="00A477C8">
        <w:rPr>
          <w:rFonts w:eastAsia="方正兰亭黑简体" w:hint="eastAsia"/>
          <w:noProof/>
          <w:snapToGrid w:val="0"/>
          <w:color w:val="C7000B"/>
          <w:shd w:val="pct15" w:color="auto" w:fill="FFFFFF"/>
        </w:rPr>
        <w:t xml:space="preserve"> --</w:t>
      </w:r>
      <w:r w:rsidR="00C975CA" w:rsidRPr="00A477C8">
        <w:rPr>
          <w:rFonts w:eastAsia="方正兰亭黑简体" w:hint="eastAsia"/>
          <w:noProof/>
          <w:snapToGrid w:val="0"/>
          <w:color w:val="C7000B"/>
          <w:shd w:val="pct15" w:color="auto" w:fill="FFFFFF"/>
        </w:rPr>
        <w:t>说明：此处输入密码时，屏幕上不会有任何反馈</w:t>
      </w:r>
    </w:p>
    <w:p w14:paraId="032B3F57" w14:textId="01EF249A" w:rsidR="00C975CA" w:rsidRPr="00A477C8" w:rsidRDefault="00E4767E" w:rsidP="006F73A1">
      <w:pPr>
        <w:pStyle w:val="affffe"/>
        <w:rPr>
          <w:rFonts w:eastAsia="方正兰亭黑简体"/>
          <w:noProof/>
          <w:snapToGrid w:val="0"/>
          <w:color w:val="C7000B"/>
          <w:shd w:val="pct15" w:color="auto" w:fill="FFFFFF"/>
        </w:rPr>
      </w:pPr>
      <w:r w:rsidRPr="00A477C8">
        <w:rPr>
          <w:rFonts w:eastAsia="方正兰亭黑简体"/>
          <w:noProof/>
          <w:snapToGrid w:val="0"/>
          <w:color w:val="auto"/>
          <w:shd w:val="pct15" w:color="auto" w:fill="FFFFFF"/>
        </w:rPr>
        <w:t>Please repeat for database:</w:t>
      </w:r>
      <w:r w:rsidR="00C975CA" w:rsidRPr="00A477C8">
        <w:rPr>
          <w:rFonts w:eastAsia="方正兰亭黑简体" w:hint="eastAsia"/>
          <w:noProof/>
          <w:snapToGrid w:val="0"/>
          <w:shd w:val="pct15" w:color="auto" w:fill="FFFFFF"/>
        </w:rPr>
        <w:t xml:space="preserve"> </w:t>
      </w:r>
      <w:r w:rsidR="00C975CA" w:rsidRPr="00A477C8">
        <w:rPr>
          <w:rFonts w:eastAsia="方正兰亭黑简体"/>
          <w:noProof/>
          <w:snapToGrid w:val="0"/>
          <w:shd w:val="pct15" w:color="auto" w:fill="FFFFFF"/>
        </w:rPr>
        <w:t xml:space="preserve"> </w:t>
      </w:r>
      <w:r w:rsidR="00C975CA" w:rsidRPr="00A477C8">
        <w:rPr>
          <w:rFonts w:eastAsia="方正兰亭黑简体" w:hint="eastAsia"/>
          <w:noProof/>
          <w:snapToGrid w:val="0"/>
          <w:shd w:val="pct15" w:color="auto" w:fill="FFFFFF"/>
        </w:rPr>
        <w:t xml:space="preserve"> </w:t>
      </w:r>
      <w:r w:rsidR="00C975CA" w:rsidRPr="00A477C8">
        <w:rPr>
          <w:rFonts w:eastAsia="方正兰亭黑简体"/>
          <w:noProof/>
          <w:snapToGrid w:val="0"/>
          <w:shd w:val="pct15" w:color="auto" w:fill="FFFFFF"/>
        </w:rPr>
        <w:t xml:space="preserve"> </w:t>
      </w:r>
      <w:r w:rsidR="00C975CA" w:rsidRPr="00A477C8">
        <w:rPr>
          <w:rFonts w:eastAsia="方正兰亭黑简体" w:hint="eastAsia"/>
          <w:noProof/>
          <w:snapToGrid w:val="0"/>
          <w:shd w:val="pct15" w:color="auto" w:fill="FFFFFF"/>
        </w:rPr>
        <w:t xml:space="preserve"> </w:t>
      </w:r>
      <w:r w:rsidR="00C975CA" w:rsidRPr="00A477C8">
        <w:rPr>
          <w:rFonts w:eastAsia="方正兰亭黑简体"/>
          <w:noProof/>
          <w:snapToGrid w:val="0"/>
          <w:shd w:val="pct15" w:color="auto" w:fill="FFFFFF"/>
        </w:rPr>
        <w:t xml:space="preserve"> </w:t>
      </w:r>
      <w:r w:rsidR="00C975CA" w:rsidRPr="00A477C8">
        <w:rPr>
          <w:rFonts w:eastAsia="方正兰亭黑简体" w:hint="eastAsia"/>
          <w:noProof/>
          <w:snapToGrid w:val="0"/>
          <w:shd w:val="pct15" w:color="auto" w:fill="FFFFFF"/>
        </w:rPr>
        <w:t xml:space="preserve"> </w:t>
      </w:r>
      <w:r w:rsidR="00C975CA" w:rsidRPr="00A477C8">
        <w:rPr>
          <w:rFonts w:eastAsia="方正兰亭黑简体"/>
          <w:noProof/>
          <w:snapToGrid w:val="0"/>
          <w:shd w:val="pct15" w:color="auto" w:fill="FFFFFF"/>
        </w:rPr>
        <w:t xml:space="preserve"> </w:t>
      </w:r>
      <w:r w:rsidR="00C975CA" w:rsidRPr="00A477C8">
        <w:rPr>
          <w:rFonts w:eastAsia="方正兰亭黑简体" w:hint="eastAsia"/>
          <w:noProof/>
          <w:snapToGrid w:val="0"/>
          <w:shd w:val="pct15" w:color="auto" w:fill="FFFFFF"/>
        </w:rPr>
        <w:t xml:space="preserve"> </w:t>
      </w:r>
      <w:r w:rsidR="00C975CA" w:rsidRPr="00A477C8">
        <w:rPr>
          <w:rFonts w:eastAsia="方正兰亭黑简体"/>
          <w:noProof/>
          <w:snapToGrid w:val="0"/>
          <w:shd w:val="pct15" w:color="auto" w:fill="FFFFFF"/>
        </w:rPr>
        <w:t xml:space="preserve"> </w:t>
      </w:r>
      <w:r w:rsidR="00C975CA" w:rsidRPr="00A477C8">
        <w:rPr>
          <w:rFonts w:eastAsia="方正兰亭黑简体" w:hint="eastAsia"/>
          <w:noProof/>
          <w:snapToGrid w:val="0"/>
          <w:shd w:val="pct15" w:color="auto" w:fill="FFFFFF"/>
        </w:rPr>
        <w:t xml:space="preserve"> </w:t>
      </w:r>
      <w:r w:rsidR="00C975CA" w:rsidRPr="00A477C8">
        <w:rPr>
          <w:rFonts w:eastAsia="方正兰亭黑简体"/>
          <w:noProof/>
          <w:snapToGrid w:val="0"/>
          <w:shd w:val="pct15" w:color="auto" w:fill="FFFFFF"/>
        </w:rPr>
        <w:t xml:space="preserve"> </w:t>
      </w:r>
      <w:r w:rsidR="00C975CA" w:rsidRPr="00A477C8">
        <w:rPr>
          <w:rFonts w:eastAsia="方正兰亭黑简体" w:hint="eastAsia"/>
          <w:noProof/>
          <w:snapToGrid w:val="0"/>
          <w:shd w:val="pct15" w:color="auto" w:fill="FFFFFF"/>
        </w:rPr>
        <w:t xml:space="preserve"> </w:t>
      </w:r>
      <w:r w:rsidR="00C975CA" w:rsidRPr="00A477C8">
        <w:rPr>
          <w:rFonts w:eastAsia="方正兰亭黑简体"/>
          <w:noProof/>
          <w:snapToGrid w:val="0"/>
          <w:shd w:val="pct15" w:color="auto" w:fill="FFFFFF"/>
        </w:rPr>
        <w:t xml:space="preserve"> </w:t>
      </w:r>
      <w:r w:rsidR="00C975CA" w:rsidRPr="00A477C8">
        <w:rPr>
          <w:rFonts w:eastAsia="方正兰亭黑简体" w:hint="eastAsia"/>
          <w:noProof/>
          <w:snapToGrid w:val="0"/>
          <w:shd w:val="pct15" w:color="auto" w:fill="FFFFFF"/>
        </w:rPr>
        <w:t xml:space="preserve"> </w:t>
      </w:r>
      <w:r w:rsidR="00C975CA" w:rsidRPr="00A477C8">
        <w:rPr>
          <w:rFonts w:eastAsia="方正兰亭黑简体"/>
          <w:noProof/>
          <w:snapToGrid w:val="0"/>
          <w:color w:val="C7000B"/>
          <w:shd w:val="pct15" w:color="auto" w:fill="FFFFFF"/>
        </w:rPr>
        <w:t>-</w:t>
      </w:r>
      <w:r w:rsidR="00C975CA" w:rsidRPr="00A477C8">
        <w:rPr>
          <w:rFonts w:eastAsia="方正兰亭黑简体" w:hint="eastAsia"/>
          <w:noProof/>
          <w:snapToGrid w:val="0"/>
          <w:color w:val="C7000B"/>
          <w:shd w:val="pct15" w:color="auto" w:fill="FFFFFF"/>
        </w:rPr>
        <w:t>-</w:t>
      </w:r>
      <w:r w:rsidR="00C975CA" w:rsidRPr="00A477C8">
        <w:rPr>
          <w:rFonts w:eastAsia="方正兰亭黑简体" w:hint="eastAsia"/>
          <w:noProof/>
          <w:snapToGrid w:val="0"/>
          <w:color w:val="C7000B"/>
          <w:shd w:val="pct15" w:color="auto" w:fill="FFFFFF"/>
        </w:rPr>
        <w:t>说明：此处输入密码时，屏幕上不会有任何反馈</w:t>
      </w:r>
    </w:p>
    <w:p w14:paraId="0DC1B849"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begin to create CA cert files</w:t>
      </w:r>
    </w:p>
    <w:p w14:paraId="5BC78AC1" w14:textId="77777777" w:rsidR="005B7D1D" w:rsidRPr="00A477C8" w:rsidRDefault="00E4767E" w:rsidP="00D7653A">
      <w:pPr>
        <w:pStyle w:val="1e"/>
      </w:pPr>
      <w:r w:rsidRPr="00A477C8">
        <w:t>设置的密码要符合复杂度要求：</w:t>
      </w:r>
    </w:p>
    <w:p w14:paraId="1122FDD6" w14:textId="77777777" w:rsidR="005B7D1D" w:rsidRPr="00A477C8" w:rsidRDefault="00E4767E" w:rsidP="00EC75B8">
      <w:pPr>
        <w:pStyle w:val="1e"/>
      </w:pPr>
      <w:r w:rsidRPr="00A477C8">
        <w:t>最少包含</w:t>
      </w:r>
      <w:r w:rsidRPr="00A477C8">
        <w:t>8</w:t>
      </w:r>
      <w:r w:rsidRPr="00A477C8">
        <w:t>个字符；</w:t>
      </w:r>
    </w:p>
    <w:p w14:paraId="0670A78E" w14:textId="77777777" w:rsidR="005B7D1D" w:rsidRPr="00A477C8" w:rsidRDefault="00E4767E" w:rsidP="00EC75B8">
      <w:pPr>
        <w:pStyle w:val="1e"/>
      </w:pPr>
      <w:r w:rsidRPr="00A477C8">
        <w:t>不能和用户名和当前密码（</w:t>
      </w:r>
      <w:r w:rsidRPr="00A477C8">
        <w:t>ALTER</w:t>
      </w:r>
      <w:r w:rsidRPr="00A477C8">
        <w:t>）相同，或和当前密码反序；</w:t>
      </w:r>
    </w:p>
    <w:p w14:paraId="2AD89787" w14:textId="77777777" w:rsidR="005B7D1D" w:rsidRPr="00A477C8" w:rsidRDefault="00E4767E" w:rsidP="00EC75B8">
      <w:pPr>
        <w:pStyle w:val="1e"/>
      </w:pPr>
      <w:r w:rsidRPr="00A477C8">
        <w:lastRenderedPageBreak/>
        <w:t>至少包含大写字母（</w:t>
      </w:r>
      <w:r w:rsidRPr="00A477C8">
        <w:t>A-Z</w:t>
      </w:r>
      <w:r w:rsidRPr="00A477C8">
        <w:t>），小写字母（</w:t>
      </w:r>
      <w:r w:rsidRPr="00A477C8">
        <w:t>a-z</w:t>
      </w:r>
      <w:r w:rsidRPr="00A477C8">
        <w:t>），数字，非字母数字字符（限定为</w:t>
      </w:r>
      <w:r w:rsidRPr="00A477C8">
        <w:t>~!@#$%^&amp;*()-_=+\|[{}];:,&lt;.&gt;/?</w:t>
      </w:r>
      <w:r w:rsidRPr="00A477C8">
        <w:t>）四类字符中的三类字符。</w:t>
      </w:r>
    </w:p>
    <w:p w14:paraId="5239DE93" w14:textId="77777777" w:rsidR="005B7D1D" w:rsidRPr="00A477C8" w:rsidRDefault="00E4767E" w:rsidP="006F73A1">
      <w:pPr>
        <w:pStyle w:val="1e"/>
      </w:pPr>
      <w:r w:rsidRPr="00A477C8">
        <w:t>如果安装成功，显示如下：</w:t>
      </w:r>
    </w:p>
    <w:p w14:paraId="111C80A7"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w:t>
      </w:r>
    </w:p>
    <w:p w14:paraId="0D803294"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Successfully deleted instances from all nodes.</w:t>
      </w:r>
    </w:p>
    <w:p w14:paraId="0A211C2E"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Checking node configuration on all nodes.</w:t>
      </w:r>
    </w:p>
    <w:p w14:paraId="3342BDF8"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Initializing instances on all nodes.</w:t>
      </w:r>
    </w:p>
    <w:p w14:paraId="227EA1D8"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Updating instance configuration on all nodes.</w:t>
      </w:r>
    </w:p>
    <w:p w14:paraId="6F13B1A2"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Check consistence of memCheck and coresCheck on database nodes.</w:t>
      </w:r>
    </w:p>
    <w:p w14:paraId="61928FB5"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Configuring pg_hba on all nodes.</w:t>
      </w:r>
    </w:p>
    <w:p w14:paraId="4E9FF655"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Configuration is completed.</w:t>
      </w:r>
    </w:p>
    <w:p w14:paraId="69BA0413"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Successfully started cluster.</w:t>
      </w:r>
    </w:p>
    <w:p w14:paraId="203B4E02"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Successfully installed application.</w:t>
      </w:r>
    </w:p>
    <w:p w14:paraId="1E2C54EE"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end deploy..</w:t>
      </w:r>
    </w:p>
    <w:p w14:paraId="44679790" w14:textId="77777777" w:rsidR="005B7D1D" w:rsidRPr="00A477C8" w:rsidRDefault="00E4767E">
      <w:pPr>
        <w:pStyle w:val="3"/>
        <w:numPr>
          <w:ilvl w:val="2"/>
          <w:numId w:val="21"/>
        </w:numPr>
        <w:rPr>
          <w:rFonts w:ascii="Huawei Sans" w:hAnsi="Huawei Sans" w:cs="Huawei Sans"/>
        </w:rPr>
      </w:pPr>
      <w:bookmarkStart w:id="106" w:name="_Toc65486983"/>
      <w:bookmarkStart w:id="107" w:name="_Toc46245260"/>
      <w:bookmarkStart w:id="108" w:name="_Toc80620177"/>
      <w:r w:rsidRPr="00A477C8">
        <w:rPr>
          <w:rFonts w:ascii="Huawei Sans" w:hAnsi="Huawei Sans" w:cs="Huawei Sans"/>
        </w:rPr>
        <w:t>安装生成的目录</w:t>
      </w:r>
      <w:bookmarkEnd w:id="106"/>
      <w:bookmarkEnd w:id="107"/>
      <w:bookmarkEnd w:id="108"/>
    </w:p>
    <w:p w14:paraId="69074DE0" w14:textId="0F23CEC6" w:rsidR="005B7D1D" w:rsidRPr="00A477C8" w:rsidRDefault="00E4767E" w:rsidP="006F73A1">
      <w:pPr>
        <w:pStyle w:val="1e"/>
      </w:pPr>
      <w:r w:rsidRPr="00A477C8">
        <w:t>安装后的目录及各目录下的文件说明请参见</w:t>
      </w:r>
      <w:r w:rsidRPr="00A477C8">
        <w:fldChar w:fldCharType="begin"/>
      </w:r>
      <w:r w:rsidRPr="00A477C8">
        <w:instrText xml:space="preserve">REF _d0e3638 \r \h \* MERGEFORMAT </w:instrText>
      </w:r>
      <w:r w:rsidRPr="00A477C8">
        <w:fldChar w:fldCharType="separate"/>
      </w:r>
      <w:r w:rsidRPr="00A477C8">
        <w:rPr>
          <w:b/>
          <w:bCs/>
        </w:rPr>
        <w:t>下表</w:t>
      </w:r>
      <w:r w:rsidRPr="00A477C8">
        <w:fldChar w:fldCharType="end"/>
      </w:r>
      <w:r w:rsidRPr="00A477C8">
        <w:t>。</w:t>
      </w:r>
    </w:p>
    <w:tbl>
      <w:tblPr>
        <w:tblStyle w:val="V30"/>
        <w:tblW w:w="8590" w:type="dxa"/>
        <w:tblInd w:w="1021" w:type="dxa"/>
        <w:tblBorders>
          <w:bottom w:val="single" w:sz="18" w:space="0" w:color="auto"/>
        </w:tblBorders>
        <w:tblLayout w:type="fixed"/>
        <w:tblCellMar>
          <w:top w:w="74" w:type="dxa"/>
          <w:left w:w="142" w:type="dxa"/>
          <w:bottom w:w="74" w:type="dxa"/>
          <w:right w:w="142" w:type="dxa"/>
        </w:tblCellMar>
        <w:tblLook w:val="04A0" w:firstRow="1" w:lastRow="0" w:firstColumn="1" w:lastColumn="0" w:noHBand="0" w:noVBand="1"/>
      </w:tblPr>
      <w:tblGrid>
        <w:gridCol w:w="656"/>
        <w:gridCol w:w="1693"/>
        <w:gridCol w:w="1820"/>
        <w:gridCol w:w="1464"/>
        <w:gridCol w:w="2957"/>
      </w:tblGrid>
      <w:tr w:rsidR="005B7D1D" w:rsidRPr="00A477C8" w14:paraId="1322D8E1" w14:textId="77777777" w:rsidTr="005B7D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dxa"/>
          </w:tcPr>
          <w:p w14:paraId="584381BC" w14:textId="77777777" w:rsidR="005B7D1D" w:rsidRPr="00A477C8" w:rsidRDefault="00E4767E">
            <w:pPr>
              <w:pStyle w:val="59"/>
              <w:rPr>
                <w:rFonts w:ascii="Huawei Sans" w:hAnsi="Huawei Sans" w:cs="Huawei Sans"/>
                <w:b w:val="0"/>
              </w:rPr>
            </w:pPr>
            <w:r w:rsidRPr="00A477C8">
              <w:rPr>
                <w:rFonts w:ascii="Huawei Sans" w:hAnsi="Huawei Sans" w:cs="Huawei Sans"/>
              </w:rPr>
              <w:t>序号</w:t>
            </w:r>
          </w:p>
        </w:tc>
        <w:tc>
          <w:tcPr>
            <w:tcW w:w="1843" w:type="dxa"/>
            <w:vAlign w:val="top"/>
          </w:tcPr>
          <w:p w14:paraId="30D4F0B3" w14:textId="77777777" w:rsidR="005B7D1D" w:rsidRPr="00A477C8" w:rsidRDefault="00E4767E">
            <w:pPr>
              <w:pStyle w:val="59"/>
              <w:cnfStyle w:val="100000000000" w:firstRow="1" w:lastRow="0" w:firstColumn="0" w:lastColumn="0" w:oddVBand="0" w:evenVBand="0" w:oddHBand="0" w:evenHBand="0" w:firstRowFirstColumn="0" w:firstRowLastColumn="0" w:lastRowFirstColumn="0" w:lastRowLastColumn="0"/>
              <w:rPr>
                <w:rFonts w:ascii="Huawei Sans" w:hAnsi="Huawei Sans" w:cs="Huawei Sans"/>
                <w:b w:val="0"/>
              </w:rPr>
            </w:pPr>
            <w:r w:rsidRPr="00A477C8">
              <w:rPr>
                <w:rFonts w:ascii="Huawei Sans" w:hAnsi="Huawei Sans" w:cs="Huawei Sans"/>
              </w:rPr>
              <w:t>项目目录说明</w:t>
            </w:r>
          </w:p>
        </w:tc>
        <w:tc>
          <w:tcPr>
            <w:tcW w:w="1984" w:type="dxa"/>
            <w:vAlign w:val="top"/>
          </w:tcPr>
          <w:p w14:paraId="7422CFFA" w14:textId="77777777" w:rsidR="005B7D1D" w:rsidRPr="00A477C8" w:rsidRDefault="00E4767E">
            <w:pPr>
              <w:pStyle w:val="59"/>
              <w:cnfStyle w:val="100000000000" w:firstRow="1" w:lastRow="0" w:firstColumn="0" w:lastColumn="0" w:oddVBand="0" w:evenVBand="0" w:oddHBand="0" w:evenHBand="0" w:firstRowFirstColumn="0" w:firstRowLastColumn="0" w:lastRowFirstColumn="0" w:lastRowLastColumn="0"/>
              <w:rPr>
                <w:rFonts w:ascii="Huawei Sans" w:hAnsi="Huawei Sans" w:cs="Huawei Sans"/>
                <w:b w:val="0"/>
              </w:rPr>
            </w:pPr>
            <w:r w:rsidRPr="00A477C8">
              <w:rPr>
                <w:rFonts w:ascii="Huawei Sans" w:hAnsi="Huawei Sans" w:cs="Huawei Sans"/>
              </w:rPr>
              <w:t>目录</w:t>
            </w:r>
          </w:p>
        </w:tc>
        <w:tc>
          <w:tcPr>
            <w:tcW w:w="1589" w:type="dxa"/>
            <w:vAlign w:val="top"/>
          </w:tcPr>
          <w:p w14:paraId="76919890" w14:textId="77777777" w:rsidR="005B7D1D" w:rsidRPr="00A477C8" w:rsidRDefault="00E4767E">
            <w:pPr>
              <w:pStyle w:val="59"/>
              <w:cnfStyle w:val="100000000000" w:firstRow="1" w:lastRow="0" w:firstColumn="0" w:lastColumn="0" w:oddVBand="0" w:evenVBand="0" w:oddHBand="0" w:evenHBand="0" w:firstRowFirstColumn="0" w:firstRowLastColumn="0" w:lastRowFirstColumn="0" w:lastRowLastColumn="0"/>
              <w:rPr>
                <w:rFonts w:ascii="Huawei Sans" w:hAnsi="Huawei Sans" w:cs="Huawei Sans"/>
                <w:b w:val="0"/>
              </w:rPr>
            </w:pPr>
            <w:r w:rsidRPr="00A477C8">
              <w:rPr>
                <w:rFonts w:ascii="Huawei Sans" w:hAnsi="Huawei Sans" w:cs="Huawei Sans"/>
              </w:rPr>
              <w:t>子目录</w:t>
            </w:r>
          </w:p>
        </w:tc>
        <w:tc>
          <w:tcPr>
            <w:tcW w:w="3244" w:type="dxa"/>
            <w:vAlign w:val="top"/>
          </w:tcPr>
          <w:p w14:paraId="4A96B822" w14:textId="77777777" w:rsidR="005B7D1D" w:rsidRPr="00A477C8" w:rsidRDefault="00E4767E">
            <w:pPr>
              <w:pStyle w:val="59"/>
              <w:cnfStyle w:val="100000000000" w:firstRow="1" w:lastRow="0" w:firstColumn="0" w:lastColumn="0" w:oddVBand="0" w:evenVBand="0" w:oddHBand="0" w:evenHBand="0" w:firstRowFirstColumn="0" w:firstRowLastColumn="0" w:lastRowFirstColumn="0" w:lastRowLastColumn="0"/>
              <w:rPr>
                <w:rFonts w:ascii="Huawei Sans" w:hAnsi="Huawei Sans" w:cs="Huawei Sans"/>
                <w:b w:val="0"/>
              </w:rPr>
            </w:pPr>
            <w:r w:rsidRPr="00A477C8">
              <w:rPr>
                <w:rFonts w:ascii="Huawei Sans" w:hAnsi="Huawei Sans" w:cs="Huawei Sans"/>
              </w:rPr>
              <w:t>说明</w:t>
            </w:r>
          </w:p>
        </w:tc>
      </w:tr>
      <w:tr w:rsidR="005B7D1D" w:rsidRPr="00A477C8" w14:paraId="21D8B54E" w14:textId="77777777" w:rsidTr="005B7D1D">
        <w:tc>
          <w:tcPr>
            <w:cnfStyle w:val="001000000000" w:firstRow="0" w:lastRow="0" w:firstColumn="1" w:lastColumn="0" w:oddVBand="0" w:evenVBand="0" w:oddHBand="0" w:evenHBand="0" w:firstRowFirstColumn="0" w:firstRowLastColumn="0" w:lastRowFirstColumn="0" w:lastRowLastColumn="0"/>
            <w:tcW w:w="694" w:type="dxa"/>
            <w:vMerge w:val="restart"/>
          </w:tcPr>
          <w:p w14:paraId="3AE6F220" w14:textId="77777777" w:rsidR="005B7D1D" w:rsidRPr="00A477C8" w:rsidRDefault="00E4767E">
            <w:pPr>
              <w:pStyle w:val="59"/>
              <w:rPr>
                <w:rFonts w:ascii="Huawei Sans" w:hAnsi="Huawei Sans" w:cs="Huawei Sans"/>
              </w:rPr>
            </w:pPr>
            <w:r w:rsidRPr="00A477C8">
              <w:rPr>
                <w:rFonts w:ascii="Huawei Sans" w:hAnsi="Huawei Sans" w:cs="Huawei Sans"/>
              </w:rPr>
              <w:t>1</w:t>
            </w:r>
          </w:p>
        </w:tc>
        <w:tc>
          <w:tcPr>
            <w:tcW w:w="1843" w:type="dxa"/>
            <w:vMerge w:val="restart"/>
          </w:tcPr>
          <w:p w14:paraId="48E38CEB"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集群</w:t>
            </w:r>
            <w:r w:rsidRPr="00A477C8">
              <w:rPr>
                <w:rFonts w:ascii="Huawei Sans" w:hAnsi="Huawei Sans" w:cs="Huawei Sans"/>
              </w:rPr>
              <w:t>openGauss</w:t>
            </w:r>
            <w:r w:rsidRPr="00A477C8">
              <w:rPr>
                <w:rFonts w:ascii="Huawei Sans" w:hAnsi="Huawei Sans" w:cs="Huawei Sans"/>
              </w:rPr>
              <w:t>安装目录</w:t>
            </w:r>
          </w:p>
        </w:tc>
        <w:tc>
          <w:tcPr>
            <w:tcW w:w="1984" w:type="dxa"/>
            <w:vMerge w:val="restart"/>
          </w:tcPr>
          <w:p w14:paraId="5CA1DE4C"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/opt/gaussdb/app</w:t>
            </w:r>
          </w:p>
        </w:tc>
        <w:tc>
          <w:tcPr>
            <w:tcW w:w="1589" w:type="dxa"/>
          </w:tcPr>
          <w:p w14:paraId="48D9FC06"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etc</w:t>
            </w:r>
          </w:p>
        </w:tc>
        <w:tc>
          <w:tcPr>
            <w:tcW w:w="3244" w:type="dxa"/>
          </w:tcPr>
          <w:p w14:paraId="6DA65A07"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cgroup</w:t>
            </w:r>
            <w:r w:rsidRPr="00A477C8">
              <w:rPr>
                <w:rFonts w:ascii="Huawei Sans" w:hAnsi="Huawei Sans" w:cs="Huawei Sans"/>
              </w:rPr>
              <w:t>工具配置文件。</w:t>
            </w:r>
          </w:p>
        </w:tc>
      </w:tr>
      <w:tr w:rsidR="005B7D1D" w:rsidRPr="00A477C8" w14:paraId="16638858" w14:textId="77777777" w:rsidTr="005B7D1D">
        <w:tc>
          <w:tcPr>
            <w:cnfStyle w:val="001000000000" w:firstRow="0" w:lastRow="0" w:firstColumn="1" w:lastColumn="0" w:oddVBand="0" w:evenVBand="0" w:oddHBand="0" w:evenHBand="0" w:firstRowFirstColumn="0" w:firstRowLastColumn="0" w:lastRowFirstColumn="0" w:lastRowLastColumn="0"/>
            <w:tcW w:w="694" w:type="dxa"/>
            <w:vMerge/>
          </w:tcPr>
          <w:p w14:paraId="11B0476F" w14:textId="77777777" w:rsidR="005B7D1D" w:rsidRPr="00A477C8" w:rsidRDefault="005B7D1D">
            <w:pPr>
              <w:pStyle w:val="59"/>
              <w:rPr>
                <w:rFonts w:ascii="Huawei Sans" w:hAnsi="Huawei Sans" w:cs="Huawei Sans"/>
              </w:rPr>
            </w:pPr>
          </w:p>
        </w:tc>
        <w:tc>
          <w:tcPr>
            <w:tcW w:w="1843" w:type="dxa"/>
            <w:vMerge/>
          </w:tcPr>
          <w:p w14:paraId="32B1157D"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984" w:type="dxa"/>
            <w:vMerge/>
          </w:tcPr>
          <w:p w14:paraId="4E921DAC"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56893157"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include</w:t>
            </w:r>
          </w:p>
        </w:tc>
        <w:tc>
          <w:tcPr>
            <w:tcW w:w="3244" w:type="dxa"/>
          </w:tcPr>
          <w:p w14:paraId="6836B8FC"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存放数据库运行所需要的头文件。</w:t>
            </w:r>
          </w:p>
        </w:tc>
      </w:tr>
      <w:tr w:rsidR="005B7D1D" w:rsidRPr="00A477C8" w14:paraId="2EDAD5FE" w14:textId="77777777" w:rsidTr="005B7D1D">
        <w:tc>
          <w:tcPr>
            <w:cnfStyle w:val="001000000000" w:firstRow="0" w:lastRow="0" w:firstColumn="1" w:lastColumn="0" w:oddVBand="0" w:evenVBand="0" w:oddHBand="0" w:evenHBand="0" w:firstRowFirstColumn="0" w:firstRowLastColumn="0" w:lastRowFirstColumn="0" w:lastRowLastColumn="0"/>
            <w:tcW w:w="694" w:type="dxa"/>
            <w:vMerge/>
          </w:tcPr>
          <w:p w14:paraId="037267EC" w14:textId="77777777" w:rsidR="005B7D1D" w:rsidRPr="00A477C8" w:rsidRDefault="005B7D1D">
            <w:pPr>
              <w:pStyle w:val="59"/>
              <w:rPr>
                <w:rFonts w:ascii="Huawei Sans" w:hAnsi="Huawei Sans" w:cs="Huawei Sans"/>
              </w:rPr>
            </w:pPr>
          </w:p>
        </w:tc>
        <w:tc>
          <w:tcPr>
            <w:tcW w:w="1843" w:type="dxa"/>
            <w:vMerge/>
          </w:tcPr>
          <w:p w14:paraId="570974F1"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984" w:type="dxa"/>
            <w:vMerge/>
          </w:tcPr>
          <w:p w14:paraId="20D821D6"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1E96D1E1"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lib</w:t>
            </w:r>
          </w:p>
        </w:tc>
        <w:tc>
          <w:tcPr>
            <w:tcW w:w="3244" w:type="dxa"/>
          </w:tcPr>
          <w:p w14:paraId="1AFE74FD"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存放数据库的库文件的目录。</w:t>
            </w:r>
          </w:p>
        </w:tc>
      </w:tr>
      <w:tr w:rsidR="005B7D1D" w:rsidRPr="00A477C8" w14:paraId="1009C564" w14:textId="77777777" w:rsidTr="005B7D1D">
        <w:tc>
          <w:tcPr>
            <w:cnfStyle w:val="001000000000" w:firstRow="0" w:lastRow="0" w:firstColumn="1" w:lastColumn="0" w:oddVBand="0" w:evenVBand="0" w:oddHBand="0" w:evenHBand="0" w:firstRowFirstColumn="0" w:firstRowLastColumn="0" w:lastRowFirstColumn="0" w:lastRowLastColumn="0"/>
            <w:tcW w:w="694" w:type="dxa"/>
            <w:vMerge/>
          </w:tcPr>
          <w:p w14:paraId="1C504113" w14:textId="77777777" w:rsidR="005B7D1D" w:rsidRPr="00A477C8" w:rsidRDefault="005B7D1D">
            <w:pPr>
              <w:pStyle w:val="59"/>
              <w:rPr>
                <w:rFonts w:ascii="Huawei Sans" w:hAnsi="Huawei Sans" w:cs="Huawei Sans"/>
              </w:rPr>
            </w:pPr>
          </w:p>
        </w:tc>
        <w:tc>
          <w:tcPr>
            <w:tcW w:w="1843" w:type="dxa"/>
            <w:vMerge/>
          </w:tcPr>
          <w:p w14:paraId="4DDD3A89"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984" w:type="dxa"/>
            <w:vMerge/>
          </w:tcPr>
          <w:p w14:paraId="3B1B824C"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29625FFF"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share</w:t>
            </w:r>
          </w:p>
        </w:tc>
        <w:tc>
          <w:tcPr>
            <w:tcW w:w="3244" w:type="dxa"/>
          </w:tcPr>
          <w:p w14:paraId="3E0990EE"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存放数据库运行所需要的公共文件，如配置文件模板。</w:t>
            </w:r>
          </w:p>
        </w:tc>
      </w:tr>
      <w:tr w:rsidR="005B7D1D" w:rsidRPr="00A477C8" w14:paraId="5595CEE5" w14:textId="77777777" w:rsidTr="005B7D1D">
        <w:tc>
          <w:tcPr>
            <w:cnfStyle w:val="001000000000" w:firstRow="0" w:lastRow="0" w:firstColumn="1" w:lastColumn="0" w:oddVBand="0" w:evenVBand="0" w:oddHBand="0" w:evenHBand="0" w:firstRowFirstColumn="0" w:firstRowLastColumn="0" w:lastRowFirstColumn="0" w:lastRowLastColumn="0"/>
            <w:tcW w:w="694" w:type="dxa"/>
          </w:tcPr>
          <w:p w14:paraId="61E65961" w14:textId="77777777" w:rsidR="005B7D1D" w:rsidRPr="00A477C8" w:rsidRDefault="00E4767E">
            <w:pPr>
              <w:pStyle w:val="59"/>
              <w:rPr>
                <w:rFonts w:ascii="Huawei Sans" w:hAnsi="Huawei Sans" w:cs="Huawei Sans"/>
              </w:rPr>
            </w:pPr>
            <w:r w:rsidRPr="00A477C8">
              <w:rPr>
                <w:rFonts w:ascii="Huawei Sans" w:hAnsi="Huawei Sans" w:cs="Huawei Sans"/>
              </w:rPr>
              <w:t>2</w:t>
            </w:r>
          </w:p>
        </w:tc>
        <w:tc>
          <w:tcPr>
            <w:tcW w:w="1843" w:type="dxa"/>
          </w:tcPr>
          <w:p w14:paraId="5CFFC616"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集群</w:t>
            </w:r>
            <w:r w:rsidRPr="00A477C8">
              <w:rPr>
                <w:rFonts w:ascii="Huawei Sans" w:hAnsi="Huawei Sans" w:cs="Huawei Sans"/>
              </w:rPr>
              <w:t>openGauss</w:t>
            </w:r>
            <w:r w:rsidRPr="00A477C8">
              <w:rPr>
                <w:rFonts w:ascii="Huawei Sans" w:hAnsi="Huawei Sans" w:cs="Huawei Sans"/>
              </w:rPr>
              <w:t>数据目录</w:t>
            </w:r>
          </w:p>
        </w:tc>
        <w:tc>
          <w:tcPr>
            <w:tcW w:w="1984" w:type="dxa"/>
          </w:tcPr>
          <w:p w14:paraId="5B5F30C1"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/gaussdb/data</w:t>
            </w:r>
          </w:p>
        </w:tc>
        <w:tc>
          <w:tcPr>
            <w:tcW w:w="1589" w:type="dxa"/>
          </w:tcPr>
          <w:p w14:paraId="6DDE3221"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data_dnxxx</w:t>
            </w:r>
          </w:p>
        </w:tc>
        <w:tc>
          <w:tcPr>
            <w:tcW w:w="3244" w:type="dxa"/>
          </w:tcPr>
          <w:p w14:paraId="003609EA" w14:textId="68AF84CA" w:rsidR="005B7D1D" w:rsidRPr="00A477C8" w:rsidRDefault="00E4767E">
            <w:pPr>
              <w:pStyle w:val="TableText"/>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Huawei Sans"/>
              </w:rPr>
            </w:pPr>
            <w:r w:rsidRPr="00A477C8">
              <w:rPr>
                <w:rFonts w:ascii="Huawei Sans" w:eastAsia="方正兰亭黑简体" w:hAnsi="Huawei Sans" w:cs="Huawei Sans"/>
              </w:rPr>
              <w:t>DBnode</w:t>
            </w:r>
            <w:r w:rsidRPr="00A477C8">
              <w:rPr>
                <w:rFonts w:ascii="Huawei Sans" w:eastAsia="方正兰亭黑简体" w:hAnsi="Huawei Sans" w:cs="Huawei Sans"/>
              </w:rPr>
              <w:t>实例的数据目录，其中主实例的目录名为</w:t>
            </w:r>
            <w:r w:rsidR="0088717D" w:rsidRPr="00A477C8">
              <w:rPr>
                <w:rFonts w:ascii="Huawei Sans" w:eastAsia="方正兰亭黑简体" w:hAnsi="Huawei Sans" w:cs="Huawei Sans"/>
              </w:rPr>
              <w:t>＂</w:t>
            </w:r>
            <w:r w:rsidRPr="00A477C8">
              <w:rPr>
                <w:rFonts w:ascii="Huawei Sans" w:eastAsia="方正兰亭黑简体" w:hAnsi="Huawei Sans" w:cs="Huawei Sans"/>
              </w:rPr>
              <w:t>data_dnxxx</w:t>
            </w:r>
            <w:r w:rsidR="0088717D" w:rsidRPr="00A477C8">
              <w:rPr>
                <w:rFonts w:ascii="Huawei Sans" w:eastAsia="方正兰亭黑简体" w:hAnsi="Huawei Sans" w:cs="Huawei Sans"/>
              </w:rPr>
              <w:t>＂</w:t>
            </w:r>
            <w:r w:rsidRPr="00A477C8">
              <w:rPr>
                <w:rFonts w:ascii="Huawei Sans" w:eastAsia="方正兰亭黑简体" w:hAnsi="Huawei Sans" w:cs="Huawei Sans"/>
              </w:rPr>
              <w:t>，</w:t>
            </w:r>
          </w:p>
          <w:p w14:paraId="3426F51B"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备实例的为</w:t>
            </w:r>
            <w:r w:rsidRPr="00A477C8">
              <w:rPr>
                <w:rFonts w:ascii="Huawei Sans" w:hAnsi="Huawei Sans" w:cs="Huawei Sans"/>
              </w:rPr>
              <w:t>data_dnSxxx</w:t>
            </w:r>
            <w:r w:rsidRPr="00A477C8">
              <w:rPr>
                <w:rFonts w:ascii="Huawei Sans" w:hAnsi="Huawei Sans" w:cs="Huawei Sans"/>
              </w:rPr>
              <w:t>。</w:t>
            </w:r>
            <w:r w:rsidRPr="00A477C8">
              <w:rPr>
                <w:rFonts w:ascii="Huawei Sans" w:hAnsi="Huawei Sans" w:cs="Huawei Sans"/>
              </w:rPr>
              <w:t>xxx</w:t>
            </w:r>
            <w:r w:rsidRPr="00A477C8">
              <w:rPr>
                <w:rFonts w:ascii="Huawei Sans" w:hAnsi="Huawei Sans" w:cs="Huawei Sans"/>
              </w:rPr>
              <w:t>代表</w:t>
            </w:r>
            <w:r w:rsidRPr="00A477C8">
              <w:rPr>
                <w:rFonts w:ascii="Huawei Sans" w:hAnsi="Huawei Sans" w:cs="Huawei Sans"/>
              </w:rPr>
              <w:t>DBnode</w:t>
            </w:r>
            <w:r w:rsidRPr="00A477C8">
              <w:rPr>
                <w:rFonts w:ascii="Huawei Sans" w:hAnsi="Huawei Sans" w:cs="Huawei Sans"/>
              </w:rPr>
              <w:t>编号。</w:t>
            </w:r>
          </w:p>
        </w:tc>
      </w:tr>
      <w:tr w:rsidR="005B7D1D" w:rsidRPr="00A477C8" w14:paraId="6ADCA055" w14:textId="77777777" w:rsidTr="005B7D1D">
        <w:tc>
          <w:tcPr>
            <w:cnfStyle w:val="001000000000" w:firstRow="0" w:lastRow="0" w:firstColumn="1" w:lastColumn="0" w:oddVBand="0" w:evenVBand="0" w:oddHBand="0" w:evenHBand="0" w:firstRowFirstColumn="0" w:firstRowLastColumn="0" w:lastRowFirstColumn="0" w:lastRowLastColumn="0"/>
            <w:tcW w:w="694" w:type="dxa"/>
            <w:vMerge w:val="restart"/>
          </w:tcPr>
          <w:p w14:paraId="6F2F175B" w14:textId="77777777" w:rsidR="005B7D1D" w:rsidRPr="00A477C8" w:rsidRDefault="00E4767E">
            <w:pPr>
              <w:pStyle w:val="59"/>
              <w:rPr>
                <w:rFonts w:ascii="Huawei Sans" w:hAnsi="Huawei Sans" w:cs="Huawei Sans"/>
              </w:rPr>
            </w:pPr>
            <w:r w:rsidRPr="00A477C8">
              <w:rPr>
                <w:rFonts w:ascii="Huawei Sans" w:hAnsi="Huawei Sans" w:cs="Huawei Sans"/>
              </w:rPr>
              <w:t>3</w:t>
            </w:r>
          </w:p>
        </w:tc>
        <w:tc>
          <w:tcPr>
            <w:tcW w:w="1843" w:type="dxa"/>
            <w:vMerge w:val="restart"/>
          </w:tcPr>
          <w:p w14:paraId="7C9FFB09"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集群</w:t>
            </w:r>
            <w:r w:rsidRPr="00A477C8">
              <w:rPr>
                <w:rFonts w:ascii="Huawei Sans" w:hAnsi="Huawei Sans" w:cs="Huawei Sans"/>
              </w:rPr>
              <w:t>openGauss</w:t>
            </w:r>
            <w:r w:rsidRPr="00A477C8">
              <w:rPr>
                <w:rFonts w:ascii="Huawei Sans" w:hAnsi="Huawei Sans" w:cs="Huawei Sans"/>
              </w:rPr>
              <w:lastRenderedPageBreak/>
              <w:t>日志目录</w:t>
            </w:r>
          </w:p>
        </w:tc>
        <w:tc>
          <w:tcPr>
            <w:tcW w:w="1984" w:type="dxa"/>
            <w:vMerge w:val="restart"/>
          </w:tcPr>
          <w:p w14:paraId="206E8793"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lastRenderedPageBreak/>
              <w:t>/var/log/gaussdb</w:t>
            </w:r>
            <w:r w:rsidRPr="00A477C8">
              <w:rPr>
                <w:rFonts w:ascii="Huawei Sans" w:hAnsi="Huawei Sans" w:cs="Huawei Sans"/>
              </w:rPr>
              <w:lastRenderedPageBreak/>
              <w:t>/</w:t>
            </w:r>
            <w:r w:rsidRPr="00A477C8">
              <w:rPr>
                <w:rFonts w:ascii="Huawei Sans" w:hAnsi="Huawei Sans" w:cs="Huawei Sans"/>
              </w:rPr>
              <w:t>用户名</w:t>
            </w:r>
          </w:p>
          <w:p w14:paraId="4B53DD41"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6B5BF20F"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lastRenderedPageBreak/>
              <w:t>bin</w:t>
            </w:r>
          </w:p>
        </w:tc>
        <w:tc>
          <w:tcPr>
            <w:tcW w:w="3244" w:type="dxa"/>
          </w:tcPr>
          <w:p w14:paraId="4162156C"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二进制程序的日志目录。</w:t>
            </w:r>
          </w:p>
        </w:tc>
      </w:tr>
      <w:tr w:rsidR="005B7D1D" w:rsidRPr="00A477C8" w14:paraId="64E48005" w14:textId="77777777" w:rsidTr="005B7D1D">
        <w:tc>
          <w:tcPr>
            <w:cnfStyle w:val="001000000000" w:firstRow="0" w:lastRow="0" w:firstColumn="1" w:lastColumn="0" w:oddVBand="0" w:evenVBand="0" w:oddHBand="0" w:evenHBand="0" w:firstRowFirstColumn="0" w:firstRowLastColumn="0" w:lastRowFirstColumn="0" w:lastRowLastColumn="0"/>
            <w:tcW w:w="694" w:type="dxa"/>
            <w:vMerge/>
          </w:tcPr>
          <w:p w14:paraId="2CFFBD63" w14:textId="77777777" w:rsidR="005B7D1D" w:rsidRPr="00A477C8" w:rsidRDefault="005B7D1D">
            <w:pPr>
              <w:pStyle w:val="59"/>
              <w:rPr>
                <w:rFonts w:ascii="Huawei Sans" w:hAnsi="Huawei Sans" w:cs="Huawei Sans"/>
              </w:rPr>
            </w:pPr>
          </w:p>
        </w:tc>
        <w:tc>
          <w:tcPr>
            <w:tcW w:w="1843" w:type="dxa"/>
            <w:vMerge/>
          </w:tcPr>
          <w:p w14:paraId="6A115701"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984" w:type="dxa"/>
            <w:vMerge/>
          </w:tcPr>
          <w:p w14:paraId="3643AB9D"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5D1B6F3D"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gs_profile</w:t>
            </w:r>
          </w:p>
        </w:tc>
        <w:tc>
          <w:tcPr>
            <w:tcW w:w="3244" w:type="dxa"/>
          </w:tcPr>
          <w:p w14:paraId="008762C3"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数据库内核性能日志目录。</w:t>
            </w:r>
          </w:p>
        </w:tc>
      </w:tr>
      <w:tr w:rsidR="005B7D1D" w:rsidRPr="00A477C8" w14:paraId="6B9B7031" w14:textId="77777777" w:rsidTr="005B7D1D">
        <w:tc>
          <w:tcPr>
            <w:cnfStyle w:val="001000000000" w:firstRow="0" w:lastRow="0" w:firstColumn="1" w:lastColumn="0" w:oddVBand="0" w:evenVBand="0" w:oddHBand="0" w:evenHBand="0" w:firstRowFirstColumn="0" w:firstRowLastColumn="0" w:lastRowFirstColumn="0" w:lastRowLastColumn="0"/>
            <w:tcW w:w="694" w:type="dxa"/>
            <w:vMerge/>
          </w:tcPr>
          <w:p w14:paraId="2D102DF7" w14:textId="77777777" w:rsidR="005B7D1D" w:rsidRPr="00A477C8" w:rsidRDefault="005B7D1D">
            <w:pPr>
              <w:pStyle w:val="59"/>
              <w:rPr>
                <w:rFonts w:ascii="Huawei Sans" w:hAnsi="Huawei Sans" w:cs="Huawei Sans"/>
              </w:rPr>
            </w:pPr>
          </w:p>
        </w:tc>
        <w:tc>
          <w:tcPr>
            <w:tcW w:w="1843" w:type="dxa"/>
            <w:vMerge/>
          </w:tcPr>
          <w:p w14:paraId="60C01C1E"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984" w:type="dxa"/>
            <w:vMerge/>
          </w:tcPr>
          <w:p w14:paraId="45039E5D"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36DF2C1A"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om</w:t>
            </w:r>
          </w:p>
        </w:tc>
        <w:tc>
          <w:tcPr>
            <w:tcW w:w="3244" w:type="dxa"/>
          </w:tcPr>
          <w:p w14:paraId="2AABC4E0" w14:textId="77777777" w:rsidR="005B7D1D" w:rsidRPr="00A477C8" w:rsidRDefault="00E4767E">
            <w:pPr>
              <w:pStyle w:val="TableText"/>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Huawei Sans"/>
              </w:rPr>
            </w:pPr>
            <w:r w:rsidRPr="00A477C8">
              <w:rPr>
                <w:rFonts w:ascii="Huawei Sans" w:eastAsia="方正兰亭黑简体" w:hAnsi="Huawei Sans" w:cs="Huawei Sans"/>
              </w:rPr>
              <w:t>OM</w:t>
            </w:r>
            <w:r w:rsidRPr="00A477C8">
              <w:rPr>
                <w:rFonts w:ascii="Huawei Sans" w:eastAsia="方正兰亭黑简体" w:hAnsi="Huawei Sans" w:cs="Huawei Sans"/>
              </w:rPr>
              <w:t>的日志目录。例如：</w:t>
            </w:r>
          </w:p>
          <w:p w14:paraId="1AACA0A4"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部分</w:t>
            </w:r>
            <w:r w:rsidRPr="00A477C8">
              <w:rPr>
                <w:rFonts w:ascii="Huawei Sans" w:hAnsi="Huawei Sans" w:cs="Huawei Sans"/>
              </w:rPr>
              <w:t>local</w:t>
            </w:r>
            <w:r w:rsidRPr="00A477C8">
              <w:rPr>
                <w:rFonts w:ascii="Huawei Sans" w:hAnsi="Huawei Sans" w:cs="Huawei Sans"/>
              </w:rPr>
              <w:t>脚本产生的日志，增删数据库节点接口的日志，</w:t>
            </w:r>
            <w:r w:rsidRPr="00A477C8">
              <w:rPr>
                <w:rFonts w:ascii="Huawei Sans" w:hAnsi="Huawei Sans" w:cs="Huawei Sans"/>
              </w:rPr>
              <w:t>gs_om</w:t>
            </w:r>
            <w:r w:rsidRPr="00A477C8">
              <w:rPr>
                <w:rFonts w:ascii="Huawei Sans" w:hAnsi="Huawei Sans" w:cs="Huawei Sans"/>
              </w:rPr>
              <w:t>接口的日志，前置接口的日志，节点替换接口的日志等。</w:t>
            </w:r>
          </w:p>
        </w:tc>
      </w:tr>
      <w:tr w:rsidR="005B7D1D" w:rsidRPr="00A477C8" w14:paraId="4BE50B75" w14:textId="77777777" w:rsidTr="005B7D1D">
        <w:tc>
          <w:tcPr>
            <w:cnfStyle w:val="001000000000" w:firstRow="0" w:lastRow="0" w:firstColumn="1" w:lastColumn="0" w:oddVBand="0" w:evenVBand="0" w:oddHBand="0" w:evenHBand="0" w:firstRowFirstColumn="0" w:firstRowLastColumn="0" w:lastRowFirstColumn="0" w:lastRowLastColumn="0"/>
            <w:tcW w:w="694" w:type="dxa"/>
            <w:vMerge/>
          </w:tcPr>
          <w:p w14:paraId="452C05FB" w14:textId="77777777" w:rsidR="005B7D1D" w:rsidRPr="00A477C8" w:rsidRDefault="005B7D1D">
            <w:pPr>
              <w:pStyle w:val="59"/>
              <w:rPr>
                <w:rFonts w:ascii="Huawei Sans" w:hAnsi="Huawei Sans" w:cs="Huawei Sans"/>
              </w:rPr>
            </w:pPr>
          </w:p>
        </w:tc>
        <w:tc>
          <w:tcPr>
            <w:tcW w:w="1843" w:type="dxa"/>
            <w:vMerge/>
          </w:tcPr>
          <w:p w14:paraId="44EE4387"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984" w:type="dxa"/>
            <w:vMerge/>
          </w:tcPr>
          <w:p w14:paraId="03A1679D"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6210B625"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pg_audit</w:t>
            </w:r>
          </w:p>
        </w:tc>
        <w:tc>
          <w:tcPr>
            <w:tcW w:w="3244" w:type="dxa"/>
          </w:tcPr>
          <w:p w14:paraId="3628878D"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数据库审计日志目录。</w:t>
            </w:r>
          </w:p>
        </w:tc>
      </w:tr>
      <w:tr w:rsidR="005B7D1D" w:rsidRPr="00A477C8" w14:paraId="2E468ACD" w14:textId="77777777" w:rsidTr="005B7D1D">
        <w:tc>
          <w:tcPr>
            <w:cnfStyle w:val="001000000000" w:firstRow="0" w:lastRow="0" w:firstColumn="1" w:lastColumn="0" w:oddVBand="0" w:evenVBand="0" w:oddHBand="0" w:evenHBand="0" w:firstRowFirstColumn="0" w:firstRowLastColumn="0" w:lastRowFirstColumn="0" w:lastRowLastColumn="0"/>
            <w:tcW w:w="694" w:type="dxa"/>
            <w:vMerge/>
          </w:tcPr>
          <w:p w14:paraId="2CF55C2D" w14:textId="77777777" w:rsidR="005B7D1D" w:rsidRPr="00A477C8" w:rsidRDefault="005B7D1D">
            <w:pPr>
              <w:pStyle w:val="59"/>
              <w:rPr>
                <w:rFonts w:ascii="Huawei Sans" w:hAnsi="Huawei Sans" w:cs="Huawei Sans"/>
              </w:rPr>
            </w:pPr>
          </w:p>
        </w:tc>
        <w:tc>
          <w:tcPr>
            <w:tcW w:w="1843" w:type="dxa"/>
            <w:vMerge/>
          </w:tcPr>
          <w:p w14:paraId="5BDDE790"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984" w:type="dxa"/>
            <w:vMerge/>
          </w:tcPr>
          <w:p w14:paraId="6B096882"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62FB4454"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pg_log</w:t>
            </w:r>
          </w:p>
        </w:tc>
        <w:tc>
          <w:tcPr>
            <w:tcW w:w="3244" w:type="dxa"/>
          </w:tcPr>
          <w:p w14:paraId="5C792328"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数据库节点实例的运行日志目录。</w:t>
            </w:r>
          </w:p>
        </w:tc>
      </w:tr>
      <w:tr w:rsidR="005B7D1D" w:rsidRPr="00A477C8" w14:paraId="6FBC0CE3" w14:textId="77777777" w:rsidTr="005B7D1D">
        <w:tc>
          <w:tcPr>
            <w:cnfStyle w:val="001000000000" w:firstRow="0" w:lastRow="0" w:firstColumn="1" w:lastColumn="0" w:oddVBand="0" w:evenVBand="0" w:oddHBand="0" w:evenHBand="0" w:firstRowFirstColumn="0" w:firstRowLastColumn="0" w:lastRowFirstColumn="0" w:lastRowLastColumn="0"/>
            <w:tcW w:w="694" w:type="dxa"/>
            <w:vMerge w:val="restart"/>
          </w:tcPr>
          <w:p w14:paraId="6347A912" w14:textId="77777777" w:rsidR="005B7D1D" w:rsidRPr="00A477C8" w:rsidRDefault="00E4767E">
            <w:pPr>
              <w:pStyle w:val="59"/>
              <w:rPr>
                <w:rFonts w:ascii="Huawei Sans" w:hAnsi="Huawei Sans" w:cs="Huawei Sans"/>
              </w:rPr>
            </w:pPr>
            <w:r w:rsidRPr="00A477C8">
              <w:rPr>
                <w:rFonts w:ascii="Huawei Sans" w:hAnsi="Huawei Sans" w:cs="Huawei Sans"/>
              </w:rPr>
              <w:t>4</w:t>
            </w:r>
          </w:p>
        </w:tc>
        <w:tc>
          <w:tcPr>
            <w:tcW w:w="1843" w:type="dxa"/>
            <w:vMerge w:val="restart"/>
          </w:tcPr>
          <w:p w14:paraId="4F2E0622"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集群</w:t>
            </w:r>
            <w:r w:rsidRPr="00A477C8">
              <w:rPr>
                <w:rFonts w:ascii="Huawei Sans" w:hAnsi="Huawei Sans" w:cs="Huawei Sans"/>
              </w:rPr>
              <w:t>openGauss</w:t>
            </w:r>
            <w:r w:rsidRPr="00A477C8">
              <w:rPr>
                <w:rFonts w:ascii="Huawei Sans" w:hAnsi="Huawei Sans" w:cs="Huawei Sans"/>
              </w:rPr>
              <w:t>系统工具目录</w:t>
            </w:r>
          </w:p>
        </w:tc>
        <w:tc>
          <w:tcPr>
            <w:tcW w:w="1984" w:type="dxa"/>
            <w:vMerge w:val="restart"/>
          </w:tcPr>
          <w:p w14:paraId="33AE2417"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/opt/huawei/wisequery</w:t>
            </w:r>
          </w:p>
          <w:p w14:paraId="3AAB42C0"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572C82A9"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script</w:t>
            </w:r>
          </w:p>
        </w:tc>
        <w:tc>
          <w:tcPr>
            <w:tcW w:w="3244" w:type="dxa"/>
          </w:tcPr>
          <w:p w14:paraId="619D6F19"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用于</w:t>
            </w:r>
            <w:r w:rsidRPr="00A477C8">
              <w:rPr>
                <w:rFonts w:ascii="Huawei Sans" w:hAnsi="Huawei Sans" w:cs="Huawei Sans"/>
              </w:rPr>
              <w:t>openGauss</w:t>
            </w:r>
            <w:r w:rsidRPr="00A477C8">
              <w:rPr>
                <w:rFonts w:ascii="Huawei Sans" w:hAnsi="Huawei Sans" w:cs="Huawei Sans"/>
              </w:rPr>
              <w:t>用户进行</w:t>
            </w:r>
            <w:r w:rsidRPr="00A477C8">
              <w:rPr>
                <w:rFonts w:ascii="Huawei Sans" w:hAnsi="Huawei Sans" w:cs="Huawei Sans"/>
              </w:rPr>
              <w:t>openGauss</w:t>
            </w:r>
            <w:r w:rsidRPr="00A477C8">
              <w:rPr>
                <w:rFonts w:ascii="Huawei Sans" w:hAnsi="Huawei Sans" w:cs="Huawei Sans"/>
              </w:rPr>
              <w:t>管理的脚本文件。</w:t>
            </w:r>
          </w:p>
        </w:tc>
      </w:tr>
      <w:tr w:rsidR="005B7D1D" w:rsidRPr="00A477C8" w14:paraId="5BF198C6" w14:textId="77777777" w:rsidTr="005B7D1D">
        <w:tc>
          <w:tcPr>
            <w:cnfStyle w:val="001000000000" w:firstRow="0" w:lastRow="0" w:firstColumn="1" w:lastColumn="0" w:oddVBand="0" w:evenVBand="0" w:oddHBand="0" w:evenHBand="0" w:firstRowFirstColumn="0" w:firstRowLastColumn="0" w:lastRowFirstColumn="0" w:lastRowLastColumn="0"/>
            <w:tcW w:w="694" w:type="dxa"/>
            <w:vMerge/>
          </w:tcPr>
          <w:p w14:paraId="1C475581" w14:textId="77777777" w:rsidR="005B7D1D" w:rsidRPr="00A477C8" w:rsidRDefault="005B7D1D">
            <w:pPr>
              <w:pStyle w:val="59"/>
              <w:rPr>
                <w:rFonts w:ascii="Huawei Sans" w:hAnsi="Huawei Sans" w:cs="Huawei Sans"/>
              </w:rPr>
            </w:pPr>
          </w:p>
        </w:tc>
        <w:tc>
          <w:tcPr>
            <w:tcW w:w="1843" w:type="dxa"/>
            <w:vMerge/>
          </w:tcPr>
          <w:p w14:paraId="77A80536"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984" w:type="dxa"/>
            <w:vMerge/>
          </w:tcPr>
          <w:p w14:paraId="03DCD02C" w14:textId="77777777" w:rsidR="005B7D1D" w:rsidRPr="00A477C8" w:rsidRDefault="005B7D1D">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492ADCA9"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lib</w:t>
            </w:r>
          </w:p>
        </w:tc>
        <w:tc>
          <w:tcPr>
            <w:tcW w:w="3244" w:type="dxa"/>
          </w:tcPr>
          <w:p w14:paraId="0C600D79" w14:textId="77777777" w:rsidR="005B7D1D" w:rsidRPr="00A477C8" w:rsidRDefault="00E4767E">
            <w:pPr>
              <w:pStyle w:val="59"/>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bin</w:t>
            </w:r>
            <w:r w:rsidRPr="00A477C8">
              <w:rPr>
                <w:rFonts w:ascii="Huawei Sans" w:hAnsi="Huawei Sans" w:cs="Huawei Sans"/>
              </w:rPr>
              <w:t>目录下的二进制文件依赖的库文件。</w:t>
            </w:r>
          </w:p>
        </w:tc>
      </w:tr>
    </w:tbl>
    <w:p w14:paraId="5E7EB826" w14:textId="77777777" w:rsidR="005B7D1D" w:rsidRPr="00A477C8" w:rsidRDefault="00E4767E">
      <w:pPr>
        <w:pStyle w:val="2"/>
        <w:rPr>
          <w:rFonts w:ascii="Huawei Sans" w:hAnsi="Huawei Sans"/>
        </w:rPr>
      </w:pPr>
      <w:bookmarkStart w:id="109" w:name="_Toc80620178"/>
      <w:r w:rsidRPr="00A477C8">
        <w:rPr>
          <w:rFonts w:ascii="Huawei Sans" w:hAnsi="Huawei Sans"/>
        </w:rPr>
        <w:t>登录数据库验证结果</w:t>
      </w:r>
      <w:bookmarkEnd w:id="109"/>
    </w:p>
    <w:p w14:paraId="3E6B69F0" w14:textId="367C4BC6" w:rsidR="005B7D1D" w:rsidRPr="00A477C8" w:rsidRDefault="00C754E2">
      <w:pPr>
        <w:pStyle w:val="30"/>
      </w:pPr>
      <w:r w:rsidRPr="00A477C8">
        <w:rPr>
          <w:rFonts w:hint="eastAsia"/>
        </w:rPr>
        <w:t>（可选）</w:t>
      </w:r>
      <w:r w:rsidR="00E4767E" w:rsidRPr="00A477C8">
        <w:rPr>
          <w:rFonts w:hint="eastAsia"/>
        </w:rPr>
        <w:t>在</w:t>
      </w:r>
      <w:r w:rsidR="00E4767E" w:rsidRPr="00A477C8">
        <w:t>数据库主节点</w:t>
      </w:r>
      <w:r w:rsidR="00E4767E" w:rsidRPr="00A477C8">
        <w:rPr>
          <w:rFonts w:hint="eastAsia"/>
        </w:rPr>
        <w:t>服务器上，</w:t>
      </w:r>
      <w:r w:rsidR="00820550" w:rsidRPr="00A477C8">
        <w:t>如果当前不在</w:t>
      </w:r>
      <w:r w:rsidR="00820550" w:rsidRPr="00A477C8">
        <w:rPr>
          <w:rFonts w:hint="eastAsia"/>
        </w:rPr>
        <w:t>o</w:t>
      </w:r>
      <w:r w:rsidR="00820550" w:rsidRPr="00A477C8">
        <w:t>mm</w:t>
      </w:r>
      <w:r w:rsidR="00820550" w:rsidRPr="00A477C8">
        <w:t>用户环境下，请</w:t>
      </w:r>
      <w:r w:rsidR="00820550" w:rsidRPr="00A477C8">
        <w:rPr>
          <w:rFonts w:hint="eastAsia"/>
        </w:rPr>
        <w:t>切换至</w:t>
      </w:r>
      <w:r w:rsidR="00820550" w:rsidRPr="00A477C8">
        <w:t>omm</w:t>
      </w:r>
      <w:r w:rsidR="00820550" w:rsidRPr="00A477C8">
        <w:t>操作系统用户</w:t>
      </w:r>
      <w:r w:rsidR="00820550" w:rsidRPr="00A477C8">
        <w:rPr>
          <w:rFonts w:hint="eastAsia"/>
        </w:rPr>
        <w:t>环境</w:t>
      </w:r>
      <w:r w:rsidR="002C6E94" w:rsidRPr="00A477C8">
        <w:rPr>
          <w:rFonts w:hint="eastAsia"/>
        </w:rPr>
        <w:t>。</w:t>
      </w:r>
    </w:p>
    <w:p w14:paraId="39CBF7C0" w14:textId="4FDFA95D"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script]# </w:t>
      </w:r>
      <w:r w:rsidRPr="00A477C8">
        <w:rPr>
          <w:rFonts w:eastAsia="方正兰亭黑简体"/>
          <w:noProof/>
          <w:snapToGrid w:val="0"/>
          <w:color w:val="C7000B"/>
          <w:shd w:val="pct15" w:color="auto" w:fill="FFFFFF"/>
        </w:rPr>
        <w:t xml:space="preserve">su - omm </w:t>
      </w:r>
    </w:p>
    <w:p w14:paraId="662866DA" w14:textId="77777777" w:rsidR="005B7D1D" w:rsidRPr="00A477C8" w:rsidRDefault="00E4767E">
      <w:pPr>
        <w:pStyle w:val="30"/>
      </w:pPr>
      <w:r w:rsidRPr="00A477C8">
        <w:t>启动数据库服务</w:t>
      </w:r>
      <w:r w:rsidRPr="00A477C8">
        <w:rPr>
          <w:rFonts w:hint="eastAsia"/>
        </w:rPr>
        <w:t>（可选操作，安装完毕后默认启动，如未启动，请按此步骤启动）</w:t>
      </w:r>
      <w:r w:rsidRPr="00A477C8">
        <w:t>。</w:t>
      </w:r>
    </w:p>
    <w:p w14:paraId="36FEB667" w14:textId="77777777" w:rsidR="005B7D1D" w:rsidRPr="00A477C8" w:rsidRDefault="00E4767E" w:rsidP="006F73A1">
      <w:pPr>
        <w:pStyle w:val="1e"/>
      </w:pPr>
      <w:r w:rsidRPr="00A477C8">
        <w:t>启动服务命令：</w:t>
      </w:r>
    </w:p>
    <w:p w14:paraId="64A854E6" w14:textId="6FD86351" w:rsidR="005B7D1D" w:rsidRPr="00A477C8" w:rsidRDefault="00E4767E" w:rsidP="006F73A1">
      <w:pPr>
        <w:pStyle w:val="affffe"/>
        <w:rPr>
          <w:rFonts w:eastAsia="方正兰亭黑简体"/>
          <w:noProof/>
          <w:snapToGrid w:val="0"/>
          <w:color w:val="C7000B"/>
          <w:shd w:val="pct15" w:color="auto" w:fill="FFFFFF"/>
        </w:rPr>
      </w:pPr>
      <w:r w:rsidRPr="00A477C8">
        <w:rPr>
          <w:rFonts w:eastAsia="方正兰亭黑简体"/>
          <w:noProof/>
          <w:snapToGrid w:val="0"/>
          <w:shd w:val="pct15" w:color="auto" w:fill="FFFFFF"/>
        </w:rPr>
        <w:t>[omm@</w:t>
      </w:r>
      <w:r w:rsidR="00383F12" w:rsidRPr="00A477C8">
        <w:rPr>
          <w:rFonts w:eastAsia="方正兰亭黑简体"/>
          <w:noProof/>
          <w:snapToGrid w:val="0"/>
          <w:shd w:val="pct15" w:color="auto" w:fill="FFFFFF"/>
        </w:rPr>
        <w:t>ecs-504</w:t>
      </w:r>
      <w:r w:rsidRPr="00A477C8">
        <w:rPr>
          <w:rFonts w:eastAsia="方正兰亭黑简体"/>
          <w:noProof/>
          <w:snapToGrid w:val="0"/>
          <w:shd w:val="pct15" w:color="auto" w:fill="FFFFFF"/>
        </w:rPr>
        <w:t xml:space="preserve"> ~]$ </w:t>
      </w:r>
      <w:r w:rsidRPr="00A477C8">
        <w:rPr>
          <w:rFonts w:eastAsia="方正兰亭黑简体"/>
          <w:noProof/>
          <w:snapToGrid w:val="0"/>
          <w:color w:val="C7000B"/>
          <w:shd w:val="pct15" w:color="auto" w:fill="FFFFFF"/>
        </w:rPr>
        <w:t>gs_om -t start</w:t>
      </w:r>
    </w:p>
    <w:p w14:paraId="28CDE056"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Starting cluster.</w:t>
      </w:r>
    </w:p>
    <w:p w14:paraId="69800E36" w14:textId="3B668EDB"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w:t>
      </w:r>
    </w:p>
    <w:p w14:paraId="70AE0C40"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Successfully started.</w:t>
      </w:r>
    </w:p>
    <w:p w14:paraId="6018DCE6" w14:textId="77777777" w:rsidR="005B7D1D" w:rsidRPr="00A477C8" w:rsidRDefault="00E4767E" w:rsidP="006F73A1">
      <w:pPr>
        <w:pStyle w:val="1e"/>
      </w:pPr>
      <w:r w:rsidRPr="00A477C8">
        <w:rPr>
          <w:rFonts w:hint="eastAsia"/>
        </w:rPr>
        <w:t>查看</w:t>
      </w:r>
      <w:r w:rsidRPr="00A477C8">
        <w:t>服务</w:t>
      </w:r>
      <w:r w:rsidRPr="00A477C8">
        <w:rPr>
          <w:rFonts w:hint="eastAsia"/>
        </w:rPr>
        <w:t>是否启动</w:t>
      </w:r>
      <w:r w:rsidRPr="00A477C8">
        <w:t>：</w:t>
      </w:r>
    </w:p>
    <w:p w14:paraId="34DF41E4" w14:textId="3A19E29B" w:rsidR="005B7D1D" w:rsidRPr="00A477C8" w:rsidRDefault="00E4767E" w:rsidP="006F73A1">
      <w:pPr>
        <w:pStyle w:val="affffe"/>
        <w:rPr>
          <w:rFonts w:eastAsia="方正兰亭黑简体"/>
          <w:noProof/>
          <w:snapToGrid w:val="0"/>
          <w:color w:val="C7000B"/>
          <w:shd w:val="pct15" w:color="auto" w:fill="FFFFFF"/>
        </w:rPr>
      </w:pPr>
      <w:r w:rsidRPr="00A477C8">
        <w:rPr>
          <w:rFonts w:eastAsia="方正兰亭黑简体"/>
          <w:noProof/>
          <w:snapToGrid w:val="0"/>
          <w:shd w:val="pct15" w:color="auto" w:fill="FFFFFF"/>
        </w:rPr>
        <w:t>[omm@</w:t>
      </w:r>
      <w:r w:rsidR="00383F12" w:rsidRPr="00A477C8">
        <w:rPr>
          <w:rFonts w:eastAsia="方正兰亭黑简体"/>
          <w:noProof/>
          <w:snapToGrid w:val="0"/>
          <w:shd w:val="pct15" w:color="auto" w:fill="FFFFFF"/>
        </w:rPr>
        <w:t>ecs-504</w:t>
      </w:r>
      <w:r w:rsidRPr="00A477C8">
        <w:rPr>
          <w:rFonts w:eastAsia="方正兰亭黑简体"/>
          <w:noProof/>
          <w:snapToGrid w:val="0"/>
          <w:shd w:val="pct15" w:color="auto" w:fill="FFFFFF"/>
        </w:rPr>
        <w:t xml:space="preserve"> ~]$ </w:t>
      </w:r>
      <w:r w:rsidRPr="00A477C8">
        <w:rPr>
          <w:rFonts w:eastAsia="方正兰亭黑简体"/>
          <w:noProof/>
          <w:snapToGrid w:val="0"/>
          <w:color w:val="C7000B"/>
          <w:shd w:val="pct15" w:color="auto" w:fill="FFFFFF"/>
        </w:rPr>
        <w:t>gs_om -t status</w:t>
      </w:r>
    </w:p>
    <w:p w14:paraId="73EF959A"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w:t>
      </w:r>
    </w:p>
    <w:p w14:paraId="494B239D" w14:textId="6BA63061" w:rsidR="005B7D1D" w:rsidRPr="00A477C8" w:rsidRDefault="002C6E94"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cluster_name    : dbCluster</w:t>
      </w:r>
    </w:p>
    <w:p w14:paraId="62A222D0"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lastRenderedPageBreak/>
        <w:t>cluster_state   : Normal</w:t>
      </w:r>
    </w:p>
    <w:p w14:paraId="07020FCA" w14:textId="619AECA0"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redistributing  : No</w:t>
      </w:r>
    </w:p>
    <w:p w14:paraId="75247094"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w:t>
      </w:r>
    </w:p>
    <w:p w14:paraId="1D3FF3FC" w14:textId="77777777" w:rsidR="005B7D1D" w:rsidRPr="00A477C8" w:rsidRDefault="00E4767E">
      <w:pPr>
        <w:pStyle w:val="30"/>
      </w:pPr>
      <w:r w:rsidRPr="00A477C8">
        <w:t>连接数据库。</w:t>
      </w:r>
    </w:p>
    <w:p w14:paraId="397FC1B2" w14:textId="7AC3B124"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[omm@</w:t>
      </w:r>
      <w:r w:rsidR="00383F12" w:rsidRPr="00A477C8">
        <w:rPr>
          <w:rFonts w:eastAsia="方正兰亭黑简体"/>
          <w:noProof/>
          <w:snapToGrid w:val="0"/>
          <w:color w:val="auto"/>
          <w:shd w:val="pct15" w:color="auto" w:fill="FFFFFF"/>
        </w:rPr>
        <w:t>ecs-504</w:t>
      </w:r>
      <w:r w:rsidRPr="00A477C8">
        <w:rPr>
          <w:rFonts w:eastAsia="方正兰亭黑简体"/>
          <w:noProof/>
          <w:snapToGrid w:val="0"/>
          <w:color w:val="auto"/>
          <w:shd w:val="pct15" w:color="auto" w:fill="FFFFFF"/>
        </w:rPr>
        <w:t xml:space="preserve"> ~]$ </w:t>
      </w:r>
      <w:r w:rsidRPr="00A477C8">
        <w:rPr>
          <w:rFonts w:eastAsia="方正兰亭黑简体"/>
          <w:noProof/>
          <w:snapToGrid w:val="0"/>
          <w:color w:val="C00000"/>
          <w:shd w:val="pct15" w:color="auto" w:fill="FFFFFF"/>
        </w:rPr>
        <w:t xml:space="preserve">gsql -d postgres -p 26000 -r </w:t>
      </w:r>
    </w:p>
    <w:p w14:paraId="75369783" w14:textId="77777777" w:rsidR="005B7D1D" w:rsidRPr="00A477C8" w:rsidRDefault="00E4767E" w:rsidP="006F73A1">
      <w:pPr>
        <w:pStyle w:val="1e"/>
      </w:pPr>
      <w:r w:rsidRPr="00A477C8">
        <w:t>当结果显示为如下信息，则表示连接成功。</w:t>
      </w:r>
    </w:p>
    <w:p w14:paraId="33242645" w14:textId="77777777" w:rsidR="001569FF" w:rsidRPr="00A477C8" w:rsidRDefault="001569FF"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gsql ((openGauss 2.0.0 build 38463266) compiled at 2021-04-16 16:11:37 commit 0 last mr  )</w:t>
      </w:r>
    </w:p>
    <w:p w14:paraId="0CDCF5C5" w14:textId="77777777" w:rsidR="001569FF" w:rsidRPr="00A477C8" w:rsidRDefault="001569FF"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Non-SSL connection (SSL connection is recommended when requiring high-security)</w:t>
      </w:r>
    </w:p>
    <w:p w14:paraId="4A5F723A" w14:textId="13CD2BBC" w:rsidR="005B7D1D" w:rsidRPr="00A477C8" w:rsidRDefault="001569FF"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Type "help" for help.</w:t>
      </w:r>
      <w:r w:rsidR="00E4767E" w:rsidRPr="00A477C8">
        <w:rPr>
          <w:rFonts w:eastAsia="方正兰亭黑简体"/>
          <w:noProof/>
          <w:snapToGrid w:val="0"/>
          <w:shd w:val="pct15" w:color="auto" w:fill="FFFFFF"/>
        </w:rPr>
        <w:t xml:space="preserve"> </w:t>
      </w:r>
      <w:r w:rsidR="00E4767E" w:rsidRPr="00A477C8">
        <w:rPr>
          <w:rFonts w:eastAsia="方正兰亭黑简体"/>
          <w:noProof/>
          <w:snapToGrid w:val="0"/>
          <w:shd w:val="pct15" w:color="auto" w:fill="FFFFFF"/>
        </w:rPr>
        <w:br/>
        <w:t xml:space="preserve">postgres=# </w:t>
      </w:r>
    </w:p>
    <w:p w14:paraId="4AADFBCD" w14:textId="7F33DAF9" w:rsidR="005B7D1D" w:rsidRPr="00A477C8" w:rsidRDefault="00E4767E" w:rsidP="006F73A1">
      <w:pPr>
        <w:pStyle w:val="1e"/>
      </w:pPr>
      <w:r w:rsidRPr="00A477C8">
        <w:t>其中，</w:t>
      </w:r>
      <w:r w:rsidRPr="00A477C8">
        <w:t>postgres</w:t>
      </w:r>
      <w:r w:rsidRPr="00A477C8">
        <w:t>为</w:t>
      </w:r>
      <w:r w:rsidRPr="00A477C8">
        <w:t>openGauss</w:t>
      </w:r>
      <w:r w:rsidRPr="00A477C8">
        <w:t>安装完成后默认生成的数据库。初始可以连接到此数据库进行新数据库的创建。</w:t>
      </w:r>
      <w:r w:rsidRPr="00A477C8">
        <w:t>26000</w:t>
      </w:r>
      <w:r w:rsidRPr="00A477C8">
        <w:t>为数据库主节点的端口号，需根据</w:t>
      </w:r>
      <w:r w:rsidRPr="00A477C8">
        <w:t>openGauss</w:t>
      </w:r>
      <w:r w:rsidRPr="00A477C8">
        <w:t>的实际情况做替换。</w:t>
      </w:r>
    </w:p>
    <w:p w14:paraId="0FA1D46C" w14:textId="77777777" w:rsidR="005B7D1D" w:rsidRPr="00A477C8" w:rsidRDefault="00E4767E" w:rsidP="002550E1">
      <w:pPr>
        <w:pStyle w:val="1e"/>
      </w:pPr>
      <w:r w:rsidRPr="00A477C8">
        <w:rPr>
          <w:rFonts w:hint="eastAsia"/>
        </w:rPr>
        <w:t>说明：</w:t>
      </w:r>
    </w:p>
    <w:p w14:paraId="4E5EEAC1" w14:textId="77777777" w:rsidR="005B7D1D" w:rsidRPr="00A477C8" w:rsidRDefault="00E4767E" w:rsidP="006F73A1">
      <w:pPr>
        <w:pStyle w:val="1e"/>
      </w:pPr>
      <w:r w:rsidRPr="00A477C8">
        <w:t>gsql</w:t>
      </w:r>
      <w:r w:rsidRPr="00A477C8">
        <w:t>是</w:t>
      </w:r>
      <w:r w:rsidRPr="00A477C8">
        <w:t>openGauss</w:t>
      </w:r>
      <w:r w:rsidRPr="00A477C8">
        <w:t>数据库提供的命令行方式的数据库连接工具。</w:t>
      </w:r>
    </w:p>
    <w:p w14:paraId="2A60DECF" w14:textId="22F4D2AD" w:rsidR="005B7D1D" w:rsidRPr="00A477C8" w:rsidRDefault="00E4767E">
      <w:pPr>
        <w:pStyle w:val="30"/>
      </w:pPr>
      <w:r w:rsidRPr="00A477C8">
        <w:t>验证第</w:t>
      </w:r>
      <w:r w:rsidRPr="00A477C8">
        <w:fldChar w:fldCharType="begin"/>
      </w:r>
      <w:r w:rsidRPr="00A477C8">
        <w:instrText xml:space="preserve"> REF _Ref67172420 \r \h </w:instrText>
      </w:r>
      <w:r w:rsidR="00A477C8">
        <w:instrText xml:space="preserve"> \* MERGEFORMAT </w:instrText>
      </w:r>
      <w:r w:rsidRPr="00A477C8">
        <w:fldChar w:fldCharType="separate"/>
      </w:r>
      <w:r w:rsidR="008F18A6" w:rsidRPr="00A477C8">
        <w:t xml:space="preserve">3 </w:t>
      </w:r>
      <w:r w:rsidRPr="00A477C8">
        <w:fldChar w:fldCharType="end"/>
      </w:r>
      <w:r w:rsidRPr="00A477C8">
        <w:rPr>
          <w:rFonts w:hint="eastAsia"/>
        </w:rPr>
        <w:t>章</w:t>
      </w:r>
      <w:r w:rsidRPr="00A477C8">
        <w:t>中开发的</w:t>
      </w:r>
      <w:r w:rsidRPr="00A477C8">
        <w:rPr>
          <w:rFonts w:hint="eastAsia"/>
        </w:rPr>
        <w:t>g</w:t>
      </w:r>
      <w:r w:rsidR="00651B09" w:rsidRPr="00A477C8">
        <w:t>au</w:t>
      </w:r>
      <w:r w:rsidRPr="00A477C8">
        <w:t>ss_hello</w:t>
      </w:r>
      <w:r w:rsidRPr="00A477C8">
        <w:t>函数是否新增成功</w:t>
      </w:r>
      <w:r w:rsidRPr="00A477C8">
        <w:rPr>
          <w:rFonts w:hint="eastAsia"/>
        </w:rPr>
        <w:t>。</w:t>
      </w:r>
    </w:p>
    <w:p w14:paraId="615065DE" w14:textId="45F0F520" w:rsidR="005B7D1D" w:rsidRPr="00A477C8" w:rsidRDefault="00E4767E" w:rsidP="006F73A1">
      <w:pPr>
        <w:pStyle w:val="affffe"/>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postgres=#</w:t>
      </w:r>
      <w:r w:rsidR="00651B09" w:rsidRPr="00A477C8">
        <w:rPr>
          <w:rFonts w:eastAsia="方正兰亭黑简体"/>
          <w:noProof/>
          <w:snapToGrid w:val="0"/>
          <w:shd w:val="pct15" w:color="auto" w:fill="FFFFFF"/>
        </w:rPr>
        <w:t xml:space="preserve"> </w:t>
      </w:r>
      <w:r w:rsidR="00E20B5A" w:rsidRPr="00A477C8">
        <w:rPr>
          <w:rFonts w:eastAsia="方正兰亭黑简体"/>
          <w:noProof/>
          <w:snapToGrid w:val="0"/>
          <w:color w:val="C00000"/>
          <w:shd w:val="pct15" w:color="auto" w:fill="FFFFFF"/>
        </w:rPr>
        <w:t>select gauss_hello('openGauss User');</w:t>
      </w:r>
    </w:p>
    <w:p w14:paraId="6460D81A" w14:textId="77777777" w:rsidR="005B7D1D" w:rsidRPr="00A477C8" w:rsidRDefault="00E4767E" w:rsidP="006F73A1">
      <w:pPr>
        <w:pStyle w:val="1e"/>
      </w:pPr>
      <w:r w:rsidRPr="00A477C8">
        <w:rPr>
          <w:rFonts w:hint="eastAsia"/>
        </w:rPr>
        <w:t>成功显示如下：</w:t>
      </w:r>
    </w:p>
    <w:p w14:paraId="724F5135"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noProof/>
          <w:snapToGrid w:val="0"/>
          <w:shd w:val="pct15" w:color="auto" w:fill="FFFFFF"/>
        </w:rPr>
        <w:t>gauss_hello</w:t>
      </w:r>
    </w:p>
    <w:p w14:paraId="67EB5071"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hint="eastAsia"/>
          <w:noProof/>
          <w:snapToGrid w:val="0"/>
          <w:shd w:val="pct15" w:color="auto" w:fill="FFFFFF"/>
        </w:rPr>
        <w:t>-</w:t>
      </w:r>
      <w:r w:rsidRPr="00A477C8">
        <w:rPr>
          <w:rFonts w:eastAsia="方正兰亭黑简体"/>
          <w:noProof/>
          <w:snapToGrid w:val="0"/>
          <w:shd w:val="pct15" w:color="auto" w:fill="FFFFFF"/>
        </w:rPr>
        <w:t>---------------------------------------</w:t>
      </w:r>
    </w:p>
    <w:p w14:paraId="4979F85C" w14:textId="77777777" w:rsidR="005B7D1D" w:rsidRPr="00A477C8" w:rsidRDefault="00E4767E" w:rsidP="006F73A1">
      <w:pPr>
        <w:pStyle w:val="affffe"/>
        <w:rPr>
          <w:rFonts w:eastAsia="方正兰亭黑简体"/>
          <w:noProof/>
          <w:snapToGrid w:val="0"/>
          <w:shd w:val="pct15" w:color="auto" w:fill="FFFFFF"/>
        </w:rPr>
      </w:pPr>
      <w:r w:rsidRPr="00A477C8">
        <w:rPr>
          <w:rFonts w:eastAsia="方正兰亭黑简体" w:hint="eastAsia"/>
          <w:noProof/>
          <w:snapToGrid w:val="0"/>
          <w:shd w:val="pct15" w:color="auto" w:fill="FFFFFF"/>
        </w:rPr>
        <w:t>H</w:t>
      </w:r>
      <w:r w:rsidRPr="00A477C8">
        <w:rPr>
          <w:rFonts w:eastAsia="方正兰亭黑简体"/>
          <w:noProof/>
          <w:snapToGrid w:val="0"/>
          <w:shd w:val="pct15" w:color="auto" w:fill="FFFFFF"/>
        </w:rPr>
        <w:t>ello, openGauss User</w:t>
      </w:r>
    </w:p>
    <w:p w14:paraId="2D41E5F8" w14:textId="77777777" w:rsidR="005B7D1D" w:rsidRPr="00A477C8" w:rsidRDefault="00E4767E" w:rsidP="006F73A1">
      <w:pPr>
        <w:pStyle w:val="1e"/>
      </w:pPr>
      <w:r w:rsidRPr="00A477C8">
        <w:t>本实验结束。</w:t>
      </w:r>
    </w:p>
    <w:p w14:paraId="158FCD7B" w14:textId="48CAB62C" w:rsidR="00792EAE" w:rsidRPr="00A477C8" w:rsidRDefault="00792EAE">
      <w:pPr>
        <w:topLinePunct w:val="0"/>
        <w:adjustRightInd/>
        <w:snapToGrid/>
        <w:spacing w:before="0" w:after="0" w:line="240" w:lineRule="auto"/>
        <w:ind w:left="0"/>
        <w:rPr>
          <w:rFonts w:ascii="Huawei Sans" w:eastAsia="方正兰亭黑简体" w:hAnsi="Huawei Sans" w:cs="Huawei Sans"/>
          <w:color w:val="000000"/>
          <w:sz w:val="21"/>
          <w:szCs w:val="21"/>
          <w:shd w:val="clear" w:color="auto" w:fill="FFFFFF"/>
        </w:rPr>
      </w:pPr>
      <w:r w:rsidRPr="00A477C8">
        <w:rPr>
          <w:rFonts w:ascii="Huawei Sans" w:eastAsia="方正兰亭黑简体" w:hAnsi="Huawei Sans"/>
        </w:rPr>
        <w:br w:type="page"/>
      </w:r>
    </w:p>
    <w:p w14:paraId="54202D37" w14:textId="77777777" w:rsidR="005B7D1D" w:rsidRPr="00A477C8" w:rsidRDefault="00E4767E" w:rsidP="006C688E">
      <w:pPr>
        <w:pStyle w:val="1"/>
        <w:numPr>
          <w:ilvl w:val="0"/>
          <w:numId w:val="0"/>
        </w:numPr>
        <w:ind w:right="442"/>
      </w:pPr>
      <w:bookmarkStart w:id="110" w:name="_附录一：Linux操作系统相关命令_1"/>
      <w:bookmarkStart w:id="111" w:name="_Toc80620179"/>
      <w:bookmarkEnd w:id="110"/>
      <w:r w:rsidRPr="00A477C8">
        <w:lastRenderedPageBreak/>
        <w:t>附录</w:t>
      </w:r>
      <w:proofErr w:type="gramStart"/>
      <w:r w:rsidRPr="00A477C8">
        <w:t>一</w:t>
      </w:r>
      <w:proofErr w:type="gramEnd"/>
      <w:r w:rsidRPr="00A477C8">
        <w:rPr>
          <w:rFonts w:hint="eastAsia"/>
        </w:rPr>
        <w:t>：</w:t>
      </w:r>
      <w:r w:rsidRPr="00A477C8">
        <w:t>Linux</w:t>
      </w:r>
      <w:r w:rsidRPr="00A477C8">
        <w:t>操作系统相关命令</w:t>
      </w:r>
      <w:bookmarkEnd w:id="111"/>
    </w:p>
    <w:p w14:paraId="717373D0" w14:textId="77777777" w:rsidR="005B7D1D" w:rsidRPr="00A477C8" w:rsidRDefault="00E4767E" w:rsidP="006F73A1">
      <w:pPr>
        <w:pStyle w:val="1e"/>
      </w:pPr>
      <w:r w:rsidRPr="00A477C8">
        <w:t>Linux</w:t>
      </w:r>
      <w:r w:rsidRPr="00A477C8">
        <w:t>中的命令格式为：</w:t>
      </w:r>
      <w:r w:rsidRPr="00A477C8">
        <w:t xml:space="preserve">command [options] [arguments] </w:t>
      </w:r>
      <w:r w:rsidRPr="00A477C8">
        <w:t>中括号表示可选的，即有些命令不需要选项也不需要参数，但有的命令在运行时需要多个选项或参数。</w:t>
      </w:r>
    </w:p>
    <w:p w14:paraId="752EF4C9" w14:textId="77777777" w:rsidR="005B7D1D" w:rsidRPr="00A477C8" w:rsidRDefault="00E4767E" w:rsidP="009A183E">
      <w:pPr>
        <w:pStyle w:val="49"/>
        <w:numPr>
          <w:ilvl w:val="0"/>
          <w:numId w:val="16"/>
        </w:numPr>
        <w:tabs>
          <w:tab w:val="clear" w:pos="2126"/>
        </w:tabs>
        <w:adjustRightInd/>
        <w:ind w:left="1866"/>
        <w:rPr>
          <w:rFonts w:cs="Huawei Sans"/>
          <w:noProof/>
          <w:kern w:val="0"/>
          <w:szCs w:val="20"/>
        </w:rPr>
      </w:pPr>
      <w:r w:rsidRPr="00A477C8">
        <w:rPr>
          <w:rFonts w:cs="Huawei Sans"/>
          <w:noProof/>
          <w:kern w:val="0"/>
          <w:szCs w:val="20"/>
        </w:rPr>
        <w:t>options(</w:t>
      </w:r>
      <w:r w:rsidRPr="00A477C8">
        <w:rPr>
          <w:rFonts w:cs="Huawei Sans"/>
          <w:noProof/>
          <w:kern w:val="0"/>
          <w:szCs w:val="20"/>
        </w:rPr>
        <w:t>选项</w:t>
      </w:r>
      <w:r w:rsidRPr="00A477C8">
        <w:rPr>
          <w:rFonts w:cs="Huawei Sans"/>
          <w:noProof/>
          <w:kern w:val="0"/>
          <w:szCs w:val="20"/>
        </w:rPr>
        <w:t>)</w:t>
      </w:r>
      <w:r w:rsidRPr="00A477C8">
        <w:rPr>
          <w:rFonts w:cs="Huawei Sans"/>
          <w:noProof/>
          <w:kern w:val="0"/>
          <w:szCs w:val="20"/>
        </w:rPr>
        <w:t>：选项是调整命令执行行为的开关，选项的不同决定了命令的显示结果不同。</w:t>
      </w:r>
    </w:p>
    <w:p w14:paraId="11F67B2B" w14:textId="77777777" w:rsidR="009A183E" w:rsidRPr="00A477C8" w:rsidRDefault="00E4767E" w:rsidP="009A183E">
      <w:pPr>
        <w:pStyle w:val="49"/>
        <w:numPr>
          <w:ilvl w:val="0"/>
          <w:numId w:val="16"/>
        </w:numPr>
        <w:tabs>
          <w:tab w:val="clear" w:pos="2126"/>
        </w:tabs>
        <w:adjustRightInd/>
        <w:ind w:left="1866"/>
        <w:rPr>
          <w:rFonts w:cs="Huawei Sans"/>
          <w:noProof/>
          <w:kern w:val="0"/>
          <w:szCs w:val="20"/>
        </w:rPr>
      </w:pPr>
      <w:r w:rsidRPr="00A477C8">
        <w:rPr>
          <w:rFonts w:cs="Huawei Sans"/>
          <w:noProof/>
          <w:kern w:val="0"/>
          <w:szCs w:val="20"/>
        </w:rPr>
        <w:t>agruments</w:t>
      </w:r>
      <w:r w:rsidRPr="00A477C8">
        <w:rPr>
          <w:rFonts w:cs="Huawei Sans" w:hint="eastAsia"/>
          <w:noProof/>
          <w:kern w:val="0"/>
          <w:szCs w:val="20"/>
        </w:rPr>
        <w:t>(</w:t>
      </w:r>
      <w:r w:rsidRPr="00A477C8">
        <w:rPr>
          <w:rFonts w:cs="Huawei Sans"/>
          <w:noProof/>
          <w:kern w:val="0"/>
          <w:szCs w:val="20"/>
        </w:rPr>
        <w:t>参数</w:t>
      </w:r>
      <w:r w:rsidRPr="00A477C8">
        <w:rPr>
          <w:rFonts w:cs="Huawei Sans" w:hint="eastAsia"/>
          <w:noProof/>
          <w:kern w:val="0"/>
          <w:szCs w:val="20"/>
        </w:rPr>
        <w:t>)</w:t>
      </w:r>
      <w:r w:rsidRPr="00A477C8">
        <w:rPr>
          <w:rFonts w:cs="Huawei Sans"/>
          <w:noProof/>
          <w:kern w:val="0"/>
          <w:szCs w:val="20"/>
        </w:rPr>
        <w:t>：参数是指命令的作用对象。</w:t>
      </w:r>
    </w:p>
    <w:p w14:paraId="37DFCF27" w14:textId="77777777" w:rsidR="009A183E" w:rsidRPr="00A477C8" w:rsidRDefault="009A183E" w:rsidP="009A183E">
      <w:pPr>
        <w:pStyle w:val="2"/>
        <w:rPr>
          <w:rFonts w:ascii="Huawei Sans" w:hAnsi="Huawei Sans"/>
        </w:rPr>
      </w:pPr>
      <w:bookmarkStart w:id="112" w:name="_Toc51057483"/>
      <w:bookmarkStart w:id="113" w:name="_Toc51141514"/>
      <w:bookmarkStart w:id="114" w:name="_Toc51330010"/>
      <w:bookmarkStart w:id="115" w:name="_Toc53415138"/>
      <w:bookmarkStart w:id="116" w:name="_Toc65486988"/>
      <w:bookmarkStart w:id="117" w:name="_Toc69742823"/>
      <w:bookmarkStart w:id="118" w:name="_Toc74644315"/>
      <w:bookmarkStart w:id="119" w:name="_Toc78182508"/>
      <w:bookmarkStart w:id="120" w:name="_Toc78277400"/>
      <w:bookmarkStart w:id="121" w:name="_Toc80609131"/>
      <w:bookmarkStart w:id="122" w:name="_Toc80620180"/>
      <w:r w:rsidRPr="00A477C8">
        <w:rPr>
          <w:rFonts w:ascii="Huawei Sans" w:hAnsi="Huawei Sans"/>
        </w:rPr>
        <w:t>vi/vim</w:t>
      </w:r>
      <w:bookmarkEnd w:id="112"/>
      <w:bookmarkEnd w:id="113"/>
      <w:bookmarkEnd w:id="114"/>
      <w:bookmarkEnd w:id="115"/>
      <w:bookmarkEnd w:id="116"/>
      <w:bookmarkEnd w:id="117"/>
      <w:bookmarkEnd w:id="118"/>
      <w:bookmarkEnd w:id="119"/>
      <w:bookmarkEnd w:id="120"/>
      <w:bookmarkEnd w:id="121"/>
      <w:bookmarkEnd w:id="122"/>
    </w:p>
    <w:p w14:paraId="201ADD4B" w14:textId="77777777" w:rsidR="009A183E" w:rsidRPr="00A477C8" w:rsidRDefault="009A183E" w:rsidP="009A183E">
      <w:pPr>
        <w:pStyle w:val="1e"/>
      </w:pPr>
      <w:r w:rsidRPr="00A477C8">
        <w:t>文本编辑器，若文件存在则是编辑，若不存在则是创建并编辑文本。</w:t>
      </w:r>
    </w:p>
    <w:p w14:paraId="41A83CB8" w14:textId="77777777" w:rsidR="009A183E" w:rsidRPr="00A477C8" w:rsidRDefault="009A183E" w:rsidP="009A183E">
      <w:pPr>
        <w:pStyle w:val="1e"/>
      </w:pPr>
      <w:r w:rsidRPr="00A477C8">
        <w:t>命令语法：</w:t>
      </w:r>
    </w:p>
    <w:p w14:paraId="6E2E3AB4" w14:textId="77777777" w:rsidR="009A183E" w:rsidRPr="00A477C8" w:rsidRDefault="009A183E" w:rsidP="009A183E">
      <w:pPr>
        <w:pStyle w:val="affffe"/>
        <w:rPr>
          <w:rFonts w:eastAsia="方正兰亭黑简体"/>
          <w:lang w:eastAsia="zh-CN"/>
        </w:rPr>
      </w:pPr>
      <w:r w:rsidRPr="00A477C8">
        <w:rPr>
          <w:rFonts w:eastAsia="方正兰亭黑简体"/>
          <w:lang w:eastAsia="zh-CN"/>
        </w:rPr>
        <w:t>vim  [</w:t>
      </w:r>
      <w:r w:rsidRPr="00A477C8">
        <w:rPr>
          <w:rFonts w:eastAsia="方正兰亭黑简体"/>
          <w:lang w:eastAsia="zh-CN"/>
        </w:rPr>
        <w:t>参数</w:t>
      </w:r>
      <w:r w:rsidRPr="00A477C8">
        <w:rPr>
          <w:rFonts w:eastAsia="方正兰亭黑简体"/>
          <w:lang w:eastAsia="zh-CN"/>
        </w:rPr>
        <w:t>]</w:t>
      </w:r>
    </w:p>
    <w:p w14:paraId="7E8EFFC0" w14:textId="77777777" w:rsidR="009A183E" w:rsidRPr="00A477C8" w:rsidRDefault="009A183E" w:rsidP="009A183E">
      <w:pPr>
        <w:pStyle w:val="1e"/>
      </w:pPr>
      <w:r w:rsidRPr="00A477C8">
        <w:t>参数说明：</w:t>
      </w:r>
      <w:r w:rsidRPr="00A477C8">
        <w:rPr>
          <w:rFonts w:hint="eastAsia"/>
        </w:rPr>
        <w:t>可编辑的</w:t>
      </w:r>
      <w:r w:rsidRPr="00A477C8">
        <w:t>文件名。</w:t>
      </w:r>
    </w:p>
    <w:p w14:paraId="4EF66C66" w14:textId="77777777" w:rsidR="009A183E" w:rsidRPr="00A477C8" w:rsidRDefault="009A183E" w:rsidP="009A183E">
      <w:pPr>
        <w:pStyle w:val="1e"/>
      </w:pPr>
      <w:r w:rsidRPr="00A477C8">
        <w:t>命令示例：</w:t>
      </w:r>
    </w:p>
    <w:p w14:paraId="5EA96470" w14:textId="77777777" w:rsidR="009A183E" w:rsidRPr="00A477C8" w:rsidRDefault="009A183E" w:rsidP="009A183E">
      <w:pPr>
        <w:pStyle w:val="49"/>
        <w:tabs>
          <w:tab w:val="clear" w:pos="2126"/>
        </w:tabs>
        <w:ind w:left="1441"/>
      </w:pPr>
      <w:r w:rsidRPr="00A477C8">
        <w:t>编辑名为</w:t>
      </w:r>
      <w:r w:rsidRPr="00A477C8">
        <w:t>clusterconfig</w:t>
      </w:r>
      <w:r w:rsidRPr="00A477C8">
        <w:t>的</w:t>
      </w:r>
      <w:r w:rsidRPr="00A477C8">
        <w:t>xml</w:t>
      </w:r>
      <w:r w:rsidRPr="00A477C8">
        <w:t>文本：</w:t>
      </w:r>
    </w:p>
    <w:p w14:paraId="237EFF4C" w14:textId="77777777" w:rsidR="009A183E" w:rsidRPr="00A477C8" w:rsidRDefault="009A183E" w:rsidP="009A183E">
      <w:pPr>
        <w:pStyle w:val="affffe"/>
        <w:rPr>
          <w:rFonts w:eastAsia="方正兰亭黑简体"/>
        </w:rPr>
      </w:pPr>
      <w:r w:rsidRPr="00A477C8">
        <w:rPr>
          <w:rFonts w:eastAsia="方正兰亭黑简体"/>
        </w:rPr>
        <w:t>vim clusterconfig.xml</w:t>
      </w:r>
    </w:p>
    <w:p w14:paraId="5A14BB95" w14:textId="77777777" w:rsidR="009A183E" w:rsidRPr="00A477C8" w:rsidRDefault="009A183E" w:rsidP="009A183E">
      <w:pPr>
        <w:pStyle w:val="1e"/>
      </w:pPr>
      <w:r w:rsidRPr="00A477C8">
        <w:t>注：</w:t>
      </w:r>
    </w:p>
    <w:p w14:paraId="686D2D13" w14:textId="77777777" w:rsidR="009A183E" w:rsidRPr="00A477C8" w:rsidRDefault="009A183E" w:rsidP="009A183E">
      <w:pPr>
        <w:pStyle w:val="1e"/>
      </w:pPr>
      <w:r w:rsidRPr="00A477C8">
        <w:t>vim</w:t>
      </w:r>
      <w:r w:rsidRPr="00A477C8">
        <w:t>编辑器有以下三种模式：</w:t>
      </w:r>
    </w:p>
    <w:p w14:paraId="3F672BF6" w14:textId="77777777" w:rsidR="009A183E" w:rsidRPr="00A477C8" w:rsidRDefault="009A183E" w:rsidP="009A183E">
      <w:pPr>
        <w:pStyle w:val="49"/>
        <w:tabs>
          <w:tab w:val="clear" w:pos="2126"/>
        </w:tabs>
        <w:ind w:left="1441"/>
      </w:pPr>
      <w:r w:rsidRPr="00A477C8">
        <w:t>正常模式：其它模式下按</w:t>
      </w:r>
      <w:r w:rsidRPr="00A477C8">
        <w:t>Esc</w:t>
      </w:r>
      <w:r w:rsidRPr="00A477C8">
        <w:t>或</w:t>
      </w:r>
      <w:r w:rsidRPr="00A477C8">
        <w:t>Ctrl+[</w:t>
      </w:r>
      <w:r w:rsidRPr="00A477C8">
        <w:t>进入，左下角显示文件名或为空。</w:t>
      </w:r>
    </w:p>
    <w:p w14:paraId="740E5215" w14:textId="77777777" w:rsidR="009A183E" w:rsidRPr="00A477C8" w:rsidRDefault="009A183E" w:rsidP="009A183E">
      <w:pPr>
        <w:pStyle w:val="49"/>
        <w:tabs>
          <w:tab w:val="clear" w:pos="2126"/>
        </w:tabs>
        <w:ind w:left="1441"/>
      </w:pPr>
      <w:r w:rsidRPr="00A477C8">
        <w:t>插入模式：正常模式下按</w:t>
      </w:r>
      <w:r w:rsidRPr="00A477C8">
        <w:t>i</w:t>
      </w:r>
      <w:r w:rsidRPr="00A477C8">
        <w:t>键进入，左下角显示</w:t>
      </w:r>
      <w:r w:rsidRPr="00A477C8">
        <w:t>--INSERT--</w:t>
      </w:r>
      <w:r w:rsidRPr="00A477C8">
        <w:t>。</w:t>
      </w:r>
    </w:p>
    <w:p w14:paraId="646FE809" w14:textId="77777777" w:rsidR="009A183E" w:rsidRPr="00A477C8" w:rsidRDefault="009A183E" w:rsidP="009A183E">
      <w:pPr>
        <w:pStyle w:val="49"/>
        <w:tabs>
          <w:tab w:val="clear" w:pos="2126"/>
        </w:tabs>
        <w:ind w:left="1441"/>
      </w:pPr>
      <w:r w:rsidRPr="00A477C8">
        <w:t>可视模式：正常模式下按</w:t>
      </w:r>
      <w:r w:rsidRPr="00A477C8">
        <w:t>v</w:t>
      </w:r>
      <w:r w:rsidRPr="00A477C8">
        <w:t>键进入，左下角显示</w:t>
      </w:r>
      <w:r w:rsidRPr="00A477C8">
        <w:t>--VISUAL--</w:t>
      </w:r>
      <w:r w:rsidRPr="00A477C8">
        <w:t>。</w:t>
      </w:r>
    </w:p>
    <w:p w14:paraId="34259D94" w14:textId="77777777" w:rsidR="009A183E" w:rsidRPr="00A477C8" w:rsidRDefault="009A183E" w:rsidP="009A183E">
      <w:pPr>
        <w:pStyle w:val="1e"/>
      </w:pPr>
      <w:r w:rsidRPr="00A477C8">
        <w:t>退出命令（正常模式下）：</w:t>
      </w:r>
    </w:p>
    <w:p w14:paraId="221AF75B" w14:textId="77777777" w:rsidR="009A183E" w:rsidRPr="00A477C8" w:rsidRDefault="009A183E" w:rsidP="009A183E">
      <w:pPr>
        <w:pStyle w:val="49"/>
        <w:tabs>
          <w:tab w:val="clear" w:pos="2126"/>
        </w:tabs>
        <w:ind w:left="1441"/>
      </w:pPr>
      <w:r w:rsidRPr="00A477C8">
        <w:t xml:space="preserve">:wq </w:t>
      </w:r>
      <w:r w:rsidRPr="00A477C8">
        <w:t>保存并退出。</w:t>
      </w:r>
    </w:p>
    <w:p w14:paraId="7F90278F" w14:textId="77777777" w:rsidR="009A183E" w:rsidRPr="00A477C8" w:rsidRDefault="009A183E" w:rsidP="009A183E">
      <w:pPr>
        <w:pStyle w:val="49"/>
        <w:tabs>
          <w:tab w:val="clear" w:pos="2126"/>
        </w:tabs>
        <w:ind w:left="1441"/>
      </w:pPr>
      <w:proofErr w:type="gramStart"/>
      <w:r w:rsidRPr="00A477C8">
        <w:t>:q</w:t>
      </w:r>
      <w:proofErr w:type="gramEnd"/>
      <w:r w:rsidRPr="00A477C8">
        <w:t xml:space="preserve">! </w:t>
      </w:r>
      <w:r w:rsidRPr="00A477C8">
        <w:t>强制退出并忽略所有更改。</w:t>
      </w:r>
    </w:p>
    <w:p w14:paraId="584AA06B" w14:textId="77777777" w:rsidR="009A183E" w:rsidRPr="00A477C8" w:rsidRDefault="009A183E" w:rsidP="009A183E">
      <w:pPr>
        <w:pStyle w:val="49"/>
        <w:tabs>
          <w:tab w:val="clear" w:pos="2126"/>
        </w:tabs>
        <w:ind w:left="1441"/>
      </w:pPr>
      <w:proofErr w:type="gramStart"/>
      <w:r w:rsidRPr="00A477C8">
        <w:t>:e</w:t>
      </w:r>
      <w:proofErr w:type="gramEnd"/>
      <w:r w:rsidRPr="00A477C8">
        <w:t xml:space="preserve">! </w:t>
      </w:r>
      <w:r w:rsidRPr="00A477C8">
        <w:t>放弃所有修改，并打开原有文件。</w:t>
      </w:r>
    </w:p>
    <w:p w14:paraId="41F9124C" w14:textId="77777777" w:rsidR="009A183E" w:rsidRPr="00A477C8" w:rsidRDefault="009A183E" w:rsidP="009A183E">
      <w:pPr>
        <w:pStyle w:val="2"/>
        <w:rPr>
          <w:rFonts w:ascii="Huawei Sans" w:hAnsi="Huawei Sans"/>
        </w:rPr>
      </w:pPr>
      <w:bookmarkStart w:id="123" w:name="_Toc51057484"/>
      <w:bookmarkStart w:id="124" w:name="_Toc51141515"/>
      <w:bookmarkStart w:id="125" w:name="_Toc51330011"/>
      <w:bookmarkStart w:id="126" w:name="_Toc53415139"/>
      <w:bookmarkStart w:id="127" w:name="_Toc65486989"/>
      <w:bookmarkStart w:id="128" w:name="_Toc69742824"/>
      <w:bookmarkStart w:id="129" w:name="_Toc74644316"/>
      <w:bookmarkStart w:id="130" w:name="_Toc78182509"/>
      <w:bookmarkStart w:id="131" w:name="_Toc78277401"/>
      <w:bookmarkStart w:id="132" w:name="_Toc80609132"/>
      <w:bookmarkStart w:id="133" w:name="_Toc80620181"/>
      <w:r w:rsidRPr="00A477C8">
        <w:rPr>
          <w:rFonts w:ascii="Huawei Sans" w:hAnsi="Huawei Sans"/>
        </w:rPr>
        <w:t>cd</w:t>
      </w:r>
      <w:bookmarkEnd w:id="123"/>
      <w:bookmarkEnd w:id="124"/>
      <w:bookmarkEnd w:id="125"/>
      <w:bookmarkEnd w:id="126"/>
      <w:bookmarkEnd w:id="127"/>
      <w:bookmarkEnd w:id="128"/>
      <w:bookmarkEnd w:id="129"/>
      <w:bookmarkEnd w:id="130"/>
      <w:bookmarkEnd w:id="131"/>
      <w:bookmarkEnd w:id="132"/>
      <w:bookmarkEnd w:id="133"/>
    </w:p>
    <w:p w14:paraId="0B3FB6E5" w14:textId="77777777" w:rsidR="009A183E" w:rsidRPr="00A477C8" w:rsidRDefault="009A183E" w:rsidP="009A183E">
      <w:pPr>
        <w:pStyle w:val="1e"/>
      </w:pPr>
      <w:r w:rsidRPr="00A477C8">
        <w:t>显示当前目录的名称，或切换当前的目录（打开指定目录）。</w:t>
      </w:r>
    </w:p>
    <w:p w14:paraId="26581508" w14:textId="77777777" w:rsidR="009A183E" w:rsidRPr="00A477C8" w:rsidRDefault="009A183E" w:rsidP="009A183E">
      <w:pPr>
        <w:pStyle w:val="1e"/>
      </w:pPr>
      <w:r w:rsidRPr="00A477C8">
        <w:lastRenderedPageBreak/>
        <w:t>命令语法：</w:t>
      </w:r>
    </w:p>
    <w:p w14:paraId="1C2BA355" w14:textId="77777777" w:rsidR="009A183E" w:rsidRPr="00A477C8" w:rsidRDefault="009A183E" w:rsidP="009A183E">
      <w:pPr>
        <w:pStyle w:val="affffe"/>
        <w:rPr>
          <w:rFonts w:eastAsia="方正兰亭黑简体"/>
          <w:lang w:eastAsia="zh-CN"/>
        </w:rPr>
      </w:pPr>
      <w:r w:rsidRPr="00A477C8">
        <w:rPr>
          <w:rFonts w:eastAsia="方正兰亭黑简体"/>
          <w:lang w:eastAsia="zh-CN"/>
        </w:rPr>
        <w:t>cd [</w:t>
      </w:r>
      <w:r w:rsidRPr="00A477C8">
        <w:rPr>
          <w:rFonts w:eastAsia="方正兰亭黑简体"/>
          <w:lang w:eastAsia="zh-CN"/>
        </w:rPr>
        <w:t>参数</w:t>
      </w:r>
      <w:r w:rsidRPr="00A477C8">
        <w:rPr>
          <w:rFonts w:eastAsia="方正兰亭黑简体"/>
          <w:lang w:eastAsia="zh-CN"/>
        </w:rPr>
        <w:t>]</w:t>
      </w:r>
    </w:p>
    <w:p w14:paraId="5125BC09" w14:textId="77777777" w:rsidR="009A183E" w:rsidRPr="00A477C8" w:rsidRDefault="009A183E" w:rsidP="009A183E">
      <w:pPr>
        <w:pStyle w:val="1e"/>
      </w:pPr>
      <w:r w:rsidRPr="00A477C8">
        <w:t>参数说明：</w:t>
      </w:r>
    </w:p>
    <w:p w14:paraId="2FAB7C0A" w14:textId="77777777" w:rsidR="009A183E" w:rsidRPr="00A477C8" w:rsidRDefault="009A183E" w:rsidP="009A183E">
      <w:pPr>
        <w:pStyle w:val="49"/>
        <w:tabs>
          <w:tab w:val="clear" w:pos="2126"/>
        </w:tabs>
        <w:ind w:left="1441"/>
      </w:pPr>
      <w:r w:rsidRPr="00A477C8">
        <w:t>无参数</w:t>
      </w:r>
      <w:r w:rsidRPr="00A477C8">
        <w:rPr>
          <w:rFonts w:hint="eastAsia"/>
        </w:rPr>
        <w:t>：</w:t>
      </w:r>
      <w:r w:rsidRPr="00A477C8">
        <w:t>切换用户当前目录。</w:t>
      </w:r>
    </w:p>
    <w:p w14:paraId="60C24C25" w14:textId="77777777" w:rsidR="009A183E" w:rsidRPr="00A477C8" w:rsidRDefault="009A183E" w:rsidP="009A183E">
      <w:pPr>
        <w:pStyle w:val="49"/>
        <w:tabs>
          <w:tab w:val="clear" w:pos="2126"/>
        </w:tabs>
        <w:ind w:left="1441"/>
      </w:pPr>
      <w:r w:rsidRPr="00A477C8">
        <w:t xml:space="preserve">. </w:t>
      </w:r>
      <w:r w:rsidRPr="00A477C8">
        <w:rPr>
          <w:rFonts w:hint="eastAsia"/>
        </w:rPr>
        <w:t>：</w:t>
      </w:r>
      <w:r w:rsidRPr="00A477C8">
        <w:t>表示当前目录</w:t>
      </w:r>
      <w:r w:rsidRPr="00A477C8">
        <w:rPr>
          <w:rFonts w:hint="eastAsia"/>
        </w:rPr>
        <w:t>。</w:t>
      </w:r>
    </w:p>
    <w:p w14:paraId="18F01058" w14:textId="77777777" w:rsidR="009A183E" w:rsidRPr="00A477C8" w:rsidRDefault="009A183E" w:rsidP="009A183E">
      <w:pPr>
        <w:pStyle w:val="49"/>
        <w:tabs>
          <w:tab w:val="clear" w:pos="2126"/>
        </w:tabs>
        <w:ind w:left="1441"/>
      </w:pPr>
      <w:r w:rsidRPr="00A477C8">
        <w:t xml:space="preserve">.. </w:t>
      </w:r>
      <w:r w:rsidRPr="00A477C8">
        <w:rPr>
          <w:rFonts w:hint="eastAsia"/>
        </w:rPr>
        <w:t>：</w:t>
      </w:r>
      <w:r w:rsidRPr="00A477C8">
        <w:t>表示上一级目录</w:t>
      </w:r>
      <w:r w:rsidRPr="00A477C8">
        <w:rPr>
          <w:rFonts w:hint="eastAsia"/>
        </w:rPr>
        <w:t>。</w:t>
      </w:r>
    </w:p>
    <w:p w14:paraId="4CAFBED5" w14:textId="77777777" w:rsidR="009A183E" w:rsidRPr="00A477C8" w:rsidRDefault="009A183E" w:rsidP="009A183E">
      <w:pPr>
        <w:pStyle w:val="49"/>
        <w:tabs>
          <w:tab w:val="clear" w:pos="2126"/>
        </w:tabs>
        <w:ind w:left="1441"/>
      </w:pPr>
      <w:r w:rsidRPr="00A477C8">
        <w:t xml:space="preserve">~ </w:t>
      </w:r>
      <w:r w:rsidRPr="00A477C8">
        <w:rPr>
          <w:rFonts w:hint="eastAsia"/>
        </w:rPr>
        <w:t>：</w:t>
      </w:r>
      <w:r w:rsidRPr="00A477C8">
        <w:t>表示</w:t>
      </w:r>
      <w:r w:rsidRPr="00A477C8">
        <w:t>home</w:t>
      </w:r>
      <w:r w:rsidRPr="00A477C8">
        <w:t>目录</w:t>
      </w:r>
      <w:r w:rsidRPr="00A477C8">
        <w:rPr>
          <w:rFonts w:hint="eastAsia"/>
        </w:rPr>
        <w:t>。</w:t>
      </w:r>
    </w:p>
    <w:p w14:paraId="0D38DA6F" w14:textId="77777777" w:rsidR="009A183E" w:rsidRPr="00A477C8" w:rsidRDefault="009A183E" w:rsidP="009A183E">
      <w:pPr>
        <w:pStyle w:val="49"/>
        <w:tabs>
          <w:tab w:val="clear" w:pos="2126"/>
        </w:tabs>
        <w:ind w:left="1441"/>
      </w:pPr>
      <w:r w:rsidRPr="00A477C8">
        <w:t xml:space="preserve">/ </w:t>
      </w:r>
      <w:r w:rsidRPr="00A477C8">
        <w:rPr>
          <w:rFonts w:hint="eastAsia"/>
        </w:rPr>
        <w:t>：</w:t>
      </w:r>
      <w:r w:rsidRPr="00A477C8">
        <w:t>表示根目录。</w:t>
      </w:r>
    </w:p>
    <w:p w14:paraId="59207AC3" w14:textId="77777777" w:rsidR="009A183E" w:rsidRPr="00A477C8" w:rsidRDefault="009A183E" w:rsidP="009A183E">
      <w:pPr>
        <w:pStyle w:val="1e"/>
      </w:pPr>
      <w:r w:rsidRPr="00A477C8">
        <w:t>命令示例：</w:t>
      </w:r>
    </w:p>
    <w:p w14:paraId="4E126BA6" w14:textId="77777777" w:rsidR="009A183E" w:rsidRPr="00A477C8" w:rsidRDefault="009A183E" w:rsidP="009A183E">
      <w:pPr>
        <w:pStyle w:val="49"/>
        <w:tabs>
          <w:tab w:val="clear" w:pos="2126"/>
        </w:tabs>
        <w:ind w:left="1441"/>
      </w:pPr>
      <w:r w:rsidRPr="00A477C8">
        <w:t>切换到</w:t>
      </w:r>
      <w:r w:rsidRPr="00A477C8">
        <w:t>usr</w:t>
      </w:r>
      <w:r w:rsidRPr="00A477C8">
        <w:t>目录下的</w:t>
      </w:r>
      <w:r w:rsidRPr="00A477C8">
        <w:t>bin</w:t>
      </w:r>
      <w:r w:rsidRPr="00A477C8">
        <w:t>目录中</w:t>
      </w:r>
      <w:r w:rsidRPr="00A477C8">
        <w:rPr>
          <w:rFonts w:hint="eastAsia"/>
        </w:rPr>
        <w:t>。</w:t>
      </w:r>
    </w:p>
    <w:p w14:paraId="33B88CDB" w14:textId="77777777" w:rsidR="009A183E" w:rsidRPr="00A477C8" w:rsidRDefault="009A183E" w:rsidP="009A183E">
      <w:pPr>
        <w:pStyle w:val="affffe"/>
        <w:rPr>
          <w:rFonts w:eastAsia="方正兰亭黑简体"/>
          <w:lang w:eastAsia="zh-CN"/>
        </w:rPr>
      </w:pPr>
      <w:r w:rsidRPr="00A477C8">
        <w:rPr>
          <w:rFonts w:eastAsia="方正兰亭黑简体"/>
          <w:lang w:eastAsia="zh-CN"/>
        </w:rPr>
        <w:t>cd /usr/bin</w:t>
      </w:r>
    </w:p>
    <w:p w14:paraId="4A008753" w14:textId="77777777" w:rsidR="009A183E" w:rsidRPr="00A477C8" w:rsidRDefault="009A183E" w:rsidP="009A183E">
      <w:pPr>
        <w:pStyle w:val="49"/>
        <w:tabs>
          <w:tab w:val="clear" w:pos="2126"/>
        </w:tabs>
        <w:ind w:left="1441"/>
      </w:pPr>
      <w:r w:rsidRPr="00A477C8">
        <w:t>切换到用户</w:t>
      </w:r>
      <w:r w:rsidRPr="00A477C8">
        <w:t>home</w:t>
      </w:r>
      <w:r w:rsidRPr="00A477C8">
        <w:t>目录</w:t>
      </w:r>
      <w:r w:rsidRPr="00A477C8">
        <w:rPr>
          <w:rFonts w:hint="eastAsia"/>
        </w:rPr>
        <w:t>。</w:t>
      </w:r>
      <w:r w:rsidRPr="00A477C8">
        <w:t xml:space="preserve"> </w:t>
      </w:r>
    </w:p>
    <w:p w14:paraId="115445DC" w14:textId="77777777" w:rsidR="009A183E" w:rsidRPr="00A477C8" w:rsidRDefault="009A183E" w:rsidP="009A183E">
      <w:pPr>
        <w:pStyle w:val="affffe"/>
        <w:rPr>
          <w:rFonts w:eastAsia="方正兰亭黑简体"/>
          <w:lang w:eastAsia="zh-CN"/>
        </w:rPr>
      </w:pPr>
      <w:r w:rsidRPr="00A477C8">
        <w:rPr>
          <w:rFonts w:eastAsia="方正兰亭黑简体"/>
          <w:lang w:eastAsia="zh-CN"/>
        </w:rPr>
        <w:t>cd</w:t>
      </w:r>
    </w:p>
    <w:p w14:paraId="6908C011" w14:textId="77777777" w:rsidR="009A183E" w:rsidRPr="00A477C8" w:rsidRDefault="009A183E" w:rsidP="009A183E">
      <w:pPr>
        <w:pStyle w:val="49"/>
        <w:tabs>
          <w:tab w:val="clear" w:pos="2126"/>
        </w:tabs>
        <w:ind w:left="1441"/>
      </w:pPr>
      <w:r w:rsidRPr="00A477C8">
        <w:t>切换到当前目录</w:t>
      </w:r>
      <w:r w:rsidRPr="00A477C8">
        <w:t>(cd</w:t>
      </w:r>
      <w:r w:rsidRPr="00A477C8">
        <w:t>后面接一个</w:t>
      </w:r>
      <w:r w:rsidRPr="00A477C8">
        <w:t>.)</w:t>
      </w:r>
      <w:r w:rsidRPr="00A477C8">
        <w:rPr>
          <w:rFonts w:hint="eastAsia"/>
        </w:rPr>
        <w:t>。</w:t>
      </w:r>
    </w:p>
    <w:p w14:paraId="0FBD4065" w14:textId="77777777" w:rsidR="009A183E" w:rsidRPr="00A477C8" w:rsidRDefault="009A183E" w:rsidP="009A183E">
      <w:pPr>
        <w:pStyle w:val="affffe"/>
        <w:rPr>
          <w:rFonts w:eastAsia="方正兰亭黑简体"/>
          <w:lang w:eastAsia="zh-CN"/>
        </w:rPr>
      </w:pPr>
      <w:proofErr w:type="gramStart"/>
      <w:r w:rsidRPr="00A477C8">
        <w:rPr>
          <w:rFonts w:eastAsia="方正兰亭黑简体"/>
          <w:lang w:eastAsia="zh-CN"/>
        </w:rPr>
        <w:t>cd .</w:t>
      </w:r>
      <w:proofErr w:type="gramEnd"/>
    </w:p>
    <w:p w14:paraId="6A5C0B9A" w14:textId="77777777" w:rsidR="009A183E" w:rsidRPr="00A477C8" w:rsidRDefault="009A183E" w:rsidP="009A183E">
      <w:pPr>
        <w:pStyle w:val="49"/>
        <w:tabs>
          <w:tab w:val="clear" w:pos="2126"/>
        </w:tabs>
        <w:ind w:left="1441"/>
      </w:pPr>
      <w:r w:rsidRPr="00A477C8">
        <w:t>切换到当前目录上一级目录</w:t>
      </w:r>
      <w:r w:rsidRPr="00A477C8">
        <w:t>(cd</w:t>
      </w:r>
      <w:r w:rsidRPr="00A477C8">
        <w:t>后面接两个</w:t>
      </w:r>
      <w:r w:rsidRPr="00A477C8">
        <w:t>.)</w:t>
      </w:r>
      <w:r w:rsidRPr="00A477C8">
        <w:rPr>
          <w:rFonts w:hint="eastAsia"/>
        </w:rPr>
        <w:t>。</w:t>
      </w:r>
    </w:p>
    <w:p w14:paraId="6835F387" w14:textId="77777777" w:rsidR="009A183E" w:rsidRPr="00A477C8" w:rsidRDefault="009A183E" w:rsidP="009A183E">
      <w:pPr>
        <w:pStyle w:val="affffe"/>
        <w:rPr>
          <w:rFonts w:eastAsia="方正兰亭黑简体"/>
          <w:lang w:eastAsia="zh-CN"/>
        </w:rPr>
      </w:pPr>
      <w:r w:rsidRPr="00A477C8">
        <w:rPr>
          <w:rFonts w:eastAsia="方正兰亭黑简体"/>
          <w:lang w:eastAsia="zh-CN"/>
        </w:rPr>
        <w:t>cd</w:t>
      </w:r>
      <w:proofErr w:type="gramStart"/>
      <w:r w:rsidRPr="00A477C8">
        <w:rPr>
          <w:rFonts w:eastAsia="方正兰亭黑简体"/>
          <w:lang w:eastAsia="zh-CN"/>
        </w:rPr>
        <w:t xml:space="preserve"> ..</w:t>
      </w:r>
      <w:proofErr w:type="gramEnd"/>
      <w:r w:rsidRPr="00A477C8">
        <w:rPr>
          <w:rFonts w:eastAsia="方正兰亭黑简体"/>
          <w:lang w:eastAsia="zh-CN"/>
        </w:rPr>
        <w:t xml:space="preserve"> </w:t>
      </w:r>
    </w:p>
    <w:p w14:paraId="78CC610D" w14:textId="77777777" w:rsidR="009A183E" w:rsidRPr="00A477C8" w:rsidRDefault="009A183E" w:rsidP="009A183E">
      <w:pPr>
        <w:pStyle w:val="49"/>
        <w:tabs>
          <w:tab w:val="clear" w:pos="2126"/>
        </w:tabs>
        <w:ind w:left="1441"/>
      </w:pPr>
      <w:r w:rsidRPr="00A477C8">
        <w:t>切换到用户</w:t>
      </w:r>
      <w:r w:rsidRPr="00A477C8">
        <w:t>home</w:t>
      </w:r>
      <w:r w:rsidRPr="00A477C8">
        <w:t>目录。</w:t>
      </w:r>
    </w:p>
    <w:p w14:paraId="53B415D9" w14:textId="77777777" w:rsidR="009A183E" w:rsidRPr="00A477C8" w:rsidRDefault="009A183E" w:rsidP="009A183E">
      <w:pPr>
        <w:pStyle w:val="affffe"/>
        <w:rPr>
          <w:rFonts w:eastAsia="方正兰亭黑简体"/>
          <w:lang w:eastAsia="zh-CN"/>
        </w:rPr>
      </w:pPr>
      <w:r w:rsidRPr="00A477C8">
        <w:rPr>
          <w:rFonts w:eastAsia="方正兰亭黑简体"/>
          <w:lang w:eastAsia="zh-CN"/>
        </w:rPr>
        <w:t>cd ~</w:t>
      </w:r>
    </w:p>
    <w:p w14:paraId="3EB715DA" w14:textId="77777777" w:rsidR="009A183E" w:rsidRPr="00A477C8" w:rsidRDefault="009A183E" w:rsidP="009A183E">
      <w:pPr>
        <w:pStyle w:val="49"/>
        <w:tabs>
          <w:tab w:val="clear" w:pos="2126"/>
        </w:tabs>
        <w:ind w:left="1441"/>
      </w:pPr>
      <w:r w:rsidRPr="00A477C8">
        <w:t>切换到根目录下。</w:t>
      </w:r>
    </w:p>
    <w:p w14:paraId="10CE14E1" w14:textId="77777777" w:rsidR="009A183E" w:rsidRPr="00A477C8" w:rsidRDefault="009A183E" w:rsidP="009A183E">
      <w:pPr>
        <w:pStyle w:val="affffe"/>
        <w:rPr>
          <w:rFonts w:eastAsia="方正兰亭黑简体"/>
          <w:lang w:eastAsia="zh-CN"/>
        </w:rPr>
      </w:pPr>
      <w:r w:rsidRPr="00A477C8">
        <w:rPr>
          <w:rFonts w:eastAsia="方正兰亭黑简体"/>
          <w:lang w:eastAsia="zh-CN"/>
        </w:rPr>
        <w:t>cd /</w:t>
      </w:r>
    </w:p>
    <w:p w14:paraId="4D03B68E" w14:textId="77777777" w:rsidR="009A183E" w:rsidRPr="00A477C8" w:rsidRDefault="009A183E" w:rsidP="009A183E">
      <w:pPr>
        <w:pStyle w:val="1e"/>
      </w:pPr>
      <w:r w:rsidRPr="00A477C8">
        <w:t>注：切换目录需要理解绝对路径和相对路径这两个概念。</w:t>
      </w:r>
    </w:p>
    <w:p w14:paraId="227F55FB" w14:textId="77777777" w:rsidR="009A183E" w:rsidRPr="00A477C8" w:rsidRDefault="009A183E" w:rsidP="009A183E">
      <w:pPr>
        <w:pStyle w:val="49"/>
        <w:tabs>
          <w:tab w:val="clear" w:pos="2126"/>
        </w:tabs>
        <w:ind w:left="1441"/>
      </w:pPr>
      <w:r w:rsidRPr="00A477C8">
        <w:t>绝对路径：在</w:t>
      </w:r>
      <w:r w:rsidRPr="00A477C8">
        <w:t>Linux</w:t>
      </w:r>
      <w:r w:rsidRPr="00A477C8">
        <w:t>中，绝对路径是从</w:t>
      </w:r>
      <w:r w:rsidRPr="00A477C8">
        <w:t>/</w:t>
      </w:r>
      <w:r w:rsidRPr="00A477C8">
        <w:t>（即根目录）开始的，例如</w:t>
      </w:r>
      <w:r w:rsidRPr="00A477C8">
        <w:t xml:space="preserve"> /opt/software</w:t>
      </w:r>
      <w:r w:rsidRPr="00A477C8">
        <w:t>、</w:t>
      </w:r>
      <w:r w:rsidRPr="00A477C8">
        <w:t xml:space="preserve">/etc/profile, </w:t>
      </w:r>
      <w:r w:rsidRPr="00A477C8">
        <w:t>如果目录以</w:t>
      </w:r>
      <w:r w:rsidRPr="00A477C8">
        <w:t xml:space="preserve"> / </w:t>
      </w:r>
      <w:r w:rsidRPr="00A477C8">
        <w:t>就是绝对目录。</w:t>
      </w:r>
    </w:p>
    <w:p w14:paraId="0A124359" w14:textId="77777777" w:rsidR="009A183E" w:rsidRPr="00A477C8" w:rsidRDefault="009A183E" w:rsidP="009A183E">
      <w:pPr>
        <w:pStyle w:val="49"/>
        <w:tabs>
          <w:tab w:val="clear" w:pos="2126"/>
        </w:tabs>
        <w:ind w:left="1441"/>
      </w:pPr>
      <w:r w:rsidRPr="00A477C8">
        <w:t>相对路径：是以</w:t>
      </w:r>
      <w:r w:rsidRPr="00A477C8">
        <w:t xml:space="preserve"> . </w:t>
      </w:r>
      <w:r w:rsidRPr="00A477C8">
        <w:t>或</w:t>
      </w:r>
      <w:r w:rsidRPr="00A477C8">
        <w:t xml:space="preserve"> .. </w:t>
      </w:r>
      <w:r w:rsidRPr="00A477C8">
        <w:t>开始的目录。</w:t>
      </w:r>
      <w:r w:rsidRPr="00A477C8">
        <w:t xml:space="preserve"> . </w:t>
      </w:r>
      <w:r w:rsidRPr="00A477C8">
        <w:t>表示用户当前操作所在的位置，而</w:t>
      </w:r>
      <w:r w:rsidRPr="00A477C8">
        <w:t xml:space="preserve"> .. </w:t>
      </w:r>
      <w:r w:rsidRPr="00A477C8">
        <w:t>表示上级目录。例如</w:t>
      </w:r>
      <w:r w:rsidRPr="00A477C8">
        <w:t xml:space="preserve"> ./gs_om </w:t>
      </w:r>
      <w:r w:rsidRPr="00A477C8">
        <w:t>表示当前目录下的文件或者目录。</w:t>
      </w:r>
    </w:p>
    <w:p w14:paraId="79AE538B" w14:textId="77777777" w:rsidR="009A183E" w:rsidRPr="00A477C8" w:rsidRDefault="009A183E" w:rsidP="009A183E">
      <w:pPr>
        <w:pStyle w:val="2"/>
        <w:rPr>
          <w:rFonts w:ascii="Huawei Sans" w:hAnsi="Huawei Sans"/>
        </w:rPr>
      </w:pPr>
      <w:bookmarkStart w:id="134" w:name="_Toc51057485"/>
      <w:bookmarkStart w:id="135" w:name="_Toc51141516"/>
      <w:bookmarkStart w:id="136" w:name="_Toc51330012"/>
      <w:bookmarkStart w:id="137" w:name="_Toc53415140"/>
      <w:bookmarkStart w:id="138" w:name="_Toc65486990"/>
      <w:bookmarkStart w:id="139" w:name="_Toc69742825"/>
      <w:bookmarkStart w:id="140" w:name="_Toc74644317"/>
      <w:bookmarkStart w:id="141" w:name="_Toc78182510"/>
      <w:bookmarkStart w:id="142" w:name="_Toc78277402"/>
      <w:bookmarkStart w:id="143" w:name="_Toc80609133"/>
      <w:bookmarkStart w:id="144" w:name="_Toc80620182"/>
      <w:r w:rsidRPr="00A477C8">
        <w:rPr>
          <w:rFonts w:ascii="Huawei Sans" w:hAnsi="Huawei Sans"/>
        </w:rPr>
        <w:t>mv</w:t>
      </w:r>
      <w:bookmarkEnd w:id="134"/>
      <w:bookmarkEnd w:id="135"/>
      <w:bookmarkEnd w:id="136"/>
      <w:bookmarkEnd w:id="137"/>
      <w:bookmarkEnd w:id="138"/>
      <w:bookmarkEnd w:id="139"/>
      <w:bookmarkEnd w:id="140"/>
      <w:bookmarkEnd w:id="141"/>
      <w:bookmarkEnd w:id="142"/>
      <w:bookmarkEnd w:id="143"/>
      <w:bookmarkEnd w:id="144"/>
    </w:p>
    <w:p w14:paraId="2FC7EDC3" w14:textId="77777777" w:rsidR="009A183E" w:rsidRPr="00A477C8" w:rsidRDefault="009A183E" w:rsidP="009A183E">
      <w:pPr>
        <w:pStyle w:val="1e"/>
      </w:pPr>
      <w:r w:rsidRPr="00A477C8">
        <w:t>文件或目录改名</w:t>
      </w:r>
      <w:r w:rsidRPr="00A477C8">
        <w:t>(move (rename) files)</w:t>
      </w:r>
      <w:r w:rsidRPr="00A477C8">
        <w:t>或将文件或目录移入其它位置，经常用来备份文件或者目录。</w:t>
      </w:r>
    </w:p>
    <w:p w14:paraId="23F92BD5" w14:textId="77777777" w:rsidR="009A183E" w:rsidRPr="00A477C8" w:rsidRDefault="009A183E" w:rsidP="009A183E">
      <w:pPr>
        <w:pStyle w:val="1e"/>
      </w:pPr>
      <w:r w:rsidRPr="00A477C8">
        <w:t>命令语法：</w:t>
      </w:r>
    </w:p>
    <w:p w14:paraId="291343A0" w14:textId="77777777" w:rsidR="009A183E" w:rsidRPr="00A477C8" w:rsidRDefault="009A183E" w:rsidP="009A183E">
      <w:pPr>
        <w:pStyle w:val="affffe"/>
        <w:rPr>
          <w:rFonts w:eastAsia="方正兰亭黑简体"/>
          <w:lang w:eastAsia="zh-CN"/>
        </w:rPr>
      </w:pPr>
      <w:r w:rsidRPr="00A477C8">
        <w:rPr>
          <w:rFonts w:eastAsia="方正兰亭黑简体"/>
          <w:lang w:eastAsia="zh-CN"/>
        </w:rPr>
        <w:lastRenderedPageBreak/>
        <w:t>mv [</w:t>
      </w:r>
      <w:r w:rsidRPr="00A477C8">
        <w:rPr>
          <w:rFonts w:eastAsia="方正兰亭黑简体"/>
          <w:lang w:eastAsia="zh-CN"/>
        </w:rPr>
        <w:t>选项</w:t>
      </w:r>
      <w:r w:rsidRPr="00A477C8">
        <w:rPr>
          <w:rFonts w:eastAsia="方正兰亭黑简体"/>
          <w:lang w:eastAsia="zh-CN"/>
        </w:rPr>
        <w:t xml:space="preserve">] </w:t>
      </w:r>
      <w:r w:rsidRPr="00A477C8">
        <w:rPr>
          <w:rFonts w:eastAsia="方正兰亭黑简体"/>
          <w:lang w:eastAsia="zh-CN"/>
        </w:rPr>
        <w:t>参数</w:t>
      </w:r>
      <w:r w:rsidRPr="00A477C8">
        <w:rPr>
          <w:rFonts w:eastAsia="方正兰亭黑简体"/>
          <w:lang w:eastAsia="zh-CN"/>
        </w:rPr>
        <w:t xml:space="preserve">1  </w:t>
      </w:r>
      <w:r w:rsidRPr="00A477C8">
        <w:rPr>
          <w:rFonts w:eastAsia="方正兰亭黑简体"/>
          <w:lang w:eastAsia="zh-CN"/>
        </w:rPr>
        <w:t>参数</w:t>
      </w:r>
      <w:r w:rsidRPr="00A477C8">
        <w:rPr>
          <w:rFonts w:eastAsia="方正兰亭黑简体"/>
          <w:lang w:eastAsia="zh-CN"/>
        </w:rPr>
        <w:t>2</w:t>
      </w:r>
    </w:p>
    <w:p w14:paraId="63162245" w14:textId="77777777" w:rsidR="009A183E" w:rsidRPr="00A477C8" w:rsidRDefault="009A183E" w:rsidP="009A183E">
      <w:pPr>
        <w:pStyle w:val="1e"/>
      </w:pPr>
      <w:r w:rsidRPr="00A477C8">
        <w:t>常用选项：</w:t>
      </w:r>
    </w:p>
    <w:p w14:paraId="632DA667" w14:textId="77777777" w:rsidR="009A183E" w:rsidRPr="00A477C8" w:rsidRDefault="009A183E" w:rsidP="009A183E">
      <w:pPr>
        <w:pStyle w:val="49"/>
        <w:tabs>
          <w:tab w:val="clear" w:pos="2126"/>
        </w:tabs>
        <w:ind w:left="1441"/>
      </w:pPr>
      <w:r w:rsidRPr="00A477C8">
        <w:t>-b</w:t>
      </w:r>
      <w:r w:rsidRPr="00A477C8">
        <w:rPr>
          <w:rFonts w:hint="eastAsia"/>
        </w:rPr>
        <w:t>：</w:t>
      </w:r>
      <w:r w:rsidRPr="00A477C8">
        <w:t>若需覆盖文件，则覆盖前先行备份。</w:t>
      </w:r>
    </w:p>
    <w:p w14:paraId="6955A87D" w14:textId="77777777" w:rsidR="009A183E" w:rsidRPr="00A477C8" w:rsidRDefault="009A183E" w:rsidP="009A183E">
      <w:pPr>
        <w:pStyle w:val="1e"/>
      </w:pPr>
      <w:r w:rsidRPr="00A477C8">
        <w:t>参数说明：</w:t>
      </w:r>
    </w:p>
    <w:p w14:paraId="162DB2E8" w14:textId="77777777" w:rsidR="009A183E" w:rsidRPr="00A477C8" w:rsidRDefault="009A183E" w:rsidP="009A183E">
      <w:pPr>
        <w:pStyle w:val="49"/>
        <w:tabs>
          <w:tab w:val="clear" w:pos="2126"/>
        </w:tabs>
        <w:ind w:left="1441"/>
      </w:pPr>
      <w:r w:rsidRPr="00A477C8">
        <w:t>参数</w:t>
      </w:r>
      <w:r w:rsidRPr="00A477C8">
        <w:t>1</w:t>
      </w:r>
      <w:r w:rsidRPr="00A477C8">
        <w:t>：源文件或目录。</w:t>
      </w:r>
    </w:p>
    <w:p w14:paraId="72352C8B" w14:textId="77777777" w:rsidR="009A183E" w:rsidRPr="00A477C8" w:rsidRDefault="009A183E" w:rsidP="009A183E">
      <w:pPr>
        <w:pStyle w:val="49"/>
        <w:tabs>
          <w:tab w:val="clear" w:pos="2126"/>
        </w:tabs>
        <w:ind w:left="1441"/>
      </w:pPr>
      <w:r w:rsidRPr="00A477C8">
        <w:t>参数</w:t>
      </w:r>
      <w:r w:rsidRPr="00A477C8">
        <w:t>2</w:t>
      </w:r>
      <w:r w:rsidRPr="00A477C8">
        <w:t>：目标文件或目录。</w:t>
      </w:r>
    </w:p>
    <w:p w14:paraId="7CFACE86" w14:textId="77777777" w:rsidR="009A183E" w:rsidRPr="00A477C8" w:rsidRDefault="009A183E" w:rsidP="009A183E">
      <w:pPr>
        <w:pStyle w:val="1e"/>
      </w:pPr>
      <w:r w:rsidRPr="00A477C8">
        <w:t>命令示例：</w:t>
      </w:r>
    </w:p>
    <w:p w14:paraId="3CD1D89A" w14:textId="77777777" w:rsidR="009A183E" w:rsidRPr="00A477C8" w:rsidRDefault="009A183E" w:rsidP="009A183E">
      <w:pPr>
        <w:pStyle w:val="49"/>
        <w:tabs>
          <w:tab w:val="clear" w:pos="2126"/>
        </w:tabs>
        <w:ind w:left="1441"/>
      </w:pPr>
      <w:r w:rsidRPr="00A477C8">
        <w:t>将文件</w:t>
      </w:r>
      <w:r w:rsidRPr="00A477C8">
        <w:t>python</w:t>
      </w:r>
      <w:r w:rsidRPr="00A477C8">
        <w:t>重命名为</w:t>
      </w:r>
      <w:r w:rsidRPr="00A477C8">
        <w:t>python.bak</w:t>
      </w:r>
      <w:r w:rsidRPr="00A477C8">
        <w:t>：</w:t>
      </w:r>
    </w:p>
    <w:p w14:paraId="596F5167" w14:textId="77777777" w:rsidR="009A183E" w:rsidRPr="00A477C8" w:rsidRDefault="009A183E" w:rsidP="009A183E">
      <w:pPr>
        <w:pStyle w:val="affffe"/>
        <w:rPr>
          <w:rFonts w:eastAsia="方正兰亭黑简体"/>
        </w:rPr>
      </w:pPr>
      <w:r w:rsidRPr="00A477C8">
        <w:rPr>
          <w:rFonts w:eastAsia="方正兰亭黑简体"/>
        </w:rPr>
        <w:t>mv python python.bak</w:t>
      </w:r>
    </w:p>
    <w:p w14:paraId="1E92C4DF" w14:textId="77777777" w:rsidR="009A183E" w:rsidRPr="00A477C8" w:rsidRDefault="009A183E" w:rsidP="009A183E">
      <w:pPr>
        <w:pStyle w:val="49"/>
        <w:tabs>
          <w:tab w:val="clear" w:pos="2126"/>
        </w:tabs>
        <w:ind w:left="1441"/>
      </w:pPr>
      <w:r w:rsidRPr="00A477C8">
        <w:t>将</w:t>
      </w:r>
      <w:r w:rsidRPr="00A477C8">
        <w:t>/physical/backup</w:t>
      </w:r>
      <w:r w:rsidRPr="00A477C8">
        <w:t>目录下的所有文件和目录移到</w:t>
      </w:r>
      <w:r w:rsidRPr="00A477C8">
        <w:t>/data/dbn1</w:t>
      </w:r>
      <w:r w:rsidRPr="00A477C8">
        <w:t>目录下：</w:t>
      </w:r>
    </w:p>
    <w:p w14:paraId="7F975A6D" w14:textId="77777777" w:rsidR="009A183E" w:rsidRPr="00A477C8" w:rsidRDefault="009A183E" w:rsidP="009A183E">
      <w:pPr>
        <w:pStyle w:val="affffe"/>
        <w:rPr>
          <w:rFonts w:eastAsia="方正兰亭黑简体"/>
        </w:rPr>
      </w:pPr>
      <w:proofErr w:type="gramStart"/>
      <w:r w:rsidRPr="00A477C8">
        <w:rPr>
          <w:rFonts w:eastAsia="方正兰亭黑简体"/>
        </w:rPr>
        <w:t>mv  /</w:t>
      </w:r>
      <w:proofErr w:type="gramEnd"/>
      <w:r w:rsidRPr="00A477C8">
        <w:rPr>
          <w:rFonts w:eastAsia="方正兰亭黑简体"/>
        </w:rPr>
        <w:t>physical/backup/*  /data/dbn1</w:t>
      </w:r>
    </w:p>
    <w:p w14:paraId="6C75095F" w14:textId="77777777" w:rsidR="009A183E" w:rsidRPr="00A477C8" w:rsidRDefault="009A183E" w:rsidP="009A183E">
      <w:pPr>
        <w:pStyle w:val="2"/>
        <w:shd w:val="clear" w:color="auto" w:fill="FFFFFF"/>
        <w:spacing w:before="150" w:after="150"/>
        <w:rPr>
          <w:rFonts w:ascii="Huawei Sans" w:hAnsi="Huawei Sans"/>
          <w:color w:val="000000"/>
          <w:sz w:val="32"/>
          <w:szCs w:val="32"/>
        </w:rPr>
      </w:pPr>
      <w:bookmarkStart w:id="145" w:name="_Toc51057486"/>
      <w:bookmarkStart w:id="146" w:name="_Toc51141517"/>
      <w:bookmarkStart w:id="147" w:name="_Toc51330013"/>
      <w:bookmarkStart w:id="148" w:name="_Toc53415141"/>
      <w:bookmarkStart w:id="149" w:name="_Toc65486991"/>
      <w:bookmarkStart w:id="150" w:name="_Toc69742826"/>
      <w:bookmarkStart w:id="151" w:name="_Toc74644318"/>
      <w:bookmarkStart w:id="152" w:name="_Toc78182511"/>
      <w:bookmarkStart w:id="153" w:name="_Toc78277403"/>
      <w:bookmarkStart w:id="154" w:name="_Toc80609134"/>
      <w:bookmarkStart w:id="155" w:name="_Toc80620183"/>
      <w:r w:rsidRPr="00A477C8">
        <w:rPr>
          <w:rFonts w:ascii="Huawei Sans" w:hAnsi="Huawei Sans"/>
          <w:color w:val="000000"/>
          <w:sz w:val="32"/>
          <w:szCs w:val="32"/>
        </w:rPr>
        <w:t>curl</w:t>
      </w:r>
      <w:bookmarkEnd w:id="145"/>
      <w:bookmarkEnd w:id="146"/>
      <w:bookmarkEnd w:id="147"/>
      <w:bookmarkEnd w:id="148"/>
      <w:bookmarkEnd w:id="149"/>
      <w:bookmarkEnd w:id="150"/>
      <w:bookmarkEnd w:id="151"/>
      <w:bookmarkEnd w:id="152"/>
      <w:bookmarkEnd w:id="153"/>
      <w:bookmarkEnd w:id="154"/>
      <w:bookmarkEnd w:id="155"/>
    </w:p>
    <w:p w14:paraId="60F5726D" w14:textId="77777777" w:rsidR="009A183E" w:rsidRPr="00A477C8" w:rsidRDefault="009A183E" w:rsidP="009A183E">
      <w:pPr>
        <w:pStyle w:val="1e"/>
      </w:pPr>
      <w:r w:rsidRPr="00A477C8">
        <w:t>在</w:t>
      </w:r>
      <w:r w:rsidRPr="00A477C8">
        <w:t>Linux</w:t>
      </w:r>
      <w:r w:rsidRPr="00A477C8">
        <w:t>中</w:t>
      </w:r>
      <w:r w:rsidRPr="00A477C8">
        <w:t>curl</w:t>
      </w:r>
      <w:r w:rsidRPr="00A477C8">
        <w:t>是一个利用</w:t>
      </w:r>
      <w:r w:rsidRPr="00A477C8">
        <w:t>URL</w:t>
      </w:r>
      <w:r w:rsidRPr="00A477C8">
        <w:t>规则在命令行下工作的文件传输工具。支持文件的上传和下载，是综合传输工具。</w:t>
      </w:r>
    </w:p>
    <w:p w14:paraId="4333B59C" w14:textId="77777777" w:rsidR="009A183E" w:rsidRPr="00A477C8" w:rsidRDefault="009A183E" w:rsidP="009A183E">
      <w:pPr>
        <w:pStyle w:val="1e"/>
      </w:pPr>
      <w:r w:rsidRPr="00A477C8">
        <w:t>命令语法：</w:t>
      </w:r>
    </w:p>
    <w:p w14:paraId="31CAFEBC" w14:textId="77777777" w:rsidR="009A183E" w:rsidRPr="00A477C8" w:rsidRDefault="009A183E" w:rsidP="009A183E">
      <w:pPr>
        <w:pStyle w:val="affffe"/>
        <w:rPr>
          <w:rFonts w:eastAsia="方正兰亭黑简体"/>
          <w:lang w:eastAsia="zh-CN"/>
        </w:rPr>
      </w:pPr>
      <w:r w:rsidRPr="00A477C8">
        <w:rPr>
          <w:rFonts w:eastAsia="方正兰亭黑简体"/>
          <w:lang w:eastAsia="zh-CN"/>
        </w:rPr>
        <w:t>curl [</w:t>
      </w:r>
      <w:r w:rsidRPr="00A477C8">
        <w:rPr>
          <w:rFonts w:eastAsia="方正兰亭黑简体"/>
          <w:lang w:eastAsia="zh-CN"/>
        </w:rPr>
        <w:t>选项</w:t>
      </w:r>
      <w:r w:rsidRPr="00A477C8">
        <w:rPr>
          <w:rFonts w:eastAsia="方正兰亭黑简体"/>
          <w:lang w:eastAsia="zh-CN"/>
        </w:rPr>
        <w:t>] [URL]</w:t>
      </w:r>
    </w:p>
    <w:p w14:paraId="539B3CB3" w14:textId="77777777" w:rsidR="009A183E" w:rsidRPr="00A477C8" w:rsidRDefault="009A183E" w:rsidP="009A183E">
      <w:pPr>
        <w:pStyle w:val="1e"/>
      </w:pPr>
      <w:r w:rsidRPr="00A477C8">
        <w:t>常用选项：</w:t>
      </w:r>
    </w:p>
    <w:p w14:paraId="05748708" w14:textId="77777777" w:rsidR="009A183E" w:rsidRPr="00A477C8" w:rsidRDefault="009A183E" w:rsidP="009A183E">
      <w:pPr>
        <w:pStyle w:val="49"/>
        <w:tabs>
          <w:tab w:val="clear" w:pos="2126"/>
        </w:tabs>
        <w:ind w:left="1441"/>
      </w:pPr>
      <w:r w:rsidRPr="00A477C8">
        <w:t>-A/--user-agent &lt;string&gt;</w:t>
      </w:r>
      <w:r w:rsidRPr="00A477C8">
        <w:t>：设置用户代理发送给服务器</w:t>
      </w:r>
      <w:r w:rsidRPr="00A477C8">
        <w:rPr>
          <w:rFonts w:hint="eastAsia"/>
        </w:rPr>
        <w:t>；</w:t>
      </w:r>
    </w:p>
    <w:p w14:paraId="626CF5E0" w14:textId="77777777" w:rsidR="009A183E" w:rsidRPr="00A477C8" w:rsidRDefault="009A183E" w:rsidP="009A183E">
      <w:pPr>
        <w:pStyle w:val="49"/>
        <w:tabs>
          <w:tab w:val="clear" w:pos="2126"/>
        </w:tabs>
        <w:ind w:left="1441"/>
      </w:pPr>
      <w:r w:rsidRPr="00A477C8">
        <w:t>-C/--continue-at &lt;offset&gt;</w:t>
      </w:r>
      <w:r w:rsidRPr="00A477C8">
        <w:t>：断点续转</w:t>
      </w:r>
      <w:r w:rsidRPr="00A477C8">
        <w:rPr>
          <w:rFonts w:hint="eastAsia"/>
        </w:rPr>
        <w:t>；</w:t>
      </w:r>
    </w:p>
    <w:p w14:paraId="09218684" w14:textId="77777777" w:rsidR="009A183E" w:rsidRPr="00A477C8" w:rsidRDefault="009A183E" w:rsidP="009A183E">
      <w:pPr>
        <w:pStyle w:val="49"/>
        <w:tabs>
          <w:tab w:val="clear" w:pos="2126"/>
        </w:tabs>
        <w:ind w:left="1441"/>
      </w:pPr>
      <w:r w:rsidRPr="00A477C8">
        <w:t>-D/--dump-header &lt;file&gt;</w:t>
      </w:r>
      <w:r w:rsidRPr="00A477C8">
        <w:t>：把</w:t>
      </w:r>
      <w:r w:rsidRPr="00A477C8">
        <w:t>header</w:t>
      </w:r>
      <w:r w:rsidRPr="00A477C8">
        <w:t>信息写入到该文件中</w:t>
      </w:r>
      <w:r w:rsidRPr="00A477C8">
        <w:rPr>
          <w:rFonts w:hint="eastAsia"/>
        </w:rPr>
        <w:t>；</w:t>
      </w:r>
    </w:p>
    <w:p w14:paraId="66323E42" w14:textId="77777777" w:rsidR="009A183E" w:rsidRPr="00A477C8" w:rsidRDefault="009A183E" w:rsidP="009A183E">
      <w:pPr>
        <w:pStyle w:val="49"/>
        <w:tabs>
          <w:tab w:val="clear" w:pos="2126"/>
        </w:tabs>
        <w:ind w:left="1441"/>
      </w:pPr>
      <w:r w:rsidRPr="00A477C8">
        <w:t>-e/--referer</w:t>
      </w:r>
      <w:r w:rsidRPr="00A477C8">
        <w:t>：来源网址</w:t>
      </w:r>
      <w:r w:rsidRPr="00A477C8">
        <w:rPr>
          <w:rFonts w:hint="eastAsia"/>
        </w:rPr>
        <w:t>；</w:t>
      </w:r>
    </w:p>
    <w:p w14:paraId="308B4EAE" w14:textId="77777777" w:rsidR="009A183E" w:rsidRPr="00A477C8" w:rsidRDefault="009A183E" w:rsidP="009A183E">
      <w:pPr>
        <w:pStyle w:val="49"/>
        <w:tabs>
          <w:tab w:val="clear" w:pos="2126"/>
        </w:tabs>
        <w:ind w:left="1441"/>
      </w:pPr>
      <w:r w:rsidRPr="00A477C8">
        <w:t>-o/--output</w:t>
      </w:r>
      <w:r w:rsidRPr="00A477C8">
        <w:t>：把输出写到该文件中</w:t>
      </w:r>
      <w:r w:rsidRPr="00A477C8">
        <w:rPr>
          <w:rFonts w:hint="eastAsia"/>
        </w:rPr>
        <w:t>；</w:t>
      </w:r>
    </w:p>
    <w:p w14:paraId="6B5647D8" w14:textId="77777777" w:rsidR="009A183E" w:rsidRPr="00A477C8" w:rsidRDefault="009A183E" w:rsidP="009A183E">
      <w:pPr>
        <w:pStyle w:val="49"/>
        <w:tabs>
          <w:tab w:val="clear" w:pos="2126"/>
        </w:tabs>
        <w:ind w:left="1441"/>
      </w:pPr>
      <w:r w:rsidRPr="00A477C8">
        <w:t>-O/--remote-name</w:t>
      </w:r>
      <w:r w:rsidRPr="00A477C8">
        <w:t>：把输出写到该文件中，保留远程文件的文件名</w:t>
      </w:r>
      <w:r w:rsidRPr="00A477C8">
        <w:rPr>
          <w:rFonts w:hint="eastAsia"/>
        </w:rPr>
        <w:t>；</w:t>
      </w:r>
    </w:p>
    <w:p w14:paraId="680F131E" w14:textId="77777777" w:rsidR="009A183E" w:rsidRPr="00A477C8" w:rsidRDefault="009A183E" w:rsidP="009A183E">
      <w:pPr>
        <w:pStyle w:val="49"/>
        <w:tabs>
          <w:tab w:val="clear" w:pos="2126"/>
        </w:tabs>
        <w:ind w:left="1441"/>
      </w:pPr>
      <w:r w:rsidRPr="00A477C8">
        <w:t>-s/--silent</w:t>
      </w:r>
      <w:r w:rsidRPr="00A477C8">
        <w:t>：静默模式。不输出任何东西</w:t>
      </w:r>
      <w:r w:rsidRPr="00A477C8">
        <w:rPr>
          <w:rFonts w:hint="eastAsia"/>
        </w:rPr>
        <w:t>；</w:t>
      </w:r>
    </w:p>
    <w:p w14:paraId="255D443C" w14:textId="77777777" w:rsidR="009A183E" w:rsidRPr="00A477C8" w:rsidRDefault="009A183E" w:rsidP="009A183E">
      <w:pPr>
        <w:pStyle w:val="49"/>
        <w:tabs>
          <w:tab w:val="clear" w:pos="2126"/>
        </w:tabs>
        <w:ind w:left="1441"/>
      </w:pPr>
      <w:r w:rsidRPr="00A477C8">
        <w:t>-T/--upload-file &lt;file&gt;</w:t>
      </w:r>
      <w:r w:rsidRPr="00A477C8">
        <w:t>：上传文件</w:t>
      </w:r>
      <w:r w:rsidRPr="00A477C8">
        <w:rPr>
          <w:rFonts w:hint="eastAsia"/>
        </w:rPr>
        <w:t>；</w:t>
      </w:r>
    </w:p>
    <w:p w14:paraId="060F7F94" w14:textId="77777777" w:rsidR="009A183E" w:rsidRPr="00A477C8" w:rsidRDefault="009A183E" w:rsidP="009A183E">
      <w:pPr>
        <w:pStyle w:val="49"/>
        <w:tabs>
          <w:tab w:val="clear" w:pos="2126"/>
        </w:tabs>
        <w:ind w:left="1441"/>
      </w:pPr>
      <w:r w:rsidRPr="00A477C8">
        <w:t>-u/--user &lt;user[:password]&gt;</w:t>
      </w:r>
      <w:r w:rsidRPr="00A477C8">
        <w:t>：设置服务器的用户和密码</w:t>
      </w:r>
      <w:r w:rsidRPr="00A477C8">
        <w:rPr>
          <w:rFonts w:hint="eastAsia"/>
        </w:rPr>
        <w:t>；</w:t>
      </w:r>
    </w:p>
    <w:p w14:paraId="1B9DF2B6" w14:textId="77777777" w:rsidR="009A183E" w:rsidRPr="00A477C8" w:rsidRDefault="009A183E" w:rsidP="009A183E">
      <w:pPr>
        <w:pStyle w:val="49"/>
        <w:tabs>
          <w:tab w:val="clear" w:pos="2126"/>
        </w:tabs>
        <w:ind w:left="1441"/>
      </w:pPr>
      <w:r w:rsidRPr="00A477C8">
        <w:t>-x/--proxy &lt;host[:port]&gt;</w:t>
      </w:r>
      <w:r w:rsidRPr="00A477C8">
        <w:t>：在给定的端口上使用</w:t>
      </w:r>
      <w:r w:rsidRPr="00A477C8">
        <w:t>HTTP</w:t>
      </w:r>
      <w:r w:rsidRPr="00A477C8">
        <w:t>代理</w:t>
      </w:r>
      <w:r w:rsidRPr="00A477C8">
        <w:rPr>
          <w:rFonts w:hint="eastAsia"/>
        </w:rPr>
        <w:t>；</w:t>
      </w:r>
    </w:p>
    <w:p w14:paraId="1574EE76" w14:textId="77777777" w:rsidR="009A183E" w:rsidRPr="00A477C8" w:rsidRDefault="009A183E" w:rsidP="009A183E">
      <w:pPr>
        <w:pStyle w:val="49"/>
        <w:tabs>
          <w:tab w:val="clear" w:pos="2126"/>
        </w:tabs>
        <w:ind w:left="1441"/>
      </w:pPr>
      <w:r w:rsidRPr="00A477C8">
        <w:t>-#/--progress-bar</w:t>
      </w:r>
      <w:r w:rsidRPr="00A477C8">
        <w:t>：进度</w:t>
      </w:r>
      <w:proofErr w:type="gramStart"/>
      <w:r w:rsidRPr="00A477C8">
        <w:t>条显示</w:t>
      </w:r>
      <w:proofErr w:type="gramEnd"/>
      <w:r w:rsidRPr="00A477C8">
        <w:t>当前的传送状态。</w:t>
      </w:r>
    </w:p>
    <w:p w14:paraId="41ECDD23" w14:textId="77777777" w:rsidR="009A183E" w:rsidRPr="00A477C8" w:rsidRDefault="009A183E" w:rsidP="009A183E">
      <w:pPr>
        <w:pStyle w:val="1e"/>
      </w:pPr>
      <w:r w:rsidRPr="00A477C8">
        <w:t>参数说明：</w:t>
      </w:r>
    </w:p>
    <w:p w14:paraId="36EC715D" w14:textId="77777777" w:rsidR="009A183E" w:rsidRPr="00A477C8" w:rsidRDefault="009A183E" w:rsidP="009A183E">
      <w:pPr>
        <w:pStyle w:val="49"/>
        <w:tabs>
          <w:tab w:val="clear" w:pos="2126"/>
        </w:tabs>
        <w:ind w:left="1441"/>
      </w:pPr>
      <w:r w:rsidRPr="00A477C8">
        <w:t>URL</w:t>
      </w:r>
      <w:r w:rsidRPr="00A477C8">
        <w:t>：指定的文件传输</w:t>
      </w:r>
      <w:r w:rsidRPr="00A477C8">
        <w:t>URL</w:t>
      </w:r>
      <w:r w:rsidRPr="00A477C8">
        <w:t>地址</w:t>
      </w:r>
      <w:r w:rsidRPr="00A477C8">
        <w:rPr>
          <w:rFonts w:hint="eastAsia"/>
        </w:rPr>
        <w:t>。</w:t>
      </w:r>
    </w:p>
    <w:p w14:paraId="27C5DAF9" w14:textId="77777777" w:rsidR="009A183E" w:rsidRPr="00A477C8" w:rsidRDefault="009A183E" w:rsidP="009A183E">
      <w:pPr>
        <w:pStyle w:val="1e"/>
      </w:pPr>
      <w:r w:rsidRPr="00A477C8">
        <w:lastRenderedPageBreak/>
        <w:t>命令示例：</w:t>
      </w:r>
    </w:p>
    <w:p w14:paraId="6C6E424B" w14:textId="77777777" w:rsidR="009A183E" w:rsidRPr="00A477C8" w:rsidRDefault="009A183E" w:rsidP="009A183E">
      <w:pPr>
        <w:pStyle w:val="49"/>
        <w:tabs>
          <w:tab w:val="clear" w:pos="2126"/>
        </w:tabs>
        <w:ind w:left="1441"/>
      </w:pPr>
      <w:r w:rsidRPr="00A477C8">
        <w:t>将</w:t>
      </w:r>
      <w:r w:rsidRPr="00A477C8">
        <w:t>url(</w:t>
      </w:r>
      <w:hyperlink r:id="rId87" w:history="1">
        <w:r w:rsidRPr="00A477C8">
          <w:t>https://mirrors.huaweicloud.com/repository/conf/CentOS-7-anon.repo)</w:t>
        </w:r>
        <w:r w:rsidRPr="00A477C8">
          <w:t>的内容保存到</w:t>
        </w:r>
        <w:r w:rsidRPr="00A477C8">
          <w:t>/etc/yum.repos.d/CentOS-Base.repo</w:t>
        </w:r>
      </w:hyperlink>
      <w:r w:rsidRPr="00A477C8">
        <w:t>文件中。</w:t>
      </w:r>
    </w:p>
    <w:p w14:paraId="5CF22E28" w14:textId="77777777" w:rsidR="009A183E" w:rsidRPr="00A477C8" w:rsidRDefault="009A183E" w:rsidP="009A183E">
      <w:pPr>
        <w:pStyle w:val="affffe"/>
        <w:rPr>
          <w:rFonts w:eastAsia="方正兰亭黑简体"/>
        </w:rPr>
      </w:pPr>
      <w:r w:rsidRPr="00A477C8">
        <w:rPr>
          <w:rFonts w:eastAsia="方正兰亭黑简体"/>
        </w:rPr>
        <w:t>curl -o /etc/yum.repos.d/CentOS-Base.repo</w:t>
      </w:r>
      <w:r w:rsidRPr="00A477C8">
        <w:rPr>
          <w:rFonts w:eastAsia="方正兰亭黑简体"/>
          <w:shd w:val="clear" w:color="auto" w:fill="auto"/>
        </w:rPr>
        <w:t xml:space="preserve"> </w:t>
      </w:r>
      <w:hyperlink r:id="rId88" w:history="1">
        <w:r w:rsidRPr="00A477C8">
          <w:rPr>
            <w:rFonts w:eastAsia="方正兰亭黑简体"/>
            <w:shd w:val="clear" w:color="auto" w:fill="auto"/>
          </w:rPr>
          <w:t>https://mirrors.huaweicloud.com/repository/conf/CentOS-7-anon.repo</w:t>
        </w:r>
      </w:hyperlink>
    </w:p>
    <w:p w14:paraId="51E1988F" w14:textId="77777777" w:rsidR="009A183E" w:rsidRPr="00A477C8" w:rsidRDefault="009A183E" w:rsidP="009A183E">
      <w:pPr>
        <w:pStyle w:val="49"/>
        <w:tabs>
          <w:tab w:val="clear" w:pos="2126"/>
        </w:tabs>
        <w:ind w:left="1441"/>
      </w:pPr>
      <w:r w:rsidRPr="00A477C8">
        <w:t>如果在传输过程中掉线，可以使用</w:t>
      </w:r>
      <w:r w:rsidRPr="00A477C8">
        <w:t>-C</w:t>
      </w:r>
      <w:r w:rsidRPr="00A477C8">
        <w:t>的方式进行续传。</w:t>
      </w:r>
    </w:p>
    <w:p w14:paraId="56A69298" w14:textId="77777777" w:rsidR="009A183E" w:rsidRPr="00A477C8" w:rsidRDefault="009A183E" w:rsidP="009A183E">
      <w:pPr>
        <w:pStyle w:val="affffe"/>
        <w:rPr>
          <w:rFonts w:eastAsia="方正兰亭黑简体"/>
          <w:shd w:val="clear" w:color="auto" w:fill="auto"/>
        </w:rPr>
      </w:pPr>
      <w:r w:rsidRPr="00A477C8">
        <w:rPr>
          <w:rFonts w:eastAsia="方正兰亭黑简体"/>
          <w:shd w:val="clear" w:color="auto" w:fill="auto"/>
        </w:rPr>
        <w:t xml:space="preserve">curl -C -O </w:t>
      </w:r>
      <w:hyperlink r:id="rId89" w:history="1">
        <w:r w:rsidRPr="00A477C8">
          <w:rPr>
            <w:rFonts w:eastAsia="方正兰亭黑简体"/>
            <w:shd w:val="clear" w:color="auto" w:fill="auto"/>
          </w:rPr>
          <w:t>https://mirrors.huaweicloud.com/repository/conf/CentOS-7-anon.repo</w:t>
        </w:r>
      </w:hyperlink>
    </w:p>
    <w:p w14:paraId="4F52B998" w14:textId="77777777" w:rsidR="009A183E" w:rsidRPr="00A477C8" w:rsidRDefault="009A183E" w:rsidP="009A183E">
      <w:pPr>
        <w:pStyle w:val="2"/>
        <w:rPr>
          <w:rFonts w:ascii="Huawei Sans" w:hAnsi="Huawei Sans"/>
        </w:rPr>
      </w:pPr>
      <w:bookmarkStart w:id="156" w:name="_Toc51057487"/>
      <w:bookmarkStart w:id="157" w:name="_Toc51141518"/>
      <w:bookmarkStart w:id="158" w:name="_Toc51330014"/>
      <w:bookmarkStart w:id="159" w:name="_Toc53415142"/>
      <w:bookmarkStart w:id="160" w:name="_Toc65486992"/>
      <w:bookmarkStart w:id="161" w:name="_Toc69742827"/>
      <w:bookmarkStart w:id="162" w:name="_Toc74644319"/>
      <w:bookmarkStart w:id="163" w:name="_Toc78182512"/>
      <w:bookmarkStart w:id="164" w:name="_Toc78277404"/>
      <w:bookmarkStart w:id="165" w:name="_Toc80609135"/>
      <w:bookmarkStart w:id="166" w:name="_Toc80620184"/>
      <w:r w:rsidRPr="00A477C8">
        <w:rPr>
          <w:rFonts w:ascii="Huawei Sans" w:hAnsi="Huawei Sans"/>
        </w:rPr>
        <w:t>yum</w:t>
      </w:r>
      <w:bookmarkEnd w:id="156"/>
      <w:bookmarkEnd w:id="157"/>
      <w:bookmarkEnd w:id="158"/>
      <w:bookmarkEnd w:id="159"/>
      <w:bookmarkEnd w:id="160"/>
      <w:bookmarkEnd w:id="161"/>
      <w:bookmarkEnd w:id="162"/>
      <w:bookmarkEnd w:id="163"/>
      <w:bookmarkEnd w:id="164"/>
      <w:bookmarkEnd w:id="165"/>
      <w:bookmarkEnd w:id="166"/>
    </w:p>
    <w:p w14:paraId="33A6D708" w14:textId="77777777" w:rsidR="009A183E" w:rsidRPr="00A477C8" w:rsidRDefault="009A183E" w:rsidP="009A183E">
      <w:pPr>
        <w:pStyle w:val="ItemListTextinTable"/>
      </w:pPr>
      <w:r w:rsidRPr="00A477C8">
        <w:t xml:space="preserve">Shell </w:t>
      </w:r>
      <w:r w:rsidRPr="00A477C8">
        <w:t>前端软件包管理器。基于</w:t>
      </w:r>
      <w:r w:rsidRPr="00A477C8">
        <w:t xml:space="preserve"> RPM </w:t>
      </w:r>
      <w:r w:rsidRPr="00A477C8">
        <w:t>包管理，能够从指定的服务器自动下载</w:t>
      </w:r>
      <w:r w:rsidRPr="00A477C8">
        <w:t xml:space="preserve"> RPM </w:t>
      </w:r>
      <w:r w:rsidRPr="00A477C8">
        <w:t>包并且安装，可以自动处理依赖性关系，并且一次安装所有依赖的软体包，无须繁琐地一次次下载和安装。</w:t>
      </w:r>
    </w:p>
    <w:p w14:paraId="22942D71" w14:textId="77777777" w:rsidR="009A183E" w:rsidRPr="00A477C8" w:rsidRDefault="009A183E" w:rsidP="009A183E">
      <w:pPr>
        <w:pStyle w:val="1e"/>
      </w:pPr>
      <w:r w:rsidRPr="00A477C8">
        <w:t>命令语法：</w:t>
      </w:r>
    </w:p>
    <w:p w14:paraId="29A0123B" w14:textId="77777777" w:rsidR="009A183E" w:rsidRPr="00A477C8" w:rsidRDefault="009A183E" w:rsidP="009A183E">
      <w:pPr>
        <w:pStyle w:val="affffe"/>
        <w:rPr>
          <w:rFonts w:eastAsia="方正兰亭黑简体"/>
        </w:rPr>
      </w:pPr>
      <w:r w:rsidRPr="00A477C8">
        <w:rPr>
          <w:rFonts w:eastAsia="方正兰亭黑简体"/>
        </w:rPr>
        <w:t>yum [options] [command] [package ...]</w:t>
      </w:r>
    </w:p>
    <w:p w14:paraId="7CE83487" w14:textId="77777777" w:rsidR="009A183E" w:rsidRPr="00A477C8" w:rsidRDefault="009A183E" w:rsidP="009A183E">
      <w:pPr>
        <w:pStyle w:val="ItemListTextinTable"/>
      </w:pPr>
      <w:r w:rsidRPr="00A477C8">
        <w:t>常用选项：</w:t>
      </w:r>
    </w:p>
    <w:p w14:paraId="733409BD" w14:textId="77777777" w:rsidR="009A183E" w:rsidRPr="00A477C8" w:rsidRDefault="009A183E" w:rsidP="009A183E">
      <w:pPr>
        <w:pStyle w:val="49"/>
        <w:tabs>
          <w:tab w:val="clear" w:pos="2126"/>
        </w:tabs>
        <w:ind w:left="1441"/>
      </w:pPr>
      <w:r w:rsidRPr="00A477C8">
        <w:t>-h</w:t>
      </w:r>
      <w:r w:rsidRPr="00A477C8">
        <w:t>：查看帮助</w:t>
      </w:r>
      <w:r w:rsidRPr="00A477C8">
        <w:rPr>
          <w:rFonts w:hint="eastAsia"/>
        </w:rPr>
        <w:t>；</w:t>
      </w:r>
    </w:p>
    <w:p w14:paraId="2E668AAD" w14:textId="77777777" w:rsidR="009A183E" w:rsidRPr="00A477C8" w:rsidRDefault="009A183E" w:rsidP="009A183E">
      <w:pPr>
        <w:pStyle w:val="49"/>
        <w:tabs>
          <w:tab w:val="clear" w:pos="2126"/>
        </w:tabs>
        <w:ind w:left="1441"/>
      </w:pPr>
      <w:r w:rsidRPr="00A477C8">
        <w:t>-y</w:t>
      </w:r>
      <w:r w:rsidRPr="00A477C8">
        <w:t>：当安装过程提示选择全部为</w:t>
      </w:r>
      <w:r w:rsidRPr="00A477C8">
        <w:t xml:space="preserve"> "yes"</w:t>
      </w:r>
      <w:r w:rsidRPr="00A477C8">
        <w:rPr>
          <w:rFonts w:hint="eastAsia"/>
        </w:rPr>
        <w:t>；</w:t>
      </w:r>
    </w:p>
    <w:p w14:paraId="2EE2E1CB" w14:textId="77777777" w:rsidR="009A183E" w:rsidRPr="00A477C8" w:rsidRDefault="009A183E" w:rsidP="009A183E">
      <w:pPr>
        <w:pStyle w:val="49"/>
        <w:tabs>
          <w:tab w:val="clear" w:pos="2126"/>
        </w:tabs>
        <w:ind w:left="1441"/>
      </w:pPr>
      <w:r w:rsidRPr="00A477C8">
        <w:t>-q</w:t>
      </w:r>
      <w:r w:rsidRPr="00A477C8">
        <w:t>：不显示安装的过程。</w:t>
      </w:r>
    </w:p>
    <w:p w14:paraId="50FD0582" w14:textId="77777777" w:rsidR="009A183E" w:rsidRPr="00A477C8" w:rsidRDefault="009A183E" w:rsidP="009A183E">
      <w:pPr>
        <w:pStyle w:val="ItemListTextinTable"/>
      </w:pPr>
      <w:r w:rsidRPr="00A477C8">
        <w:t>参数说明：</w:t>
      </w:r>
    </w:p>
    <w:p w14:paraId="15C92120" w14:textId="77777777" w:rsidR="009A183E" w:rsidRPr="00A477C8" w:rsidRDefault="009A183E" w:rsidP="009A183E">
      <w:pPr>
        <w:pStyle w:val="49"/>
        <w:tabs>
          <w:tab w:val="clear" w:pos="2126"/>
        </w:tabs>
        <w:ind w:left="1441"/>
      </w:pPr>
      <w:r w:rsidRPr="00A477C8">
        <w:t>command</w:t>
      </w:r>
      <w:r w:rsidRPr="00A477C8">
        <w:t>：要进行的操作。</w:t>
      </w:r>
    </w:p>
    <w:p w14:paraId="60087462" w14:textId="77777777" w:rsidR="009A183E" w:rsidRPr="00A477C8" w:rsidRDefault="009A183E" w:rsidP="009A183E">
      <w:pPr>
        <w:pStyle w:val="49"/>
        <w:tabs>
          <w:tab w:val="clear" w:pos="2126"/>
        </w:tabs>
        <w:ind w:left="1441"/>
      </w:pPr>
      <w:r w:rsidRPr="00A477C8">
        <w:t>package</w:t>
      </w:r>
      <w:r w:rsidRPr="00A477C8">
        <w:t>：安装的包名。</w:t>
      </w:r>
    </w:p>
    <w:p w14:paraId="3F65B070" w14:textId="77777777" w:rsidR="009A183E" w:rsidRPr="00A477C8" w:rsidRDefault="009A183E" w:rsidP="009A183E">
      <w:pPr>
        <w:pStyle w:val="1e"/>
      </w:pPr>
      <w:r w:rsidRPr="00A477C8">
        <w:t>命令示例：</w:t>
      </w:r>
    </w:p>
    <w:p w14:paraId="3B2E948D" w14:textId="77777777" w:rsidR="009A183E" w:rsidRPr="00A477C8" w:rsidRDefault="009A183E" w:rsidP="009A183E">
      <w:pPr>
        <w:pStyle w:val="49"/>
        <w:tabs>
          <w:tab w:val="clear" w:pos="2126"/>
        </w:tabs>
        <w:ind w:left="1441"/>
      </w:pPr>
      <w:r w:rsidRPr="00A477C8">
        <w:t>列出所有可更新的软件清单命令</w:t>
      </w:r>
      <w:r w:rsidRPr="00A477C8">
        <w:rPr>
          <w:rFonts w:hint="eastAsia"/>
        </w:rPr>
        <w:t>。</w:t>
      </w:r>
    </w:p>
    <w:p w14:paraId="0505B33A" w14:textId="77777777" w:rsidR="009A183E" w:rsidRPr="00A477C8" w:rsidRDefault="009A183E" w:rsidP="009A183E">
      <w:pPr>
        <w:pStyle w:val="affffe"/>
        <w:rPr>
          <w:rFonts w:eastAsia="方正兰亭黑简体"/>
        </w:rPr>
      </w:pPr>
      <w:r w:rsidRPr="00A477C8">
        <w:rPr>
          <w:rFonts w:eastAsia="方正兰亭黑简体"/>
        </w:rPr>
        <w:t>yum check-update</w:t>
      </w:r>
    </w:p>
    <w:p w14:paraId="46B96EEB" w14:textId="77777777" w:rsidR="009A183E" w:rsidRPr="00A477C8" w:rsidRDefault="009A183E" w:rsidP="009A183E">
      <w:pPr>
        <w:pStyle w:val="49"/>
        <w:tabs>
          <w:tab w:val="clear" w:pos="2126"/>
        </w:tabs>
        <w:ind w:left="1441"/>
      </w:pPr>
      <w:r w:rsidRPr="00A477C8">
        <w:t>更新所有软件命令</w:t>
      </w:r>
      <w:r w:rsidRPr="00A477C8">
        <w:rPr>
          <w:rFonts w:hint="eastAsia"/>
        </w:rPr>
        <w:t>。</w:t>
      </w:r>
    </w:p>
    <w:p w14:paraId="52E105B6" w14:textId="77777777" w:rsidR="009A183E" w:rsidRPr="00A477C8" w:rsidRDefault="009A183E" w:rsidP="009A183E">
      <w:pPr>
        <w:pStyle w:val="affffe"/>
        <w:rPr>
          <w:rFonts w:eastAsia="方正兰亭黑简体"/>
        </w:rPr>
      </w:pPr>
      <w:r w:rsidRPr="00A477C8">
        <w:rPr>
          <w:rFonts w:eastAsia="方正兰亭黑简体"/>
        </w:rPr>
        <w:t>yum update</w:t>
      </w:r>
    </w:p>
    <w:p w14:paraId="1DA4F6E1" w14:textId="77777777" w:rsidR="009A183E" w:rsidRPr="00A477C8" w:rsidRDefault="009A183E" w:rsidP="009A183E">
      <w:pPr>
        <w:pStyle w:val="49"/>
        <w:tabs>
          <w:tab w:val="clear" w:pos="2126"/>
        </w:tabs>
        <w:ind w:left="1441"/>
      </w:pPr>
      <w:r w:rsidRPr="00A477C8">
        <w:t>列出所有可安装的软件清单命令</w:t>
      </w:r>
      <w:r w:rsidRPr="00A477C8">
        <w:rPr>
          <w:rFonts w:hint="eastAsia"/>
        </w:rPr>
        <w:t>。</w:t>
      </w:r>
    </w:p>
    <w:p w14:paraId="5C9FCE75" w14:textId="77777777" w:rsidR="009A183E" w:rsidRPr="00A477C8" w:rsidRDefault="009A183E" w:rsidP="009A183E">
      <w:pPr>
        <w:pStyle w:val="affffe"/>
        <w:rPr>
          <w:rFonts w:eastAsia="方正兰亭黑简体"/>
        </w:rPr>
      </w:pPr>
      <w:r w:rsidRPr="00A477C8">
        <w:rPr>
          <w:rFonts w:eastAsia="方正兰亭黑简体"/>
        </w:rPr>
        <w:t>yum list</w:t>
      </w:r>
    </w:p>
    <w:p w14:paraId="79C04B99" w14:textId="77777777" w:rsidR="009A183E" w:rsidRPr="00A477C8" w:rsidRDefault="009A183E" w:rsidP="009A183E">
      <w:pPr>
        <w:pStyle w:val="49"/>
        <w:tabs>
          <w:tab w:val="clear" w:pos="2126"/>
        </w:tabs>
        <w:ind w:left="1441"/>
      </w:pPr>
      <w:r w:rsidRPr="00A477C8">
        <w:t>安装指定的软件</w:t>
      </w:r>
      <w:r w:rsidRPr="00A477C8">
        <w:rPr>
          <w:rFonts w:hint="eastAsia"/>
        </w:rPr>
        <w:t>。</w:t>
      </w:r>
    </w:p>
    <w:p w14:paraId="61211867" w14:textId="77777777" w:rsidR="009A183E" w:rsidRPr="00A477C8" w:rsidRDefault="009A183E" w:rsidP="009A183E">
      <w:pPr>
        <w:pStyle w:val="affffe"/>
        <w:rPr>
          <w:rFonts w:eastAsia="方正兰亭黑简体"/>
        </w:rPr>
      </w:pPr>
      <w:r w:rsidRPr="00A477C8">
        <w:rPr>
          <w:rFonts w:eastAsia="方正兰亭黑简体"/>
        </w:rPr>
        <w:t xml:space="preserve">yum install -y libaio-devel flex bison ncurses-devel </w:t>
      </w:r>
      <w:proofErr w:type="gramStart"/>
      <w:r w:rsidRPr="00A477C8">
        <w:rPr>
          <w:rFonts w:eastAsia="方正兰亭黑简体"/>
        </w:rPr>
        <w:t>glibc.devel</w:t>
      </w:r>
      <w:proofErr w:type="gramEnd"/>
      <w:r w:rsidRPr="00A477C8">
        <w:rPr>
          <w:rFonts w:eastAsia="方正兰亭黑简体"/>
        </w:rPr>
        <w:t xml:space="preserve"> patch lsb_release wget python3</w:t>
      </w:r>
    </w:p>
    <w:p w14:paraId="4DB20FF1" w14:textId="77777777" w:rsidR="009A183E" w:rsidRPr="00A477C8" w:rsidRDefault="009A183E" w:rsidP="009A183E">
      <w:pPr>
        <w:pStyle w:val="2"/>
        <w:rPr>
          <w:rFonts w:ascii="Huawei Sans" w:hAnsi="Huawei Sans"/>
        </w:rPr>
      </w:pPr>
      <w:bookmarkStart w:id="167" w:name="_Toc51057488"/>
      <w:bookmarkStart w:id="168" w:name="_Toc51141519"/>
      <w:bookmarkStart w:id="169" w:name="_Toc51330015"/>
      <w:bookmarkStart w:id="170" w:name="_Toc53415143"/>
      <w:bookmarkStart w:id="171" w:name="_Toc65486993"/>
      <w:bookmarkStart w:id="172" w:name="_Toc69742828"/>
      <w:bookmarkStart w:id="173" w:name="_Toc74644320"/>
      <w:bookmarkStart w:id="174" w:name="_Toc78182513"/>
      <w:bookmarkStart w:id="175" w:name="_Toc78277405"/>
      <w:bookmarkStart w:id="176" w:name="_Toc80609136"/>
      <w:bookmarkStart w:id="177" w:name="_Toc80620185"/>
      <w:r w:rsidRPr="00A477C8">
        <w:rPr>
          <w:rFonts w:ascii="Huawei Sans" w:hAnsi="Huawei Sans"/>
        </w:rPr>
        <w:lastRenderedPageBreak/>
        <w:t>wget</w:t>
      </w:r>
      <w:bookmarkEnd w:id="167"/>
      <w:bookmarkEnd w:id="168"/>
      <w:bookmarkEnd w:id="169"/>
      <w:bookmarkEnd w:id="170"/>
      <w:bookmarkEnd w:id="171"/>
      <w:bookmarkEnd w:id="172"/>
      <w:bookmarkEnd w:id="173"/>
      <w:bookmarkEnd w:id="174"/>
      <w:bookmarkEnd w:id="175"/>
      <w:bookmarkEnd w:id="176"/>
      <w:bookmarkEnd w:id="177"/>
    </w:p>
    <w:p w14:paraId="431A794D" w14:textId="77777777" w:rsidR="009A183E" w:rsidRPr="00A477C8" w:rsidRDefault="009A183E" w:rsidP="009A183E">
      <w:pPr>
        <w:pStyle w:val="1e"/>
      </w:pPr>
      <w:r w:rsidRPr="00A477C8">
        <w:t>wget</w:t>
      </w:r>
      <w:r w:rsidRPr="00A477C8">
        <w:t>是</w:t>
      </w:r>
      <w:r w:rsidRPr="00A477C8">
        <w:t>Linux</w:t>
      </w:r>
      <w:r w:rsidRPr="00A477C8">
        <w:t>下下载文件的最常用命令。</w:t>
      </w:r>
      <w:r w:rsidRPr="00A477C8">
        <w:t>wget</w:t>
      </w:r>
      <w:r w:rsidRPr="00A477C8">
        <w:t>支持</w:t>
      </w:r>
      <w:r w:rsidRPr="00A477C8">
        <w:t>HTTP</w:t>
      </w:r>
      <w:r w:rsidRPr="00A477C8">
        <w:rPr>
          <w:rFonts w:hint="eastAsia"/>
        </w:rPr>
        <w:t>，</w:t>
      </w:r>
      <w:r w:rsidRPr="00A477C8">
        <w:t>HTTPS</w:t>
      </w:r>
      <w:r w:rsidRPr="00A477C8">
        <w:t>和</w:t>
      </w:r>
      <w:r w:rsidRPr="00A477C8">
        <w:t>FTP</w:t>
      </w:r>
      <w:r w:rsidRPr="00A477C8">
        <w:t>协议</w:t>
      </w:r>
      <w:r w:rsidRPr="00A477C8">
        <w:rPr>
          <w:rFonts w:hint="eastAsia"/>
        </w:rPr>
        <w:t>，</w:t>
      </w:r>
      <w:r w:rsidRPr="00A477C8">
        <w:t>支持自动下载</w:t>
      </w:r>
      <w:r w:rsidRPr="00A477C8">
        <w:t>,</w:t>
      </w:r>
      <w:r w:rsidRPr="00A477C8">
        <w:t>即可以在用户退出系统后在后台执行</w:t>
      </w:r>
      <w:r w:rsidRPr="00A477C8">
        <w:t>,</w:t>
      </w:r>
      <w:r w:rsidRPr="00A477C8">
        <w:t>直到下载结束。</w:t>
      </w:r>
    </w:p>
    <w:p w14:paraId="69AC5643" w14:textId="77777777" w:rsidR="009A183E" w:rsidRPr="00A477C8" w:rsidRDefault="009A183E" w:rsidP="009A183E">
      <w:pPr>
        <w:pStyle w:val="1e"/>
      </w:pPr>
      <w:r w:rsidRPr="00A477C8">
        <w:t>命令语法</w:t>
      </w:r>
      <w:r w:rsidRPr="00A477C8">
        <w:rPr>
          <w:rFonts w:hint="eastAsia"/>
        </w:rPr>
        <w:t>：</w:t>
      </w:r>
    </w:p>
    <w:p w14:paraId="137639A2" w14:textId="77777777" w:rsidR="009A183E" w:rsidRPr="00A477C8" w:rsidRDefault="009A183E" w:rsidP="009A183E">
      <w:pPr>
        <w:pStyle w:val="affffe"/>
        <w:rPr>
          <w:rFonts w:eastAsia="方正兰亭黑简体"/>
          <w:lang w:eastAsia="zh-CN"/>
        </w:rPr>
      </w:pPr>
      <w:r w:rsidRPr="00A477C8">
        <w:rPr>
          <w:rFonts w:eastAsia="方正兰亭黑简体"/>
          <w:lang w:eastAsia="zh-CN"/>
        </w:rPr>
        <w:t>wget [</w:t>
      </w:r>
      <w:r w:rsidRPr="00A477C8">
        <w:rPr>
          <w:rFonts w:eastAsia="方正兰亭黑简体"/>
          <w:lang w:eastAsia="zh-CN"/>
        </w:rPr>
        <w:t>选项</w:t>
      </w:r>
      <w:r w:rsidRPr="00A477C8">
        <w:rPr>
          <w:rFonts w:eastAsia="方正兰亭黑简体"/>
          <w:lang w:eastAsia="zh-CN"/>
        </w:rPr>
        <w:t>] [URL]</w:t>
      </w:r>
    </w:p>
    <w:p w14:paraId="398DC7E8" w14:textId="77777777" w:rsidR="009A183E" w:rsidRPr="00A477C8" w:rsidRDefault="009A183E" w:rsidP="009A183E">
      <w:pPr>
        <w:pStyle w:val="1e"/>
      </w:pPr>
      <w:r w:rsidRPr="00A477C8">
        <w:t>常用选项：</w:t>
      </w:r>
    </w:p>
    <w:p w14:paraId="0F3AD0C6" w14:textId="77777777" w:rsidR="009A183E" w:rsidRPr="00A477C8" w:rsidRDefault="009A183E" w:rsidP="009A183E">
      <w:pPr>
        <w:pStyle w:val="49"/>
        <w:tabs>
          <w:tab w:val="clear" w:pos="2126"/>
        </w:tabs>
        <w:ind w:left="1441"/>
      </w:pPr>
      <w:r w:rsidRPr="00A477C8">
        <w:t>-c</w:t>
      </w:r>
      <w:r w:rsidRPr="00A477C8">
        <w:t>：接着</w:t>
      </w:r>
      <w:proofErr w:type="gramStart"/>
      <w:r w:rsidRPr="00A477C8">
        <w:t>下载没下载</w:t>
      </w:r>
      <w:proofErr w:type="gramEnd"/>
      <w:r w:rsidRPr="00A477C8">
        <w:t>完的文件</w:t>
      </w:r>
      <w:r w:rsidRPr="00A477C8">
        <w:rPr>
          <w:rFonts w:hint="eastAsia"/>
        </w:rPr>
        <w:t>；</w:t>
      </w:r>
    </w:p>
    <w:p w14:paraId="5E67E5F7" w14:textId="77777777" w:rsidR="009A183E" w:rsidRPr="00A477C8" w:rsidRDefault="009A183E" w:rsidP="009A183E">
      <w:pPr>
        <w:pStyle w:val="49"/>
        <w:tabs>
          <w:tab w:val="clear" w:pos="2126"/>
        </w:tabs>
        <w:ind w:left="1441"/>
      </w:pPr>
      <w:r w:rsidRPr="00A477C8">
        <w:t>-b</w:t>
      </w:r>
      <w:r w:rsidRPr="00A477C8">
        <w:t>：启动后转入后台执行</w:t>
      </w:r>
      <w:r w:rsidRPr="00A477C8">
        <w:rPr>
          <w:rFonts w:hint="eastAsia"/>
        </w:rPr>
        <w:t>；</w:t>
      </w:r>
    </w:p>
    <w:p w14:paraId="52EE0ABF" w14:textId="77777777" w:rsidR="009A183E" w:rsidRPr="00A477C8" w:rsidRDefault="009A183E" w:rsidP="009A183E">
      <w:pPr>
        <w:pStyle w:val="49"/>
        <w:tabs>
          <w:tab w:val="clear" w:pos="2126"/>
        </w:tabs>
        <w:ind w:left="1441"/>
      </w:pPr>
      <w:r w:rsidRPr="00A477C8">
        <w:t>-P</w:t>
      </w:r>
      <w:r w:rsidRPr="00A477C8">
        <w:t>：指定下载目录</w:t>
      </w:r>
      <w:r w:rsidRPr="00A477C8">
        <w:rPr>
          <w:rFonts w:hint="eastAsia"/>
        </w:rPr>
        <w:t>；</w:t>
      </w:r>
    </w:p>
    <w:p w14:paraId="111F2F4F" w14:textId="77777777" w:rsidR="009A183E" w:rsidRPr="00A477C8" w:rsidRDefault="009A183E" w:rsidP="009A183E">
      <w:pPr>
        <w:pStyle w:val="49"/>
        <w:tabs>
          <w:tab w:val="clear" w:pos="2126"/>
        </w:tabs>
        <w:ind w:left="1441"/>
      </w:pPr>
      <w:r w:rsidRPr="00A477C8">
        <w:t>-O</w:t>
      </w:r>
      <w:r w:rsidRPr="00A477C8">
        <w:t>：变更下载文件名</w:t>
      </w:r>
      <w:r w:rsidRPr="00A477C8">
        <w:rPr>
          <w:rFonts w:hint="eastAsia"/>
        </w:rPr>
        <w:t>；</w:t>
      </w:r>
    </w:p>
    <w:p w14:paraId="7466AF14" w14:textId="77777777" w:rsidR="009A183E" w:rsidRPr="00A477C8" w:rsidRDefault="009A183E" w:rsidP="009A183E">
      <w:pPr>
        <w:pStyle w:val="49"/>
        <w:tabs>
          <w:tab w:val="clear" w:pos="2126"/>
        </w:tabs>
        <w:ind w:left="1441"/>
      </w:pPr>
      <w:r w:rsidRPr="00A477C8">
        <w:t>--ftp-user --ftp-password</w:t>
      </w:r>
      <w:r w:rsidRPr="00A477C8">
        <w:t>：使用</w:t>
      </w:r>
      <w:r w:rsidRPr="00A477C8">
        <w:t>FTP</w:t>
      </w:r>
      <w:r w:rsidRPr="00A477C8">
        <w:t>用户认证下载</w:t>
      </w:r>
      <w:r w:rsidRPr="00A477C8">
        <w:rPr>
          <w:rFonts w:hint="eastAsia"/>
        </w:rPr>
        <w:t>。</w:t>
      </w:r>
    </w:p>
    <w:p w14:paraId="22579A1D" w14:textId="77777777" w:rsidR="009A183E" w:rsidRPr="00A477C8" w:rsidRDefault="009A183E" w:rsidP="009A183E">
      <w:pPr>
        <w:pStyle w:val="1e"/>
      </w:pPr>
      <w:r w:rsidRPr="00A477C8">
        <w:t>参数说明：</w:t>
      </w:r>
    </w:p>
    <w:p w14:paraId="15C00A27" w14:textId="77777777" w:rsidR="009A183E" w:rsidRPr="00A477C8" w:rsidRDefault="009A183E" w:rsidP="009A183E">
      <w:pPr>
        <w:pStyle w:val="49"/>
        <w:tabs>
          <w:tab w:val="clear" w:pos="2126"/>
        </w:tabs>
        <w:ind w:left="1441"/>
      </w:pPr>
      <w:r w:rsidRPr="00A477C8">
        <w:t>指定的文件下载</w:t>
      </w:r>
      <w:r w:rsidRPr="00A477C8">
        <w:t>URL</w:t>
      </w:r>
      <w:r w:rsidRPr="00A477C8">
        <w:t>地址</w:t>
      </w:r>
      <w:r w:rsidRPr="00A477C8">
        <w:rPr>
          <w:rFonts w:hint="eastAsia"/>
        </w:rPr>
        <w:t>。</w:t>
      </w:r>
    </w:p>
    <w:p w14:paraId="035235D1" w14:textId="77777777" w:rsidR="009A183E" w:rsidRPr="00A477C8" w:rsidRDefault="009A183E" w:rsidP="009A183E">
      <w:pPr>
        <w:pStyle w:val="1e"/>
      </w:pPr>
      <w:r w:rsidRPr="00A477C8">
        <w:t>命令示例：</w:t>
      </w:r>
    </w:p>
    <w:p w14:paraId="03E73685" w14:textId="77777777" w:rsidR="009A183E" w:rsidRPr="00A477C8" w:rsidRDefault="009A183E" w:rsidP="009A183E">
      <w:pPr>
        <w:pStyle w:val="49"/>
        <w:tabs>
          <w:tab w:val="clear" w:pos="2126"/>
        </w:tabs>
        <w:ind w:left="1441"/>
      </w:pPr>
      <w:r w:rsidRPr="00A477C8">
        <w:t>下载</w:t>
      </w:r>
      <w:r w:rsidRPr="00A477C8">
        <w:t>openGauss</w:t>
      </w:r>
      <w:r w:rsidRPr="00A477C8">
        <w:t>数据库安装文件到当前文件夹：</w:t>
      </w:r>
    </w:p>
    <w:p w14:paraId="58234A82" w14:textId="77777777" w:rsidR="009A183E" w:rsidRPr="00A477C8" w:rsidRDefault="009A183E" w:rsidP="009A183E">
      <w:pPr>
        <w:pStyle w:val="affffe"/>
        <w:rPr>
          <w:rFonts w:eastAsia="方正兰亭黑简体"/>
        </w:rPr>
      </w:pPr>
      <w:r w:rsidRPr="00A477C8">
        <w:rPr>
          <w:rFonts w:eastAsia="方正兰亭黑简体"/>
        </w:rPr>
        <w:t xml:space="preserve">wget </w:t>
      </w:r>
      <w:hyperlink r:id="rId90" w:history="1">
        <w:r w:rsidRPr="00A477C8">
          <w:rPr>
            <w:rFonts w:eastAsia="方正兰亭黑简体"/>
          </w:rPr>
          <w:t>https://opengauss.obs.cn-south-1.myhuaweicloud.com/1.1.0/x86/openGauss-1.1.0-CentOS-64bit.tar.gz</w:t>
        </w:r>
      </w:hyperlink>
    </w:p>
    <w:p w14:paraId="5CEE44EB" w14:textId="77777777" w:rsidR="009A183E" w:rsidRPr="00A477C8" w:rsidRDefault="009A183E" w:rsidP="009A183E">
      <w:pPr>
        <w:pStyle w:val="49"/>
        <w:tabs>
          <w:tab w:val="clear" w:pos="2126"/>
        </w:tabs>
        <w:ind w:left="1441"/>
      </w:pPr>
      <w:r w:rsidRPr="00A477C8">
        <w:t>使用</w:t>
      </w:r>
      <w:r w:rsidRPr="00A477C8">
        <w:t>wget</w:t>
      </w:r>
      <w:r w:rsidRPr="00A477C8">
        <w:t>断点续传</w:t>
      </w:r>
      <w:r w:rsidRPr="00A477C8">
        <w:rPr>
          <w:rFonts w:hint="eastAsia"/>
        </w:rPr>
        <w:t>：</w:t>
      </w:r>
    </w:p>
    <w:p w14:paraId="3BD6C4E9" w14:textId="77777777" w:rsidR="009A183E" w:rsidRPr="00A477C8" w:rsidRDefault="009A183E" w:rsidP="009A183E">
      <w:pPr>
        <w:pStyle w:val="affffe"/>
        <w:rPr>
          <w:rFonts w:eastAsia="方正兰亭黑简体"/>
        </w:rPr>
      </w:pPr>
      <w:r w:rsidRPr="00A477C8">
        <w:rPr>
          <w:rFonts w:eastAsia="方正兰亭黑简体"/>
        </w:rPr>
        <w:t xml:space="preserve">wget –c </w:t>
      </w:r>
      <w:hyperlink r:id="rId91" w:history="1">
        <w:r w:rsidRPr="00A477C8">
          <w:rPr>
            <w:rFonts w:eastAsia="方正兰亭黑简体"/>
          </w:rPr>
          <w:t>https://opengauss.obs.cn-south-1.myhuaweicloud.com/1.1.0/x86/openGauss-1.1.0-CentOS-64bit.tar.gz</w:t>
        </w:r>
      </w:hyperlink>
    </w:p>
    <w:p w14:paraId="394CFACF" w14:textId="77777777" w:rsidR="009A183E" w:rsidRPr="00A477C8" w:rsidRDefault="009A183E" w:rsidP="009A183E">
      <w:pPr>
        <w:pStyle w:val="2"/>
        <w:rPr>
          <w:rFonts w:ascii="Huawei Sans" w:hAnsi="Huawei Sans"/>
        </w:rPr>
      </w:pPr>
      <w:bookmarkStart w:id="178" w:name="_Toc51057489"/>
      <w:bookmarkStart w:id="179" w:name="_Toc51141520"/>
      <w:bookmarkStart w:id="180" w:name="_Toc51330016"/>
      <w:bookmarkStart w:id="181" w:name="_Toc53415144"/>
      <w:bookmarkStart w:id="182" w:name="_Toc65486994"/>
      <w:bookmarkStart w:id="183" w:name="_Toc69742829"/>
      <w:bookmarkStart w:id="184" w:name="_Toc74644321"/>
      <w:bookmarkStart w:id="185" w:name="_Toc78182514"/>
      <w:bookmarkStart w:id="186" w:name="_Toc78277406"/>
      <w:bookmarkStart w:id="187" w:name="_Toc80609137"/>
      <w:bookmarkStart w:id="188" w:name="_Toc80620186"/>
      <w:r w:rsidRPr="00A477C8">
        <w:rPr>
          <w:rFonts w:ascii="Huawei Sans" w:hAnsi="Huawei Sans"/>
        </w:rPr>
        <w:t>ln</w:t>
      </w:r>
      <w:bookmarkEnd w:id="178"/>
      <w:bookmarkEnd w:id="179"/>
      <w:bookmarkEnd w:id="180"/>
      <w:bookmarkEnd w:id="181"/>
      <w:bookmarkEnd w:id="182"/>
      <w:bookmarkEnd w:id="183"/>
      <w:bookmarkEnd w:id="184"/>
      <w:bookmarkEnd w:id="185"/>
      <w:bookmarkEnd w:id="186"/>
      <w:bookmarkEnd w:id="187"/>
      <w:bookmarkEnd w:id="188"/>
    </w:p>
    <w:p w14:paraId="593E9AB5" w14:textId="77777777" w:rsidR="009A183E" w:rsidRPr="00A477C8" w:rsidRDefault="009A183E" w:rsidP="009A183E">
      <w:pPr>
        <w:pStyle w:val="1e"/>
      </w:pPr>
      <w:r w:rsidRPr="00A477C8">
        <w:t>为某一个文件在另外一个位置建立一个同步的链接（软硬链接，不带选项为硬链接）。</w:t>
      </w:r>
    </w:p>
    <w:p w14:paraId="51C204D8" w14:textId="77777777" w:rsidR="009A183E" w:rsidRPr="00A477C8" w:rsidRDefault="009A183E" w:rsidP="009A183E">
      <w:pPr>
        <w:pStyle w:val="1e"/>
      </w:pPr>
      <w:r w:rsidRPr="00A477C8">
        <w:t>当需要在不同的目录，用到相同的文件时，就不需要在每一个需要的目录下都放一个必须相同的文件，我们只要在某个固定的目录，放上该文件，然后在其它的目录下用</w:t>
      </w:r>
      <w:r w:rsidRPr="00A477C8">
        <w:t>ln</w:t>
      </w:r>
      <w:r w:rsidRPr="00A477C8">
        <w:t>命令链接（</w:t>
      </w:r>
      <w:r w:rsidRPr="00A477C8">
        <w:t>link</w:t>
      </w:r>
      <w:r w:rsidRPr="00A477C8">
        <w:t>）它就可以，不必重复的占用磁盘空间。</w:t>
      </w:r>
    </w:p>
    <w:p w14:paraId="1B40AC4F" w14:textId="77777777" w:rsidR="009A183E" w:rsidRPr="00A477C8" w:rsidRDefault="009A183E" w:rsidP="009A183E">
      <w:pPr>
        <w:pStyle w:val="1e"/>
      </w:pPr>
      <w:r w:rsidRPr="00A477C8">
        <w:t>命令语法：</w:t>
      </w:r>
    </w:p>
    <w:p w14:paraId="1B1F2460" w14:textId="77777777" w:rsidR="009A183E" w:rsidRPr="00A477C8" w:rsidRDefault="009A183E" w:rsidP="009A183E">
      <w:pPr>
        <w:pStyle w:val="affffe"/>
        <w:rPr>
          <w:rFonts w:eastAsia="方正兰亭黑简体"/>
          <w:lang w:eastAsia="zh-CN"/>
        </w:rPr>
      </w:pPr>
      <w:r w:rsidRPr="00A477C8">
        <w:rPr>
          <w:rFonts w:eastAsia="方正兰亭黑简体"/>
          <w:lang w:eastAsia="zh-CN"/>
        </w:rPr>
        <w:t>ln [</w:t>
      </w:r>
      <w:r w:rsidRPr="00A477C8">
        <w:rPr>
          <w:rFonts w:eastAsia="方正兰亭黑简体"/>
          <w:lang w:eastAsia="zh-CN"/>
        </w:rPr>
        <w:t>选项</w:t>
      </w:r>
      <w:r w:rsidRPr="00A477C8">
        <w:rPr>
          <w:rFonts w:eastAsia="方正兰亭黑简体"/>
          <w:lang w:eastAsia="zh-CN"/>
        </w:rPr>
        <w:t xml:space="preserve">] </w:t>
      </w:r>
      <w:r w:rsidRPr="00A477C8">
        <w:rPr>
          <w:rFonts w:eastAsia="方正兰亭黑简体"/>
          <w:lang w:eastAsia="zh-CN"/>
        </w:rPr>
        <w:t>参数</w:t>
      </w:r>
      <w:r w:rsidRPr="00A477C8">
        <w:rPr>
          <w:rFonts w:eastAsia="方正兰亭黑简体"/>
          <w:lang w:eastAsia="zh-CN"/>
        </w:rPr>
        <w:t xml:space="preserve">1 </w:t>
      </w:r>
      <w:r w:rsidRPr="00A477C8">
        <w:rPr>
          <w:rFonts w:eastAsia="方正兰亭黑简体"/>
          <w:lang w:eastAsia="zh-CN"/>
        </w:rPr>
        <w:t>参数</w:t>
      </w:r>
      <w:r w:rsidRPr="00A477C8">
        <w:rPr>
          <w:rFonts w:eastAsia="方正兰亭黑简体"/>
          <w:lang w:eastAsia="zh-CN"/>
        </w:rPr>
        <w:t>2</w:t>
      </w:r>
    </w:p>
    <w:p w14:paraId="14C329E7" w14:textId="77777777" w:rsidR="009A183E" w:rsidRPr="00A477C8" w:rsidRDefault="009A183E" w:rsidP="009A183E">
      <w:pPr>
        <w:pStyle w:val="1e"/>
      </w:pPr>
      <w:r w:rsidRPr="00A477C8">
        <w:t>常用选项：</w:t>
      </w:r>
    </w:p>
    <w:p w14:paraId="1E2B5125" w14:textId="77777777" w:rsidR="009A183E" w:rsidRPr="00A477C8" w:rsidRDefault="009A183E" w:rsidP="009A183E">
      <w:pPr>
        <w:pStyle w:val="49"/>
        <w:tabs>
          <w:tab w:val="clear" w:pos="2126"/>
        </w:tabs>
        <w:ind w:left="1441"/>
      </w:pPr>
      <w:r w:rsidRPr="00A477C8">
        <w:t>-b  --</w:t>
      </w:r>
      <w:r w:rsidRPr="00A477C8">
        <w:t>删除，覆盖以前建立的链接</w:t>
      </w:r>
      <w:r w:rsidRPr="00A477C8">
        <w:rPr>
          <w:rFonts w:hint="eastAsia"/>
        </w:rPr>
        <w:t>；</w:t>
      </w:r>
    </w:p>
    <w:p w14:paraId="7ED4C431" w14:textId="77777777" w:rsidR="009A183E" w:rsidRPr="00A477C8" w:rsidRDefault="009A183E" w:rsidP="009A183E">
      <w:pPr>
        <w:pStyle w:val="49"/>
        <w:tabs>
          <w:tab w:val="clear" w:pos="2126"/>
        </w:tabs>
        <w:ind w:left="1441"/>
      </w:pPr>
      <w:r w:rsidRPr="00A477C8">
        <w:t>-d  --</w:t>
      </w:r>
      <w:r w:rsidRPr="00A477C8">
        <w:t>允许超级用户制作目录的硬链接</w:t>
      </w:r>
      <w:r w:rsidRPr="00A477C8">
        <w:rPr>
          <w:rFonts w:hint="eastAsia"/>
        </w:rPr>
        <w:t>；</w:t>
      </w:r>
    </w:p>
    <w:p w14:paraId="43777E24" w14:textId="77777777" w:rsidR="009A183E" w:rsidRPr="00A477C8" w:rsidRDefault="009A183E" w:rsidP="009A183E">
      <w:pPr>
        <w:pStyle w:val="49"/>
        <w:tabs>
          <w:tab w:val="clear" w:pos="2126"/>
        </w:tabs>
        <w:ind w:left="1441"/>
      </w:pPr>
      <w:r w:rsidRPr="00A477C8">
        <w:t>-s  --</w:t>
      </w:r>
      <w:r w:rsidRPr="00A477C8">
        <w:t>软链接</w:t>
      </w:r>
      <w:r w:rsidRPr="00A477C8">
        <w:t>(</w:t>
      </w:r>
      <w:r w:rsidRPr="00A477C8">
        <w:t>符号链接</w:t>
      </w:r>
      <w:r w:rsidRPr="00A477C8">
        <w:t>)</w:t>
      </w:r>
      <w:r w:rsidRPr="00A477C8">
        <w:t>。</w:t>
      </w:r>
    </w:p>
    <w:p w14:paraId="5A2F0C1C" w14:textId="77777777" w:rsidR="009A183E" w:rsidRPr="00A477C8" w:rsidRDefault="009A183E" w:rsidP="009A183E">
      <w:pPr>
        <w:pStyle w:val="1e"/>
      </w:pPr>
      <w:r w:rsidRPr="00A477C8">
        <w:lastRenderedPageBreak/>
        <w:t>参数说明：</w:t>
      </w:r>
    </w:p>
    <w:p w14:paraId="59F070A0" w14:textId="77777777" w:rsidR="009A183E" w:rsidRPr="00A477C8" w:rsidRDefault="009A183E" w:rsidP="009A183E">
      <w:pPr>
        <w:pStyle w:val="49"/>
        <w:tabs>
          <w:tab w:val="clear" w:pos="2126"/>
        </w:tabs>
        <w:ind w:left="1441"/>
      </w:pPr>
      <w:r w:rsidRPr="00A477C8">
        <w:t>参数</w:t>
      </w:r>
      <w:r w:rsidRPr="00A477C8">
        <w:t>1</w:t>
      </w:r>
      <w:r w:rsidRPr="00A477C8">
        <w:t>：源文件或目录。</w:t>
      </w:r>
    </w:p>
    <w:p w14:paraId="781D9DE3" w14:textId="77777777" w:rsidR="009A183E" w:rsidRPr="00A477C8" w:rsidRDefault="009A183E" w:rsidP="009A183E">
      <w:pPr>
        <w:pStyle w:val="49"/>
        <w:tabs>
          <w:tab w:val="clear" w:pos="2126"/>
        </w:tabs>
        <w:ind w:left="1441"/>
      </w:pPr>
      <w:r w:rsidRPr="00A477C8">
        <w:t>参数</w:t>
      </w:r>
      <w:r w:rsidRPr="00A477C8">
        <w:t>2</w:t>
      </w:r>
      <w:r w:rsidRPr="00A477C8">
        <w:t>：被链接的文件或目录。</w:t>
      </w:r>
    </w:p>
    <w:p w14:paraId="233EFFA8" w14:textId="77777777" w:rsidR="009A183E" w:rsidRPr="00A477C8" w:rsidRDefault="009A183E" w:rsidP="009A183E">
      <w:pPr>
        <w:pStyle w:val="1e"/>
      </w:pPr>
      <w:r w:rsidRPr="00A477C8">
        <w:t>命令示例：</w:t>
      </w:r>
    </w:p>
    <w:p w14:paraId="42E2A2FA" w14:textId="77777777" w:rsidR="009A183E" w:rsidRPr="00A477C8" w:rsidRDefault="009A183E" w:rsidP="009A183E">
      <w:pPr>
        <w:pStyle w:val="49"/>
        <w:tabs>
          <w:tab w:val="clear" w:pos="2126"/>
        </w:tabs>
        <w:ind w:left="1441"/>
      </w:pPr>
      <w:r w:rsidRPr="00A477C8">
        <w:t>为</w:t>
      </w:r>
      <w:r w:rsidRPr="00A477C8">
        <w:t>python3</w:t>
      </w:r>
      <w:r w:rsidRPr="00A477C8">
        <w:t>文件创建软链接</w:t>
      </w:r>
      <w:r w:rsidRPr="00A477C8">
        <w:t>/usr/bin/python</w:t>
      </w:r>
      <w:r w:rsidRPr="00A477C8">
        <w:t>，如果</w:t>
      </w:r>
      <w:r w:rsidRPr="00A477C8">
        <w:t>python3</w:t>
      </w:r>
      <w:r w:rsidRPr="00A477C8">
        <w:t>丢失，</w:t>
      </w:r>
      <w:r w:rsidRPr="00A477C8">
        <w:t>/usr/bin/python</w:t>
      </w:r>
      <w:r w:rsidRPr="00A477C8">
        <w:t>将失效：</w:t>
      </w:r>
    </w:p>
    <w:p w14:paraId="0B932D96" w14:textId="77777777" w:rsidR="009A183E" w:rsidRPr="00A477C8" w:rsidRDefault="009A183E" w:rsidP="009A183E">
      <w:pPr>
        <w:pStyle w:val="affffe"/>
        <w:rPr>
          <w:rFonts w:eastAsia="方正兰亭黑简体"/>
        </w:rPr>
      </w:pPr>
      <w:r w:rsidRPr="00A477C8">
        <w:rPr>
          <w:rFonts w:eastAsia="方正兰亭黑简体"/>
        </w:rPr>
        <w:t>ln -s python3 /usr/bin/python</w:t>
      </w:r>
    </w:p>
    <w:p w14:paraId="28488206" w14:textId="77777777" w:rsidR="009A183E" w:rsidRPr="00A477C8" w:rsidRDefault="009A183E" w:rsidP="009A183E">
      <w:pPr>
        <w:pStyle w:val="49"/>
        <w:tabs>
          <w:tab w:val="clear" w:pos="2126"/>
        </w:tabs>
        <w:ind w:left="1441"/>
      </w:pPr>
      <w:r w:rsidRPr="00A477C8">
        <w:t>为</w:t>
      </w:r>
      <w:r w:rsidRPr="00A477C8">
        <w:t>python3</w:t>
      </w:r>
      <w:r w:rsidRPr="00A477C8">
        <w:t>创建硬链接</w:t>
      </w:r>
      <w:r w:rsidRPr="00A477C8">
        <w:t>/usr/bin/python</w:t>
      </w:r>
      <w:r w:rsidRPr="00A477C8">
        <w:t>，</w:t>
      </w:r>
      <w:r w:rsidRPr="00A477C8">
        <w:t>python3</w:t>
      </w:r>
      <w:r w:rsidRPr="00A477C8">
        <w:t>与</w:t>
      </w:r>
      <w:r w:rsidRPr="00A477C8">
        <w:t>/usr/bin/python</w:t>
      </w:r>
      <w:r w:rsidRPr="00A477C8">
        <w:t>的各项属性相同：</w:t>
      </w:r>
    </w:p>
    <w:p w14:paraId="00B0F24E" w14:textId="77777777" w:rsidR="009A183E" w:rsidRPr="00A477C8" w:rsidRDefault="009A183E" w:rsidP="009A183E">
      <w:pPr>
        <w:pStyle w:val="affffe"/>
        <w:rPr>
          <w:rFonts w:eastAsia="方正兰亭黑简体"/>
        </w:rPr>
      </w:pPr>
      <w:r w:rsidRPr="00A477C8">
        <w:rPr>
          <w:rFonts w:eastAsia="方正兰亭黑简体"/>
        </w:rPr>
        <w:t>ln python3 /usr/bin/python</w:t>
      </w:r>
    </w:p>
    <w:p w14:paraId="1F4C50D0" w14:textId="77777777" w:rsidR="009A183E" w:rsidRPr="00A477C8" w:rsidRDefault="009A183E" w:rsidP="009A183E">
      <w:pPr>
        <w:pStyle w:val="1e"/>
      </w:pPr>
    </w:p>
    <w:p w14:paraId="4DC4F110" w14:textId="77777777" w:rsidR="009A183E" w:rsidRPr="00A477C8" w:rsidRDefault="009A183E" w:rsidP="009A183E">
      <w:pPr>
        <w:pStyle w:val="2"/>
        <w:rPr>
          <w:rFonts w:ascii="Huawei Sans" w:hAnsi="Huawei Sans"/>
        </w:rPr>
      </w:pPr>
      <w:bookmarkStart w:id="189" w:name="_Toc51057490"/>
      <w:bookmarkStart w:id="190" w:name="_Toc51141521"/>
      <w:bookmarkStart w:id="191" w:name="_Toc51330017"/>
      <w:bookmarkStart w:id="192" w:name="_Toc53415145"/>
      <w:bookmarkStart w:id="193" w:name="_Toc65486995"/>
      <w:bookmarkStart w:id="194" w:name="_Toc69742830"/>
      <w:bookmarkStart w:id="195" w:name="_Toc74644322"/>
      <w:bookmarkStart w:id="196" w:name="_Toc78182515"/>
      <w:bookmarkStart w:id="197" w:name="_Toc78277407"/>
      <w:bookmarkStart w:id="198" w:name="_Toc80609138"/>
      <w:bookmarkStart w:id="199" w:name="_Toc80620187"/>
      <w:r w:rsidRPr="00A477C8">
        <w:rPr>
          <w:rFonts w:ascii="Huawei Sans" w:hAnsi="Huawei Sans"/>
        </w:rPr>
        <w:t>mkdir</w:t>
      </w:r>
      <w:bookmarkEnd w:id="189"/>
      <w:bookmarkEnd w:id="190"/>
      <w:bookmarkEnd w:id="191"/>
      <w:bookmarkEnd w:id="192"/>
      <w:bookmarkEnd w:id="193"/>
      <w:bookmarkEnd w:id="194"/>
      <w:bookmarkEnd w:id="195"/>
      <w:bookmarkEnd w:id="196"/>
      <w:bookmarkEnd w:id="197"/>
      <w:bookmarkEnd w:id="198"/>
      <w:bookmarkEnd w:id="199"/>
    </w:p>
    <w:p w14:paraId="1760CC51" w14:textId="77777777" w:rsidR="009A183E" w:rsidRPr="00A477C8" w:rsidRDefault="009A183E" w:rsidP="009A183E">
      <w:pPr>
        <w:pStyle w:val="1e"/>
      </w:pPr>
      <w:r w:rsidRPr="00A477C8">
        <w:t>创建指定的名称的目录，要求创建目录的用户在当前目录中具有写权限，并且指定的目录名不能是当前目录中已有的目录。</w:t>
      </w:r>
    </w:p>
    <w:p w14:paraId="778B04F5" w14:textId="77777777" w:rsidR="009A183E" w:rsidRPr="00A477C8" w:rsidRDefault="009A183E" w:rsidP="009A183E">
      <w:pPr>
        <w:pStyle w:val="1e"/>
      </w:pPr>
      <w:r w:rsidRPr="00A477C8">
        <w:t>命令语法：</w:t>
      </w:r>
    </w:p>
    <w:p w14:paraId="2B4A1A6D" w14:textId="77777777" w:rsidR="009A183E" w:rsidRPr="00A477C8" w:rsidRDefault="009A183E" w:rsidP="009A183E">
      <w:pPr>
        <w:pStyle w:val="affffe"/>
        <w:rPr>
          <w:rFonts w:eastAsia="方正兰亭黑简体"/>
          <w:lang w:eastAsia="zh-CN"/>
        </w:rPr>
      </w:pPr>
      <w:r w:rsidRPr="00A477C8">
        <w:rPr>
          <w:rFonts w:eastAsia="方正兰亭黑简体"/>
          <w:lang w:eastAsia="zh-CN"/>
        </w:rPr>
        <w:t>mkdir [</w:t>
      </w:r>
      <w:r w:rsidRPr="00A477C8">
        <w:rPr>
          <w:rFonts w:eastAsia="方正兰亭黑简体"/>
          <w:lang w:eastAsia="zh-CN"/>
        </w:rPr>
        <w:t>选项</w:t>
      </w:r>
      <w:r w:rsidRPr="00A477C8">
        <w:rPr>
          <w:rFonts w:eastAsia="方正兰亭黑简体"/>
          <w:lang w:eastAsia="zh-CN"/>
        </w:rPr>
        <w:t>] [</w:t>
      </w:r>
      <w:r w:rsidRPr="00A477C8">
        <w:rPr>
          <w:rFonts w:eastAsia="方正兰亭黑简体"/>
          <w:lang w:eastAsia="zh-CN"/>
        </w:rPr>
        <w:t>参数</w:t>
      </w:r>
      <w:r w:rsidRPr="00A477C8">
        <w:rPr>
          <w:rFonts w:eastAsia="方正兰亭黑简体"/>
          <w:lang w:eastAsia="zh-CN"/>
        </w:rPr>
        <w:t>]</w:t>
      </w:r>
    </w:p>
    <w:p w14:paraId="54E47EF8" w14:textId="77777777" w:rsidR="009A183E" w:rsidRPr="00A477C8" w:rsidRDefault="009A183E" w:rsidP="009A183E">
      <w:pPr>
        <w:pStyle w:val="1e"/>
      </w:pPr>
      <w:r w:rsidRPr="00A477C8">
        <w:t>常用选项：</w:t>
      </w:r>
    </w:p>
    <w:p w14:paraId="5CE7D2D9" w14:textId="77777777" w:rsidR="009A183E" w:rsidRPr="00A477C8" w:rsidRDefault="009A183E" w:rsidP="009A183E">
      <w:pPr>
        <w:pStyle w:val="49"/>
        <w:tabs>
          <w:tab w:val="clear" w:pos="2126"/>
        </w:tabs>
        <w:ind w:left="1441"/>
      </w:pPr>
      <w:r w:rsidRPr="00A477C8">
        <w:t>-p --</w:t>
      </w:r>
      <w:r w:rsidRPr="00A477C8">
        <w:t>可以是一个路径名称。此时若路径中的某些目录尚不存在</w:t>
      </w:r>
      <w:r w:rsidRPr="00A477C8">
        <w:t>,</w:t>
      </w:r>
      <w:r w:rsidRPr="00A477C8">
        <w:t>加上此选项后</w:t>
      </w:r>
      <w:r w:rsidRPr="00A477C8">
        <w:t>,</w:t>
      </w:r>
      <w:r w:rsidRPr="00A477C8">
        <w:t>系统将自动建立好那些尚不存在的目录</w:t>
      </w:r>
      <w:r w:rsidRPr="00A477C8">
        <w:t>,</w:t>
      </w:r>
      <w:r w:rsidRPr="00A477C8">
        <w:t>即一次可以建立多个目录（递归）</w:t>
      </w:r>
      <w:r w:rsidRPr="00A477C8">
        <w:rPr>
          <w:rFonts w:hint="eastAsia"/>
        </w:rPr>
        <w:t>；</w:t>
      </w:r>
    </w:p>
    <w:p w14:paraId="4490B81B" w14:textId="77777777" w:rsidR="009A183E" w:rsidRPr="00A477C8" w:rsidRDefault="009A183E" w:rsidP="009A183E">
      <w:pPr>
        <w:pStyle w:val="49"/>
        <w:tabs>
          <w:tab w:val="clear" w:pos="2126"/>
        </w:tabs>
        <w:ind w:left="1441"/>
      </w:pPr>
      <w:r w:rsidRPr="00A477C8">
        <w:t>-v --</w:t>
      </w:r>
      <w:r w:rsidRPr="00A477C8">
        <w:t>每次创建新目录都显示信息</w:t>
      </w:r>
      <w:r w:rsidRPr="00A477C8">
        <w:rPr>
          <w:rFonts w:hint="eastAsia"/>
        </w:rPr>
        <w:t>；</w:t>
      </w:r>
    </w:p>
    <w:p w14:paraId="7EF3C583" w14:textId="77777777" w:rsidR="009A183E" w:rsidRPr="00A477C8" w:rsidRDefault="009A183E" w:rsidP="009A183E">
      <w:pPr>
        <w:pStyle w:val="49"/>
        <w:tabs>
          <w:tab w:val="clear" w:pos="2126"/>
        </w:tabs>
        <w:ind w:left="1441"/>
      </w:pPr>
      <w:r w:rsidRPr="00A477C8">
        <w:t>-m --</w:t>
      </w:r>
      <w:r w:rsidRPr="00A477C8">
        <w:t>设定权限</w:t>
      </w:r>
      <w:r w:rsidRPr="00A477C8">
        <w:t>&lt;</w:t>
      </w:r>
      <w:r w:rsidRPr="00A477C8">
        <w:t>模式</w:t>
      </w:r>
      <w:r w:rsidRPr="00A477C8">
        <w:t>&gt; (</w:t>
      </w:r>
      <w:r w:rsidRPr="00A477C8">
        <w:t>类似</w:t>
      </w:r>
      <w:r w:rsidRPr="00A477C8">
        <w:t>chmod)</w:t>
      </w:r>
      <w:r w:rsidRPr="00A477C8">
        <w:t>，而不是</w:t>
      </w:r>
      <w:r w:rsidRPr="00A477C8">
        <w:t>rwxrwxrwx</w:t>
      </w:r>
      <w:r w:rsidRPr="00A477C8">
        <w:t>减</w:t>
      </w:r>
      <w:r w:rsidRPr="00A477C8">
        <w:t>umask</w:t>
      </w:r>
      <w:r w:rsidRPr="00A477C8">
        <w:rPr>
          <w:rFonts w:hint="eastAsia"/>
        </w:rPr>
        <w:t>。</w:t>
      </w:r>
    </w:p>
    <w:p w14:paraId="68ED2D65" w14:textId="77777777" w:rsidR="009A183E" w:rsidRPr="00A477C8" w:rsidRDefault="009A183E" w:rsidP="009A183E">
      <w:pPr>
        <w:pStyle w:val="1e"/>
      </w:pPr>
      <w:r w:rsidRPr="00A477C8">
        <w:t>参数说明：</w:t>
      </w:r>
    </w:p>
    <w:p w14:paraId="6DF370CD" w14:textId="77777777" w:rsidR="009A183E" w:rsidRPr="00A477C8" w:rsidRDefault="009A183E" w:rsidP="009A183E">
      <w:pPr>
        <w:pStyle w:val="49"/>
        <w:tabs>
          <w:tab w:val="clear" w:pos="2126"/>
        </w:tabs>
        <w:ind w:left="1441"/>
      </w:pPr>
      <w:r w:rsidRPr="00A477C8">
        <w:t>需要创建的目录</w:t>
      </w:r>
      <w:r w:rsidRPr="00A477C8">
        <w:rPr>
          <w:rFonts w:hint="eastAsia"/>
        </w:rPr>
        <w:t>。</w:t>
      </w:r>
    </w:p>
    <w:p w14:paraId="2F3B6501" w14:textId="77777777" w:rsidR="009A183E" w:rsidRPr="00A477C8" w:rsidRDefault="009A183E" w:rsidP="009A183E">
      <w:pPr>
        <w:pStyle w:val="1e"/>
      </w:pPr>
      <w:r w:rsidRPr="00A477C8">
        <w:t>命令示例：</w:t>
      </w:r>
    </w:p>
    <w:p w14:paraId="149EAD02" w14:textId="77777777" w:rsidR="009A183E" w:rsidRPr="00A477C8" w:rsidRDefault="009A183E" w:rsidP="009A183E">
      <w:pPr>
        <w:pStyle w:val="49"/>
        <w:tabs>
          <w:tab w:val="clear" w:pos="2126"/>
        </w:tabs>
        <w:ind w:left="1441"/>
      </w:pPr>
      <w:r w:rsidRPr="00A477C8">
        <w:t>创建一个空目录：</w:t>
      </w:r>
    </w:p>
    <w:p w14:paraId="265FF0CE" w14:textId="77777777" w:rsidR="009A183E" w:rsidRPr="00A477C8" w:rsidRDefault="009A183E" w:rsidP="009A183E">
      <w:pPr>
        <w:pStyle w:val="affffe"/>
        <w:rPr>
          <w:rFonts w:eastAsia="方正兰亭黑简体"/>
          <w:lang w:eastAsia="zh-CN"/>
        </w:rPr>
      </w:pPr>
      <w:r w:rsidRPr="00A477C8">
        <w:rPr>
          <w:rFonts w:eastAsia="方正兰亭黑简体"/>
          <w:lang w:eastAsia="zh-CN"/>
        </w:rPr>
        <w:t>mkdir test</w:t>
      </w:r>
    </w:p>
    <w:p w14:paraId="49A5E8D3" w14:textId="77777777" w:rsidR="009A183E" w:rsidRPr="00A477C8" w:rsidRDefault="009A183E" w:rsidP="009A183E">
      <w:pPr>
        <w:pStyle w:val="49"/>
        <w:tabs>
          <w:tab w:val="clear" w:pos="2126"/>
        </w:tabs>
        <w:ind w:left="1441"/>
      </w:pPr>
      <w:r w:rsidRPr="00A477C8">
        <w:t>递归创建多个目录：</w:t>
      </w:r>
    </w:p>
    <w:p w14:paraId="7CE1C642" w14:textId="77777777" w:rsidR="009A183E" w:rsidRPr="00A477C8" w:rsidRDefault="009A183E" w:rsidP="009A183E">
      <w:pPr>
        <w:pStyle w:val="affffe"/>
        <w:rPr>
          <w:rFonts w:eastAsia="方正兰亭黑简体"/>
        </w:rPr>
      </w:pPr>
      <w:r w:rsidRPr="00A477C8">
        <w:rPr>
          <w:rFonts w:eastAsia="方正兰亭黑简体"/>
        </w:rPr>
        <w:t>mkdir -p /opt/software/openGauss</w:t>
      </w:r>
    </w:p>
    <w:p w14:paraId="7C7FC97C" w14:textId="77777777" w:rsidR="009A183E" w:rsidRPr="00A477C8" w:rsidRDefault="009A183E" w:rsidP="009A183E">
      <w:pPr>
        <w:pStyle w:val="49"/>
        <w:tabs>
          <w:tab w:val="clear" w:pos="2126"/>
        </w:tabs>
        <w:ind w:left="1441"/>
      </w:pPr>
      <w:r w:rsidRPr="00A477C8">
        <w:t>创建权限为</w:t>
      </w:r>
      <w:r w:rsidRPr="00A477C8">
        <w:t>777</w:t>
      </w:r>
      <w:r w:rsidRPr="00A477C8">
        <w:t>的目录（目录的权限为</w:t>
      </w:r>
      <w:r w:rsidRPr="00A477C8">
        <w:t>rwxrwxrwx</w:t>
      </w:r>
      <w:r w:rsidRPr="00A477C8">
        <w:t>）：</w:t>
      </w:r>
    </w:p>
    <w:p w14:paraId="4D618F76" w14:textId="77777777" w:rsidR="009A183E" w:rsidRPr="00A477C8" w:rsidRDefault="009A183E" w:rsidP="009A183E">
      <w:pPr>
        <w:pStyle w:val="affffe"/>
        <w:rPr>
          <w:rFonts w:eastAsia="方正兰亭黑简体"/>
        </w:rPr>
      </w:pPr>
      <w:r w:rsidRPr="00A477C8">
        <w:rPr>
          <w:rFonts w:eastAsia="方正兰亭黑简体"/>
        </w:rPr>
        <w:t>mkdir –m 777 test</w:t>
      </w:r>
    </w:p>
    <w:p w14:paraId="32C96D9F" w14:textId="77777777" w:rsidR="009A183E" w:rsidRPr="00A477C8" w:rsidRDefault="009A183E" w:rsidP="009A183E">
      <w:pPr>
        <w:pStyle w:val="2"/>
        <w:rPr>
          <w:rFonts w:ascii="Huawei Sans" w:hAnsi="Huawei Sans"/>
        </w:rPr>
      </w:pPr>
      <w:bookmarkStart w:id="200" w:name="_Toc51057491"/>
      <w:bookmarkStart w:id="201" w:name="_Toc51141522"/>
      <w:bookmarkStart w:id="202" w:name="_Toc51330018"/>
      <w:bookmarkStart w:id="203" w:name="_Toc53415146"/>
      <w:bookmarkStart w:id="204" w:name="_Toc65486996"/>
      <w:bookmarkStart w:id="205" w:name="_Toc69742831"/>
      <w:bookmarkStart w:id="206" w:name="_Toc74644323"/>
      <w:bookmarkStart w:id="207" w:name="_Toc78182516"/>
      <w:bookmarkStart w:id="208" w:name="_Toc78277408"/>
      <w:bookmarkStart w:id="209" w:name="_Toc80609139"/>
      <w:bookmarkStart w:id="210" w:name="_Toc80620188"/>
      <w:r w:rsidRPr="00A477C8">
        <w:rPr>
          <w:rFonts w:ascii="Huawei Sans" w:hAnsi="Huawei Sans"/>
        </w:rPr>
        <w:lastRenderedPageBreak/>
        <w:t>chmod</w:t>
      </w:r>
      <w:bookmarkEnd w:id="200"/>
      <w:bookmarkEnd w:id="201"/>
      <w:bookmarkEnd w:id="202"/>
      <w:bookmarkEnd w:id="203"/>
      <w:bookmarkEnd w:id="204"/>
      <w:bookmarkEnd w:id="205"/>
      <w:bookmarkEnd w:id="206"/>
      <w:bookmarkEnd w:id="207"/>
      <w:bookmarkEnd w:id="208"/>
      <w:bookmarkEnd w:id="209"/>
      <w:bookmarkEnd w:id="210"/>
    </w:p>
    <w:p w14:paraId="747F38BC" w14:textId="77777777" w:rsidR="009A183E" w:rsidRPr="00A477C8" w:rsidRDefault="009A183E" w:rsidP="009A183E">
      <w:pPr>
        <w:pStyle w:val="1e"/>
      </w:pPr>
      <w:r w:rsidRPr="00A477C8">
        <w:t>更改文件权限。</w:t>
      </w:r>
    </w:p>
    <w:p w14:paraId="4FB08B8B" w14:textId="77777777" w:rsidR="009A183E" w:rsidRPr="00A477C8" w:rsidRDefault="009A183E" w:rsidP="009A183E">
      <w:pPr>
        <w:pStyle w:val="1e"/>
      </w:pPr>
      <w:r w:rsidRPr="00A477C8">
        <w:t>命令语法：</w:t>
      </w:r>
    </w:p>
    <w:p w14:paraId="42E62817" w14:textId="77777777" w:rsidR="009A183E" w:rsidRPr="00A477C8" w:rsidRDefault="009A183E" w:rsidP="009A183E">
      <w:pPr>
        <w:pStyle w:val="affffe"/>
        <w:rPr>
          <w:rFonts w:eastAsia="方正兰亭黑简体"/>
        </w:rPr>
      </w:pPr>
      <w:r w:rsidRPr="00A477C8">
        <w:rPr>
          <w:rFonts w:eastAsia="方正兰亭黑简体"/>
        </w:rPr>
        <w:t>chmod [</w:t>
      </w:r>
      <w:r w:rsidRPr="00A477C8">
        <w:rPr>
          <w:rFonts w:eastAsia="方正兰亭黑简体"/>
        </w:rPr>
        <w:t>选项</w:t>
      </w:r>
      <w:r w:rsidRPr="00A477C8">
        <w:rPr>
          <w:rFonts w:eastAsia="方正兰亭黑简体"/>
        </w:rPr>
        <w:t>] &lt;mode&gt; &lt;file...&gt;</w:t>
      </w:r>
    </w:p>
    <w:p w14:paraId="129CD6F8" w14:textId="77777777" w:rsidR="009A183E" w:rsidRPr="00A477C8" w:rsidRDefault="009A183E" w:rsidP="009A183E">
      <w:pPr>
        <w:pStyle w:val="1e"/>
      </w:pPr>
      <w:r w:rsidRPr="00A477C8">
        <w:t>常用选项：</w:t>
      </w:r>
    </w:p>
    <w:p w14:paraId="25EFAF0E" w14:textId="77777777" w:rsidR="009A183E" w:rsidRPr="00A477C8" w:rsidRDefault="009A183E" w:rsidP="009A183E">
      <w:pPr>
        <w:pStyle w:val="49"/>
        <w:tabs>
          <w:tab w:val="clear" w:pos="2126"/>
        </w:tabs>
        <w:ind w:left="1441"/>
      </w:pPr>
      <w:r w:rsidRPr="00A477C8">
        <w:t>-R, --</w:t>
      </w:r>
      <w:r w:rsidRPr="00A477C8">
        <w:t>以递归的方式对目前目录下的所有文件与子目录进行相同的权限变更</w:t>
      </w:r>
      <w:r w:rsidRPr="00A477C8">
        <w:rPr>
          <w:rFonts w:hint="eastAsia"/>
        </w:rPr>
        <w:t>。</w:t>
      </w:r>
    </w:p>
    <w:p w14:paraId="771B6015" w14:textId="77777777" w:rsidR="009A183E" w:rsidRPr="00A477C8" w:rsidRDefault="009A183E" w:rsidP="009A183E">
      <w:pPr>
        <w:pStyle w:val="1e"/>
      </w:pPr>
      <w:r w:rsidRPr="00A477C8">
        <w:t>参数说明：</w:t>
      </w:r>
    </w:p>
    <w:p w14:paraId="70420814" w14:textId="77777777" w:rsidR="009A183E" w:rsidRPr="00A477C8" w:rsidRDefault="009A183E" w:rsidP="009A183E">
      <w:pPr>
        <w:pStyle w:val="49"/>
        <w:tabs>
          <w:tab w:val="clear" w:pos="2126"/>
        </w:tabs>
        <w:ind w:left="1441"/>
      </w:pPr>
      <w:r w:rsidRPr="00A477C8">
        <w:t>mode</w:t>
      </w:r>
      <w:r w:rsidRPr="00A477C8">
        <w:t>：权限设定字串，详细格式如下</w:t>
      </w:r>
      <w:r w:rsidRPr="00A477C8">
        <w:t xml:space="preserve"> </w:t>
      </w:r>
      <w:r w:rsidRPr="00A477C8">
        <w:t>：</w:t>
      </w:r>
    </w:p>
    <w:p w14:paraId="303CCA3F" w14:textId="77777777" w:rsidR="009A183E" w:rsidRPr="00A477C8" w:rsidRDefault="009A183E" w:rsidP="009A183E">
      <w:pPr>
        <w:pStyle w:val="affffe"/>
        <w:rPr>
          <w:rFonts w:eastAsia="方正兰亭黑简体"/>
          <w:lang w:eastAsia="zh-CN"/>
        </w:rPr>
      </w:pPr>
      <w:r w:rsidRPr="00A477C8">
        <w:rPr>
          <w:rFonts w:eastAsia="方正兰亭黑简体"/>
          <w:lang w:eastAsia="zh-CN"/>
        </w:rPr>
        <w:t>[ugoa</w:t>
      </w:r>
      <w:proofErr w:type="gramStart"/>
      <w:r w:rsidRPr="00A477C8">
        <w:rPr>
          <w:rFonts w:eastAsia="方正兰亭黑简体"/>
          <w:lang w:eastAsia="zh-CN"/>
        </w:rPr>
        <w:t>...][</w:t>
      </w:r>
      <w:proofErr w:type="gramEnd"/>
      <w:r w:rsidRPr="00A477C8">
        <w:rPr>
          <w:rFonts w:eastAsia="方正兰亭黑简体"/>
          <w:lang w:eastAsia="zh-CN"/>
        </w:rPr>
        <w:t>[+-=][rwxX]...][,...]</w:t>
      </w:r>
      <w:r w:rsidRPr="00A477C8">
        <w:rPr>
          <w:rFonts w:eastAsia="方正兰亭黑简体"/>
          <w:lang w:eastAsia="zh-CN"/>
        </w:rPr>
        <w:t>，</w:t>
      </w:r>
    </w:p>
    <w:p w14:paraId="2727AAC8" w14:textId="77777777" w:rsidR="009A183E" w:rsidRPr="00A477C8" w:rsidRDefault="009A183E" w:rsidP="009A183E">
      <w:pPr>
        <w:pStyle w:val="1e"/>
      </w:pPr>
      <w:r w:rsidRPr="00A477C8">
        <w:t>其中</w:t>
      </w:r>
      <w:r w:rsidRPr="00A477C8">
        <w:rPr>
          <w:rFonts w:hint="eastAsia"/>
        </w:rPr>
        <w:t>，</w:t>
      </w:r>
      <w:r w:rsidRPr="00A477C8">
        <w:t>[ugoa...]</w:t>
      </w:r>
      <w:r w:rsidRPr="00A477C8">
        <w:t>：</w:t>
      </w:r>
      <w:r w:rsidRPr="00A477C8">
        <w:t xml:space="preserve">u </w:t>
      </w:r>
      <w:r w:rsidRPr="00A477C8">
        <w:t>表示该档案的拥有者，</w:t>
      </w:r>
      <w:r w:rsidRPr="00A477C8">
        <w:t xml:space="preserve">g </w:t>
      </w:r>
      <w:r w:rsidRPr="00A477C8">
        <w:t>表示与该档案的拥有者属于同一个群体</w:t>
      </w:r>
      <w:r w:rsidRPr="00A477C8">
        <w:t>(group)</w:t>
      </w:r>
      <w:r w:rsidRPr="00A477C8">
        <w:t>者，</w:t>
      </w:r>
      <w:r w:rsidRPr="00A477C8">
        <w:t xml:space="preserve">o </w:t>
      </w:r>
      <w:r w:rsidRPr="00A477C8">
        <w:t>表示其他以外的人，</w:t>
      </w:r>
      <w:r w:rsidRPr="00A477C8">
        <w:t xml:space="preserve">a </w:t>
      </w:r>
      <w:r w:rsidRPr="00A477C8">
        <w:t>表示所有（包含上面三者）</w:t>
      </w:r>
      <w:r w:rsidRPr="00A477C8">
        <w:rPr>
          <w:rFonts w:hint="eastAsia"/>
        </w:rPr>
        <w:t>；</w:t>
      </w:r>
      <w:r w:rsidRPr="00A477C8">
        <w:t>[+-=]</w:t>
      </w:r>
      <w:r w:rsidRPr="00A477C8">
        <w:t>：</w:t>
      </w:r>
      <w:r w:rsidRPr="00A477C8">
        <w:t xml:space="preserve">+ </w:t>
      </w:r>
      <w:r w:rsidRPr="00A477C8">
        <w:t>表示增加权限，</w:t>
      </w:r>
      <w:r w:rsidRPr="00A477C8">
        <w:t xml:space="preserve">- </w:t>
      </w:r>
      <w:r w:rsidRPr="00A477C8">
        <w:t>表示取消权限，</w:t>
      </w:r>
      <w:r w:rsidRPr="00A477C8">
        <w:t xml:space="preserve">= </w:t>
      </w:r>
      <w:r w:rsidRPr="00A477C8">
        <w:t>表示唯一设定权限</w:t>
      </w:r>
      <w:r w:rsidRPr="00A477C8">
        <w:rPr>
          <w:rFonts w:hint="eastAsia"/>
        </w:rPr>
        <w:t>；</w:t>
      </w:r>
      <w:r w:rsidRPr="00A477C8">
        <w:t>[rwxX]</w:t>
      </w:r>
      <w:r w:rsidRPr="00A477C8">
        <w:t>：</w:t>
      </w:r>
      <w:r w:rsidRPr="00A477C8">
        <w:t xml:space="preserve">r </w:t>
      </w:r>
      <w:r w:rsidRPr="00A477C8">
        <w:t>表示可读取，</w:t>
      </w:r>
      <w:r w:rsidRPr="00A477C8">
        <w:t xml:space="preserve">w </w:t>
      </w:r>
      <w:r w:rsidRPr="00A477C8">
        <w:t>表示可写入，</w:t>
      </w:r>
      <w:r w:rsidRPr="00A477C8">
        <w:t xml:space="preserve">x </w:t>
      </w:r>
      <w:r w:rsidRPr="00A477C8">
        <w:t>表示可执行，</w:t>
      </w:r>
      <w:r w:rsidRPr="00A477C8">
        <w:t>X</w:t>
      </w:r>
      <w:r w:rsidRPr="00A477C8">
        <w:t>表示只有当该档案是个子目录或者该档案已经被设定过为可执行。</w:t>
      </w:r>
    </w:p>
    <w:p w14:paraId="37CF709B" w14:textId="77777777" w:rsidR="009A183E" w:rsidRPr="00A477C8" w:rsidRDefault="009A183E" w:rsidP="009A183E">
      <w:pPr>
        <w:pStyle w:val="49"/>
        <w:tabs>
          <w:tab w:val="clear" w:pos="2126"/>
        </w:tabs>
        <w:ind w:left="1441"/>
      </w:pPr>
      <w:r w:rsidRPr="00A477C8">
        <w:t>file</w:t>
      </w:r>
      <w:r w:rsidRPr="00A477C8">
        <w:t>：文件列表（单个或者多个文件、文件夹）</w:t>
      </w:r>
      <w:r w:rsidRPr="00A477C8">
        <w:rPr>
          <w:rFonts w:hint="eastAsia"/>
        </w:rPr>
        <w:t>。</w:t>
      </w:r>
    </w:p>
    <w:p w14:paraId="2C1FBBC2" w14:textId="77777777" w:rsidR="009A183E" w:rsidRPr="00A477C8" w:rsidRDefault="009A183E" w:rsidP="009A183E">
      <w:pPr>
        <w:pStyle w:val="1e"/>
      </w:pPr>
      <w:r w:rsidRPr="00A477C8">
        <w:t>命令示例：</w:t>
      </w:r>
    </w:p>
    <w:p w14:paraId="5872C5F6" w14:textId="77777777" w:rsidR="009A183E" w:rsidRPr="00A477C8" w:rsidRDefault="009A183E" w:rsidP="009A183E">
      <w:pPr>
        <w:pStyle w:val="49"/>
        <w:tabs>
          <w:tab w:val="clear" w:pos="2126"/>
        </w:tabs>
        <w:ind w:left="1441"/>
      </w:pPr>
      <w:r w:rsidRPr="00A477C8">
        <w:t>设置所有用户可读取文件</w:t>
      </w:r>
      <w:r w:rsidRPr="00A477C8">
        <w:t xml:space="preserve"> cluterconfig.xml</w:t>
      </w:r>
      <w:r w:rsidRPr="00A477C8">
        <w:rPr>
          <w:rFonts w:hint="eastAsia"/>
        </w:rPr>
        <w:t>：</w:t>
      </w:r>
    </w:p>
    <w:p w14:paraId="462148F5" w14:textId="77777777" w:rsidR="009A183E" w:rsidRPr="00A477C8" w:rsidRDefault="009A183E" w:rsidP="009A183E">
      <w:pPr>
        <w:pStyle w:val="affffe"/>
        <w:rPr>
          <w:rFonts w:eastAsia="方正兰亭黑简体"/>
        </w:rPr>
      </w:pPr>
      <w:r w:rsidRPr="00A477C8">
        <w:rPr>
          <w:rFonts w:eastAsia="方正兰亭黑简体"/>
        </w:rPr>
        <w:t xml:space="preserve">chmod ugo+r cluterconfig.xml </w:t>
      </w:r>
    </w:p>
    <w:p w14:paraId="05F8A9A3" w14:textId="77777777" w:rsidR="009A183E" w:rsidRPr="00A477C8" w:rsidRDefault="009A183E" w:rsidP="009A183E">
      <w:pPr>
        <w:pStyle w:val="affffe"/>
        <w:rPr>
          <w:rFonts w:eastAsia="方正兰亭黑简体"/>
        </w:rPr>
      </w:pPr>
      <w:r w:rsidRPr="00A477C8">
        <w:rPr>
          <w:rFonts w:eastAsia="方正兰亭黑简体"/>
        </w:rPr>
        <w:t>或</w:t>
      </w:r>
      <w:r w:rsidRPr="00A477C8">
        <w:rPr>
          <w:rFonts w:eastAsia="方正兰亭黑简体"/>
        </w:rPr>
        <w:t xml:space="preserve"> </w:t>
      </w:r>
    </w:p>
    <w:p w14:paraId="2F908265" w14:textId="77777777" w:rsidR="009A183E" w:rsidRPr="00A477C8" w:rsidRDefault="009A183E" w:rsidP="009A183E">
      <w:pPr>
        <w:pStyle w:val="affffe"/>
        <w:rPr>
          <w:rFonts w:eastAsia="方正兰亭黑简体"/>
        </w:rPr>
      </w:pPr>
      <w:r w:rsidRPr="00A477C8">
        <w:rPr>
          <w:rFonts w:eastAsia="方正兰亭黑简体"/>
        </w:rPr>
        <w:t>chmod a+</w:t>
      </w:r>
      <w:proofErr w:type="gramStart"/>
      <w:r w:rsidRPr="00A477C8">
        <w:rPr>
          <w:rFonts w:eastAsia="方正兰亭黑简体"/>
        </w:rPr>
        <w:t>r  cluterconfig.xml</w:t>
      </w:r>
      <w:proofErr w:type="gramEnd"/>
    </w:p>
    <w:p w14:paraId="55E72EA9" w14:textId="77777777" w:rsidR="009A183E" w:rsidRPr="00A477C8" w:rsidRDefault="009A183E" w:rsidP="009A183E">
      <w:pPr>
        <w:pStyle w:val="49"/>
        <w:tabs>
          <w:tab w:val="clear" w:pos="2126"/>
        </w:tabs>
        <w:ind w:left="1441"/>
      </w:pPr>
      <w:r w:rsidRPr="00A477C8">
        <w:t>设置当前目录下的所有档案与子目录皆设为任何人可读写</w:t>
      </w:r>
      <w:r w:rsidRPr="00A477C8">
        <w:rPr>
          <w:rFonts w:hint="eastAsia"/>
        </w:rPr>
        <w:t>：</w:t>
      </w:r>
    </w:p>
    <w:p w14:paraId="20F5FEA9" w14:textId="77777777" w:rsidR="009A183E" w:rsidRPr="00A477C8" w:rsidRDefault="009A183E" w:rsidP="009A183E">
      <w:pPr>
        <w:pStyle w:val="affffe"/>
        <w:rPr>
          <w:rFonts w:eastAsia="方正兰亭黑简体"/>
          <w:lang w:eastAsia="zh-CN"/>
        </w:rPr>
      </w:pPr>
      <w:r w:rsidRPr="00A477C8">
        <w:rPr>
          <w:rFonts w:eastAsia="方正兰亭黑简体"/>
          <w:lang w:eastAsia="zh-CN"/>
        </w:rPr>
        <w:t>chmod -R a+rw *</w:t>
      </w:r>
    </w:p>
    <w:p w14:paraId="18375723" w14:textId="77777777" w:rsidR="009A183E" w:rsidRPr="00A477C8" w:rsidRDefault="009A183E" w:rsidP="009A183E">
      <w:pPr>
        <w:pStyle w:val="1e"/>
      </w:pPr>
      <w:r w:rsidRPr="00A477C8">
        <w:t>数字权限使用格式：</w:t>
      </w:r>
    </w:p>
    <w:p w14:paraId="1E16A6F8" w14:textId="77777777" w:rsidR="009A183E" w:rsidRPr="00A477C8" w:rsidRDefault="009A183E" w:rsidP="009A183E">
      <w:pPr>
        <w:pStyle w:val="49"/>
        <w:tabs>
          <w:tab w:val="clear" w:pos="2126"/>
        </w:tabs>
        <w:ind w:left="1441"/>
      </w:pPr>
      <w:r w:rsidRPr="00A477C8">
        <w:t>这种使用方式中，规定数字</w:t>
      </w:r>
      <w:r w:rsidRPr="00A477C8">
        <w:t>4</w:t>
      </w:r>
      <w:r w:rsidRPr="00A477C8">
        <w:t>、</w:t>
      </w:r>
      <w:r w:rsidRPr="00A477C8">
        <w:t>2</w:t>
      </w:r>
      <w:r w:rsidRPr="00A477C8">
        <w:t>和</w:t>
      </w:r>
      <w:r w:rsidRPr="00A477C8">
        <w:t>1</w:t>
      </w:r>
      <w:r w:rsidRPr="00A477C8">
        <w:t>表示读、写、执行权限，即</w:t>
      </w:r>
      <w:r w:rsidRPr="00A477C8">
        <w:t>r=4,w=2,x=1</w:t>
      </w:r>
      <w:r w:rsidRPr="00A477C8">
        <w:t>。</w:t>
      </w:r>
    </w:p>
    <w:p w14:paraId="661035FC" w14:textId="77777777" w:rsidR="009A183E" w:rsidRPr="00A477C8" w:rsidRDefault="009A183E" w:rsidP="009A183E">
      <w:pPr>
        <w:pStyle w:val="49"/>
        <w:tabs>
          <w:tab w:val="clear" w:pos="2126"/>
        </w:tabs>
        <w:ind w:left="1441"/>
      </w:pPr>
      <w:r w:rsidRPr="00A477C8">
        <w:t>例：</w:t>
      </w:r>
      <w:r w:rsidRPr="00A477C8">
        <w:t>rwx = 7</w:t>
      </w:r>
      <w:r w:rsidRPr="00A477C8">
        <w:t>（</w:t>
      </w:r>
      <w:r w:rsidRPr="00A477C8">
        <w:t>4+2+1</w:t>
      </w:r>
      <w:r w:rsidRPr="00A477C8">
        <w:t>）；</w:t>
      </w:r>
      <w:r w:rsidRPr="00A477C8">
        <w:t>rw = 6</w:t>
      </w:r>
      <w:r w:rsidRPr="00A477C8">
        <w:t>（</w:t>
      </w:r>
      <w:r w:rsidRPr="00A477C8">
        <w:t>4+2</w:t>
      </w:r>
      <w:r w:rsidRPr="00A477C8">
        <w:t>）；</w:t>
      </w:r>
      <w:r w:rsidRPr="00A477C8">
        <w:t xml:space="preserve">r-x = 5 </w:t>
      </w:r>
      <w:r w:rsidRPr="00A477C8">
        <w:t>（</w:t>
      </w:r>
      <w:r w:rsidRPr="00A477C8">
        <w:t>4+0+1</w:t>
      </w:r>
      <w:r w:rsidRPr="00A477C8">
        <w:t>）；</w:t>
      </w:r>
      <w:r w:rsidRPr="00A477C8">
        <w:t>r-- = 4</w:t>
      </w:r>
      <w:r w:rsidRPr="00A477C8">
        <w:t>（</w:t>
      </w:r>
      <w:r w:rsidRPr="00A477C8">
        <w:t>4+0+0</w:t>
      </w:r>
      <w:r w:rsidRPr="00A477C8">
        <w:t>）；</w:t>
      </w:r>
      <w:r w:rsidRPr="00A477C8">
        <w:t>--x = 1</w:t>
      </w:r>
      <w:r w:rsidRPr="00A477C8">
        <w:t>（</w:t>
      </w:r>
      <w:r w:rsidRPr="00A477C8">
        <w:t>0+0+1</w:t>
      </w:r>
      <w:r w:rsidRPr="00A477C8">
        <w:t>）；</w:t>
      </w:r>
    </w:p>
    <w:p w14:paraId="16F3DFBD" w14:textId="77777777" w:rsidR="009A183E" w:rsidRPr="00A477C8" w:rsidRDefault="009A183E" w:rsidP="009A183E">
      <w:pPr>
        <w:pStyle w:val="1e"/>
      </w:pPr>
      <w:r w:rsidRPr="00A477C8">
        <w:t>每个文件都可以针对三个粒度，设置不同的</w:t>
      </w:r>
      <w:r w:rsidRPr="00A477C8">
        <w:t>rwx(</w:t>
      </w:r>
      <w:r w:rsidRPr="00A477C8">
        <w:t>读写执行</w:t>
      </w:r>
      <w:r w:rsidRPr="00A477C8">
        <w:t>)</w:t>
      </w:r>
      <w:r w:rsidRPr="00A477C8">
        <w:t>权限。即我们可以用三个</w:t>
      </w:r>
      <w:r w:rsidRPr="00A477C8">
        <w:t>8</w:t>
      </w:r>
      <w:r w:rsidRPr="00A477C8">
        <w:t>进制数字分别表示</w:t>
      </w:r>
      <w:r w:rsidRPr="00A477C8">
        <w:t xml:space="preserve"> </w:t>
      </w:r>
      <w:r w:rsidRPr="00A477C8">
        <w:t>拥有者</w:t>
      </w:r>
      <w:r w:rsidRPr="00A477C8">
        <w:t xml:space="preserve"> </w:t>
      </w:r>
      <w:r w:rsidRPr="00A477C8">
        <w:t>、群组</w:t>
      </w:r>
      <w:r w:rsidRPr="00A477C8">
        <w:t xml:space="preserve"> </w:t>
      </w:r>
      <w:r w:rsidRPr="00A477C8">
        <w:t>、其它组</w:t>
      </w:r>
      <w:r w:rsidRPr="00A477C8">
        <w:t>( u</w:t>
      </w:r>
      <w:r w:rsidRPr="00A477C8">
        <w:t>、</w:t>
      </w:r>
      <w:r w:rsidRPr="00A477C8">
        <w:t xml:space="preserve"> g </w:t>
      </w:r>
      <w:r w:rsidRPr="00A477C8">
        <w:t>、</w:t>
      </w:r>
      <w:r w:rsidRPr="00A477C8">
        <w:t>o)</w:t>
      </w:r>
      <w:r w:rsidRPr="00A477C8">
        <w:t>的权限详情，并用</w:t>
      </w:r>
      <w:r w:rsidRPr="00A477C8">
        <w:t>chmod</w:t>
      </w:r>
      <w:r w:rsidRPr="00A477C8">
        <w:t>直接加三个</w:t>
      </w:r>
      <w:r w:rsidRPr="00A477C8">
        <w:t>8</w:t>
      </w:r>
      <w:r w:rsidRPr="00A477C8">
        <w:t>进制数字的方式直接改变文件权限。语法格式为</w:t>
      </w:r>
      <w:r w:rsidRPr="00A477C8">
        <w:t xml:space="preserve"> </w:t>
      </w:r>
      <w:r w:rsidRPr="00A477C8">
        <w:t>：</w:t>
      </w:r>
    </w:p>
    <w:p w14:paraId="24DB0B50" w14:textId="77777777" w:rsidR="009A183E" w:rsidRPr="00A477C8" w:rsidRDefault="009A183E" w:rsidP="009A183E">
      <w:pPr>
        <w:pStyle w:val="affffe"/>
        <w:rPr>
          <w:rFonts w:eastAsia="方正兰亭黑简体"/>
          <w:lang w:eastAsia="zh-CN"/>
        </w:rPr>
      </w:pPr>
      <w:r w:rsidRPr="00A477C8">
        <w:rPr>
          <w:rFonts w:eastAsia="方正兰亭黑简体"/>
          <w:lang w:eastAsia="zh-CN"/>
        </w:rPr>
        <w:t>chmod &lt;abc&gt; file...</w:t>
      </w:r>
    </w:p>
    <w:p w14:paraId="024DB1A4" w14:textId="77777777" w:rsidR="009A183E" w:rsidRPr="00A477C8" w:rsidRDefault="009A183E" w:rsidP="009A183E">
      <w:pPr>
        <w:pStyle w:val="1e"/>
      </w:pPr>
      <w:r w:rsidRPr="00A477C8">
        <w:t>其中</w:t>
      </w:r>
      <w:r w:rsidRPr="00A477C8">
        <w:rPr>
          <w:rFonts w:hint="eastAsia"/>
        </w:rPr>
        <w:t>，</w:t>
      </w:r>
      <w:r w:rsidRPr="00A477C8">
        <w:t>a</w:t>
      </w:r>
      <w:r w:rsidRPr="00A477C8">
        <w:rPr>
          <w:rFonts w:hint="eastAsia"/>
        </w:rPr>
        <w:t>，</w:t>
      </w:r>
      <w:r w:rsidRPr="00A477C8">
        <w:t>b</w:t>
      </w:r>
      <w:r w:rsidRPr="00A477C8">
        <w:rPr>
          <w:rFonts w:hint="eastAsia"/>
        </w:rPr>
        <w:t>，</w:t>
      </w:r>
      <w:r w:rsidRPr="00A477C8">
        <w:t>c</w:t>
      </w:r>
      <w:r w:rsidRPr="00A477C8">
        <w:t>各为一个数字，分别代表</w:t>
      </w:r>
      <w:r w:rsidRPr="00A477C8">
        <w:t>User</w:t>
      </w:r>
      <w:r w:rsidRPr="00A477C8">
        <w:t>、</w:t>
      </w:r>
      <w:r w:rsidRPr="00A477C8">
        <w:t>Group</w:t>
      </w:r>
      <w:r w:rsidRPr="00A477C8">
        <w:t>、及</w:t>
      </w:r>
      <w:r w:rsidRPr="00A477C8">
        <w:t>Other</w:t>
      </w:r>
      <w:r w:rsidRPr="00A477C8">
        <w:t>的权限</w:t>
      </w:r>
      <w:r w:rsidRPr="00A477C8">
        <w:rPr>
          <w:rFonts w:hint="eastAsia"/>
        </w:rPr>
        <w:t>，</w:t>
      </w:r>
      <w:r w:rsidRPr="00A477C8">
        <w:t>相当于简化版的</w:t>
      </w:r>
      <w:r w:rsidRPr="00A477C8">
        <w:t>chmod u=</w:t>
      </w:r>
      <w:r w:rsidRPr="00A477C8">
        <w:t>权限</w:t>
      </w:r>
      <w:r w:rsidRPr="00A477C8">
        <w:t>,g=</w:t>
      </w:r>
      <w:r w:rsidRPr="00A477C8">
        <w:t>权限</w:t>
      </w:r>
      <w:r w:rsidRPr="00A477C8">
        <w:t>,o=</w:t>
      </w:r>
      <w:r w:rsidRPr="00A477C8">
        <w:t>权限</w:t>
      </w:r>
      <w:r w:rsidRPr="00A477C8">
        <w:t xml:space="preserve"> file.</w:t>
      </w:r>
      <w:proofErr w:type="gramStart"/>
      <w:r w:rsidRPr="00A477C8">
        <w:t>..</w:t>
      </w:r>
      <w:proofErr w:type="gramEnd"/>
      <w:r w:rsidRPr="00A477C8">
        <w:rPr>
          <w:rFonts w:hint="eastAsia"/>
        </w:rPr>
        <w:t>，</w:t>
      </w:r>
      <w:r w:rsidRPr="00A477C8">
        <w:t>而此处的权限将用</w:t>
      </w:r>
      <w:r w:rsidRPr="00A477C8">
        <w:t>8</w:t>
      </w:r>
      <w:r w:rsidRPr="00A477C8">
        <w:t>进制的数字来表示</w:t>
      </w:r>
      <w:r w:rsidRPr="00A477C8">
        <w:t>User</w:t>
      </w:r>
      <w:r w:rsidRPr="00A477C8">
        <w:t>、</w:t>
      </w:r>
      <w:r w:rsidRPr="00A477C8">
        <w:t>Group</w:t>
      </w:r>
      <w:r w:rsidRPr="00A477C8">
        <w:t>、及</w:t>
      </w:r>
      <w:r w:rsidRPr="00A477C8">
        <w:t>Other</w:t>
      </w:r>
      <w:r w:rsidRPr="00A477C8">
        <w:t>的读、写、执行权限</w:t>
      </w:r>
      <w:r w:rsidRPr="00A477C8">
        <w:rPr>
          <w:rFonts w:hint="eastAsia"/>
        </w:rPr>
        <w:t>。</w:t>
      </w:r>
    </w:p>
    <w:p w14:paraId="79A48F2E" w14:textId="77777777" w:rsidR="009A183E" w:rsidRPr="00A477C8" w:rsidRDefault="009A183E" w:rsidP="009A183E">
      <w:pPr>
        <w:pStyle w:val="1e"/>
      </w:pPr>
      <w:r w:rsidRPr="00A477C8">
        <w:lastRenderedPageBreak/>
        <w:t>命令示例：</w:t>
      </w:r>
    </w:p>
    <w:p w14:paraId="3915D72B" w14:textId="77777777" w:rsidR="009A183E" w:rsidRPr="00A477C8" w:rsidRDefault="009A183E" w:rsidP="009A183E">
      <w:pPr>
        <w:pStyle w:val="49"/>
        <w:tabs>
          <w:tab w:val="clear" w:pos="2126"/>
        </w:tabs>
        <w:ind w:left="1441"/>
      </w:pPr>
      <w:r w:rsidRPr="00A477C8">
        <w:t>赋予</w:t>
      </w:r>
      <w:r w:rsidRPr="00A477C8">
        <w:t>cluterconfig.xml</w:t>
      </w:r>
      <w:r w:rsidRPr="00A477C8">
        <w:t>文件可读可写可执行权限（所有权限）：</w:t>
      </w:r>
    </w:p>
    <w:p w14:paraId="15EC55FB" w14:textId="77777777" w:rsidR="009A183E" w:rsidRPr="00A477C8" w:rsidRDefault="009A183E" w:rsidP="009A183E">
      <w:pPr>
        <w:pStyle w:val="affffe"/>
        <w:rPr>
          <w:rFonts w:eastAsia="方正兰亭黑简体"/>
        </w:rPr>
      </w:pPr>
      <w:r w:rsidRPr="00A477C8">
        <w:rPr>
          <w:rFonts w:eastAsia="方正兰亭黑简体"/>
        </w:rPr>
        <w:t>chmod 777 cluterconfig.xml</w:t>
      </w:r>
    </w:p>
    <w:p w14:paraId="26AB2AFE" w14:textId="77777777" w:rsidR="009A183E" w:rsidRPr="00A477C8" w:rsidRDefault="009A183E" w:rsidP="009A183E">
      <w:pPr>
        <w:pStyle w:val="49"/>
        <w:tabs>
          <w:tab w:val="clear" w:pos="2126"/>
        </w:tabs>
        <w:ind w:left="1441"/>
      </w:pPr>
      <w:r w:rsidRPr="00A477C8">
        <w:t>赋予</w:t>
      </w:r>
      <w:r w:rsidRPr="00A477C8">
        <w:t>/opt/software/openGauss</w:t>
      </w:r>
      <w:r w:rsidRPr="00A477C8">
        <w:t>目录下所有文件及其子目录</w:t>
      </w:r>
      <w:r w:rsidRPr="00A477C8">
        <w:t xml:space="preserve"> </w:t>
      </w:r>
      <w:r w:rsidRPr="00A477C8">
        <w:t>用户所有权限组可读可执行权限，其他用户可读可执行权限：</w:t>
      </w:r>
    </w:p>
    <w:p w14:paraId="0F9D1D94" w14:textId="77777777" w:rsidR="009A183E" w:rsidRPr="00A477C8" w:rsidRDefault="009A183E" w:rsidP="009A183E">
      <w:pPr>
        <w:pStyle w:val="affffe"/>
        <w:rPr>
          <w:rFonts w:eastAsia="方正兰亭黑简体"/>
        </w:rPr>
      </w:pPr>
      <w:proofErr w:type="gramStart"/>
      <w:r w:rsidRPr="00A477C8">
        <w:rPr>
          <w:rFonts w:eastAsia="方正兰亭黑简体"/>
        </w:rPr>
        <w:t>chmod  R</w:t>
      </w:r>
      <w:proofErr w:type="gramEnd"/>
      <w:r w:rsidRPr="00A477C8">
        <w:rPr>
          <w:rFonts w:eastAsia="方正兰亭黑简体"/>
        </w:rPr>
        <w:t xml:space="preserve"> 755 /opt/software/openGauss</w:t>
      </w:r>
    </w:p>
    <w:p w14:paraId="19847F4D" w14:textId="77777777" w:rsidR="009A183E" w:rsidRPr="00A477C8" w:rsidRDefault="009A183E" w:rsidP="009A183E">
      <w:pPr>
        <w:pStyle w:val="2"/>
        <w:rPr>
          <w:rFonts w:ascii="Huawei Sans" w:hAnsi="Huawei Sans"/>
        </w:rPr>
      </w:pPr>
      <w:bookmarkStart w:id="211" w:name="_Toc51057492"/>
      <w:bookmarkStart w:id="212" w:name="_Toc51141523"/>
      <w:bookmarkStart w:id="213" w:name="_Toc51330019"/>
      <w:bookmarkStart w:id="214" w:name="_Toc53415147"/>
      <w:bookmarkStart w:id="215" w:name="_Toc65486997"/>
      <w:bookmarkStart w:id="216" w:name="_Toc69742832"/>
      <w:bookmarkStart w:id="217" w:name="_Toc74644324"/>
      <w:bookmarkStart w:id="218" w:name="_Toc78182517"/>
      <w:bookmarkStart w:id="219" w:name="_Toc78277409"/>
      <w:bookmarkStart w:id="220" w:name="_Toc80609140"/>
      <w:bookmarkStart w:id="221" w:name="_Toc80620189"/>
      <w:r w:rsidRPr="00A477C8">
        <w:rPr>
          <w:rFonts w:ascii="Huawei Sans" w:hAnsi="Huawei Sans"/>
        </w:rPr>
        <w:t>chown</w:t>
      </w:r>
      <w:bookmarkEnd w:id="211"/>
      <w:bookmarkEnd w:id="212"/>
      <w:bookmarkEnd w:id="213"/>
      <w:bookmarkEnd w:id="214"/>
      <w:bookmarkEnd w:id="215"/>
      <w:bookmarkEnd w:id="216"/>
      <w:bookmarkEnd w:id="217"/>
      <w:bookmarkEnd w:id="218"/>
      <w:bookmarkEnd w:id="219"/>
      <w:bookmarkEnd w:id="220"/>
      <w:bookmarkEnd w:id="221"/>
    </w:p>
    <w:p w14:paraId="0B1459DC" w14:textId="77777777" w:rsidR="009A183E" w:rsidRPr="00A477C8" w:rsidRDefault="009A183E" w:rsidP="009A183E">
      <w:pPr>
        <w:pStyle w:val="1e"/>
      </w:pPr>
      <w:r w:rsidRPr="00A477C8">
        <w:t>利用</w:t>
      </w:r>
      <w:r w:rsidRPr="00A477C8">
        <w:t xml:space="preserve"> chown </w:t>
      </w:r>
      <w:r w:rsidRPr="00A477C8">
        <w:t>将指定文件的拥有者改为指定的用户或组，用户可以是用户名或者用户</w:t>
      </w:r>
      <w:r w:rsidRPr="00A477C8">
        <w:t>ID</w:t>
      </w:r>
      <w:r w:rsidRPr="00A477C8">
        <w:t>；组可以是组名或者组</w:t>
      </w:r>
      <w:r w:rsidRPr="00A477C8">
        <w:t>ID</w:t>
      </w:r>
      <w:r w:rsidRPr="00A477C8">
        <w:t>；文件是以空格分开的要改变权限的文件列表，支持通配符。只有系统管理者</w:t>
      </w:r>
      <w:r w:rsidRPr="00A477C8">
        <w:t>(root)</w:t>
      </w:r>
      <w:r w:rsidRPr="00A477C8">
        <w:t>才有这样的权限。使用权限</w:t>
      </w:r>
      <w:r w:rsidRPr="00A477C8">
        <w:t xml:space="preserve"> :</w:t>
      </w:r>
      <w:r w:rsidRPr="00A477C8">
        <w:rPr>
          <w:color w:val="C7000B"/>
        </w:rPr>
        <w:t xml:space="preserve"> </w:t>
      </w:r>
      <w:r w:rsidRPr="00A477C8">
        <w:rPr>
          <w:b/>
          <w:color w:val="C7000B"/>
        </w:rPr>
        <w:t>root</w:t>
      </w:r>
      <w:r w:rsidRPr="00A477C8">
        <w:rPr>
          <w:rFonts w:hint="eastAsia"/>
        </w:rPr>
        <w:t>。</w:t>
      </w:r>
    </w:p>
    <w:p w14:paraId="26C7F8D5" w14:textId="77777777" w:rsidR="009A183E" w:rsidRPr="00A477C8" w:rsidRDefault="009A183E" w:rsidP="009A183E">
      <w:pPr>
        <w:pStyle w:val="1e"/>
      </w:pPr>
      <w:r w:rsidRPr="00A477C8">
        <w:t>命令语法：</w:t>
      </w:r>
    </w:p>
    <w:p w14:paraId="60A1C7C9" w14:textId="77777777" w:rsidR="009A183E" w:rsidRPr="00A477C8" w:rsidRDefault="009A183E" w:rsidP="009A183E">
      <w:pPr>
        <w:pStyle w:val="affffe"/>
        <w:rPr>
          <w:rFonts w:eastAsia="方正兰亭黑简体"/>
        </w:rPr>
      </w:pPr>
      <w:r w:rsidRPr="00A477C8">
        <w:rPr>
          <w:rFonts w:eastAsia="方正兰亭黑简体"/>
        </w:rPr>
        <w:t>chown [</w:t>
      </w:r>
      <w:r w:rsidRPr="00A477C8">
        <w:rPr>
          <w:rFonts w:eastAsia="方正兰亭黑简体"/>
        </w:rPr>
        <w:t>选项</w:t>
      </w:r>
      <w:r w:rsidRPr="00A477C8">
        <w:rPr>
          <w:rFonts w:eastAsia="方正兰亭黑简体"/>
        </w:rPr>
        <w:t>] user</w:t>
      </w:r>
      <w:proofErr w:type="gramStart"/>
      <w:r w:rsidRPr="00A477C8">
        <w:rPr>
          <w:rFonts w:eastAsia="方正兰亭黑简体"/>
        </w:rPr>
        <w:t>[:group</w:t>
      </w:r>
      <w:proofErr w:type="gramEnd"/>
      <w:r w:rsidRPr="00A477C8">
        <w:rPr>
          <w:rFonts w:eastAsia="方正兰亭黑简体"/>
        </w:rPr>
        <w:t>] file...</w:t>
      </w:r>
    </w:p>
    <w:p w14:paraId="397A6401" w14:textId="77777777" w:rsidR="009A183E" w:rsidRPr="00A477C8" w:rsidRDefault="009A183E" w:rsidP="009A183E">
      <w:pPr>
        <w:pStyle w:val="1e"/>
      </w:pPr>
      <w:r w:rsidRPr="00A477C8">
        <w:t>常用选项</w:t>
      </w:r>
      <w:r w:rsidRPr="00A477C8">
        <w:t>:</w:t>
      </w:r>
    </w:p>
    <w:p w14:paraId="275B491D" w14:textId="77777777" w:rsidR="009A183E" w:rsidRPr="00A477C8" w:rsidRDefault="009A183E" w:rsidP="009A183E">
      <w:pPr>
        <w:pStyle w:val="49"/>
        <w:tabs>
          <w:tab w:val="clear" w:pos="2126"/>
        </w:tabs>
        <w:ind w:left="1441"/>
      </w:pPr>
      <w:r w:rsidRPr="00A477C8">
        <w:t xml:space="preserve">-c : </w:t>
      </w:r>
      <w:r w:rsidRPr="00A477C8">
        <w:t>显示更改的部分的信息</w:t>
      </w:r>
      <w:r w:rsidRPr="00A477C8">
        <w:rPr>
          <w:rFonts w:hint="eastAsia"/>
        </w:rPr>
        <w:t>；</w:t>
      </w:r>
    </w:p>
    <w:p w14:paraId="7410B3B3" w14:textId="77777777" w:rsidR="009A183E" w:rsidRPr="00A477C8" w:rsidRDefault="009A183E" w:rsidP="009A183E">
      <w:pPr>
        <w:pStyle w:val="49"/>
        <w:tabs>
          <w:tab w:val="clear" w:pos="2126"/>
        </w:tabs>
        <w:ind w:left="1441"/>
      </w:pPr>
      <w:r w:rsidRPr="00A477C8">
        <w:t xml:space="preserve">-f : </w:t>
      </w:r>
      <w:r w:rsidRPr="00A477C8">
        <w:t>忽略错误信息</w:t>
      </w:r>
      <w:r w:rsidRPr="00A477C8">
        <w:rPr>
          <w:rFonts w:hint="eastAsia"/>
        </w:rPr>
        <w:t>；</w:t>
      </w:r>
    </w:p>
    <w:p w14:paraId="3FCAD5E2" w14:textId="77777777" w:rsidR="009A183E" w:rsidRPr="00A477C8" w:rsidRDefault="009A183E" w:rsidP="009A183E">
      <w:pPr>
        <w:pStyle w:val="49"/>
        <w:tabs>
          <w:tab w:val="clear" w:pos="2126"/>
        </w:tabs>
        <w:ind w:left="1441"/>
      </w:pPr>
      <w:r w:rsidRPr="00A477C8">
        <w:t xml:space="preserve">-R : </w:t>
      </w:r>
      <w:r w:rsidRPr="00A477C8">
        <w:t>处理指定目录以及其子目录下的所有文件</w:t>
      </w:r>
      <w:r w:rsidRPr="00A477C8">
        <w:rPr>
          <w:rFonts w:hint="eastAsia"/>
        </w:rPr>
        <w:t>。</w:t>
      </w:r>
    </w:p>
    <w:p w14:paraId="637C22AE" w14:textId="77777777" w:rsidR="009A183E" w:rsidRPr="00A477C8" w:rsidRDefault="009A183E" w:rsidP="009A183E">
      <w:pPr>
        <w:pStyle w:val="1e"/>
      </w:pPr>
      <w:r w:rsidRPr="00A477C8">
        <w:t>参数说明</w:t>
      </w:r>
    </w:p>
    <w:p w14:paraId="2C4B5669" w14:textId="77777777" w:rsidR="009A183E" w:rsidRPr="00A477C8" w:rsidRDefault="009A183E" w:rsidP="009A183E">
      <w:pPr>
        <w:pStyle w:val="49"/>
        <w:tabs>
          <w:tab w:val="clear" w:pos="2126"/>
        </w:tabs>
        <w:ind w:left="1441"/>
      </w:pPr>
      <w:r w:rsidRPr="00A477C8">
        <w:t xml:space="preserve">user : </w:t>
      </w:r>
      <w:r w:rsidRPr="00A477C8">
        <w:t>新的文件拥有者的使用者</w:t>
      </w:r>
      <w:r w:rsidRPr="00A477C8">
        <w:t xml:space="preserve"> ID</w:t>
      </w:r>
      <w:r w:rsidRPr="00A477C8">
        <w:rPr>
          <w:rFonts w:hint="eastAsia"/>
        </w:rPr>
        <w:t>。</w:t>
      </w:r>
    </w:p>
    <w:p w14:paraId="613ED4E2" w14:textId="77777777" w:rsidR="009A183E" w:rsidRPr="00A477C8" w:rsidRDefault="009A183E" w:rsidP="009A183E">
      <w:pPr>
        <w:pStyle w:val="49"/>
        <w:tabs>
          <w:tab w:val="clear" w:pos="2126"/>
        </w:tabs>
        <w:ind w:left="1441"/>
      </w:pPr>
      <w:r w:rsidRPr="00A477C8">
        <w:t xml:space="preserve">group : </w:t>
      </w:r>
      <w:r w:rsidRPr="00A477C8">
        <w:t>新的文件拥有者的使用者组</w:t>
      </w:r>
      <w:r w:rsidRPr="00A477C8">
        <w:t>(group)</w:t>
      </w:r>
      <w:r w:rsidRPr="00A477C8">
        <w:rPr>
          <w:rFonts w:hint="eastAsia"/>
        </w:rPr>
        <w:t>。</w:t>
      </w:r>
    </w:p>
    <w:p w14:paraId="4279BAAB" w14:textId="77777777" w:rsidR="009A183E" w:rsidRPr="00A477C8" w:rsidRDefault="009A183E" w:rsidP="009A183E">
      <w:pPr>
        <w:pStyle w:val="49"/>
        <w:tabs>
          <w:tab w:val="clear" w:pos="2126"/>
        </w:tabs>
        <w:ind w:left="1441"/>
      </w:pPr>
      <w:r w:rsidRPr="00A477C8">
        <w:t>flie</w:t>
      </w:r>
      <w:r w:rsidRPr="00A477C8">
        <w:t>：文件</w:t>
      </w:r>
      <w:r w:rsidRPr="00A477C8">
        <w:rPr>
          <w:rFonts w:hint="eastAsia"/>
        </w:rPr>
        <w:t>。</w:t>
      </w:r>
    </w:p>
    <w:p w14:paraId="52FB006C" w14:textId="77777777" w:rsidR="009A183E" w:rsidRPr="00A477C8" w:rsidRDefault="009A183E" w:rsidP="009A183E">
      <w:pPr>
        <w:pStyle w:val="1e"/>
      </w:pPr>
      <w:r w:rsidRPr="00A477C8">
        <w:t>命令示例：</w:t>
      </w:r>
    </w:p>
    <w:p w14:paraId="024C01F6" w14:textId="77777777" w:rsidR="009A183E" w:rsidRPr="00A477C8" w:rsidRDefault="009A183E" w:rsidP="009A183E">
      <w:pPr>
        <w:pStyle w:val="49"/>
        <w:tabs>
          <w:tab w:val="clear" w:pos="2126"/>
        </w:tabs>
        <w:ind w:left="1441"/>
      </w:pPr>
      <w:r w:rsidRPr="00A477C8">
        <w:t>将文件</w:t>
      </w:r>
      <w:r w:rsidRPr="00A477C8">
        <w:t xml:space="preserve"> file1.txt </w:t>
      </w:r>
      <w:r w:rsidRPr="00A477C8">
        <w:t>的拥有者设为</w:t>
      </w:r>
      <w:r w:rsidRPr="00A477C8">
        <w:t>omm</w:t>
      </w:r>
      <w:r w:rsidRPr="00A477C8">
        <w:t>，群体的使用者</w:t>
      </w:r>
      <w:r w:rsidRPr="00A477C8">
        <w:t>dbgrp</w:t>
      </w:r>
      <w:r w:rsidRPr="00A477C8">
        <w:t>。</w:t>
      </w:r>
    </w:p>
    <w:p w14:paraId="38F3DBDC" w14:textId="77777777" w:rsidR="009A183E" w:rsidRPr="00A477C8" w:rsidRDefault="009A183E" w:rsidP="009A183E">
      <w:pPr>
        <w:pStyle w:val="affffe"/>
        <w:rPr>
          <w:rFonts w:eastAsia="方正兰亭黑简体"/>
        </w:rPr>
      </w:pPr>
      <w:r w:rsidRPr="00A477C8">
        <w:rPr>
          <w:rFonts w:eastAsia="方正兰亭黑简体"/>
        </w:rPr>
        <w:t xml:space="preserve">chown </w:t>
      </w:r>
      <w:proofErr w:type="gramStart"/>
      <w:r w:rsidRPr="00A477C8">
        <w:rPr>
          <w:rFonts w:eastAsia="方正兰亭黑简体"/>
        </w:rPr>
        <w:t>omm:dbgrp</w:t>
      </w:r>
      <w:proofErr w:type="gramEnd"/>
      <w:r w:rsidRPr="00A477C8">
        <w:rPr>
          <w:rFonts w:eastAsia="方正兰亭黑简体"/>
        </w:rPr>
        <w:t xml:space="preserve"> /opt/software/openGauss/clusterconfig.xml</w:t>
      </w:r>
    </w:p>
    <w:p w14:paraId="7E46682D" w14:textId="77777777" w:rsidR="009A183E" w:rsidRPr="00A477C8" w:rsidRDefault="009A183E" w:rsidP="009A183E">
      <w:pPr>
        <w:pStyle w:val="49"/>
        <w:tabs>
          <w:tab w:val="clear" w:pos="2126"/>
        </w:tabs>
        <w:ind w:left="1441"/>
      </w:pPr>
      <w:r w:rsidRPr="00A477C8">
        <w:t>将目前目录下的所有文件与子目录的拥有者皆设为</w:t>
      </w:r>
      <w:r w:rsidRPr="00A477C8">
        <w:t>omm</w:t>
      </w:r>
      <w:r w:rsidRPr="00A477C8">
        <w:t>，群体的使用者</w:t>
      </w:r>
      <w:r w:rsidRPr="00A477C8">
        <w:t>dbgrp</w:t>
      </w:r>
      <w:r w:rsidRPr="00A477C8">
        <w:t>。</w:t>
      </w:r>
    </w:p>
    <w:p w14:paraId="6E1794B5" w14:textId="77777777" w:rsidR="009A183E" w:rsidRPr="00A477C8" w:rsidRDefault="009A183E" w:rsidP="009A183E">
      <w:pPr>
        <w:pStyle w:val="affffe"/>
        <w:rPr>
          <w:rFonts w:eastAsia="方正兰亭黑简体"/>
        </w:rPr>
      </w:pPr>
      <w:r w:rsidRPr="00A477C8">
        <w:rPr>
          <w:rFonts w:eastAsia="方正兰亭黑简体"/>
        </w:rPr>
        <w:t xml:space="preserve">chown -R </w:t>
      </w:r>
      <w:proofErr w:type="gramStart"/>
      <w:r w:rsidRPr="00A477C8">
        <w:rPr>
          <w:rFonts w:eastAsia="方正兰亭黑简体"/>
        </w:rPr>
        <w:t>omm:dbgrp</w:t>
      </w:r>
      <w:proofErr w:type="gramEnd"/>
      <w:r w:rsidRPr="00A477C8">
        <w:rPr>
          <w:rFonts w:eastAsia="方正兰亭黑简体"/>
        </w:rPr>
        <w:t xml:space="preserve"> *</w:t>
      </w:r>
    </w:p>
    <w:p w14:paraId="19B0E874" w14:textId="77777777" w:rsidR="009A183E" w:rsidRPr="00A477C8" w:rsidRDefault="009A183E" w:rsidP="009A183E">
      <w:pPr>
        <w:pStyle w:val="2"/>
        <w:rPr>
          <w:rFonts w:ascii="Huawei Sans" w:hAnsi="Huawei Sans"/>
        </w:rPr>
      </w:pPr>
      <w:bookmarkStart w:id="222" w:name="_Toc51057493"/>
      <w:bookmarkStart w:id="223" w:name="_Toc51141524"/>
      <w:bookmarkStart w:id="224" w:name="_Toc51330020"/>
      <w:bookmarkStart w:id="225" w:name="_Toc53415148"/>
      <w:bookmarkStart w:id="226" w:name="_Toc65486998"/>
      <w:bookmarkStart w:id="227" w:name="_Toc69742833"/>
      <w:bookmarkStart w:id="228" w:name="_Toc74644325"/>
      <w:bookmarkStart w:id="229" w:name="_Toc78182518"/>
      <w:bookmarkStart w:id="230" w:name="_Toc78277410"/>
      <w:bookmarkStart w:id="231" w:name="_Toc80609141"/>
      <w:bookmarkStart w:id="232" w:name="_Toc80620190"/>
      <w:r w:rsidRPr="00A477C8">
        <w:rPr>
          <w:rFonts w:ascii="Huawei Sans" w:hAnsi="Huawei Sans"/>
        </w:rPr>
        <w:t>ls</w:t>
      </w:r>
      <w:bookmarkEnd w:id="222"/>
      <w:bookmarkEnd w:id="223"/>
      <w:bookmarkEnd w:id="224"/>
      <w:bookmarkEnd w:id="225"/>
      <w:bookmarkEnd w:id="226"/>
      <w:bookmarkEnd w:id="227"/>
      <w:bookmarkEnd w:id="228"/>
      <w:bookmarkEnd w:id="229"/>
      <w:bookmarkEnd w:id="230"/>
      <w:bookmarkEnd w:id="231"/>
      <w:bookmarkEnd w:id="232"/>
    </w:p>
    <w:p w14:paraId="32D277FE" w14:textId="77777777" w:rsidR="009A183E" w:rsidRPr="00A477C8" w:rsidRDefault="009A183E" w:rsidP="009A183E">
      <w:pPr>
        <w:pStyle w:val="1e"/>
      </w:pPr>
      <w:r w:rsidRPr="00A477C8">
        <w:t>列出文件和目录的内容。</w:t>
      </w:r>
    </w:p>
    <w:p w14:paraId="4F521A8C" w14:textId="77777777" w:rsidR="009A183E" w:rsidRPr="00A477C8" w:rsidRDefault="009A183E" w:rsidP="009A183E">
      <w:pPr>
        <w:pStyle w:val="1e"/>
      </w:pPr>
      <w:r w:rsidRPr="00A477C8">
        <w:t>命令语法：</w:t>
      </w:r>
    </w:p>
    <w:p w14:paraId="1BD14D72" w14:textId="77777777" w:rsidR="009A183E" w:rsidRPr="00A477C8" w:rsidRDefault="009A183E" w:rsidP="009A183E">
      <w:pPr>
        <w:pStyle w:val="affffe"/>
        <w:rPr>
          <w:rFonts w:eastAsia="方正兰亭黑简体"/>
          <w:lang w:eastAsia="zh-CN"/>
        </w:rPr>
      </w:pPr>
      <w:r w:rsidRPr="00A477C8">
        <w:rPr>
          <w:rFonts w:eastAsia="方正兰亭黑简体"/>
          <w:lang w:eastAsia="zh-CN"/>
        </w:rPr>
        <w:lastRenderedPageBreak/>
        <w:t>ls [</w:t>
      </w:r>
      <w:r w:rsidRPr="00A477C8">
        <w:rPr>
          <w:rFonts w:eastAsia="方正兰亭黑简体"/>
          <w:lang w:eastAsia="zh-CN"/>
        </w:rPr>
        <w:t>选项</w:t>
      </w:r>
      <w:r w:rsidRPr="00A477C8">
        <w:rPr>
          <w:rFonts w:eastAsia="方正兰亭黑简体"/>
          <w:lang w:eastAsia="zh-CN"/>
        </w:rPr>
        <w:t>] [</w:t>
      </w:r>
      <w:r w:rsidRPr="00A477C8">
        <w:rPr>
          <w:rFonts w:eastAsia="方正兰亭黑简体"/>
          <w:lang w:eastAsia="zh-CN"/>
        </w:rPr>
        <w:t>参数</w:t>
      </w:r>
      <w:r w:rsidRPr="00A477C8">
        <w:rPr>
          <w:rFonts w:eastAsia="方正兰亭黑简体"/>
          <w:lang w:eastAsia="zh-CN"/>
        </w:rPr>
        <w:t>]</w:t>
      </w:r>
    </w:p>
    <w:p w14:paraId="4794C70F" w14:textId="77777777" w:rsidR="009A183E" w:rsidRPr="00A477C8" w:rsidRDefault="009A183E" w:rsidP="009A183E">
      <w:pPr>
        <w:pStyle w:val="1e"/>
      </w:pPr>
      <w:r w:rsidRPr="00A477C8">
        <w:t>常用选项：</w:t>
      </w:r>
    </w:p>
    <w:p w14:paraId="31A57094" w14:textId="77777777" w:rsidR="009A183E" w:rsidRPr="00A477C8" w:rsidRDefault="009A183E" w:rsidP="009A183E">
      <w:pPr>
        <w:pStyle w:val="49"/>
        <w:tabs>
          <w:tab w:val="clear" w:pos="2126"/>
        </w:tabs>
        <w:ind w:left="1441"/>
      </w:pPr>
      <w:r w:rsidRPr="00A477C8">
        <w:t>-l --</w:t>
      </w:r>
      <w:r w:rsidRPr="00A477C8">
        <w:t>以长格式显示，列出文件的详细信息，如创建者，创建时间，文件的读写权限列表等等</w:t>
      </w:r>
      <w:r w:rsidRPr="00A477C8">
        <w:rPr>
          <w:rFonts w:hint="eastAsia"/>
        </w:rPr>
        <w:t>；</w:t>
      </w:r>
    </w:p>
    <w:p w14:paraId="32DCA759" w14:textId="77777777" w:rsidR="009A183E" w:rsidRPr="00A477C8" w:rsidRDefault="009A183E" w:rsidP="009A183E">
      <w:pPr>
        <w:pStyle w:val="49"/>
        <w:tabs>
          <w:tab w:val="clear" w:pos="2126"/>
        </w:tabs>
        <w:ind w:left="1441"/>
      </w:pPr>
      <w:r w:rsidRPr="00A477C8">
        <w:t>-a --</w:t>
      </w:r>
      <w:r w:rsidRPr="00A477C8">
        <w:t>列出文件下所有的文件，包括以</w:t>
      </w:r>
      <w:r w:rsidRPr="00A477C8">
        <w:t>"."</w:t>
      </w:r>
      <w:r w:rsidRPr="00A477C8">
        <w:t>和</w:t>
      </w:r>
      <w:r w:rsidRPr="00A477C8">
        <w:t>".."</w:t>
      </w:r>
      <w:r w:rsidRPr="00A477C8">
        <w:t>开头的隐藏文件</w:t>
      </w:r>
      <w:r w:rsidRPr="00A477C8">
        <w:t xml:space="preserve"> </w:t>
      </w:r>
      <w:r w:rsidRPr="00A477C8">
        <w:t>（</w:t>
      </w:r>
      <w:r w:rsidRPr="00A477C8">
        <w:t>Linux</w:t>
      </w:r>
      <w:proofErr w:type="gramStart"/>
      <w:r w:rsidRPr="00A477C8">
        <w:t>下文件隐藏文件是以</w:t>
      </w:r>
      <w:r w:rsidRPr="00A477C8">
        <w:t xml:space="preserve"> .</w:t>
      </w:r>
      <w:r w:rsidRPr="00A477C8">
        <w:t>开头的</w:t>
      </w:r>
      <w:proofErr w:type="gramEnd"/>
      <w:r w:rsidRPr="00A477C8">
        <w:t>，如果存在</w:t>
      </w:r>
      <w:r w:rsidRPr="00A477C8">
        <w:t xml:space="preserve"> .. </w:t>
      </w:r>
      <w:r w:rsidRPr="00A477C8">
        <w:t>代表存在着父目录）</w:t>
      </w:r>
      <w:r w:rsidRPr="00A477C8">
        <w:rPr>
          <w:rFonts w:hint="eastAsia"/>
        </w:rPr>
        <w:t>；</w:t>
      </w:r>
    </w:p>
    <w:p w14:paraId="560CC30B" w14:textId="77777777" w:rsidR="009A183E" w:rsidRPr="00A477C8" w:rsidRDefault="009A183E" w:rsidP="009A183E">
      <w:pPr>
        <w:pStyle w:val="49"/>
        <w:tabs>
          <w:tab w:val="clear" w:pos="2126"/>
        </w:tabs>
        <w:ind w:left="1441"/>
      </w:pPr>
      <w:r w:rsidRPr="00A477C8">
        <w:t>-d --</w:t>
      </w:r>
      <w:r w:rsidRPr="00A477C8">
        <w:t>列出目录本身而非目录内的文件，通常要与</w:t>
      </w:r>
      <w:r w:rsidRPr="00A477C8">
        <w:t>-l</w:t>
      </w:r>
      <w:r w:rsidRPr="00A477C8">
        <w:t>一起使用</w:t>
      </w:r>
      <w:r w:rsidRPr="00A477C8">
        <w:rPr>
          <w:rFonts w:hint="eastAsia"/>
        </w:rPr>
        <w:t>；</w:t>
      </w:r>
    </w:p>
    <w:p w14:paraId="42A3624D" w14:textId="24540F98" w:rsidR="009A183E" w:rsidRPr="00A477C8" w:rsidRDefault="009A183E" w:rsidP="009A183E">
      <w:pPr>
        <w:pStyle w:val="49"/>
        <w:tabs>
          <w:tab w:val="clear" w:pos="2126"/>
        </w:tabs>
        <w:ind w:left="1441"/>
      </w:pPr>
      <w:r w:rsidRPr="00A477C8">
        <w:t>-R --</w:t>
      </w:r>
      <w:r w:rsidRPr="00A477C8">
        <w:t>同时列出所有子目录层，与</w:t>
      </w:r>
      <w:r w:rsidRPr="00A477C8">
        <w:t>-l</w:t>
      </w:r>
      <w:r w:rsidRPr="00A477C8">
        <w:t>相似，只是不显示出文件的所有者，相当于编程中的</w:t>
      </w:r>
      <w:r w:rsidR="0088717D" w:rsidRPr="00A477C8">
        <w:t>＂</w:t>
      </w:r>
      <w:r w:rsidRPr="00A477C8">
        <w:t>递归</w:t>
      </w:r>
      <w:r w:rsidR="0088717D" w:rsidRPr="00A477C8">
        <w:t>＂</w:t>
      </w:r>
      <w:r w:rsidRPr="00A477C8">
        <w:t>实现</w:t>
      </w:r>
      <w:r w:rsidRPr="00A477C8">
        <w:rPr>
          <w:rFonts w:hint="eastAsia"/>
        </w:rPr>
        <w:t>；</w:t>
      </w:r>
    </w:p>
    <w:p w14:paraId="10FEEDA1" w14:textId="77777777" w:rsidR="009A183E" w:rsidRPr="00A477C8" w:rsidRDefault="009A183E" w:rsidP="009A183E">
      <w:pPr>
        <w:pStyle w:val="49"/>
        <w:tabs>
          <w:tab w:val="clear" w:pos="2126"/>
        </w:tabs>
        <w:ind w:left="1441"/>
      </w:pPr>
      <w:r w:rsidRPr="00A477C8">
        <w:t>-t --</w:t>
      </w:r>
      <w:r w:rsidRPr="00A477C8">
        <w:t>按照时间进行文件的排序，</w:t>
      </w:r>
      <w:r w:rsidRPr="00A477C8">
        <w:t>Time</w:t>
      </w:r>
      <w:r w:rsidRPr="00A477C8">
        <w:t>（时间）</w:t>
      </w:r>
      <w:r w:rsidRPr="00A477C8">
        <w:rPr>
          <w:rFonts w:hint="eastAsia"/>
        </w:rPr>
        <w:t>；</w:t>
      </w:r>
    </w:p>
    <w:p w14:paraId="1EEF022C" w14:textId="77777777" w:rsidR="009A183E" w:rsidRPr="00A477C8" w:rsidRDefault="009A183E" w:rsidP="009A183E">
      <w:pPr>
        <w:pStyle w:val="49"/>
        <w:tabs>
          <w:tab w:val="clear" w:pos="2126"/>
        </w:tabs>
        <w:ind w:left="1441"/>
      </w:pPr>
      <w:r w:rsidRPr="00A477C8">
        <w:t>-s --</w:t>
      </w:r>
      <w:r w:rsidRPr="00A477C8">
        <w:t>在每个文件的后面打印出文件的大小，</w:t>
      </w:r>
      <w:r w:rsidRPr="00A477C8">
        <w:t>size</w:t>
      </w:r>
      <w:r w:rsidRPr="00A477C8">
        <w:t>（大小）</w:t>
      </w:r>
      <w:r w:rsidRPr="00A477C8">
        <w:rPr>
          <w:rFonts w:hint="eastAsia"/>
        </w:rPr>
        <w:t>；</w:t>
      </w:r>
    </w:p>
    <w:p w14:paraId="52330CCD" w14:textId="77777777" w:rsidR="009A183E" w:rsidRPr="00A477C8" w:rsidRDefault="009A183E" w:rsidP="009A183E">
      <w:pPr>
        <w:pStyle w:val="49"/>
        <w:tabs>
          <w:tab w:val="clear" w:pos="2126"/>
        </w:tabs>
        <w:ind w:left="1441"/>
      </w:pPr>
      <w:r w:rsidRPr="00A477C8">
        <w:t>-S --</w:t>
      </w:r>
      <w:r w:rsidRPr="00A477C8">
        <w:t>以文件的大小进行排序</w:t>
      </w:r>
      <w:r w:rsidRPr="00A477C8">
        <w:rPr>
          <w:rFonts w:hint="eastAsia"/>
        </w:rPr>
        <w:t>。</w:t>
      </w:r>
    </w:p>
    <w:p w14:paraId="0B7F04DE" w14:textId="77777777" w:rsidR="009A183E" w:rsidRPr="00A477C8" w:rsidRDefault="009A183E" w:rsidP="009A183E">
      <w:pPr>
        <w:pStyle w:val="1e"/>
      </w:pPr>
      <w:r w:rsidRPr="00A477C8">
        <w:t>参数说明：</w:t>
      </w:r>
    </w:p>
    <w:p w14:paraId="22EA7DCF" w14:textId="77777777" w:rsidR="009A183E" w:rsidRPr="00A477C8" w:rsidRDefault="009A183E" w:rsidP="009A183E">
      <w:pPr>
        <w:pStyle w:val="49"/>
        <w:tabs>
          <w:tab w:val="clear" w:pos="2126"/>
        </w:tabs>
        <w:ind w:left="1441"/>
      </w:pPr>
      <w:r w:rsidRPr="00A477C8">
        <w:t>目录或文件</w:t>
      </w:r>
      <w:r w:rsidRPr="00A477C8">
        <w:rPr>
          <w:rFonts w:hint="eastAsia"/>
        </w:rPr>
        <w:t>。</w:t>
      </w:r>
    </w:p>
    <w:p w14:paraId="18E93AC7" w14:textId="77777777" w:rsidR="009A183E" w:rsidRPr="00A477C8" w:rsidRDefault="009A183E" w:rsidP="009A183E">
      <w:pPr>
        <w:pStyle w:val="1e"/>
      </w:pPr>
      <w:r w:rsidRPr="00A477C8">
        <w:t>命令示例：</w:t>
      </w:r>
    </w:p>
    <w:p w14:paraId="4680B032" w14:textId="77777777" w:rsidR="009A183E" w:rsidRPr="00A477C8" w:rsidRDefault="009A183E" w:rsidP="009A183E">
      <w:pPr>
        <w:pStyle w:val="49"/>
        <w:tabs>
          <w:tab w:val="clear" w:pos="2126"/>
        </w:tabs>
        <w:ind w:left="1441"/>
      </w:pPr>
      <w:r w:rsidRPr="00A477C8">
        <w:t>以长格式列出当前目录中的文件及目录：</w:t>
      </w:r>
    </w:p>
    <w:p w14:paraId="51F44814" w14:textId="77777777" w:rsidR="009A183E" w:rsidRPr="00A477C8" w:rsidRDefault="009A183E" w:rsidP="009A183E">
      <w:pPr>
        <w:pStyle w:val="affffe"/>
        <w:rPr>
          <w:rFonts w:eastAsia="方正兰亭黑简体"/>
        </w:rPr>
      </w:pPr>
      <w:r w:rsidRPr="00A477C8">
        <w:rPr>
          <w:rFonts w:eastAsia="方正兰亭黑简体"/>
        </w:rPr>
        <w:t>ls -l</w:t>
      </w:r>
    </w:p>
    <w:p w14:paraId="237DFFE8" w14:textId="77777777" w:rsidR="009A183E" w:rsidRPr="00A477C8" w:rsidRDefault="009A183E" w:rsidP="009A183E">
      <w:pPr>
        <w:pStyle w:val="2"/>
        <w:rPr>
          <w:rFonts w:ascii="Huawei Sans" w:hAnsi="Huawei Sans"/>
        </w:rPr>
      </w:pPr>
      <w:bookmarkStart w:id="233" w:name="_Toc51057494"/>
      <w:bookmarkStart w:id="234" w:name="_Toc51141525"/>
      <w:bookmarkStart w:id="235" w:name="_Toc51330021"/>
      <w:bookmarkStart w:id="236" w:name="_Toc53415149"/>
      <w:bookmarkStart w:id="237" w:name="_Toc65486999"/>
      <w:bookmarkStart w:id="238" w:name="_Toc69742834"/>
      <w:bookmarkStart w:id="239" w:name="_Toc74644326"/>
      <w:bookmarkStart w:id="240" w:name="_Toc78182519"/>
      <w:bookmarkStart w:id="241" w:name="_Toc78277411"/>
      <w:bookmarkStart w:id="242" w:name="_Toc80609142"/>
      <w:bookmarkStart w:id="243" w:name="_Toc80620191"/>
      <w:r w:rsidRPr="00A477C8">
        <w:rPr>
          <w:rFonts w:ascii="Huawei Sans" w:hAnsi="Huawei Sans"/>
        </w:rPr>
        <w:t>cp</w:t>
      </w:r>
      <w:bookmarkEnd w:id="233"/>
      <w:bookmarkEnd w:id="234"/>
      <w:bookmarkEnd w:id="235"/>
      <w:bookmarkEnd w:id="236"/>
      <w:bookmarkEnd w:id="237"/>
      <w:bookmarkEnd w:id="238"/>
      <w:bookmarkEnd w:id="239"/>
      <w:bookmarkEnd w:id="240"/>
      <w:bookmarkEnd w:id="241"/>
      <w:bookmarkEnd w:id="242"/>
      <w:bookmarkEnd w:id="243"/>
    </w:p>
    <w:p w14:paraId="33CF3C8D" w14:textId="77777777" w:rsidR="009A183E" w:rsidRPr="00A477C8" w:rsidRDefault="009A183E" w:rsidP="009A183E">
      <w:pPr>
        <w:pStyle w:val="1e"/>
      </w:pPr>
      <w:r w:rsidRPr="00A477C8">
        <w:t>复制文件或者目录。</w:t>
      </w:r>
    </w:p>
    <w:p w14:paraId="3052BBD3" w14:textId="77777777" w:rsidR="009A183E" w:rsidRPr="00A477C8" w:rsidRDefault="009A183E" w:rsidP="009A183E">
      <w:pPr>
        <w:pStyle w:val="1e"/>
      </w:pPr>
      <w:r w:rsidRPr="00A477C8">
        <w:t>命令语法：</w:t>
      </w:r>
    </w:p>
    <w:p w14:paraId="70FC55E1" w14:textId="77777777" w:rsidR="009A183E" w:rsidRPr="00A477C8" w:rsidRDefault="009A183E" w:rsidP="009A183E">
      <w:pPr>
        <w:pStyle w:val="affffe"/>
        <w:rPr>
          <w:rFonts w:eastAsia="方正兰亭黑简体"/>
        </w:rPr>
      </w:pPr>
      <w:r w:rsidRPr="00A477C8">
        <w:rPr>
          <w:rFonts w:eastAsia="方正兰亭黑简体"/>
        </w:rPr>
        <w:t>cp [</w:t>
      </w:r>
      <w:r w:rsidRPr="00A477C8">
        <w:rPr>
          <w:rFonts w:eastAsia="方正兰亭黑简体"/>
        </w:rPr>
        <w:t>选项</w:t>
      </w:r>
      <w:r w:rsidRPr="00A477C8">
        <w:rPr>
          <w:rFonts w:eastAsia="方正兰亭黑简体"/>
        </w:rPr>
        <w:t xml:space="preserve">] </w:t>
      </w:r>
      <w:r w:rsidRPr="00A477C8">
        <w:rPr>
          <w:rFonts w:eastAsia="方正兰亭黑简体"/>
        </w:rPr>
        <w:t>参数</w:t>
      </w:r>
      <w:r w:rsidRPr="00A477C8">
        <w:rPr>
          <w:rFonts w:eastAsia="方正兰亭黑简体"/>
        </w:rPr>
        <w:t xml:space="preserve">1 </w:t>
      </w:r>
      <w:r w:rsidRPr="00A477C8">
        <w:rPr>
          <w:rFonts w:eastAsia="方正兰亭黑简体"/>
        </w:rPr>
        <w:t>参数</w:t>
      </w:r>
      <w:r w:rsidRPr="00A477C8">
        <w:rPr>
          <w:rFonts w:eastAsia="方正兰亭黑简体"/>
        </w:rPr>
        <w:t>2</w:t>
      </w:r>
    </w:p>
    <w:p w14:paraId="1B779CD7" w14:textId="77777777" w:rsidR="009A183E" w:rsidRPr="00A477C8" w:rsidRDefault="009A183E" w:rsidP="009A183E">
      <w:pPr>
        <w:pStyle w:val="1e"/>
      </w:pPr>
      <w:r w:rsidRPr="00A477C8">
        <w:t>常用选项：</w:t>
      </w:r>
    </w:p>
    <w:p w14:paraId="56C8A092" w14:textId="77777777" w:rsidR="009A183E" w:rsidRPr="00A477C8" w:rsidRDefault="009A183E" w:rsidP="009A183E">
      <w:pPr>
        <w:pStyle w:val="49"/>
        <w:tabs>
          <w:tab w:val="clear" w:pos="2126"/>
        </w:tabs>
        <w:ind w:left="1441"/>
      </w:pPr>
      <w:r w:rsidRPr="00A477C8">
        <w:t>-f --</w:t>
      </w:r>
      <w:r w:rsidRPr="00A477C8">
        <w:t>如果目标文件无法打开则将其移除并重试</w:t>
      </w:r>
      <w:r w:rsidRPr="00A477C8">
        <w:t>(</w:t>
      </w:r>
      <w:r w:rsidRPr="00A477C8">
        <w:t>当</w:t>
      </w:r>
      <w:r w:rsidRPr="00A477C8">
        <w:t> -n </w:t>
      </w:r>
      <w:r w:rsidRPr="00A477C8">
        <w:t>选项存在时则不需再选此项</w:t>
      </w:r>
      <w:r w:rsidRPr="00A477C8">
        <w:t>)</w:t>
      </w:r>
      <w:r w:rsidRPr="00A477C8">
        <w:rPr>
          <w:rFonts w:hint="eastAsia"/>
        </w:rPr>
        <w:t>；</w:t>
      </w:r>
    </w:p>
    <w:p w14:paraId="69C4F148" w14:textId="77777777" w:rsidR="009A183E" w:rsidRPr="00A477C8" w:rsidRDefault="009A183E" w:rsidP="009A183E">
      <w:pPr>
        <w:pStyle w:val="49"/>
        <w:tabs>
          <w:tab w:val="clear" w:pos="2126"/>
        </w:tabs>
        <w:ind w:left="1441"/>
      </w:pPr>
      <w:r w:rsidRPr="00A477C8">
        <w:t>-n --</w:t>
      </w:r>
      <w:r w:rsidRPr="00A477C8">
        <w:t>不要覆盖已存在的文件</w:t>
      </w:r>
      <w:r w:rsidRPr="00A477C8">
        <w:t>(</w:t>
      </w:r>
      <w:r w:rsidRPr="00A477C8">
        <w:t>使前面的</w:t>
      </w:r>
      <w:r w:rsidRPr="00A477C8">
        <w:t> -i </w:t>
      </w:r>
      <w:r w:rsidRPr="00A477C8">
        <w:t>选项失效</w:t>
      </w:r>
      <w:r w:rsidRPr="00A477C8">
        <w:t>)</w:t>
      </w:r>
      <w:r w:rsidRPr="00A477C8">
        <w:rPr>
          <w:rFonts w:hint="eastAsia"/>
        </w:rPr>
        <w:t>；</w:t>
      </w:r>
    </w:p>
    <w:p w14:paraId="436934BE" w14:textId="77777777" w:rsidR="009A183E" w:rsidRPr="00A477C8" w:rsidRDefault="009A183E" w:rsidP="009A183E">
      <w:pPr>
        <w:pStyle w:val="49"/>
        <w:tabs>
          <w:tab w:val="clear" w:pos="2126"/>
        </w:tabs>
        <w:ind w:left="1441"/>
      </w:pPr>
      <w:r w:rsidRPr="00A477C8">
        <w:t>-I --</w:t>
      </w:r>
      <w:r w:rsidRPr="00A477C8">
        <w:t>覆盖前询问</w:t>
      </w:r>
      <w:r w:rsidRPr="00A477C8">
        <w:t>(</w:t>
      </w:r>
      <w:r w:rsidRPr="00A477C8">
        <w:t>使前面的</w:t>
      </w:r>
      <w:r w:rsidRPr="00A477C8">
        <w:t> -n </w:t>
      </w:r>
      <w:r w:rsidRPr="00A477C8">
        <w:t>选项失效</w:t>
      </w:r>
      <w:r w:rsidRPr="00A477C8">
        <w:t>)</w:t>
      </w:r>
      <w:r w:rsidRPr="00A477C8">
        <w:rPr>
          <w:rFonts w:hint="eastAsia"/>
        </w:rPr>
        <w:t>；</w:t>
      </w:r>
    </w:p>
    <w:p w14:paraId="361931D8" w14:textId="77777777" w:rsidR="009A183E" w:rsidRPr="00A477C8" w:rsidRDefault="009A183E" w:rsidP="009A183E">
      <w:pPr>
        <w:pStyle w:val="49"/>
        <w:tabs>
          <w:tab w:val="clear" w:pos="2126"/>
        </w:tabs>
        <w:ind w:left="1441"/>
      </w:pPr>
      <w:r w:rsidRPr="00A477C8">
        <w:t>-p --</w:t>
      </w:r>
      <w:r w:rsidRPr="00A477C8">
        <w:t>保持指定的属性</w:t>
      </w:r>
      <w:r w:rsidRPr="00A477C8">
        <w:t>(</w:t>
      </w:r>
      <w:r w:rsidRPr="00A477C8">
        <w:t>默认：模式</w:t>
      </w:r>
      <w:r w:rsidRPr="00A477C8">
        <w:rPr>
          <w:rFonts w:hint="eastAsia"/>
        </w:rPr>
        <w:t>，</w:t>
      </w:r>
      <w:r w:rsidRPr="00A477C8">
        <w:t>所有权</w:t>
      </w:r>
      <w:r w:rsidRPr="00A477C8">
        <w:rPr>
          <w:rFonts w:hint="eastAsia"/>
        </w:rPr>
        <w:t>，</w:t>
      </w:r>
      <w:r w:rsidRPr="00A477C8">
        <w:t>时间戳</w:t>
      </w:r>
      <w:r w:rsidRPr="00A477C8">
        <w:t>)</w:t>
      </w:r>
      <w:r w:rsidRPr="00A477C8">
        <w:t>，如果可能保持附加属性：环境、链接、</w:t>
      </w:r>
      <w:r w:rsidRPr="00A477C8">
        <w:t>xattr </w:t>
      </w:r>
      <w:r w:rsidRPr="00A477C8">
        <w:t>等</w:t>
      </w:r>
      <w:r w:rsidRPr="00A477C8">
        <w:rPr>
          <w:rFonts w:hint="eastAsia"/>
        </w:rPr>
        <w:t>；</w:t>
      </w:r>
    </w:p>
    <w:p w14:paraId="7F99F69E" w14:textId="77777777" w:rsidR="009A183E" w:rsidRPr="00A477C8" w:rsidRDefault="009A183E" w:rsidP="009A183E">
      <w:pPr>
        <w:pStyle w:val="49"/>
        <w:tabs>
          <w:tab w:val="clear" w:pos="2126"/>
        </w:tabs>
        <w:ind w:left="1441"/>
      </w:pPr>
      <w:r w:rsidRPr="00A477C8">
        <w:t>-R,-r --</w:t>
      </w:r>
      <w:r w:rsidRPr="00A477C8">
        <w:t>复制目录及目录内的所有项目</w:t>
      </w:r>
      <w:r w:rsidRPr="00A477C8">
        <w:rPr>
          <w:rFonts w:hint="eastAsia"/>
        </w:rPr>
        <w:t>。</w:t>
      </w:r>
    </w:p>
    <w:p w14:paraId="509712B8" w14:textId="77777777" w:rsidR="009A183E" w:rsidRPr="00A477C8" w:rsidRDefault="009A183E" w:rsidP="009A183E">
      <w:pPr>
        <w:pStyle w:val="1e"/>
      </w:pPr>
      <w:r w:rsidRPr="00A477C8">
        <w:t>参数说明：</w:t>
      </w:r>
    </w:p>
    <w:p w14:paraId="4EB5F87B" w14:textId="77777777" w:rsidR="009A183E" w:rsidRPr="00A477C8" w:rsidRDefault="009A183E" w:rsidP="009A183E">
      <w:pPr>
        <w:pStyle w:val="49"/>
        <w:tabs>
          <w:tab w:val="clear" w:pos="2126"/>
        </w:tabs>
        <w:ind w:left="1441"/>
      </w:pPr>
      <w:r w:rsidRPr="00A477C8">
        <w:lastRenderedPageBreak/>
        <w:t>参数</w:t>
      </w:r>
      <w:r w:rsidRPr="00A477C8">
        <w:t>1</w:t>
      </w:r>
      <w:r w:rsidRPr="00A477C8">
        <w:t>：源文件</w:t>
      </w:r>
      <w:r w:rsidRPr="00A477C8">
        <w:rPr>
          <w:rFonts w:hint="eastAsia"/>
        </w:rPr>
        <w:t>。</w:t>
      </w:r>
    </w:p>
    <w:p w14:paraId="360A6625" w14:textId="77777777" w:rsidR="009A183E" w:rsidRPr="00A477C8" w:rsidRDefault="009A183E" w:rsidP="009A183E">
      <w:pPr>
        <w:pStyle w:val="49"/>
        <w:tabs>
          <w:tab w:val="clear" w:pos="2126"/>
        </w:tabs>
        <w:ind w:left="1441"/>
      </w:pPr>
      <w:r w:rsidRPr="00A477C8">
        <w:t>参数</w:t>
      </w:r>
      <w:r w:rsidRPr="00A477C8">
        <w:t>2</w:t>
      </w:r>
      <w:r w:rsidRPr="00A477C8">
        <w:t>：目标文件</w:t>
      </w:r>
      <w:r w:rsidRPr="00A477C8">
        <w:rPr>
          <w:rFonts w:hint="eastAsia"/>
        </w:rPr>
        <w:t>。</w:t>
      </w:r>
    </w:p>
    <w:p w14:paraId="47FD5CA7" w14:textId="77777777" w:rsidR="009A183E" w:rsidRPr="00A477C8" w:rsidRDefault="009A183E" w:rsidP="009A183E">
      <w:pPr>
        <w:pStyle w:val="1e"/>
      </w:pPr>
      <w:r w:rsidRPr="00A477C8">
        <w:t>命令示例：</w:t>
      </w:r>
    </w:p>
    <w:p w14:paraId="5DD849E2" w14:textId="77777777" w:rsidR="009A183E" w:rsidRPr="00A477C8" w:rsidRDefault="009A183E" w:rsidP="009A183E">
      <w:pPr>
        <w:pStyle w:val="49"/>
        <w:tabs>
          <w:tab w:val="clear" w:pos="2126"/>
        </w:tabs>
        <w:ind w:left="1441"/>
      </w:pPr>
      <w:r w:rsidRPr="00A477C8">
        <w:t>将</w:t>
      </w:r>
      <w:r w:rsidRPr="00A477C8">
        <w:t>home</w:t>
      </w:r>
      <w:r w:rsidRPr="00A477C8">
        <w:t>目录中的</w:t>
      </w:r>
      <w:r w:rsidRPr="00A477C8">
        <w:t>abc</w:t>
      </w:r>
      <w:r w:rsidRPr="00A477C8">
        <w:t>文件复制到</w:t>
      </w:r>
      <w:r w:rsidRPr="00A477C8">
        <w:t>opt</w:t>
      </w:r>
      <w:r w:rsidRPr="00A477C8">
        <w:t>目录下：</w:t>
      </w:r>
    </w:p>
    <w:p w14:paraId="4D974D6D" w14:textId="77777777" w:rsidR="009A183E" w:rsidRPr="00A477C8" w:rsidRDefault="009A183E" w:rsidP="009A183E">
      <w:pPr>
        <w:pStyle w:val="affffe"/>
        <w:rPr>
          <w:rFonts w:eastAsia="方正兰亭黑简体"/>
          <w:lang w:eastAsia="zh-CN"/>
        </w:rPr>
      </w:pPr>
      <w:r w:rsidRPr="00A477C8">
        <w:rPr>
          <w:rFonts w:eastAsia="方正兰亭黑简体"/>
          <w:lang w:eastAsia="zh-CN"/>
        </w:rPr>
        <w:t>cp /home/abc /opt</w:t>
      </w:r>
    </w:p>
    <w:p w14:paraId="40821EC5" w14:textId="77777777" w:rsidR="009A183E" w:rsidRPr="00A477C8" w:rsidRDefault="009A183E" w:rsidP="009A183E">
      <w:pPr>
        <w:pStyle w:val="1e"/>
      </w:pPr>
      <w:r w:rsidRPr="00A477C8">
        <w:t>说明：目标文件存在时，会询问是否覆盖。这是因为</w:t>
      </w:r>
      <w:r w:rsidRPr="00A477C8">
        <w:t>cp</w:t>
      </w:r>
      <w:r w:rsidRPr="00A477C8">
        <w:t>是</w:t>
      </w:r>
      <w:r w:rsidRPr="00A477C8">
        <w:t>cp -i</w:t>
      </w:r>
      <w:r w:rsidRPr="00A477C8">
        <w:t>的别名。目标文件存在时，即使加了</w:t>
      </w:r>
      <w:r w:rsidRPr="00A477C8">
        <w:t>-f</w:t>
      </w:r>
      <w:r w:rsidRPr="00A477C8">
        <w:t>标志，也还会询问是否覆盖。</w:t>
      </w:r>
    </w:p>
    <w:p w14:paraId="5AE3530B" w14:textId="77777777" w:rsidR="009A183E" w:rsidRPr="00A477C8" w:rsidRDefault="009A183E" w:rsidP="009A183E">
      <w:pPr>
        <w:pStyle w:val="2"/>
        <w:rPr>
          <w:rFonts w:ascii="Huawei Sans" w:hAnsi="Huawei Sans"/>
        </w:rPr>
      </w:pPr>
      <w:bookmarkStart w:id="244" w:name="_Toc51057495"/>
      <w:bookmarkStart w:id="245" w:name="_Toc51141526"/>
      <w:bookmarkStart w:id="246" w:name="_Toc51330022"/>
      <w:bookmarkStart w:id="247" w:name="_Toc53415150"/>
      <w:bookmarkStart w:id="248" w:name="_Toc65487000"/>
      <w:bookmarkStart w:id="249" w:name="_Toc69742835"/>
      <w:bookmarkStart w:id="250" w:name="_Toc74644327"/>
      <w:bookmarkStart w:id="251" w:name="_Toc78182520"/>
      <w:bookmarkStart w:id="252" w:name="_Toc78277412"/>
      <w:bookmarkStart w:id="253" w:name="_Toc80609143"/>
      <w:bookmarkStart w:id="254" w:name="_Toc80620192"/>
      <w:r w:rsidRPr="00A477C8">
        <w:rPr>
          <w:rFonts w:ascii="Huawei Sans" w:hAnsi="Huawei Sans"/>
        </w:rPr>
        <w:t>rm</w:t>
      </w:r>
      <w:bookmarkEnd w:id="244"/>
      <w:bookmarkEnd w:id="245"/>
      <w:bookmarkEnd w:id="246"/>
      <w:bookmarkEnd w:id="247"/>
      <w:bookmarkEnd w:id="248"/>
      <w:bookmarkEnd w:id="249"/>
      <w:bookmarkEnd w:id="250"/>
      <w:bookmarkEnd w:id="251"/>
      <w:bookmarkEnd w:id="252"/>
      <w:bookmarkEnd w:id="253"/>
      <w:bookmarkEnd w:id="254"/>
    </w:p>
    <w:p w14:paraId="5DF5A0EA" w14:textId="77777777" w:rsidR="009A183E" w:rsidRPr="00A477C8" w:rsidRDefault="009A183E" w:rsidP="009A183E">
      <w:pPr>
        <w:pStyle w:val="1e"/>
      </w:pPr>
      <w:r w:rsidRPr="00A477C8">
        <w:t>删除一个目录中的一个或多个文件或目录，它也可以将某个目录及其下的所有文件及子目录均删除。对于链接文件，只是删除了链接，原有文件均保持不变。</w:t>
      </w:r>
    </w:p>
    <w:p w14:paraId="332B1BA2" w14:textId="77777777" w:rsidR="009A183E" w:rsidRPr="00A477C8" w:rsidRDefault="009A183E" w:rsidP="009A183E">
      <w:pPr>
        <w:pStyle w:val="1e"/>
      </w:pPr>
      <w:r w:rsidRPr="00A477C8">
        <w:t>rm</w:t>
      </w:r>
      <w:r w:rsidRPr="00A477C8">
        <w:t>是一个危险的命令，使用的时候要特别当心，否则整个系统就会毁在这个命令（比如在</w:t>
      </w:r>
      <w:r w:rsidRPr="00A477C8">
        <w:t>/</w:t>
      </w:r>
      <w:r w:rsidRPr="00A477C8">
        <w:t>（根目录）下执行</w:t>
      </w:r>
      <w:r w:rsidRPr="00A477C8">
        <w:t>rm * rf</w:t>
      </w:r>
      <w:r w:rsidRPr="00A477C8">
        <w:t>）。所以，我们在执行</w:t>
      </w:r>
      <w:r w:rsidRPr="00A477C8">
        <w:t>rm</w:t>
      </w:r>
      <w:r w:rsidRPr="00A477C8">
        <w:t>之前最好先确认一下在哪个目录，到底要删除什么东西，操作时保持高度清醒的头脑。</w:t>
      </w:r>
    </w:p>
    <w:p w14:paraId="17CFDB8A" w14:textId="77777777" w:rsidR="009A183E" w:rsidRPr="00A477C8" w:rsidRDefault="009A183E" w:rsidP="009A183E">
      <w:pPr>
        <w:pStyle w:val="1e"/>
      </w:pPr>
      <w:r w:rsidRPr="00A477C8">
        <w:t>命令语法：</w:t>
      </w:r>
    </w:p>
    <w:p w14:paraId="1C25EDC4" w14:textId="77777777" w:rsidR="009A183E" w:rsidRPr="00A477C8" w:rsidRDefault="009A183E" w:rsidP="009A183E">
      <w:pPr>
        <w:pStyle w:val="affffe"/>
        <w:rPr>
          <w:rFonts w:eastAsia="方正兰亭黑简体"/>
          <w:lang w:eastAsia="zh-CN"/>
        </w:rPr>
      </w:pPr>
      <w:r w:rsidRPr="00A477C8">
        <w:rPr>
          <w:rFonts w:eastAsia="方正兰亭黑简体"/>
          <w:lang w:eastAsia="zh-CN"/>
        </w:rPr>
        <w:t>rm [</w:t>
      </w:r>
      <w:r w:rsidRPr="00A477C8">
        <w:rPr>
          <w:rFonts w:eastAsia="方正兰亭黑简体"/>
          <w:lang w:eastAsia="zh-CN"/>
        </w:rPr>
        <w:t>选项</w:t>
      </w:r>
      <w:r w:rsidRPr="00A477C8">
        <w:rPr>
          <w:rFonts w:eastAsia="方正兰亭黑简体"/>
          <w:lang w:eastAsia="zh-CN"/>
        </w:rPr>
        <w:t xml:space="preserve">] </w:t>
      </w:r>
      <w:r w:rsidRPr="00A477C8">
        <w:rPr>
          <w:rFonts w:eastAsia="方正兰亭黑简体"/>
          <w:lang w:eastAsia="zh-CN"/>
        </w:rPr>
        <w:t>文件</w:t>
      </w:r>
    </w:p>
    <w:p w14:paraId="761F2741" w14:textId="77777777" w:rsidR="009A183E" w:rsidRPr="00A477C8" w:rsidRDefault="009A183E" w:rsidP="009A183E">
      <w:pPr>
        <w:pStyle w:val="1e"/>
      </w:pPr>
      <w:r w:rsidRPr="00A477C8">
        <w:t>常用选项：</w:t>
      </w:r>
    </w:p>
    <w:p w14:paraId="2431EB84" w14:textId="77777777" w:rsidR="009A183E" w:rsidRPr="00A477C8" w:rsidRDefault="009A183E" w:rsidP="009A183E">
      <w:pPr>
        <w:pStyle w:val="49"/>
        <w:tabs>
          <w:tab w:val="clear" w:pos="2126"/>
        </w:tabs>
        <w:ind w:left="1441"/>
      </w:pPr>
      <w:r w:rsidRPr="00A477C8">
        <w:t>-f --</w:t>
      </w:r>
      <w:r w:rsidRPr="00A477C8">
        <w:t>忽略不存在的文件，从不给出提示</w:t>
      </w:r>
      <w:r w:rsidRPr="00A477C8">
        <w:rPr>
          <w:rFonts w:hint="eastAsia"/>
        </w:rPr>
        <w:t>；</w:t>
      </w:r>
    </w:p>
    <w:p w14:paraId="2A24E705" w14:textId="77777777" w:rsidR="009A183E" w:rsidRPr="00A477C8" w:rsidRDefault="009A183E" w:rsidP="009A183E">
      <w:pPr>
        <w:pStyle w:val="49"/>
        <w:tabs>
          <w:tab w:val="clear" w:pos="2126"/>
        </w:tabs>
        <w:ind w:left="1441"/>
      </w:pPr>
      <w:r w:rsidRPr="00A477C8">
        <w:t>-r --</w:t>
      </w:r>
      <w:r w:rsidRPr="00A477C8">
        <w:t>指示</w:t>
      </w:r>
      <w:r w:rsidRPr="00A477C8">
        <w:t>rm</w:t>
      </w:r>
      <w:r w:rsidRPr="00A477C8">
        <w:t>将参数中列出的全部目录和子目录均递归地删除。</w:t>
      </w:r>
    </w:p>
    <w:p w14:paraId="64BF69E7" w14:textId="77777777" w:rsidR="009A183E" w:rsidRPr="00A477C8" w:rsidRDefault="009A183E" w:rsidP="009A183E">
      <w:pPr>
        <w:pStyle w:val="1e"/>
      </w:pPr>
      <w:r w:rsidRPr="00A477C8">
        <w:t>参数说明：</w:t>
      </w:r>
    </w:p>
    <w:p w14:paraId="1E4EC0E0" w14:textId="77777777" w:rsidR="009A183E" w:rsidRPr="00A477C8" w:rsidRDefault="009A183E" w:rsidP="009A183E">
      <w:pPr>
        <w:pStyle w:val="49"/>
        <w:tabs>
          <w:tab w:val="clear" w:pos="2126"/>
        </w:tabs>
        <w:ind w:left="1441"/>
      </w:pPr>
      <w:r w:rsidRPr="00A477C8">
        <w:t>需要删除的文件或目录</w:t>
      </w:r>
      <w:r w:rsidRPr="00A477C8">
        <w:rPr>
          <w:rFonts w:hint="eastAsia"/>
        </w:rPr>
        <w:t>。</w:t>
      </w:r>
    </w:p>
    <w:p w14:paraId="4E4A11D0" w14:textId="77777777" w:rsidR="009A183E" w:rsidRPr="00A477C8" w:rsidRDefault="009A183E" w:rsidP="009A183E">
      <w:pPr>
        <w:pStyle w:val="1e"/>
      </w:pPr>
      <w:r w:rsidRPr="00A477C8">
        <w:t>命令示例：</w:t>
      </w:r>
    </w:p>
    <w:p w14:paraId="0A9A3A7F" w14:textId="77777777" w:rsidR="009A183E" w:rsidRPr="00A477C8" w:rsidRDefault="009A183E" w:rsidP="009A183E">
      <w:pPr>
        <w:pStyle w:val="49"/>
        <w:tabs>
          <w:tab w:val="clear" w:pos="2126"/>
        </w:tabs>
        <w:ind w:left="1441"/>
      </w:pPr>
      <w:r w:rsidRPr="00A477C8">
        <w:t>删除文件：</w:t>
      </w:r>
    </w:p>
    <w:p w14:paraId="59C2DD1F" w14:textId="77777777" w:rsidR="009A183E" w:rsidRPr="00A477C8" w:rsidRDefault="009A183E" w:rsidP="009A183E">
      <w:pPr>
        <w:pStyle w:val="affffe"/>
        <w:rPr>
          <w:rFonts w:eastAsia="方正兰亭黑简体"/>
          <w:lang w:eastAsia="zh-CN"/>
        </w:rPr>
      </w:pPr>
      <w:r w:rsidRPr="00A477C8">
        <w:rPr>
          <w:rFonts w:eastAsia="方正兰亭黑简体"/>
          <w:lang w:eastAsia="zh-CN"/>
        </w:rPr>
        <w:t>rm qwe</w:t>
      </w:r>
    </w:p>
    <w:p w14:paraId="23A9D6F0" w14:textId="77777777" w:rsidR="009A183E" w:rsidRPr="00A477C8" w:rsidRDefault="009A183E" w:rsidP="009A183E">
      <w:pPr>
        <w:pStyle w:val="1e"/>
      </w:pPr>
      <w:r w:rsidRPr="00A477C8">
        <w:t>注：输入</w:t>
      </w:r>
      <w:r w:rsidRPr="00A477C8">
        <w:t>rm qwe</w:t>
      </w:r>
      <w:r w:rsidRPr="00A477C8">
        <w:t>命令后，系统会询问是否删除，输入</w:t>
      </w:r>
      <w:r w:rsidRPr="00A477C8">
        <w:t>y</w:t>
      </w:r>
      <w:r w:rsidRPr="00A477C8">
        <w:t>后就会删除文件，不想删除文件则输入</w:t>
      </w:r>
      <w:r w:rsidRPr="00A477C8">
        <w:t>n</w:t>
      </w:r>
      <w:r w:rsidRPr="00A477C8">
        <w:t>。</w:t>
      </w:r>
    </w:p>
    <w:p w14:paraId="45A78583" w14:textId="77777777" w:rsidR="009A183E" w:rsidRPr="00A477C8" w:rsidRDefault="009A183E" w:rsidP="009A183E">
      <w:pPr>
        <w:pStyle w:val="49"/>
        <w:tabs>
          <w:tab w:val="clear" w:pos="2126"/>
        </w:tabs>
        <w:ind w:left="1441"/>
      </w:pPr>
      <w:r w:rsidRPr="00A477C8">
        <w:t>强制删除某个文件：</w:t>
      </w:r>
    </w:p>
    <w:p w14:paraId="46B9C1A4" w14:textId="77777777" w:rsidR="009A183E" w:rsidRPr="00A477C8" w:rsidRDefault="009A183E" w:rsidP="009A183E">
      <w:pPr>
        <w:pStyle w:val="affffe"/>
        <w:rPr>
          <w:rFonts w:eastAsia="方正兰亭黑简体"/>
        </w:rPr>
      </w:pPr>
      <w:r w:rsidRPr="00A477C8">
        <w:rPr>
          <w:rFonts w:eastAsia="方正兰亭黑简体"/>
        </w:rPr>
        <w:t>rm-rf clusterconfig.log</w:t>
      </w:r>
    </w:p>
    <w:p w14:paraId="5F467C41" w14:textId="77777777" w:rsidR="009A183E" w:rsidRPr="00A477C8" w:rsidRDefault="009A183E" w:rsidP="009A183E">
      <w:pPr>
        <w:pStyle w:val="2"/>
        <w:rPr>
          <w:rFonts w:ascii="Huawei Sans" w:hAnsi="Huawei Sans"/>
        </w:rPr>
      </w:pPr>
      <w:bookmarkStart w:id="255" w:name="_Toc51057496"/>
      <w:bookmarkStart w:id="256" w:name="_Toc51141527"/>
      <w:bookmarkStart w:id="257" w:name="_Toc51330023"/>
      <w:bookmarkStart w:id="258" w:name="_Toc53415151"/>
      <w:bookmarkStart w:id="259" w:name="_Toc65487001"/>
      <w:bookmarkStart w:id="260" w:name="_Toc69742836"/>
      <w:bookmarkStart w:id="261" w:name="_Toc74644328"/>
      <w:bookmarkStart w:id="262" w:name="_Toc78182521"/>
      <w:bookmarkStart w:id="263" w:name="_Toc78277413"/>
      <w:bookmarkStart w:id="264" w:name="_Toc80609144"/>
      <w:bookmarkStart w:id="265" w:name="_Toc80620193"/>
      <w:r w:rsidRPr="00A477C8">
        <w:rPr>
          <w:rFonts w:ascii="Huawei Sans" w:hAnsi="Huawei Sans"/>
        </w:rPr>
        <w:lastRenderedPageBreak/>
        <w:t>cat</w:t>
      </w:r>
      <w:bookmarkEnd w:id="255"/>
      <w:bookmarkEnd w:id="256"/>
      <w:bookmarkEnd w:id="257"/>
      <w:bookmarkEnd w:id="258"/>
      <w:bookmarkEnd w:id="259"/>
      <w:bookmarkEnd w:id="260"/>
      <w:bookmarkEnd w:id="261"/>
      <w:bookmarkEnd w:id="262"/>
      <w:bookmarkEnd w:id="263"/>
      <w:bookmarkEnd w:id="264"/>
      <w:bookmarkEnd w:id="265"/>
    </w:p>
    <w:p w14:paraId="2E19B4FD" w14:textId="77777777" w:rsidR="009A183E" w:rsidRPr="00A477C8" w:rsidRDefault="009A183E" w:rsidP="009A183E">
      <w:pPr>
        <w:pStyle w:val="1e"/>
      </w:pPr>
      <w:r w:rsidRPr="00A477C8">
        <w:t>连接文件并在标准输出上输出。这个命令常用来显示文件内容，或者将几个文件连接起来显示，或者从标准输入读取内容并显示，它常与重定向符号配合使用。</w:t>
      </w:r>
    </w:p>
    <w:p w14:paraId="2B410C8D" w14:textId="77777777" w:rsidR="009A183E" w:rsidRPr="00A477C8" w:rsidRDefault="009A183E" w:rsidP="009A183E">
      <w:pPr>
        <w:pStyle w:val="1e"/>
      </w:pPr>
      <w:r w:rsidRPr="00A477C8">
        <w:t>命令语法：</w:t>
      </w:r>
    </w:p>
    <w:p w14:paraId="798B515D" w14:textId="77777777" w:rsidR="009A183E" w:rsidRPr="00A477C8" w:rsidRDefault="009A183E" w:rsidP="009A183E">
      <w:pPr>
        <w:pStyle w:val="affffe"/>
        <w:rPr>
          <w:rFonts w:eastAsia="方正兰亭黑简体"/>
          <w:lang w:eastAsia="zh-CN"/>
        </w:rPr>
      </w:pPr>
      <w:r w:rsidRPr="00A477C8">
        <w:rPr>
          <w:rFonts w:eastAsia="方正兰亭黑简体"/>
          <w:lang w:eastAsia="zh-CN"/>
        </w:rPr>
        <w:t>cat [</w:t>
      </w:r>
      <w:r w:rsidRPr="00A477C8">
        <w:rPr>
          <w:rFonts w:eastAsia="方正兰亭黑简体"/>
          <w:lang w:eastAsia="zh-CN"/>
        </w:rPr>
        <w:t>选项</w:t>
      </w:r>
      <w:r w:rsidRPr="00A477C8">
        <w:rPr>
          <w:rFonts w:eastAsia="方正兰亭黑简体"/>
          <w:lang w:eastAsia="zh-CN"/>
        </w:rPr>
        <w:t>] [</w:t>
      </w:r>
      <w:r w:rsidRPr="00A477C8">
        <w:rPr>
          <w:rFonts w:eastAsia="方正兰亭黑简体"/>
          <w:lang w:eastAsia="zh-CN"/>
        </w:rPr>
        <w:t>参数</w:t>
      </w:r>
      <w:r w:rsidRPr="00A477C8">
        <w:rPr>
          <w:rFonts w:eastAsia="方正兰亭黑简体"/>
          <w:lang w:eastAsia="zh-CN"/>
        </w:rPr>
        <w:t>]</w:t>
      </w:r>
    </w:p>
    <w:p w14:paraId="70BD5C4F" w14:textId="77777777" w:rsidR="009A183E" w:rsidRPr="00A477C8" w:rsidRDefault="009A183E" w:rsidP="009A183E">
      <w:pPr>
        <w:pStyle w:val="1e"/>
      </w:pPr>
      <w:r w:rsidRPr="00A477C8">
        <w:t>常用选项：</w:t>
      </w:r>
    </w:p>
    <w:p w14:paraId="2B8B48E6" w14:textId="77777777" w:rsidR="009A183E" w:rsidRPr="00A477C8" w:rsidRDefault="009A183E" w:rsidP="009A183E">
      <w:pPr>
        <w:pStyle w:val="49"/>
        <w:tabs>
          <w:tab w:val="clear" w:pos="2126"/>
        </w:tabs>
        <w:ind w:left="1441"/>
      </w:pPr>
      <w:r w:rsidRPr="00A477C8">
        <w:t>-E --</w:t>
      </w:r>
      <w:r w:rsidRPr="00A477C8">
        <w:t>在每行结束显示</w:t>
      </w:r>
      <w:r w:rsidRPr="00A477C8">
        <w:t>$</w:t>
      </w:r>
      <w:r w:rsidRPr="00A477C8">
        <w:rPr>
          <w:rFonts w:hint="eastAsia"/>
        </w:rPr>
        <w:t>；</w:t>
      </w:r>
    </w:p>
    <w:p w14:paraId="19785F52" w14:textId="77777777" w:rsidR="009A183E" w:rsidRPr="00A477C8" w:rsidRDefault="009A183E" w:rsidP="009A183E">
      <w:pPr>
        <w:pStyle w:val="49"/>
        <w:tabs>
          <w:tab w:val="clear" w:pos="2126"/>
        </w:tabs>
        <w:ind w:left="1441"/>
      </w:pPr>
      <w:r w:rsidRPr="00A477C8">
        <w:t>-n –</w:t>
      </w:r>
      <w:r w:rsidRPr="00A477C8">
        <w:t>由</w:t>
      </w:r>
      <w:r w:rsidRPr="00A477C8">
        <w:t>1</w:t>
      </w:r>
      <w:r w:rsidRPr="00A477C8">
        <w:t>开始对给所有输出行编号</w:t>
      </w:r>
      <w:r w:rsidRPr="00A477C8">
        <w:rPr>
          <w:rFonts w:hint="eastAsia"/>
        </w:rPr>
        <w:t>；</w:t>
      </w:r>
    </w:p>
    <w:p w14:paraId="39ED965F" w14:textId="77777777" w:rsidR="009A183E" w:rsidRPr="00A477C8" w:rsidRDefault="009A183E" w:rsidP="009A183E">
      <w:pPr>
        <w:pStyle w:val="49"/>
        <w:tabs>
          <w:tab w:val="clear" w:pos="2126"/>
        </w:tabs>
        <w:ind w:left="1441"/>
      </w:pPr>
      <w:r w:rsidRPr="00A477C8">
        <w:t xml:space="preserve">-b </w:t>
      </w:r>
      <w:r w:rsidRPr="00A477C8">
        <w:t>或</w:t>
      </w:r>
      <w:r w:rsidRPr="00A477C8">
        <w:t xml:space="preserve"> --number-nonblank</w:t>
      </w:r>
      <w:r w:rsidRPr="00A477C8">
        <w:t>：和</w:t>
      </w:r>
      <w:r w:rsidRPr="00A477C8">
        <w:t xml:space="preserve"> -n </w:t>
      </w:r>
      <w:r w:rsidRPr="00A477C8">
        <w:t>相似，只不过对于空白行不编号</w:t>
      </w:r>
      <w:r w:rsidRPr="00A477C8">
        <w:rPr>
          <w:rFonts w:hint="eastAsia"/>
        </w:rPr>
        <w:t>；</w:t>
      </w:r>
    </w:p>
    <w:p w14:paraId="6AAE7C39" w14:textId="77777777" w:rsidR="009A183E" w:rsidRPr="00A477C8" w:rsidRDefault="009A183E" w:rsidP="009A183E">
      <w:pPr>
        <w:pStyle w:val="49"/>
        <w:tabs>
          <w:tab w:val="clear" w:pos="2126"/>
        </w:tabs>
        <w:ind w:left="1441"/>
      </w:pPr>
      <w:r w:rsidRPr="00A477C8">
        <w:t>-v --</w:t>
      </w:r>
      <w:r w:rsidRPr="00A477C8">
        <w:t>使用</w:t>
      </w:r>
      <w:r w:rsidRPr="00A477C8">
        <w:t xml:space="preserve"> ^ </w:t>
      </w:r>
      <w:r w:rsidRPr="00A477C8">
        <w:t>和</w:t>
      </w:r>
      <w:r w:rsidRPr="00A477C8">
        <w:t xml:space="preserve"> M- </w:t>
      </w:r>
      <w:r w:rsidRPr="00A477C8">
        <w:t>符号，除了</w:t>
      </w:r>
      <w:r w:rsidRPr="00A477C8">
        <w:t xml:space="preserve"> LFD </w:t>
      </w:r>
      <w:r w:rsidRPr="00A477C8">
        <w:t>和</w:t>
      </w:r>
      <w:r w:rsidRPr="00A477C8">
        <w:t xml:space="preserve"> TAB </w:t>
      </w:r>
      <w:r w:rsidRPr="00A477C8">
        <w:t>之外</w:t>
      </w:r>
      <w:r w:rsidRPr="00A477C8">
        <w:rPr>
          <w:rFonts w:hint="eastAsia"/>
        </w:rPr>
        <w:t>。</w:t>
      </w:r>
    </w:p>
    <w:p w14:paraId="42E07C03" w14:textId="77777777" w:rsidR="009A183E" w:rsidRPr="00A477C8" w:rsidRDefault="009A183E" w:rsidP="009A183E">
      <w:pPr>
        <w:pStyle w:val="1e"/>
      </w:pPr>
      <w:r w:rsidRPr="00A477C8">
        <w:t>参数说明：</w:t>
      </w:r>
    </w:p>
    <w:p w14:paraId="390248BF" w14:textId="77777777" w:rsidR="009A183E" w:rsidRPr="00A477C8" w:rsidRDefault="009A183E" w:rsidP="009A183E">
      <w:pPr>
        <w:pStyle w:val="49"/>
        <w:tabs>
          <w:tab w:val="clear" w:pos="2126"/>
        </w:tabs>
        <w:ind w:left="1441"/>
      </w:pPr>
      <w:r w:rsidRPr="00A477C8">
        <w:t>可操作的文件名</w:t>
      </w:r>
      <w:r w:rsidRPr="00A477C8">
        <w:rPr>
          <w:rFonts w:hint="eastAsia"/>
        </w:rPr>
        <w:t>。</w:t>
      </w:r>
    </w:p>
    <w:p w14:paraId="27AD9012" w14:textId="77777777" w:rsidR="009A183E" w:rsidRPr="00A477C8" w:rsidRDefault="009A183E" w:rsidP="009A183E">
      <w:pPr>
        <w:pStyle w:val="1e"/>
      </w:pPr>
      <w:r w:rsidRPr="00A477C8">
        <w:t>命令示例</w:t>
      </w:r>
      <w:r w:rsidRPr="00A477C8">
        <w:t>:</w:t>
      </w:r>
    </w:p>
    <w:p w14:paraId="487CBD5C" w14:textId="77777777" w:rsidR="009A183E" w:rsidRPr="00A477C8" w:rsidRDefault="009A183E" w:rsidP="009A183E">
      <w:pPr>
        <w:pStyle w:val="49"/>
        <w:tabs>
          <w:tab w:val="clear" w:pos="2126"/>
        </w:tabs>
        <w:ind w:left="1441"/>
      </w:pPr>
      <w:r w:rsidRPr="00A477C8">
        <w:t>显示</w:t>
      </w:r>
      <w:r w:rsidRPr="00A477C8">
        <w:rPr>
          <w:rFonts w:hint="eastAsia"/>
        </w:rPr>
        <w:t>testfile</w:t>
      </w:r>
      <w:r w:rsidRPr="00A477C8">
        <w:t>文件的内容：</w:t>
      </w:r>
    </w:p>
    <w:p w14:paraId="74793C73" w14:textId="77777777" w:rsidR="009A183E" w:rsidRPr="00A477C8" w:rsidRDefault="009A183E" w:rsidP="009A183E">
      <w:pPr>
        <w:pStyle w:val="affffe"/>
        <w:rPr>
          <w:rFonts w:eastAsia="方正兰亭黑简体"/>
        </w:rPr>
      </w:pPr>
      <w:r w:rsidRPr="00A477C8">
        <w:rPr>
          <w:rFonts w:eastAsia="方正兰亭黑简体"/>
        </w:rPr>
        <w:t>cat textfile</w:t>
      </w:r>
    </w:p>
    <w:p w14:paraId="6A10F34C" w14:textId="77777777" w:rsidR="009A183E" w:rsidRPr="00A477C8" w:rsidRDefault="009A183E" w:rsidP="009A183E">
      <w:pPr>
        <w:pStyle w:val="49"/>
        <w:tabs>
          <w:tab w:val="clear" w:pos="2126"/>
        </w:tabs>
        <w:ind w:left="1441"/>
      </w:pPr>
      <w:r w:rsidRPr="00A477C8">
        <w:rPr>
          <w:rFonts w:hint="eastAsia"/>
        </w:rPr>
        <w:t>把</w:t>
      </w:r>
      <w:r w:rsidRPr="00A477C8">
        <w:t xml:space="preserve"> textfile1 </w:t>
      </w:r>
      <w:r w:rsidRPr="00A477C8">
        <w:t>和</w:t>
      </w:r>
      <w:r w:rsidRPr="00A477C8">
        <w:t xml:space="preserve"> textfile2 </w:t>
      </w:r>
      <w:r w:rsidRPr="00A477C8">
        <w:t>的文档内容加上行号（空白行不加）之后将内容追加到</w:t>
      </w:r>
      <w:r w:rsidRPr="00A477C8">
        <w:t xml:space="preserve"> textfile3 </w:t>
      </w:r>
      <w:r w:rsidRPr="00A477C8">
        <w:t>文档里：</w:t>
      </w:r>
    </w:p>
    <w:p w14:paraId="27529DA0" w14:textId="77777777" w:rsidR="009A183E" w:rsidRPr="00A477C8" w:rsidRDefault="009A183E" w:rsidP="009A183E">
      <w:pPr>
        <w:pStyle w:val="affffe"/>
        <w:rPr>
          <w:rFonts w:eastAsia="方正兰亭黑简体"/>
        </w:rPr>
      </w:pPr>
      <w:r w:rsidRPr="00A477C8">
        <w:rPr>
          <w:rFonts w:eastAsia="方正兰亭黑简体"/>
        </w:rPr>
        <w:t>cat -b textfile1 textfile2 &gt;&gt; textfile3</w:t>
      </w:r>
    </w:p>
    <w:p w14:paraId="2775D5FF" w14:textId="77777777" w:rsidR="009A183E" w:rsidRPr="00A477C8" w:rsidRDefault="009A183E" w:rsidP="009A183E">
      <w:pPr>
        <w:pStyle w:val="49"/>
        <w:tabs>
          <w:tab w:val="clear" w:pos="2126"/>
        </w:tabs>
        <w:ind w:left="1441"/>
      </w:pPr>
      <w:r w:rsidRPr="00A477C8">
        <w:t>向</w:t>
      </w:r>
      <w:r w:rsidRPr="00A477C8">
        <w:t>/etc/profile</w:t>
      </w:r>
      <w:r w:rsidRPr="00A477C8">
        <w:t>中追加内容</w:t>
      </w:r>
      <w:r w:rsidRPr="00A477C8">
        <w:rPr>
          <w:rFonts w:hint="eastAsia"/>
        </w:rPr>
        <w:t>（输入</w:t>
      </w:r>
      <w:r w:rsidRPr="00A477C8">
        <w:rPr>
          <w:rFonts w:hint="eastAsia"/>
        </w:rPr>
        <w:t>EOF</w:t>
      </w:r>
      <w:r w:rsidRPr="00A477C8">
        <w:rPr>
          <w:rFonts w:hint="eastAsia"/>
        </w:rPr>
        <w:t>表示结束追加）：</w:t>
      </w:r>
    </w:p>
    <w:p w14:paraId="6E9F6D6D" w14:textId="77777777" w:rsidR="009A183E" w:rsidRPr="00A477C8" w:rsidRDefault="009A183E" w:rsidP="009A183E">
      <w:pPr>
        <w:pStyle w:val="affffe"/>
        <w:rPr>
          <w:rFonts w:eastAsia="方正兰亭黑简体"/>
        </w:rPr>
      </w:pPr>
      <w:r w:rsidRPr="00A477C8">
        <w:rPr>
          <w:rFonts w:eastAsia="方正兰亭黑简体"/>
        </w:rPr>
        <w:t>cat &gt;&gt;/etc/profile&lt;&lt;EOF</w:t>
      </w:r>
    </w:p>
    <w:p w14:paraId="7535EDF9" w14:textId="77777777" w:rsidR="009A183E" w:rsidRPr="00A477C8" w:rsidRDefault="009A183E" w:rsidP="009A183E">
      <w:pPr>
        <w:pStyle w:val="affffe"/>
        <w:rPr>
          <w:rFonts w:eastAsia="方正兰亭黑简体"/>
        </w:rPr>
      </w:pPr>
      <w:r w:rsidRPr="00A477C8">
        <w:rPr>
          <w:rFonts w:eastAsia="方正兰亭黑简体" w:hint="eastAsia"/>
        </w:rPr>
        <w:t>&gt;</w:t>
      </w:r>
      <w:r w:rsidRPr="00A477C8">
        <w:rPr>
          <w:rFonts w:eastAsia="方正兰亭黑简体"/>
        </w:rPr>
        <w:t>export LD_LIBRARY_PATH=$packagePath/script/gspylib/</w:t>
      </w:r>
      <w:proofErr w:type="gramStart"/>
      <w:r w:rsidRPr="00A477C8">
        <w:rPr>
          <w:rFonts w:eastAsia="方正兰亭黑简体"/>
        </w:rPr>
        <w:t>clib:$</w:t>
      </w:r>
      <w:proofErr w:type="gramEnd"/>
      <w:r w:rsidRPr="00A477C8">
        <w:rPr>
          <w:rFonts w:eastAsia="方正兰亭黑简体"/>
        </w:rPr>
        <w:t>LD_LIBRARY_PATH</w:t>
      </w:r>
    </w:p>
    <w:p w14:paraId="30F76191" w14:textId="77777777" w:rsidR="009A183E" w:rsidRPr="00A477C8" w:rsidRDefault="009A183E" w:rsidP="009A183E">
      <w:pPr>
        <w:pStyle w:val="affffe"/>
        <w:rPr>
          <w:rFonts w:eastAsia="方正兰亭黑简体"/>
        </w:rPr>
      </w:pPr>
      <w:r w:rsidRPr="00A477C8">
        <w:rPr>
          <w:rFonts w:eastAsia="方正兰亭黑简体"/>
        </w:rPr>
        <w:t>&gt;EOF</w:t>
      </w:r>
    </w:p>
    <w:p w14:paraId="1D66D81C" w14:textId="77777777" w:rsidR="009A183E" w:rsidRPr="00A477C8" w:rsidRDefault="009A183E" w:rsidP="009A183E">
      <w:pPr>
        <w:pStyle w:val="1e"/>
      </w:pPr>
      <w:r w:rsidRPr="00A477C8">
        <w:rPr>
          <w:rFonts w:hint="eastAsia"/>
        </w:rPr>
        <w:t>注：</w:t>
      </w:r>
    </w:p>
    <w:p w14:paraId="0D7D7B3F" w14:textId="77777777" w:rsidR="009A183E" w:rsidRPr="00A477C8" w:rsidRDefault="009A183E" w:rsidP="009A183E">
      <w:pPr>
        <w:pStyle w:val="49"/>
        <w:tabs>
          <w:tab w:val="clear" w:pos="2126"/>
        </w:tabs>
        <w:ind w:left="1441"/>
      </w:pPr>
      <w:r w:rsidRPr="00A477C8">
        <w:rPr>
          <w:rFonts w:hint="eastAsia"/>
        </w:rPr>
        <w:t>EOF</w:t>
      </w:r>
      <w:r w:rsidRPr="00A477C8">
        <w:rPr>
          <w:rFonts w:hint="eastAsia"/>
        </w:rPr>
        <w:t>是</w:t>
      </w:r>
      <w:r w:rsidRPr="00A477C8">
        <w:t>end of file</w:t>
      </w:r>
      <w:r w:rsidRPr="00A477C8">
        <w:t>的缩写，表示</w:t>
      </w:r>
      <w:r w:rsidRPr="00A477C8">
        <w:t>"</w:t>
      </w:r>
      <w:r w:rsidRPr="00A477C8">
        <w:t>文字流</w:t>
      </w:r>
      <w:r w:rsidRPr="00A477C8">
        <w:t>"</w:t>
      </w:r>
      <w:r w:rsidRPr="00A477C8">
        <w:t>（</w:t>
      </w:r>
      <w:r w:rsidRPr="00A477C8">
        <w:t>stream</w:t>
      </w:r>
      <w:r w:rsidRPr="00A477C8">
        <w:t>）的结尾。</w:t>
      </w:r>
      <w:r w:rsidRPr="00A477C8">
        <w:t>"</w:t>
      </w:r>
      <w:r w:rsidRPr="00A477C8">
        <w:t>文字流</w:t>
      </w:r>
      <w:r w:rsidRPr="00A477C8">
        <w:t>"</w:t>
      </w:r>
      <w:r w:rsidRPr="00A477C8">
        <w:t>可以是文件（</w:t>
      </w:r>
      <w:r w:rsidRPr="00A477C8">
        <w:t>file</w:t>
      </w:r>
      <w:r w:rsidRPr="00A477C8">
        <w:t>），也可以是标准输入（</w:t>
      </w:r>
      <w:r w:rsidRPr="00A477C8">
        <w:t>stdin</w:t>
      </w:r>
      <w:r w:rsidRPr="00A477C8">
        <w:t>）。</w:t>
      </w:r>
      <w:r w:rsidRPr="00A477C8">
        <w:rPr>
          <w:rFonts w:hint="eastAsia"/>
        </w:rPr>
        <w:t>在</w:t>
      </w:r>
      <w:r w:rsidRPr="00A477C8">
        <w:t>Linux</w:t>
      </w:r>
      <w:r w:rsidRPr="00A477C8">
        <w:t>系统之中，</w:t>
      </w:r>
      <w:r w:rsidRPr="00A477C8">
        <w:t>EOF</w:t>
      </w:r>
      <w:r w:rsidRPr="00A477C8">
        <w:t>是当系统读取到文件结尾，所返回的一个信号值（也就是</w:t>
      </w:r>
      <w:r w:rsidRPr="00A477C8">
        <w:t>-1</w:t>
      </w:r>
      <w:r w:rsidRPr="00A477C8">
        <w:t>）</w:t>
      </w:r>
      <w:r w:rsidRPr="00A477C8">
        <w:rPr>
          <w:rFonts w:hint="eastAsia"/>
        </w:rPr>
        <w:t>。</w:t>
      </w:r>
    </w:p>
    <w:p w14:paraId="7E57F6D7" w14:textId="75B092A3" w:rsidR="005B7D1D" w:rsidRPr="00A477C8" w:rsidRDefault="005B7D1D" w:rsidP="009A183E">
      <w:pPr>
        <w:pStyle w:val="49"/>
      </w:pPr>
    </w:p>
    <w:sectPr w:rsidR="005B7D1D" w:rsidRPr="00A477C8">
      <w:headerReference w:type="default" r:id="rId92"/>
      <w:pgSz w:w="11906" w:h="16838"/>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Manifest>
  </wne:toolbar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15A93D" w14:textId="77777777" w:rsidR="00627F00" w:rsidRDefault="00627F00">
      <w:pPr>
        <w:spacing w:before="0" w:after="0" w:line="240" w:lineRule="auto"/>
      </w:pPr>
      <w:r>
        <w:separator/>
      </w:r>
    </w:p>
  </w:endnote>
  <w:endnote w:type="continuationSeparator" w:id="0">
    <w:p w14:paraId="78A597D1" w14:textId="77777777" w:rsidR="00627F00" w:rsidRDefault="00627F0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Sans-Regular">
    <w:altName w:val="Times New Roman"/>
    <w:panose1 w:val="00000000000000000000"/>
    <w:charset w:val="00"/>
    <w:family w:val="roman"/>
    <w:notTrueType/>
    <w:pitch w:val="default"/>
  </w:font>
  <w:font w:name="方正兰亭黑简体">
    <w:altName w:val="Malgun Gothic Semilight"/>
    <w:charset w:val="86"/>
    <w:family w:val="auto"/>
    <w:pitch w:val="variable"/>
    <w:sig w:usb0="00000001" w:usb1="080E0000" w:usb2="00000010" w:usb3="00000000" w:csb0="00040000" w:csb1="00000000"/>
  </w:font>
  <w:font w:name="Huawei Sans">
    <w:altName w:val="Calibri"/>
    <w:charset w:val="00"/>
    <w:family w:val="swiss"/>
    <w:pitch w:val="variable"/>
    <w:sig w:usb0="A00002FF" w:usb1="500078FB" w:usb2="00000008" w:usb3="00000000" w:csb0="0000009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FrutigerNext LT Regular">
    <w:altName w:val="Times New Roman"/>
    <w:charset w:val="00"/>
    <w:family w:val="swiss"/>
    <w:pitch w:val="variable"/>
    <w:sig w:usb0="A00000AF"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微软雅黑"/>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Huawei Sans Light">
    <w:charset w:val="00"/>
    <w:family w:val="swiss"/>
    <w:pitch w:val="variable"/>
    <w:sig w:usb0="A00002FF" w:usb1="500078FB" w:usb2="00000008"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EDBA33" w14:textId="77777777" w:rsidR="00627F00" w:rsidRDefault="00627F00">
      <w:pPr>
        <w:spacing w:before="0" w:after="0" w:line="240" w:lineRule="auto"/>
      </w:pPr>
      <w:r>
        <w:separator/>
      </w:r>
    </w:p>
  </w:footnote>
  <w:footnote w:type="continuationSeparator" w:id="0">
    <w:p w14:paraId="05A69BE4" w14:textId="77777777" w:rsidR="00627F00" w:rsidRDefault="00627F0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F43DD" w14:textId="77777777" w:rsidR="0088717D" w:rsidRDefault="0088717D">
    <w:pPr>
      <w:pStyle w:val="aff0"/>
      <w:rPr>
        <w:rFonts w:ascii="HuaweiSans-Regular" w:eastAsia="方正兰亭黑简体" w:hAnsi="HuaweiSans-Regular" w:hint="eastAsia"/>
      </w:rPr>
    </w:pPr>
  </w:p>
  <w:p w14:paraId="604B600E" w14:textId="77777777" w:rsidR="0088717D" w:rsidRDefault="0088717D">
    <w:pPr>
      <w:pStyle w:val="aff0"/>
      <w:rPr>
        <w:rFonts w:ascii="HuaweiSans-Regular" w:eastAsia="方正兰亭黑简体" w:hAnsi="HuaweiSans-Regular" w:hint="eastAsia"/>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88717D" w14:paraId="29D79DDB" w14:textId="77777777">
      <w:trPr>
        <w:cantSplit/>
        <w:trHeight w:hRule="exact" w:val="738"/>
      </w:trPr>
      <w:tc>
        <w:tcPr>
          <w:tcW w:w="1134" w:type="dxa"/>
        </w:tcPr>
        <w:p w14:paraId="46B0F325" w14:textId="77777777" w:rsidR="0088717D" w:rsidRDefault="0088717D">
          <w:pPr>
            <w:pStyle w:val="afffd"/>
            <w:jc w:val="left"/>
            <w:rPr>
              <w:rFonts w:ascii="HuaweiSans-Regular" w:eastAsia="方正兰亭黑简体" w:hAnsi="HuaweiSans-Regular" w:hint="eastAsia"/>
            </w:rPr>
          </w:pPr>
          <w:r>
            <w:rPr>
              <w:rFonts w:ascii="HuaweiSans-Regular" w:eastAsia="方正兰亭黑简体" w:hAnsi="HuaweiSans-Regular"/>
              <w:noProof/>
            </w:rPr>
            <w:drawing>
              <wp:inline distT="0" distB="0" distL="0" distR="0" wp14:anchorId="0FE51978" wp14:editId="630ECD82">
                <wp:extent cx="424180" cy="432435"/>
                <wp:effectExtent l="0" t="0" r="0" b="5715"/>
                <wp:docPr id="51" name="图片 51"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14:paraId="0D6CA82A" w14:textId="77777777" w:rsidR="0088717D" w:rsidRDefault="0088717D">
          <w:pPr>
            <w:spacing w:before="120"/>
            <w:rPr>
              <w:rFonts w:ascii="HuaweiSans-Regular" w:eastAsia="方正兰亭黑简体" w:hAnsi="HuaweiSans-Regular" w:hint="eastAsia"/>
            </w:rPr>
          </w:pPr>
        </w:p>
      </w:tc>
      <w:tc>
        <w:tcPr>
          <w:tcW w:w="7371" w:type="dxa"/>
          <w:vAlign w:val="bottom"/>
        </w:tcPr>
        <w:p w14:paraId="1C7BFEF2" w14:textId="77777777" w:rsidR="0088717D" w:rsidRDefault="0088717D">
          <w:pPr>
            <w:pStyle w:val="TableNote"/>
            <w:ind w:left="0"/>
            <w:jc w:val="center"/>
            <w:rPr>
              <w:rFonts w:ascii="HuaweiSans-Regular" w:eastAsia="方正兰亭黑简体" w:hAnsi="HuaweiSans-Regular" w:hint="eastAsia"/>
            </w:rPr>
          </w:pPr>
          <w:r>
            <w:rPr>
              <w:rFonts w:ascii="HuaweiSans-Regular" w:eastAsia="方正兰亭黑简体" w:hAnsi="HuaweiSans-Regular"/>
            </w:rPr>
            <w:t>openGauss</w:t>
          </w:r>
          <w:r>
            <w:rPr>
              <w:rFonts w:ascii="HuaweiSans-Regular" w:eastAsia="方正兰亭黑简体" w:hAnsi="HuaweiSans-Regular" w:hint="eastAsia"/>
            </w:rPr>
            <w:t>二次</w:t>
          </w:r>
          <w:r>
            <w:rPr>
              <w:rFonts w:ascii="HuaweiSans-Regular" w:eastAsia="方正兰亭黑简体" w:hAnsi="HuaweiSans-Regular"/>
            </w:rPr>
            <w:t>开发指导手册</w:t>
          </w:r>
        </w:p>
      </w:tc>
      <w:tc>
        <w:tcPr>
          <w:tcW w:w="1134" w:type="dxa"/>
          <w:vAlign w:val="bottom"/>
        </w:tcPr>
        <w:p w14:paraId="5BF0396B" w14:textId="77777777" w:rsidR="0088717D" w:rsidRDefault="0088717D">
          <w:pPr>
            <w:pStyle w:val="TableNote"/>
            <w:ind w:left="0"/>
            <w:jc w:val="right"/>
            <w:rPr>
              <w:rFonts w:ascii="HuaweiSans-Regular" w:eastAsia="方正兰亭黑简体" w:hAnsi="HuaweiSans-Regular" w:hint="eastAsia"/>
            </w:rPr>
          </w:pPr>
          <w:r>
            <w:rPr>
              <w:rFonts w:ascii="HuaweiSans-Regular" w:eastAsia="方正兰亭黑简体" w:hAnsi="HuaweiSans-Regular"/>
            </w:rPr>
            <w:t>第</w:t>
          </w:r>
          <w:r>
            <w:rPr>
              <w:rFonts w:ascii="HuaweiSans-Regular" w:eastAsia="方正兰亭黑简体" w:hAnsi="HuaweiSans-Regular"/>
            </w:rPr>
            <w:fldChar w:fldCharType="begin"/>
          </w:r>
          <w:r>
            <w:rPr>
              <w:rFonts w:ascii="HuaweiSans-Regular" w:eastAsia="方正兰亭黑简体" w:hAnsi="HuaweiSans-Regular"/>
            </w:rPr>
            <w:instrText xml:space="preserve"> PAGE </w:instrText>
          </w:r>
          <w:r>
            <w:rPr>
              <w:rFonts w:ascii="HuaweiSans-Regular" w:eastAsia="方正兰亭黑简体" w:hAnsi="HuaweiSans-Regular"/>
            </w:rPr>
            <w:fldChar w:fldCharType="separate"/>
          </w:r>
          <w:r w:rsidR="001F57AB">
            <w:rPr>
              <w:rFonts w:ascii="HuaweiSans-Regular" w:eastAsia="方正兰亭黑简体" w:hAnsi="HuaweiSans-Regular" w:hint="eastAsia"/>
              <w:noProof/>
            </w:rPr>
            <w:t>35</w:t>
          </w:r>
          <w:r>
            <w:rPr>
              <w:rFonts w:ascii="HuaweiSans-Regular" w:eastAsia="方正兰亭黑简体" w:hAnsi="HuaweiSans-Regular"/>
            </w:rPr>
            <w:fldChar w:fldCharType="end"/>
          </w:r>
          <w:r>
            <w:rPr>
              <w:rFonts w:ascii="HuaweiSans-Regular" w:eastAsia="方正兰亭黑简体" w:hAnsi="HuaweiSans-Regular"/>
            </w:rPr>
            <w:t>页</w:t>
          </w:r>
        </w:p>
      </w:tc>
    </w:tr>
  </w:tbl>
  <w:p w14:paraId="4FCFA82F" w14:textId="77777777" w:rsidR="0088717D" w:rsidRDefault="0088717D">
    <w:pPr>
      <w:pStyle w:val="aff0"/>
      <w:rPr>
        <w:rFonts w:ascii="HuaweiSans-Regular" w:eastAsia="方正兰亭黑简体" w:hAnsi="HuaweiSans-Regular" w:hint="eastAsia"/>
      </w:rPr>
    </w:pPr>
  </w:p>
  <w:p w14:paraId="6C73F3CE" w14:textId="77777777" w:rsidR="0088717D" w:rsidRDefault="0088717D">
    <w:pPr>
      <w:pStyle w:val="aff0"/>
      <w:rPr>
        <w:rFonts w:ascii="HuaweiSans-Regular" w:eastAsia="方正兰亭黑简体" w:hAnsi="HuaweiSans-Regular" w:hint="eastAsia"/>
      </w:rPr>
    </w:pPr>
  </w:p>
  <w:p w14:paraId="375D12C8" w14:textId="77777777" w:rsidR="0088717D" w:rsidRDefault="0088717D">
    <w:pPr>
      <w:pStyle w:val="aff0"/>
      <w:rPr>
        <w:rFonts w:ascii="HuaweiSans-Regular" w:eastAsia="方正兰亭黑简体" w:hAnsi="HuaweiSans-Regular"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701E2"/>
    <w:multiLevelType w:val="multilevel"/>
    <w:tmpl w:val="0E8701E2"/>
    <w:lvl w:ilvl="0">
      <w:start w:val="1"/>
      <w:numFmt w:val="bullet"/>
      <w:pStyle w:val="CAUTIONTextList"/>
      <w:lvlText w:val=""/>
      <w:lvlJc w:val="left"/>
      <w:pPr>
        <w:tabs>
          <w:tab w:val="left" w:pos="1985"/>
        </w:tabs>
        <w:ind w:left="1985" w:hanging="284"/>
      </w:pPr>
      <w:rPr>
        <w:rFonts w:ascii="Wingdings" w:hAnsi="Wingdings" w:hint="default"/>
        <w:color w:val="auto"/>
        <w:spacing w:val="0"/>
        <w:w w:val="100"/>
        <w:position w:val="1"/>
        <w:sz w:val="16"/>
        <w:szCs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0EDB2900"/>
    <w:multiLevelType w:val="multilevel"/>
    <w:tmpl w:val="0EDB2900"/>
    <w:lvl w:ilvl="0">
      <w:start w:val="1"/>
      <w:numFmt w:val="bullet"/>
      <w:pStyle w:val="SubItemList"/>
      <w:lvlText w:val="−"/>
      <w:lvlJc w:val="left"/>
      <w:pPr>
        <w:tabs>
          <w:tab w:val="left" w:pos="2409"/>
        </w:tabs>
        <w:ind w:left="2410" w:hanging="284"/>
      </w:pPr>
      <w:rPr>
        <w:rFonts w:ascii="Times New Roman" w:hAnsi="Times New Roman" w:cs="Times New Roman" w:hint="default"/>
        <w:sz w:val="16"/>
        <w:szCs w:val="16"/>
      </w:rPr>
    </w:lvl>
    <w:lvl w:ilvl="1">
      <w:start w:val="1"/>
      <w:numFmt w:val="bullet"/>
      <w:lvlText w:val=""/>
      <w:lvlJc w:val="left"/>
      <w:pPr>
        <w:tabs>
          <w:tab w:val="left" w:pos="840"/>
        </w:tabs>
        <w:ind w:left="840" w:hanging="420"/>
      </w:pPr>
      <w:rPr>
        <w:rFonts w:ascii="Wingdings" w:hAnsi="Wingdings" w:cs="Wingdings" w:hint="default"/>
      </w:rPr>
    </w:lvl>
    <w:lvl w:ilvl="2">
      <w:start w:val="1"/>
      <w:numFmt w:val="bullet"/>
      <w:lvlText w:val=""/>
      <w:lvlJc w:val="left"/>
      <w:pPr>
        <w:tabs>
          <w:tab w:val="left" w:pos="1260"/>
        </w:tabs>
        <w:ind w:left="1260" w:hanging="420"/>
      </w:pPr>
      <w:rPr>
        <w:rFonts w:ascii="Wingdings" w:hAnsi="Wingdings" w:cs="Wingdings" w:hint="default"/>
      </w:rPr>
    </w:lvl>
    <w:lvl w:ilvl="3">
      <w:start w:val="1"/>
      <w:numFmt w:val="bullet"/>
      <w:lvlText w:val=""/>
      <w:lvlJc w:val="left"/>
      <w:pPr>
        <w:tabs>
          <w:tab w:val="left" w:pos="1680"/>
        </w:tabs>
        <w:ind w:left="1680" w:hanging="420"/>
      </w:pPr>
      <w:rPr>
        <w:rFonts w:ascii="Wingdings" w:hAnsi="Wingdings" w:cs="Wingdings" w:hint="default"/>
      </w:rPr>
    </w:lvl>
    <w:lvl w:ilvl="4">
      <w:start w:val="1"/>
      <w:numFmt w:val="bullet"/>
      <w:lvlText w:val=""/>
      <w:lvlJc w:val="left"/>
      <w:pPr>
        <w:tabs>
          <w:tab w:val="left" w:pos="2100"/>
        </w:tabs>
        <w:ind w:left="2100" w:hanging="420"/>
      </w:pPr>
      <w:rPr>
        <w:rFonts w:ascii="Wingdings" w:hAnsi="Wingdings" w:cs="Wingdings" w:hint="default"/>
      </w:rPr>
    </w:lvl>
    <w:lvl w:ilvl="5">
      <w:start w:val="1"/>
      <w:numFmt w:val="bullet"/>
      <w:lvlText w:val=""/>
      <w:lvlJc w:val="left"/>
      <w:pPr>
        <w:tabs>
          <w:tab w:val="left" w:pos="2520"/>
        </w:tabs>
        <w:ind w:left="2520" w:hanging="420"/>
      </w:pPr>
      <w:rPr>
        <w:rFonts w:ascii="Wingdings" w:hAnsi="Wingdings" w:cs="Wingdings" w:hint="default"/>
      </w:rPr>
    </w:lvl>
    <w:lvl w:ilvl="6">
      <w:start w:val="1"/>
      <w:numFmt w:val="bullet"/>
      <w:lvlText w:val=""/>
      <w:lvlJc w:val="left"/>
      <w:pPr>
        <w:tabs>
          <w:tab w:val="left" w:pos="2940"/>
        </w:tabs>
        <w:ind w:left="2940" w:hanging="420"/>
      </w:pPr>
      <w:rPr>
        <w:rFonts w:ascii="Wingdings" w:hAnsi="Wingdings" w:cs="Wingdings" w:hint="default"/>
      </w:rPr>
    </w:lvl>
    <w:lvl w:ilvl="7">
      <w:start w:val="1"/>
      <w:numFmt w:val="bullet"/>
      <w:lvlText w:val=""/>
      <w:lvlJc w:val="left"/>
      <w:pPr>
        <w:tabs>
          <w:tab w:val="left" w:pos="3360"/>
        </w:tabs>
        <w:ind w:left="3360" w:hanging="420"/>
      </w:pPr>
      <w:rPr>
        <w:rFonts w:ascii="Wingdings" w:hAnsi="Wingdings" w:cs="Wingdings" w:hint="default"/>
      </w:rPr>
    </w:lvl>
    <w:lvl w:ilvl="8">
      <w:start w:val="1"/>
      <w:numFmt w:val="bullet"/>
      <w:lvlText w:val=""/>
      <w:lvlJc w:val="left"/>
      <w:pPr>
        <w:tabs>
          <w:tab w:val="left" w:pos="3780"/>
        </w:tabs>
        <w:ind w:left="3780" w:hanging="420"/>
      </w:pPr>
      <w:rPr>
        <w:rFonts w:ascii="Wingdings" w:hAnsi="Wingdings" w:cs="Wingdings" w:hint="default"/>
      </w:rPr>
    </w:lvl>
  </w:abstractNum>
  <w:abstractNum w:abstractNumId="2" w15:restartNumberingAfterBreak="0">
    <w:nsid w:val="0F403B47"/>
    <w:multiLevelType w:val="multilevel"/>
    <w:tmpl w:val="0F403B47"/>
    <w:lvl w:ilvl="0">
      <w:start w:val="1"/>
      <w:numFmt w:val="bullet"/>
      <w:pStyle w:val="a"/>
      <w:lvlText w:val=""/>
      <w:lvlJc w:val="left"/>
      <w:pPr>
        <w:ind w:left="1554" w:hanging="420"/>
      </w:pPr>
      <w:rPr>
        <w:rFonts w:ascii="Wingdings" w:hAnsi="Wingdings" w:hint="default"/>
        <w:sz w:val="11"/>
        <w:szCs w:val="11"/>
      </w:rPr>
    </w:lvl>
    <w:lvl w:ilvl="1">
      <w:start w:val="1"/>
      <w:numFmt w:val="bullet"/>
      <w:lvlText w:val=""/>
      <w:lvlJc w:val="left"/>
      <w:pPr>
        <w:ind w:left="1974" w:hanging="420"/>
      </w:pPr>
      <w:rPr>
        <w:rFonts w:ascii="Wingdings" w:hAnsi="Wingdings" w:hint="default"/>
      </w:rPr>
    </w:lvl>
    <w:lvl w:ilvl="2">
      <w:start w:val="1"/>
      <w:numFmt w:val="bullet"/>
      <w:lvlText w:val=""/>
      <w:lvlJc w:val="left"/>
      <w:pPr>
        <w:ind w:left="2394" w:hanging="420"/>
      </w:pPr>
      <w:rPr>
        <w:rFonts w:ascii="Wingdings" w:hAnsi="Wingdings" w:hint="default"/>
      </w:rPr>
    </w:lvl>
    <w:lvl w:ilvl="3">
      <w:start w:val="1"/>
      <w:numFmt w:val="bullet"/>
      <w:lvlText w:val=""/>
      <w:lvlJc w:val="left"/>
      <w:pPr>
        <w:ind w:left="2814" w:hanging="420"/>
      </w:pPr>
      <w:rPr>
        <w:rFonts w:ascii="Wingdings" w:hAnsi="Wingdings" w:hint="default"/>
      </w:rPr>
    </w:lvl>
    <w:lvl w:ilvl="4">
      <w:start w:val="1"/>
      <w:numFmt w:val="bullet"/>
      <w:lvlText w:val=""/>
      <w:lvlJc w:val="left"/>
      <w:pPr>
        <w:ind w:left="3234" w:hanging="420"/>
      </w:pPr>
      <w:rPr>
        <w:rFonts w:ascii="Wingdings" w:hAnsi="Wingdings" w:hint="default"/>
      </w:rPr>
    </w:lvl>
    <w:lvl w:ilvl="5">
      <w:start w:val="1"/>
      <w:numFmt w:val="bullet"/>
      <w:lvlText w:val=""/>
      <w:lvlJc w:val="left"/>
      <w:pPr>
        <w:ind w:left="3654" w:hanging="420"/>
      </w:pPr>
      <w:rPr>
        <w:rFonts w:ascii="Wingdings" w:hAnsi="Wingdings" w:hint="default"/>
      </w:rPr>
    </w:lvl>
    <w:lvl w:ilvl="6">
      <w:start w:val="1"/>
      <w:numFmt w:val="bullet"/>
      <w:lvlText w:val=""/>
      <w:lvlJc w:val="left"/>
      <w:pPr>
        <w:ind w:left="4074" w:hanging="420"/>
      </w:pPr>
      <w:rPr>
        <w:rFonts w:ascii="Wingdings" w:hAnsi="Wingdings" w:hint="default"/>
      </w:rPr>
    </w:lvl>
    <w:lvl w:ilvl="7">
      <w:start w:val="1"/>
      <w:numFmt w:val="bullet"/>
      <w:lvlText w:val=""/>
      <w:lvlJc w:val="left"/>
      <w:pPr>
        <w:ind w:left="4494" w:hanging="420"/>
      </w:pPr>
      <w:rPr>
        <w:rFonts w:ascii="Wingdings" w:hAnsi="Wingdings" w:hint="default"/>
      </w:rPr>
    </w:lvl>
    <w:lvl w:ilvl="8">
      <w:start w:val="1"/>
      <w:numFmt w:val="bullet"/>
      <w:lvlText w:val=""/>
      <w:lvlJc w:val="left"/>
      <w:pPr>
        <w:ind w:left="4914" w:hanging="420"/>
      </w:pPr>
      <w:rPr>
        <w:rFonts w:ascii="Wingdings" w:hAnsi="Wingdings" w:hint="default"/>
      </w:rPr>
    </w:lvl>
  </w:abstractNum>
  <w:abstractNum w:abstractNumId="3" w15:restartNumberingAfterBreak="0">
    <w:nsid w:val="154C386A"/>
    <w:multiLevelType w:val="hybridMultilevel"/>
    <w:tmpl w:val="ED8CB182"/>
    <w:lvl w:ilvl="0" w:tplc="693C7E9C">
      <w:start w:val="1"/>
      <w:numFmt w:val="bullet"/>
      <w:lvlText w:val=""/>
      <w:lvlJc w:val="left"/>
      <w:pPr>
        <w:ind w:left="1866" w:hanging="420"/>
      </w:pPr>
      <w:rPr>
        <w:rFonts w:ascii="Wingdings" w:hAnsi="Wingdings" w:hint="default"/>
      </w:rPr>
    </w:lvl>
    <w:lvl w:ilvl="1" w:tplc="04090003" w:tentative="1">
      <w:start w:val="1"/>
      <w:numFmt w:val="bullet"/>
      <w:lvlText w:val=""/>
      <w:lvlJc w:val="left"/>
      <w:pPr>
        <w:ind w:left="2286" w:hanging="420"/>
      </w:pPr>
      <w:rPr>
        <w:rFonts w:ascii="Wingdings" w:hAnsi="Wingdings" w:hint="default"/>
      </w:rPr>
    </w:lvl>
    <w:lvl w:ilvl="2" w:tplc="04090005" w:tentative="1">
      <w:start w:val="1"/>
      <w:numFmt w:val="bullet"/>
      <w:lvlText w:val=""/>
      <w:lvlJc w:val="left"/>
      <w:pPr>
        <w:ind w:left="2706" w:hanging="420"/>
      </w:pPr>
      <w:rPr>
        <w:rFonts w:ascii="Wingdings" w:hAnsi="Wingdings" w:hint="default"/>
      </w:rPr>
    </w:lvl>
    <w:lvl w:ilvl="3" w:tplc="04090001" w:tentative="1">
      <w:start w:val="1"/>
      <w:numFmt w:val="bullet"/>
      <w:lvlText w:val=""/>
      <w:lvlJc w:val="left"/>
      <w:pPr>
        <w:ind w:left="3126" w:hanging="420"/>
      </w:pPr>
      <w:rPr>
        <w:rFonts w:ascii="Wingdings" w:hAnsi="Wingdings" w:hint="default"/>
      </w:rPr>
    </w:lvl>
    <w:lvl w:ilvl="4" w:tplc="04090003" w:tentative="1">
      <w:start w:val="1"/>
      <w:numFmt w:val="bullet"/>
      <w:lvlText w:val=""/>
      <w:lvlJc w:val="left"/>
      <w:pPr>
        <w:ind w:left="3546" w:hanging="420"/>
      </w:pPr>
      <w:rPr>
        <w:rFonts w:ascii="Wingdings" w:hAnsi="Wingdings" w:hint="default"/>
      </w:rPr>
    </w:lvl>
    <w:lvl w:ilvl="5" w:tplc="04090005" w:tentative="1">
      <w:start w:val="1"/>
      <w:numFmt w:val="bullet"/>
      <w:lvlText w:val=""/>
      <w:lvlJc w:val="left"/>
      <w:pPr>
        <w:ind w:left="3966" w:hanging="420"/>
      </w:pPr>
      <w:rPr>
        <w:rFonts w:ascii="Wingdings" w:hAnsi="Wingdings" w:hint="default"/>
      </w:rPr>
    </w:lvl>
    <w:lvl w:ilvl="6" w:tplc="04090001" w:tentative="1">
      <w:start w:val="1"/>
      <w:numFmt w:val="bullet"/>
      <w:lvlText w:val=""/>
      <w:lvlJc w:val="left"/>
      <w:pPr>
        <w:ind w:left="4386" w:hanging="420"/>
      </w:pPr>
      <w:rPr>
        <w:rFonts w:ascii="Wingdings" w:hAnsi="Wingdings" w:hint="default"/>
      </w:rPr>
    </w:lvl>
    <w:lvl w:ilvl="7" w:tplc="04090003" w:tentative="1">
      <w:start w:val="1"/>
      <w:numFmt w:val="bullet"/>
      <w:lvlText w:val=""/>
      <w:lvlJc w:val="left"/>
      <w:pPr>
        <w:ind w:left="4806" w:hanging="420"/>
      </w:pPr>
      <w:rPr>
        <w:rFonts w:ascii="Wingdings" w:hAnsi="Wingdings" w:hint="default"/>
      </w:rPr>
    </w:lvl>
    <w:lvl w:ilvl="8" w:tplc="04090005" w:tentative="1">
      <w:start w:val="1"/>
      <w:numFmt w:val="bullet"/>
      <w:lvlText w:val=""/>
      <w:lvlJc w:val="left"/>
      <w:pPr>
        <w:ind w:left="5226" w:hanging="420"/>
      </w:pPr>
      <w:rPr>
        <w:rFonts w:ascii="Wingdings" w:hAnsi="Wingdings" w:hint="default"/>
      </w:rPr>
    </w:lvl>
  </w:abstractNum>
  <w:abstractNum w:abstractNumId="4" w15:restartNumberingAfterBreak="0">
    <w:nsid w:val="171657A1"/>
    <w:multiLevelType w:val="multilevel"/>
    <w:tmpl w:val="047ED24A"/>
    <w:lvl w:ilvl="0">
      <w:start w:val="1"/>
      <w:numFmt w:val="decimal"/>
      <w:pStyle w:val="1"/>
      <w:suff w:val="nothing"/>
      <w:lvlText w:val="%1 "/>
      <w:lvlJc w:val="left"/>
      <w:pPr>
        <w:ind w:left="0" w:firstLine="0"/>
      </w:pPr>
      <w:rPr>
        <w:rFonts w:ascii="HuaweiSans-Regular" w:eastAsia="方正兰亭黑简体" w:hAnsi="HuaweiSans-Regular"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2"/>
      <w:suff w:val="nothing"/>
      <w:lvlText w:val="%1.%2 "/>
      <w:lvlJc w:val="left"/>
      <w:pPr>
        <w:ind w:left="0" w:firstLine="0"/>
      </w:pPr>
      <w:rPr>
        <w:rFonts w:ascii="HuaweiSans-Regular" w:eastAsia="方正兰亭黑简体" w:hAnsi="HuaweiSans-Regular"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3"/>
      <w:suff w:val="nothing"/>
      <w:lvlText w:val="%1.%2.%3 "/>
      <w:lvlJc w:val="left"/>
      <w:pPr>
        <w:ind w:left="0" w:firstLine="0"/>
      </w:pPr>
      <w:rPr>
        <w:rFonts w:ascii="HuaweiSans-Regular" w:eastAsia="方正兰亭黑简体" w:hAnsi="HuaweiSans-Regular"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pStyle w:val="4"/>
      <w:suff w:val="nothing"/>
      <w:lvlText w:val="%1.%2.%3.%4 "/>
      <w:lvlJc w:val="left"/>
      <w:pPr>
        <w:ind w:left="0" w:firstLine="0"/>
      </w:pPr>
      <w:rPr>
        <w:rFonts w:ascii="Book Antiqua" w:eastAsia="黑体" w:hAnsi="Book Antiqua"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start w:val="1"/>
      <w:numFmt w:val="decimal"/>
      <w:pStyle w:val="5"/>
      <w:suff w:val="nothing"/>
      <w:lvlText w:val="%1.%2.%3.%4.%5 "/>
      <w:lvlJc w:val="left"/>
      <w:pPr>
        <w:ind w:left="0" w:firstLine="0"/>
      </w:pPr>
      <w:rPr>
        <w:rFonts w:ascii="Book Antiqua" w:eastAsia="黑体" w:hAnsi="Book Antiqua"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start w:val="1"/>
      <w:numFmt w:val="decimal"/>
      <w:pStyle w:val="30"/>
      <w:lvlText w:val="步骤 %6"/>
      <w:lvlJc w:val="right"/>
      <w:pPr>
        <w:tabs>
          <w:tab w:val="left" w:pos="1010"/>
        </w:tabs>
        <w:ind w:left="1010"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start w:val="1"/>
      <w:numFmt w:val="decimal"/>
      <w:pStyle w:val="ItemStep"/>
      <w:lvlText w:val="%7."/>
      <w:lvlJc w:val="left"/>
      <w:pPr>
        <w:tabs>
          <w:tab w:val="left"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6946"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8">
      <w:start w:val="1"/>
      <w:numFmt w:val="decimal"/>
      <w:lvlRestart w:val="1"/>
      <w:pStyle w:val="50"/>
      <w:suff w:val="space"/>
      <w:lvlText w:val="表%1-%9"/>
      <w:lvlJc w:val="left"/>
      <w:pPr>
        <w:ind w:left="1995"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abstractNum>
  <w:abstractNum w:abstractNumId="5" w15:restartNumberingAfterBreak="0">
    <w:nsid w:val="19D069A4"/>
    <w:multiLevelType w:val="multilevel"/>
    <w:tmpl w:val="19D069A4"/>
    <w:lvl w:ilvl="0">
      <w:start w:val="1"/>
      <w:numFmt w:val="decimal"/>
      <w:lvlText w:val="（%1）"/>
      <w:lvlJc w:val="left"/>
      <w:pPr>
        <w:ind w:left="1701" w:hanging="850"/>
      </w:pPr>
      <w:rPr>
        <w:rFonts w:hint="eastAsia"/>
        <w:spacing w:val="-20"/>
        <w:sz w:val="21"/>
        <w:szCs w:val="13"/>
      </w:rPr>
    </w:lvl>
    <w:lvl w:ilvl="1">
      <w:start w:val="1"/>
      <w:numFmt w:val="lowerLetter"/>
      <w:lvlText w:val="%2)"/>
      <w:lvlJc w:val="left"/>
      <w:pPr>
        <w:ind w:left="1975" w:hanging="420"/>
      </w:pPr>
      <w:rPr>
        <w:rFonts w:hint="eastAsia"/>
      </w:rPr>
    </w:lvl>
    <w:lvl w:ilvl="2">
      <w:start w:val="1"/>
      <w:numFmt w:val="lowerRoman"/>
      <w:lvlText w:val="%3."/>
      <w:lvlJc w:val="right"/>
      <w:pPr>
        <w:ind w:left="2395" w:hanging="420"/>
      </w:pPr>
      <w:rPr>
        <w:rFonts w:hint="eastAsia"/>
      </w:rPr>
    </w:lvl>
    <w:lvl w:ilvl="3">
      <w:start w:val="1"/>
      <w:numFmt w:val="decimal"/>
      <w:lvlText w:val="%4."/>
      <w:lvlJc w:val="left"/>
      <w:pPr>
        <w:ind w:left="2815" w:hanging="420"/>
      </w:pPr>
      <w:rPr>
        <w:rFonts w:hint="eastAsia"/>
      </w:rPr>
    </w:lvl>
    <w:lvl w:ilvl="4">
      <w:start w:val="1"/>
      <w:numFmt w:val="lowerLetter"/>
      <w:lvlText w:val="%5)"/>
      <w:lvlJc w:val="left"/>
      <w:pPr>
        <w:ind w:left="3235" w:hanging="420"/>
      </w:pPr>
      <w:rPr>
        <w:rFonts w:hint="eastAsia"/>
      </w:rPr>
    </w:lvl>
    <w:lvl w:ilvl="5">
      <w:start w:val="1"/>
      <w:numFmt w:val="lowerRoman"/>
      <w:lvlText w:val="%6."/>
      <w:lvlJc w:val="right"/>
      <w:pPr>
        <w:ind w:left="3655" w:hanging="420"/>
      </w:pPr>
      <w:rPr>
        <w:rFonts w:hint="eastAsia"/>
      </w:rPr>
    </w:lvl>
    <w:lvl w:ilvl="6">
      <w:start w:val="1"/>
      <w:numFmt w:val="decimal"/>
      <w:lvlText w:val="%7."/>
      <w:lvlJc w:val="left"/>
      <w:pPr>
        <w:ind w:left="4075" w:hanging="420"/>
      </w:pPr>
      <w:rPr>
        <w:rFonts w:hint="eastAsia"/>
      </w:rPr>
    </w:lvl>
    <w:lvl w:ilvl="7">
      <w:start w:val="1"/>
      <w:numFmt w:val="lowerLetter"/>
      <w:lvlText w:val="%8)"/>
      <w:lvlJc w:val="left"/>
      <w:pPr>
        <w:ind w:left="4495" w:hanging="420"/>
      </w:pPr>
      <w:rPr>
        <w:rFonts w:hint="eastAsia"/>
      </w:rPr>
    </w:lvl>
    <w:lvl w:ilvl="8">
      <w:start w:val="1"/>
      <w:numFmt w:val="lowerRoman"/>
      <w:lvlText w:val="%9."/>
      <w:lvlJc w:val="right"/>
      <w:pPr>
        <w:ind w:left="4915" w:hanging="420"/>
      </w:pPr>
      <w:rPr>
        <w:rFonts w:hint="eastAsia"/>
      </w:rPr>
    </w:lvl>
  </w:abstractNum>
  <w:abstractNum w:abstractNumId="6" w15:restartNumberingAfterBreak="0">
    <w:nsid w:val="1A89310D"/>
    <w:multiLevelType w:val="multilevel"/>
    <w:tmpl w:val="1A89310D"/>
    <w:lvl w:ilvl="0">
      <w:start w:val="1"/>
      <w:numFmt w:val="bullet"/>
      <w:pStyle w:val="NotesTextListinTable"/>
      <w:lvlText w:val=""/>
      <w:lvlJc w:val="left"/>
      <w:pPr>
        <w:ind w:left="704" w:hanging="420"/>
      </w:pPr>
      <w:rPr>
        <w:rFonts w:ascii="Wingdings" w:hAnsi="Wingdings" w:hint="default"/>
        <w:b w:val="0"/>
        <w:i w:val="0"/>
        <w:sz w:val="13"/>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7" w15:restartNumberingAfterBreak="0">
    <w:nsid w:val="1D5755D3"/>
    <w:multiLevelType w:val="multilevel"/>
    <w:tmpl w:val="1D5755D3"/>
    <w:lvl w:ilvl="0">
      <w:start w:val="1"/>
      <w:numFmt w:val="bullet"/>
      <w:pStyle w:val="ItemList"/>
      <w:lvlText w:val=""/>
      <w:lvlJc w:val="left"/>
      <w:pPr>
        <w:tabs>
          <w:tab w:val="left"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20453EF0"/>
    <w:multiLevelType w:val="multilevel"/>
    <w:tmpl w:val="20453EF0"/>
    <w:lvl w:ilvl="0">
      <w:start w:val="1"/>
      <w:numFmt w:val="upperLetter"/>
      <w:pStyle w:val="51"/>
      <w:lvlText w:val="附录%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4."/>
      <w:lvlJc w:val="left"/>
      <w:pPr>
        <w:tabs>
          <w:tab w:val="left" w:pos="567"/>
        </w:tabs>
        <w:ind w:left="936" w:hanging="680"/>
      </w:pPr>
      <w:rPr>
        <w:rFonts w:hint="eastAsia"/>
      </w:rPr>
    </w:lvl>
    <w:lvl w:ilvl="4">
      <w:start w:val="1"/>
      <w:numFmt w:val="decimal"/>
      <w:lvlText w:val="%5）"/>
      <w:lvlJc w:val="left"/>
      <w:pPr>
        <w:tabs>
          <w:tab w:val="left" w:pos="567"/>
        </w:tabs>
        <w:ind w:left="936" w:hanging="680"/>
      </w:pPr>
      <w:rPr>
        <w:rFonts w:hint="eastAsia"/>
      </w:rPr>
    </w:lvl>
    <w:lvl w:ilvl="5">
      <w:start w:val="1"/>
      <w:numFmt w:val="lowerLetter"/>
      <w:lvlText w:val="%6）"/>
      <w:lvlJc w:val="left"/>
      <w:pPr>
        <w:tabs>
          <w:tab w:val="left" w:pos="567"/>
        </w:tabs>
        <w:ind w:left="936" w:hanging="680"/>
      </w:pPr>
      <w:rPr>
        <w:rFonts w:hint="eastAsia"/>
      </w:rPr>
    </w:lvl>
    <w:lvl w:ilvl="6">
      <w:start w:val="1"/>
      <w:numFmt w:val="lowerRoman"/>
      <w:lvlText w:val="%7"/>
      <w:lvlJc w:val="left"/>
      <w:pPr>
        <w:tabs>
          <w:tab w:val="left" w:pos="567"/>
        </w:tabs>
        <w:ind w:left="936" w:hanging="680"/>
      </w:pPr>
      <w:rPr>
        <w:rFonts w:hint="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9" w15:restartNumberingAfterBreak="0">
    <w:nsid w:val="29AB39F5"/>
    <w:multiLevelType w:val="multilevel"/>
    <w:tmpl w:val="29AB39F5"/>
    <w:lvl w:ilvl="0">
      <w:start w:val="1"/>
      <w:numFmt w:val="bullet"/>
      <w:pStyle w:val="a0"/>
      <w:lvlText w:val=""/>
      <w:lvlJc w:val="left"/>
      <w:pPr>
        <w:ind w:left="820" w:hanging="420"/>
      </w:pPr>
      <w:rPr>
        <w:rFonts w:ascii="Wingdings" w:hAnsi="Wingdings" w:hint="default"/>
        <w:sz w:val="21"/>
        <w:szCs w:val="13"/>
      </w:rPr>
    </w:lvl>
    <w:lvl w:ilvl="1">
      <w:start w:val="1"/>
      <w:numFmt w:val="bullet"/>
      <w:lvlText w:val=""/>
      <w:lvlJc w:val="left"/>
      <w:pPr>
        <w:ind w:left="2353" w:hanging="420"/>
      </w:pPr>
      <w:rPr>
        <w:rFonts w:ascii="Wingdings" w:hAnsi="Wingdings" w:hint="default"/>
      </w:rPr>
    </w:lvl>
    <w:lvl w:ilvl="2">
      <w:start w:val="1"/>
      <w:numFmt w:val="bullet"/>
      <w:lvlText w:val=""/>
      <w:lvlJc w:val="left"/>
      <w:pPr>
        <w:ind w:left="2773" w:hanging="420"/>
      </w:pPr>
      <w:rPr>
        <w:rFonts w:ascii="Wingdings" w:hAnsi="Wingdings" w:hint="default"/>
      </w:rPr>
    </w:lvl>
    <w:lvl w:ilvl="3">
      <w:start w:val="1"/>
      <w:numFmt w:val="bullet"/>
      <w:lvlText w:val=""/>
      <w:lvlJc w:val="left"/>
      <w:pPr>
        <w:ind w:left="3193" w:hanging="420"/>
      </w:pPr>
      <w:rPr>
        <w:rFonts w:ascii="Wingdings" w:hAnsi="Wingdings" w:hint="default"/>
      </w:rPr>
    </w:lvl>
    <w:lvl w:ilvl="4">
      <w:start w:val="1"/>
      <w:numFmt w:val="bullet"/>
      <w:lvlText w:val=""/>
      <w:lvlJc w:val="left"/>
      <w:pPr>
        <w:ind w:left="3613" w:hanging="420"/>
      </w:pPr>
      <w:rPr>
        <w:rFonts w:ascii="Wingdings" w:hAnsi="Wingdings" w:hint="default"/>
      </w:rPr>
    </w:lvl>
    <w:lvl w:ilvl="5">
      <w:start w:val="1"/>
      <w:numFmt w:val="bullet"/>
      <w:lvlText w:val=""/>
      <w:lvlJc w:val="left"/>
      <w:pPr>
        <w:ind w:left="4033" w:hanging="420"/>
      </w:pPr>
      <w:rPr>
        <w:rFonts w:ascii="Wingdings" w:hAnsi="Wingdings" w:hint="default"/>
      </w:rPr>
    </w:lvl>
    <w:lvl w:ilvl="6">
      <w:start w:val="1"/>
      <w:numFmt w:val="bullet"/>
      <w:lvlText w:val=""/>
      <w:lvlJc w:val="left"/>
      <w:pPr>
        <w:ind w:left="4453" w:hanging="420"/>
      </w:pPr>
      <w:rPr>
        <w:rFonts w:ascii="Wingdings" w:hAnsi="Wingdings" w:hint="default"/>
      </w:rPr>
    </w:lvl>
    <w:lvl w:ilvl="7">
      <w:start w:val="1"/>
      <w:numFmt w:val="bullet"/>
      <w:lvlText w:val=""/>
      <w:lvlJc w:val="left"/>
      <w:pPr>
        <w:ind w:left="4873" w:hanging="420"/>
      </w:pPr>
      <w:rPr>
        <w:rFonts w:ascii="Wingdings" w:hAnsi="Wingdings" w:hint="default"/>
      </w:rPr>
    </w:lvl>
    <w:lvl w:ilvl="8">
      <w:start w:val="1"/>
      <w:numFmt w:val="bullet"/>
      <w:lvlText w:val=""/>
      <w:lvlJc w:val="left"/>
      <w:pPr>
        <w:ind w:left="5293" w:hanging="420"/>
      </w:pPr>
      <w:rPr>
        <w:rFonts w:ascii="Wingdings" w:hAnsi="Wingdings" w:hint="default"/>
      </w:rPr>
    </w:lvl>
  </w:abstractNum>
  <w:abstractNum w:abstractNumId="10" w15:restartNumberingAfterBreak="0">
    <w:nsid w:val="42FE570A"/>
    <w:multiLevelType w:val="multilevel"/>
    <w:tmpl w:val="42FE570A"/>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left" w:pos="1134"/>
        </w:tabs>
        <w:ind w:left="1134" w:hanging="312"/>
      </w:pPr>
      <w:rPr>
        <w:rFonts w:ascii="Arial" w:hAnsi="Arial" w:hint="default"/>
        <w:b w:val="0"/>
        <w:i w:val="0"/>
        <w:sz w:val="21"/>
        <w:szCs w:val="21"/>
      </w:rPr>
    </w:lvl>
    <w:lvl w:ilvl="5">
      <w:start w:val="1"/>
      <w:numFmt w:val="decimal"/>
      <w:lvlText w:val="%6)"/>
      <w:lvlJc w:val="left"/>
      <w:pPr>
        <w:tabs>
          <w:tab w:val="left" w:pos="1134"/>
        </w:tabs>
        <w:ind w:left="1134" w:hanging="312"/>
      </w:pPr>
      <w:rPr>
        <w:rFonts w:ascii="Arial" w:hAnsi="Arial" w:hint="default"/>
        <w:b w:val="0"/>
        <w:i w:val="0"/>
        <w:sz w:val="21"/>
        <w:szCs w:val="21"/>
      </w:rPr>
    </w:lvl>
    <w:lvl w:ilvl="6">
      <w:start w:val="1"/>
      <w:numFmt w:val="lowerLetter"/>
      <w:lvlText w:val="%7."/>
      <w:lvlJc w:val="left"/>
      <w:pPr>
        <w:tabs>
          <w:tab w:val="left"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1" w15:restartNumberingAfterBreak="0">
    <w:nsid w:val="463C3DB5"/>
    <w:multiLevelType w:val="multilevel"/>
    <w:tmpl w:val="463C3DB5"/>
    <w:lvl w:ilvl="0">
      <w:start w:val="1"/>
      <w:numFmt w:val="decimal"/>
      <w:pStyle w:val="ItemStepinTable"/>
      <w:lvlText w:val="%1."/>
      <w:lvlJc w:val="left"/>
      <w:pPr>
        <w:tabs>
          <w:tab w:val="left" w:pos="284"/>
        </w:tabs>
        <w:ind w:left="284" w:hanging="284"/>
      </w:pPr>
      <w:rPr>
        <w:rFonts w:ascii="Times New Roman" w:hAnsi="Times New Roman" w:hint="default"/>
        <w:b w:val="0"/>
        <w:i w:val="0"/>
        <w:sz w:val="21"/>
      </w:rPr>
    </w:lvl>
    <w:lvl w:ilvl="1">
      <w:start w:val="1"/>
      <w:numFmt w:val="lowerLetter"/>
      <w:lvlText w:val="%2)"/>
      <w:lvlJc w:val="left"/>
      <w:pPr>
        <w:tabs>
          <w:tab w:val="left" w:pos="840"/>
        </w:tabs>
        <w:ind w:left="840" w:hanging="420"/>
      </w:pPr>
      <w:rPr>
        <w:rFonts w:hint="eastAsia"/>
      </w:rPr>
    </w:lvl>
    <w:lvl w:ilvl="2">
      <w:start w:val="1"/>
      <w:numFmt w:val="lowerRoman"/>
      <w:lvlText w:val="%3."/>
      <w:lvlJc w:val="right"/>
      <w:pPr>
        <w:tabs>
          <w:tab w:val="left" w:pos="1260"/>
        </w:tabs>
        <w:ind w:left="1260" w:hanging="420"/>
      </w:pPr>
      <w:rPr>
        <w:rFonts w:hint="eastAsia"/>
      </w:rPr>
    </w:lvl>
    <w:lvl w:ilvl="3">
      <w:start w:val="1"/>
      <w:numFmt w:val="decimal"/>
      <w:lvlText w:val="%4."/>
      <w:lvlJc w:val="left"/>
      <w:pPr>
        <w:tabs>
          <w:tab w:val="left" w:pos="1680"/>
        </w:tabs>
        <w:ind w:left="1680" w:hanging="420"/>
      </w:pPr>
      <w:rPr>
        <w:rFonts w:hint="eastAsia"/>
      </w:rPr>
    </w:lvl>
    <w:lvl w:ilvl="4">
      <w:start w:val="1"/>
      <w:numFmt w:val="lowerLetter"/>
      <w:lvlText w:val="%5)"/>
      <w:lvlJc w:val="left"/>
      <w:pPr>
        <w:tabs>
          <w:tab w:val="left" w:pos="2100"/>
        </w:tabs>
        <w:ind w:left="2100" w:hanging="420"/>
      </w:pPr>
      <w:rPr>
        <w:rFonts w:hint="eastAsia"/>
      </w:rPr>
    </w:lvl>
    <w:lvl w:ilvl="5">
      <w:start w:val="1"/>
      <w:numFmt w:val="lowerRoman"/>
      <w:lvlText w:val="%6."/>
      <w:lvlJc w:val="right"/>
      <w:pPr>
        <w:tabs>
          <w:tab w:val="left" w:pos="2520"/>
        </w:tabs>
        <w:ind w:left="2520" w:hanging="420"/>
      </w:pPr>
      <w:rPr>
        <w:rFonts w:hint="eastAsia"/>
      </w:rPr>
    </w:lvl>
    <w:lvl w:ilvl="6">
      <w:start w:val="1"/>
      <w:numFmt w:val="decimal"/>
      <w:lvlText w:val="%7."/>
      <w:lvlJc w:val="left"/>
      <w:pPr>
        <w:tabs>
          <w:tab w:val="left" w:pos="2940"/>
        </w:tabs>
        <w:ind w:left="2940" w:hanging="420"/>
      </w:pPr>
      <w:rPr>
        <w:rFonts w:hint="eastAsia"/>
      </w:rPr>
    </w:lvl>
    <w:lvl w:ilvl="7">
      <w:start w:val="1"/>
      <w:numFmt w:val="lowerLetter"/>
      <w:lvlText w:val="%8)"/>
      <w:lvlJc w:val="left"/>
      <w:pPr>
        <w:tabs>
          <w:tab w:val="left" w:pos="3360"/>
        </w:tabs>
        <w:ind w:left="3360" w:hanging="420"/>
      </w:pPr>
      <w:rPr>
        <w:rFonts w:hint="eastAsia"/>
      </w:rPr>
    </w:lvl>
    <w:lvl w:ilvl="8">
      <w:start w:val="1"/>
      <w:numFmt w:val="lowerRoman"/>
      <w:lvlText w:val="%9."/>
      <w:lvlJc w:val="right"/>
      <w:pPr>
        <w:tabs>
          <w:tab w:val="left" w:pos="3780"/>
        </w:tabs>
        <w:ind w:left="3780" w:hanging="420"/>
      </w:pPr>
      <w:rPr>
        <w:rFonts w:hint="eastAsia"/>
      </w:rPr>
    </w:lvl>
  </w:abstractNum>
  <w:abstractNum w:abstractNumId="12" w15:restartNumberingAfterBreak="0">
    <w:nsid w:val="4DDA66D1"/>
    <w:multiLevelType w:val="multilevel"/>
    <w:tmpl w:val="4DDA66D1"/>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start w:val="1"/>
      <w:numFmt w:val="decimal"/>
      <w:lvlText w:val="步骤 %6"/>
      <w:lvlJc w:val="right"/>
      <w:pPr>
        <w:tabs>
          <w:tab w:val="left"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left"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13" w15:restartNumberingAfterBreak="0">
    <w:nsid w:val="56C04D8F"/>
    <w:multiLevelType w:val="multilevel"/>
    <w:tmpl w:val="56C04D8F"/>
    <w:lvl w:ilvl="0">
      <w:start w:val="1"/>
      <w:numFmt w:val="bullet"/>
      <w:pStyle w:val="ItemListinTable"/>
      <w:lvlText w:val=""/>
      <w:lvlJc w:val="left"/>
      <w:pPr>
        <w:ind w:left="420" w:hanging="420"/>
      </w:pPr>
      <w:rPr>
        <w:rFonts w:ascii="Wingdings" w:hAnsi="Wingdings" w:hint="default"/>
        <w:b w:val="0"/>
        <w:i w:val="0"/>
        <w:spacing w:val="0"/>
        <w:w w:val="100"/>
        <w:position w:val="3"/>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62B87D62"/>
    <w:multiLevelType w:val="multilevel"/>
    <w:tmpl w:val="62B87D62"/>
    <w:lvl w:ilvl="0">
      <w:start w:val="1"/>
      <w:numFmt w:val="bullet"/>
      <w:lvlText w:val=""/>
      <w:lvlJc w:val="left"/>
      <w:pPr>
        <w:ind w:left="2121" w:hanging="420"/>
      </w:pPr>
      <w:rPr>
        <w:rFonts w:ascii="Wingdings" w:hAnsi="Wingdings" w:hint="default"/>
      </w:rPr>
    </w:lvl>
    <w:lvl w:ilvl="1">
      <w:start w:val="1"/>
      <w:numFmt w:val="bullet"/>
      <w:lvlText w:val=""/>
      <w:lvlJc w:val="left"/>
      <w:pPr>
        <w:ind w:left="2541" w:hanging="420"/>
      </w:pPr>
      <w:rPr>
        <w:rFonts w:ascii="Wingdings" w:hAnsi="Wingdings" w:hint="default"/>
      </w:rPr>
    </w:lvl>
    <w:lvl w:ilvl="2">
      <w:start w:val="1"/>
      <w:numFmt w:val="bullet"/>
      <w:lvlText w:val=""/>
      <w:lvlJc w:val="left"/>
      <w:pPr>
        <w:ind w:left="2961" w:hanging="420"/>
      </w:pPr>
      <w:rPr>
        <w:rFonts w:ascii="Wingdings" w:hAnsi="Wingdings" w:hint="default"/>
      </w:rPr>
    </w:lvl>
    <w:lvl w:ilvl="3">
      <w:start w:val="1"/>
      <w:numFmt w:val="bullet"/>
      <w:lvlText w:val=""/>
      <w:lvlJc w:val="left"/>
      <w:pPr>
        <w:ind w:left="3381" w:hanging="420"/>
      </w:pPr>
      <w:rPr>
        <w:rFonts w:ascii="Wingdings" w:hAnsi="Wingdings" w:hint="default"/>
      </w:rPr>
    </w:lvl>
    <w:lvl w:ilvl="4">
      <w:start w:val="1"/>
      <w:numFmt w:val="bullet"/>
      <w:lvlText w:val=""/>
      <w:lvlJc w:val="left"/>
      <w:pPr>
        <w:ind w:left="3801" w:hanging="420"/>
      </w:pPr>
      <w:rPr>
        <w:rFonts w:ascii="Wingdings" w:hAnsi="Wingdings" w:hint="default"/>
      </w:rPr>
    </w:lvl>
    <w:lvl w:ilvl="5">
      <w:start w:val="1"/>
      <w:numFmt w:val="bullet"/>
      <w:lvlText w:val=""/>
      <w:lvlJc w:val="left"/>
      <w:pPr>
        <w:ind w:left="4221" w:hanging="420"/>
      </w:pPr>
      <w:rPr>
        <w:rFonts w:ascii="Wingdings" w:hAnsi="Wingdings" w:hint="default"/>
      </w:rPr>
    </w:lvl>
    <w:lvl w:ilvl="6">
      <w:start w:val="1"/>
      <w:numFmt w:val="bullet"/>
      <w:lvlText w:val=""/>
      <w:lvlJc w:val="left"/>
      <w:pPr>
        <w:ind w:left="4641" w:hanging="420"/>
      </w:pPr>
      <w:rPr>
        <w:rFonts w:ascii="Wingdings" w:hAnsi="Wingdings" w:hint="default"/>
      </w:rPr>
    </w:lvl>
    <w:lvl w:ilvl="7">
      <w:start w:val="1"/>
      <w:numFmt w:val="bullet"/>
      <w:lvlText w:val=""/>
      <w:lvlJc w:val="left"/>
      <w:pPr>
        <w:ind w:left="5061" w:hanging="420"/>
      </w:pPr>
      <w:rPr>
        <w:rFonts w:ascii="Wingdings" w:hAnsi="Wingdings" w:hint="default"/>
      </w:rPr>
    </w:lvl>
    <w:lvl w:ilvl="8">
      <w:start w:val="1"/>
      <w:numFmt w:val="bullet"/>
      <w:lvlText w:val=""/>
      <w:lvlJc w:val="left"/>
      <w:pPr>
        <w:ind w:left="5481" w:hanging="420"/>
      </w:pPr>
      <w:rPr>
        <w:rFonts w:ascii="Wingdings" w:hAnsi="Wingdings" w:hint="default"/>
      </w:rPr>
    </w:lvl>
  </w:abstractNum>
  <w:abstractNum w:abstractNumId="15" w15:restartNumberingAfterBreak="0">
    <w:nsid w:val="667437AC"/>
    <w:multiLevelType w:val="multilevel"/>
    <w:tmpl w:val="667437AC"/>
    <w:lvl w:ilvl="0">
      <w:start w:val="1"/>
      <w:numFmt w:val="bullet"/>
      <w:pStyle w:val="NotesTextList"/>
      <w:lvlText w:val=""/>
      <w:lvlJc w:val="left"/>
      <w:pPr>
        <w:tabs>
          <w:tab w:val="left" w:pos="2359"/>
        </w:tabs>
        <w:ind w:left="2359" w:hanging="284"/>
      </w:pPr>
      <w:rPr>
        <w:rFonts w:ascii="Wingdings" w:hAnsi="Wingdings" w:cs="Wingdings" w:hint="default"/>
        <w:position w:val="1"/>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67DE040F"/>
    <w:multiLevelType w:val="multilevel"/>
    <w:tmpl w:val="67DE040F"/>
    <w:lvl w:ilvl="0">
      <w:start w:val="1"/>
      <w:numFmt w:val="bullet"/>
      <w:pStyle w:val="a1"/>
      <w:lvlText w:val=""/>
      <w:lvlJc w:val="left"/>
      <w:pPr>
        <w:ind w:left="1720" w:hanging="420"/>
      </w:pPr>
      <w:rPr>
        <w:rFonts w:ascii="Wingdings" w:hAnsi="Wingdings" w:hint="default"/>
      </w:rPr>
    </w:lvl>
    <w:lvl w:ilvl="1">
      <w:start w:val="1"/>
      <w:numFmt w:val="bullet"/>
      <w:lvlText w:val=""/>
      <w:lvlJc w:val="left"/>
      <w:pPr>
        <w:ind w:left="2140" w:hanging="420"/>
      </w:pPr>
      <w:rPr>
        <w:rFonts w:ascii="Wingdings" w:hAnsi="Wingdings" w:hint="default"/>
      </w:rPr>
    </w:lvl>
    <w:lvl w:ilvl="2">
      <w:start w:val="1"/>
      <w:numFmt w:val="bullet"/>
      <w:lvlText w:val=""/>
      <w:lvlJc w:val="left"/>
      <w:pPr>
        <w:ind w:left="2560" w:hanging="420"/>
      </w:pPr>
      <w:rPr>
        <w:rFonts w:ascii="Wingdings" w:hAnsi="Wingdings" w:hint="default"/>
      </w:rPr>
    </w:lvl>
    <w:lvl w:ilvl="3">
      <w:start w:val="1"/>
      <w:numFmt w:val="bullet"/>
      <w:lvlText w:val=""/>
      <w:lvlJc w:val="left"/>
      <w:pPr>
        <w:ind w:left="2980" w:hanging="420"/>
      </w:pPr>
      <w:rPr>
        <w:rFonts w:ascii="Wingdings" w:hAnsi="Wingdings" w:hint="default"/>
      </w:rPr>
    </w:lvl>
    <w:lvl w:ilvl="4">
      <w:start w:val="1"/>
      <w:numFmt w:val="bullet"/>
      <w:lvlText w:val=""/>
      <w:lvlJc w:val="left"/>
      <w:pPr>
        <w:ind w:left="3400" w:hanging="420"/>
      </w:pPr>
      <w:rPr>
        <w:rFonts w:ascii="Wingdings" w:hAnsi="Wingdings" w:hint="default"/>
      </w:rPr>
    </w:lvl>
    <w:lvl w:ilvl="5">
      <w:start w:val="1"/>
      <w:numFmt w:val="bullet"/>
      <w:lvlText w:val=""/>
      <w:lvlJc w:val="left"/>
      <w:pPr>
        <w:ind w:left="3820" w:hanging="420"/>
      </w:pPr>
      <w:rPr>
        <w:rFonts w:ascii="Wingdings" w:hAnsi="Wingdings" w:hint="default"/>
      </w:rPr>
    </w:lvl>
    <w:lvl w:ilvl="6">
      <w:start w:val="1"/>
      <w:numFmt w:val="bullet"/>
      <w:lvlText w:val=""/>
      <w:lvlJc w:val="left"/>
      <w:pPr>
        <w:ind w:left="4240" w:hanging="420"/>
      </w:pPr>
      <w:rPr>
        <w:rFonts w:ascii="Wingdings" w:hAnsi="Wingdings" w:hint="default"/>
      </w:rPr>
    </w:lvl>
    <w:lvl w:ilvl="7">
      <w:start w:val="1"/>
      <w:numFmt w:val="bullet"/>
      <w:lvlText w:val=""/>
      <w:lvlJc w:val="left"/>
      <w:pPr>
        <w:ind w:left="4660" w:hanging="420"/>
      </w:pPr>
      <w:rPr>
        <w:rFonts w:ascii="Wingdings" w:hAnsi="Wingdings" w:hint="default"/>
      </w:rPr>
    </w:lvl>
    <w:lvl w:ilvl="8">
      <w:start w:val="1"/>
      <w:numFmt w:val="bullet"/>
      <w:lvlText w:val=""/>
      <w:lvlJc w:val="left"/>
      <w:pPr>
        <w:ind w:left="5080" w:hanging="420"/>
      </w:pPr>
      <w:rPr>
        <w:rFonts w:ascii="Wingdings" w:hAnsi="Wingdings" w:hint="default"/>
      </w:rPr>
    </w:lvl>
  </w:abstractNum>
  <w:abstractNum w:abstractNumId="17" w15:restartNumberingAfterBreak="0">
    <w:nsid w:val="708C7AD2"/>
    <w:multiLevelType w:val="multilevel"/>
    <w:tmpl w:val="708C7AD2"/>
    <w:lvl w:ilvl="0">
      <w:start w:val="1"/>
      <w:numFmt w:val="decimal"/>
      <w:pStyle w:val="111"/>
      <w:lvlText w:val="2.%1"/>
      <w:lvlJc w:val="left"/>
      <w:pPr>
        <w:ind w:left="420" w:hanging="420"/>
      </w:pPr>
      <w:rPr>
        <w:rFonts w:hint="eastAsia"/>
      </w:rPr>
    </w:lvl>
    <w:lvl w:ilvl="1">
      <w:start w:val="1"/>
      <w:numFmt w:val="lowerLetter"/>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72347E6A"/>
    <w:multiLevelType w:val="multilevel"/>
    <w:tmpl w:val="72347E6A"/>
    <w:lvl w:ilvl="0">
      <w:start w:val="1"/>
      <w:numFmt w:val="upperLetter"/>
      <w:pStyle w:val="a2"/>
      <w:lvlText w:val="附录%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4."/>
      <w:lvlJc w:val="left"/>
      <w:pPr>
        <w:tabs>
          <w:tab w:val="left" w:pos="567"/>
        </w:tabs>
        <w:ind w:left="936" w:hanging="680"/>
      </w:pPr>
      <w:rPr>
        <w:rFonts w:hint="eastAsia"/>
      </w:rPr>
    </w:lvl>
    <w:lvl w:ilvl="4">
      <w:start w:val="1"/>
      <w:numFmt w:val="decimal"/>
      <w:lvlText w:val="%5）"/>
      <w:lvlJc w:val="left"/>
      <w:pPr>
        <w:tabs>
          <w:tab w:val="left" w:pos="567"/>
        </w:tabs>
        <w:ind w:left="936" w:hanging="680"/>
      </w:pPr>
      <w:rPr>
        <w:rFonts w:hint="eastAsia"/>
      </w:rPr>
    </w:lvl>
    <w:lvl w:ilvl="5">
      <w:start w:val="1"/>
      <w:numFmt w:val="lowerLetter"/>
      <w:lvlText w:val="%6）"/>
      <w:lvlJc w:val="left"/>
      <w:pPr>
        <w:tabs>
          <w:tab w:val="left" w:pos="567"/>
        </w:tabs>
        <w:ind w:left="936" w:hanging="680"/>
      </w:pPr>
      <w:rPr>
        <w:rFonts w:hint="eastAsia"/>
      </w:rPr>
    </w:lvl>
    <w:lvl w:ilvl="6">
      <w:start w:val="1"/>
      <w:numFmt w:val="lowerRoman"/>
      <w:lvlText w:val="%7"/>
      <w:lvlJc w:val="left"/>
      <w:pPr>
        <w:tabs>
          <w:tab w:val="left" w:pos="567"/>
        </w:tabs>
        <w:ind w:left="936" w:hanging="680"/>
      </w:pPr>
      <w:rPr>
        <w:rFonts w:hint="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abstractNumId w:val="4"/>
  </w:num>
  <w:num w:numId="2">
    <w:abstractNumId w:val="18"/>
  </w:num>
  <w:num w:numId="3">
    <w:abstractNumId w:val="8"/>
  </w:num>
  <w:num w:numId="4">
    <w:abstractNumId w:val="10"/>
  </w:num>
  <w:num w:numId="5">
    <w:abstractNumId w:val="7"/>
  </w:num>
  <w:num w:numId="6">
    <w:abstractNumId w:val="13"/>
  </w:num>
  <w:num w:numId="7">
    <w:abstractNumId w:val="0"/>
  </w:num>
  <w:num w:numId="8">
    <w:abstractNumId w:val="1"/>
  </w:num>
  <w:num w:numId="9">
    <w:abstractNumId w:val="11"/>
  </w:num>
  <w:num w:numId="10">
    <w:abstractNumId w:val="6"/>
  </w:num>
  <w:num w:numId="11">
    <w:abstractNumId w:val="15"/>
  </w:num>
  <w:num w:numId="12">
    <w:abstractNumId w:val="12"/>
  </w:num>
  <w:num w:numId="13">
    <w:abstractNumId w:val="2"/>
  </w:num>
  <w:num w:numId="14">
    <w:abstractNumId w:val="17"/>
  </w:num>
  <w:num w:numId="15">
    <w:abstractNumId w:val="16"/>
  </w:num>
  <w:num w:numId="16">
    <w:abstractNumId w:val="14"/>
  </w:num>
  <w:num w:numId="17">
    <w:abstractNumId w:val="9"/>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3"/>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15A"/>
    <w:rsid w:val="00000724"/>
    <w:rsid w:val="0000120B"/>
    <w:rsid w:val="00001325"/>
    <w:rsid w:val="00001904"/>
    <w:rsid w:val="00002614"/>
    <w:rsid w:val="0000308C"/>
    <w:rsid w:val="00007325"/>
    <w:rsid w:val="00010C0A"/>
    <w:rsid w:val="00011630"/>
    <w:rsid w:val="00011962"/>
    <w:rsid w:val="00011B50"/>
    <w:rsid w:val="0001268A"/>
    <w:rsid w:val="00013155"/>
    <w:rsid w:val="00013637"/>
    <w:rsid w:val="00013DD5"/>
    <w:rsid w:val="00014276"/>
    <w:rsid w:val="000145D8"/>
    <w:rsid w:val="00014C0D"/>
    <w:rsid w:val="00014E57"/>
    <w:rsid w:val="00015FBA"/>
    <w:rsid w:val="000171EC"/>
    <w:rsid w:val="000172B6"/>
    <w:rsid w:val="00017C40"/>
    <w:rsid w:val="000210D2"/>
    <w:rsid w:val="000212E4"/>
    <w:rsid w:val="0002214D"/>
    <w:rsid w:val="0002276F"/>
    <w:rsid w:val="00024836"/>
    <w:rsid w:val="00024FC4"/>
    <w:rsid w:val="0002558E"/>
    <w:rsid w:val="00026671"/>
    <w:rsid w:val="00027F46"/>
    <w:rsid w:val="00030293"/>
    <w:rsid w:val="000321CB"/>
    <w:rsid w:val="00033243"/>
    <w:rsid w:val="0003337A"/>
    <w:rsid w:val="00033B54"/>
    <w:rsid w:val="00033F84"/>
    <w:rsid w:val="00034159"/>
    <w:rsid w:val="000375E9"/>
    <w:rsid w:val="00041545"/>
    <w:rsid w:val="00041907"/>
    <w:rsid w:val="0004227A"/>
    <w:rsid w:val="00042B03"/>
    <w:rsid w:val="00043B1A"/>
    <w:rsid w:val="00045AEB"/>
    <w:rsid w:val="0004682F"/>
    <w:rsid w:val="000477E6"/>
    <w:rsid w:val="000502C1"/>
    <w:rsid w:val="00050311"/>
    <w:rsid w:val="000504DB"/>
    <w:rsid w:val="0005157D"/>
    <w:rsid w:val="00051A7C"/>
    <w:rsid w:val="00051CA2"/>
    <w:rsid w:val="00051D31"/>
    <w:rsid w:val="00052608"/>
    <w:rsid w:val="000535E5"/>
    <w:rsid w:val="00054A1A"/>
    <w:rsid w:val="00054DE4"/>
    <w:rsid w:val="00054E6A"/>
    <w:rsid w:val="00054FB9"/>
    <w:rsid w:val="000616C6"/>
    <w:rsid w:val="00061A33"/>
    <w:rsid w:val="00062A99"/>
    <w:rsid w:val="000640F1"/>
    <w:rsid w:val="00064DAB"/>
    <w:rsid w:val="00064F80"/>
    <w:rsid w:val="0006630E"/>
    <w:rsid w:val="0006678D"/>
    <w:rsid w:val="0006684D"/>
    <w:rsid w:val="00066A44"/>
    <w:rsid w:val="00066F4D"/>
    <w:rsid w:val="00070957"/>
    <w:rsid w:val="00071923"/>
    <w:rsid w:val="00071EDA"/>
    <w:rsid w:val="00072087"/>
    <w:rsid w:val="0007236C"/>
    <w:rsid w:val="0007286E"/>
    <w:rsid w:val="00072AAD"/>
    <w:rsid w:val="00074B6E"/>
    <w:rsid w:val="0007553D"/>
    <w:rsid w:val="00076070"/>
    <w:rsid w:val="00076094"/>
    <w:rsid w:val="00076475"/>
    <w:rsid w:val="00076AFE"/>
    <w:rsid w:val="000777E5"/>
    <w:rsid w:val="0008037B"/>
    <w:rsid w:val="0008048D"/>
    <w:rsid w:val="00080838"/>
    <w:rsid w:val="00080D2F"/>
    <w:rsid w:val="00082C9D"/>
    <w:rsid w:val="00082F3F"/>
    <w:rsid w:val="000834DE"/>
    <w:rsid w:val="00083A51"/>
    <w:rsid w:val="00083B46"/>
    <w:rsid w:val="00084BE0"/>
    <w:rsid w:val="0008503A"/>
    <w:rsid w:val="000854EA"/>
    <w:rsid w:val="000862CE"/>
    <w:rsid w:val="00087116"/>
    <w:rsid w:val="00087B38"/>
    <w:rsid w:val="0009129A"/>
    <w:rsid w:val="00091B19"/>
    <w:rsid w:val="00092226"/>
    <w:rsid w:val="000934F1"/>
    <w:rsid w:val="0009536E"/>
    <w:rsid w:val="0009621C"/>
    <w:rsid w:val="00096488"/>
    <w:rsid w:val="00096848"/>
    <w:rsid w:val="00096A63"/>
    <w:rsid w:val="00097458"/>
    <w:rsid w:val="0009792A"/>
    <w:rsid w:val="00097A9D"/>
    <w:rsid w:val="00097DE7"/>
    <w:rsid w:val="000A0022"/>
    <w:rsid w:val="000A1AFA"/>
    <w:rsid w:val="000A258D"/>
    <w:rsid w:val="000A2674"/>
    <w:rsid w:val="000A585E"/>
    <w:rsid w:val="000A5A46"/>
    <w:rsid w:val="000A5CB3"/>
    <w:rsid w:val="000A5E01"/>
    <w:rsid w:val="000A6E55"/>
    <w:rsid w:val="000A7FBA"/>
    <w:rsid w:val="000B072B"/>
    <w:rsid w:val="000B1A0C"/>
    <w:rsid w:val="000B1A24"/>
    <w:rsid w:val="000B1E79"/>
    <w:rsid w:val="000B1F79"/>
    <w:rsid w:val="000B245B"/>
    <w:rsid w:val="000B279C"/>
    <w:rsid w:val="000B2F63"/>
    <w:rsid w:val="000B2FE0"/>
    <w:rsid w:val="000B5EE1"/>
    <w:rsid w:val="000B6384"/>
    <w:rsid w:val="000B7C6A"/>
    <w:rsid w:val="000B7EFF"/>
    <w:rsid w:val="000C06CE"/>
    <w:rsid w:val="000C0963"/>
    <w:rsid w:val="000C0A74"/>
    <w:rsid w:val="000C14A7"/>
    <w:rsid w:val="000C3F98"/>
    <w:rsid w:val="000C62CD"/>
    <w:rsid w:val="000C6AD9"/>
    <w:rsid w:val="000D0045"/>
    <w:rsid w:val="000D0502"/>
    <w:rsid w:val="000D0E08"/>
    <w:rsid w:val="000D0EC0"/>
    <w:rsid w:val="000D2513"/>
    <w:rsid w:val="000D41DD"/>
    <w:rsid w:val="000D57E7"/>
    <w:rsid w:val="000D601E"/>
    <w:rsid w:val="000D79DE"/>
    <w:rsid w:val="000D7D7A"/>
    <w:rsid w:val="000E0A9E"/>
    <w:rsid w:val="000E12FE"/>
    <w:rsid w:val="000E16AA"/>
    <w:rsid w:val="000E3396"/>
    <w:rsid w:val="000E3FA8"/>
    <w:rsid w:val="000E48ED"/>
    <w:rsid w:val="000E48F3"/>
    <w:rsid w:val="000E598C"/>
    <w:rsid w:val="000E5B3B"/>
    <w:rsid w:val="000E5F1C"/>
    <w:rsid w:val="000F21A1"/>
    <w:rsid w:val="000F443B"/>
    <w:rsid w:val="000F4683"/>
    <w:rsid w:val="000F536E"/>
    <w:rsid w:val="000F6AA5"/>
    <w:rsid w:val="000F6E3D"/>
    <w:rsid w:val="000F7041"/>
    <w:rsid w:val="000F73A2"/>
    <w:rsid w:val="001007FB"/>
    <w:rsid w:val="001017DC"/>
    <w:rsid w:val="0010187A"/>
    <w:rsid w:val="00101AE3"/>
    <w:rsid w:val="001020BB"/>
    <w:rsid w:val="0010214D"/>
    <w:rsid w:val="0010341A"/>
    <w:rsid w:val="0010410B"/>
    <w:rsid w:val="00104ADC"/>
    <w:rsid w:val="00104E8F"/>
    <w:rsid w:val="0010581C"/>
    <w:rsid w:val="00106460"/>
    <w:rsid w:val="00106A4A"/>
    <w:rsid w:val="00107072"/>
    <w:rsid w:val="00107578"/>
    <w:rsid w:val="00107DA6"/>
    <w:rsid w:val="001103C6"/>
    <w:rsid w:val="00110F4C"/>
    <w:rsid w:val="00111551"/>
    <w:rsid w:val="0011199D"/>
    <w:rsid w:val="00114A3D"/>
    <w:rsid w:val="00114C94"/>
    <w:rsid w:val="0011636E"/>
    <w:rsid w:val="00116DBF"/>
    <w:rsid w:val="001178C7"/>
    <w:rsid w:val="00117C30"/>
    <w:rsid w:val="00120C0B"/>
    <w:rsid w:val="0012112D"/>
    <w:rsid w:val="00122A8A"/>
    <w:rsid w:val="00124327"/>
    <w:rsid w:val="00125657"/>
    <w:rsid w:val="00125CA7"/>
    <w:rsid w:val="0012767D"/>
    <w:rsid w:val="00131AB4"/>
    <w:rsid w:val="00131CAC"/>
    <w:rsid w:val="00134805"/>
    <w:rsid w:val="0013507B"/>
    <w:rsid w:val="00135B97"/>
    <w:rsid w:val="00135C53"/>
    <w:rsid w:val="00140556"/>
    <w:rsid w:val="00141351"/>
    <w:rsid w:val="0014145E"/>
    <w:rsid w:val="0014154F"/>
    <w:rsid w:val="001426AD"/>
    <w:rsid w:val="00142926"/>
    <w:rsid w:val="00142E30"/>
    <w:rsid w:val="00142F34"/>
    <w:rsid w:val="0014332B"/>
    <w:rsid w:val="0014385B"/>
    <w:rsid w:val="0014498F"/>
    <w:rsid w:val="001453BD"/>
    <w:rsid w:val="001454CD"/>
    <w:rsid w:val="001454D1"/>
    <w:rsid w:val="00145802"/>
    <w:rsid w:val="00145A38"/>
    <w:rsid w:val="001465DA"/>
    <w:rsid w:val="00147B62"/>
    <w:rsid w:val="00150356"/>
    <w:rsid w:val="00150967"/>
    <w:rsid w:val="00153EEA"/>
    <w:rsid w:val="001549A3"/>
    <w:rsid w:val="00154ACF"/>
    <w:rsid w:val="00155849"/>
    <w:rsid w:val="001569FF"/>
    <w:rsid w:val="00156F51"/>
    <w:rsid w:val="00160729"/>
    <w:rsid w:val="00161BC3"/>
    <w:rsid w:val="00163023"/>
    <w:rsid w:val="00163D02"/>
    <w:rsid w:val="001642AD"/>
    <w:rsid w:val="001666C5"/>
    <w:rsid w:val="00167FE8"/>
    <w:rsid w:val="00171613"/>
    <w:rsid w:val="00171789"/>
    <w:rsid w:val="00172027"/>
    <w:rsid w:val="00172E55"/>
    <w:rsid w:val="00172F7A"/>
    <w:rsid w:val="0017327A"/>
    <w:rsid w:val="001734FC"/>
    <w:rsid w:val="0017393E"/>
    <w:rsid w:val="0017451A"/>
    <w:rsid w:val="00174A58"/>
    <w:rsid w:val="00176B45"/>
    <w:rsid w:val="001772E8"/>
    <w:rsid w:val="00177F84"/>
    <w:rsid w:val="0018015A"/>
    <w:rsid w:val="00180259"/>
    <w:rsid w:val="0018080D"/>
    <w:rsid w:val="00180E3E"/>
    <w:rsid w:val="00181143"/>
    <w:rsid w:val="0018262D"/>
    <w:rsid w:val="00185231"/>
    <w:rsid w:val="00185AA1"/>
    <w:rsid w:val="00185EEE"/>
    <w:rsid w:val="00187508"/>
    <w:rsid w:val="00187DEF"/>
    <w:rsid w:val="001905F7"/>
    <w:rsid w:val="00190A41"/>
    <w:rsid w:val="00191323"/>
    <w:rsid w:val="00191D15"/>
    <w:rsid w:val="001921A9"/>
    <w:rsid w:val="00192F5C"/>
    <w:rsid w:val="0019409E"/>
    <w:rsid w:val="001944CE"/>
    <w:rsid w:val="00194CE8"/>
    <w:rsid w:val="001964A8"/>
    <w:rsid w:val="001964B5"/>
    <w:rsid w:val="00196C9F"/>
    <w:rsid w:val="00197385"/>
    <w:rsid w:val="00197BCE"/>
    <w:rsid w:val="001A044B"/>
    <w:rsid w:val="001A054C"/>
    <w:rsid w:val="001A07E2"/>
    <w:rsid w:val="001A14C4"/>
    <w:rsid w:val="001A24AF"/>
    <w:rsid w:val="001A3936"/>
    <w:rsid w:val="001A3CA6"/>
    <w:rsid w:val="001A42A4"/>
    <w:rsid w:val="001A5D5B"/>
    <w:rsid w:val="001A70DF"/>
    <w:rsid w:val="001A7817"/>
    <w:rsid w:val="001B0FF2"/>
    <w:rsid w:val="001B18BF"/>
    <w:rsid w:val="001B20C3"/>
    <w:rsid w:val="001B2E00"/>
    <w:rsid w:val="001B38FF"/>
    <w:rsid w:val="001B3964"/>
    <w:rsid w:val="001B3AA2"/>
    <w:rsid w:val="001B3B2E"/>
    <w:rsid w:val="001B4094"/>
    <w:rsid w:val="001B4737"/>
    <w:rsid w:val="001B5D02"/>
    <w:rsid w:val="001B6FAC"/>
    <w:rsid w:val="001B70B6"/>
    <w:rsid w:val="001B798C"/>
    <w:rsid w:val="001B7A6B"/>
    <w:rsid w:val="001C0851"/>
    <w:rsid w:val="001C0E12"/>
    <w:rsid w:val="001C0F7A"/>
    <w:rsid w:val="001C117A"/>
    <w:rsid w:val="001C3D41"/>
    <w:rsid w:val="001C3F12"/>
    <w:rsid w:val="001C4487"/>
    <w:rsid w:val="001C4F55"/>
    <w:rsid w:val="001C7116"/>
    <w:rsid w:val="001D001D"/>
    <w:rsid w:val="001D0149"/>
    <w:rsid w:val="001D0278"/>
    <w:rsid w:val="001D18DC"/>
    <w:rsid w:val="001D417B"/>
    <w:rsid w:val="001D44F4"/>
    <w:rsid w:val="001D4587"/>
    <w:rsid w:val="001D5E6D"/>
    <w:rsid w:val="001D6094"/>
    <w:rsid w:val="001D669F"/>
    <w:rsid w:val="001D6842"/>
    <w:rsid w:val="001D7530"/>
    <w:rsid w:val="001D7DDA"/>
    <w:rsid w:val="001E07CF"/>
    <w:rsid w:val="001E262E"/>
    <w:rsid w:val="001E30B9"/>
    <w:rsid w:val="001E3453"/>
    <w:rsid w:val="001E382D"/>
    <w:rsid w:val="001E4822"/>
    <w:rsid w:val="001E4F1D"/>
    <w:rsid w:val="001E4F79"/>
    <w:rsid w:val="001E5B72"/>
    <w:rsid w:val="001E6211"/>
    <w:rsid w:val="001E6ABB"/>
    <w:rsid w:val="001E71BD"/>
    <w:rsid w:val="001F01FD"/>
    <w:rsid w:val="001F1D00"/>
    <w:rsid w:val="001F3661"/>
    <w:rsid w:val="001F4F6B"/>
    <w:rsid w:val="001F519F"/>
    <w:rsid w:val="001F54BE"/>
    <w:rsid w:val="001F57AB"/>
    <w:rsid w:val="002004D8"/>
    <w:rsid w:val="00200836"/>
    <w:rsid w:val="00201259"/>
    <w:rsid w:val="0020153C"/>
    <w:rsid w:val="00203604"/>
    <w:rsid w:val="00203939"/>
    <w:rsid w:val="00203E5B"/>
    <w:rsid w:val="002044DD"/>
    <w:rsid w:val="00206823"/>
    <w:rsid w:val="00207A74"/>
    <w:rsid w:val="00210AA0"/>
    <w:rsid w:val="00210FA8"/>
    <w:rsid w:val="002116A0"/>
    <w:rsid w:val="00211B99"/>
    <w:rsid w:val="0021235C"/>
    <w:rsid w:val="002134C0"/>
    <w:rsid w:val="0021362D"/>
    <w:rsid w:val="00213E96"/>
    <w:rsid w:val="00214461"/>
    <w:rsid w:val="002148FC"/>
    <w:rsid w:val="00215F94"/>
    <w:rsid w:val="00216C1E"/>
    <w:rsid w:val="00216D88"/>
    <w:rsid w:val="0021779B"/>
    <w:rsid w:val="00217D84"/>
    <w:rsid w:val="00217F33"/>
    <w:rsid w:val="00220C70"/>
    <w:rsid w:val="002213B8"/>
    <w:rsid w:val="002224A6"/>
    <w:rsid w:val="002226E2"/>
    <w:rsid w:val="002245F2"/>
    <w:rsid w:val="002247BC"/>
    <w:rsid w:val="00225551"/>
    <w:rsid w:val="00225DA0"/>
    <w:rsid w:val="00225E0A"/>
    <w:rsid w:val="00226576"/>
    <w:rsid w:val="002315E3"/>
    <w:rsid w:val="0023220D"/>
    <w:rsid w:val="00232D1D"/>
    <w:rsid w:val="0023403F"/>
    <w:rsid w:val="00234CC4"/>
    <w:rsid w:val="002352DE"/>
    <w:rsid w:val="00236A73"/>
    <w:rsid w:val="0023700D"/>
    <w:rsid w:val="002375BA"/>
    <w:rsid w:val="002376A5"/>
    <w:rsid w:val="00240F36"/>
    <w:rsid w:val="002416C2"/>
    <w:rsid w:val="00242D9E"/>
    <w:rsid w:val="00242DA4"/>
    <w:rsid w:val="00242F59"/>
    <w:rsid w:val="00244EA6"/>
    <w:rsid w:val="002457D8"/>
    <w:rsid w:val="002461C9"/>
    <w:rsid w:val="00246E3D"/>
    <w:rsid w:val="00250DC9"/>
    <w:rsid w:val="00250F70"/>
    <w:rsid w:val="002512A2"/>
    <w:rsid w:val="00251B69"/>
    <w:rsid w:val="00251FCE"/>
    <w:rsid w:val="00253234"/>
    <w:rsid w:val="00253B8B"/>
    <w:rsid w:val="00253D8D"/>
    <w:rsid w:val="002541B3"/>
    <w:rsid w:val="00254867"/>
    <w:rsid w:val="002550E1"/>
    <w:rsid w:val="00257718"/>
    <w:rsid w:val="002605B0"/>
    <w:rsid w:val="00260775"/>
    <w:rsid w:val="00260B2A"/>
    <w:rsid w:val="002620FF"/>
    <w:rsid w:val="00262636"/>
    <w:rsid w:val="002628F5"/>
    <w:rsid w:val="00263F2F"/>
    <w:rsid w:val="00264027"/>
    <w:rsid w:val="00264059"/>
    <w:rsid w:val="002647D8"/>
    <w:rsid w:val="002652D5"/>
    <w:rsid w:val="002667CE"/>
    <w:rsid w:val="002705DC"/>
    <w:rsid w:val="002711F9"/>
    <w:rsid w:val="00271653"/>
    <w:rsid w:val="00273DF1"/>
    <w:rsid w:val="00274DC5"/>
    <w:rsid w:val="0027563A"/>
    <w:rsid w:val="00275D52"/>
    <w:rsid w:val="0027689A"/>
    <w:rsid w:val="00276B83"/>
    <w:rsid w:val="00276BD2"/>
    <w:rsid w:val="00277F47"/>
    <w:rsid w:val="002801C8"/>
    <w:rsid w:val="002819BC"/>
    <w:rsid w:val="00282C8C"/>
    <w:rsid w:val="002839E3"/>
    <w:rsid w:val="00284039"/>
    <w:rsid w:val="00284906"/>
    <w:rsid w:val="00284CBB"/>
    <w:rsid w:val="002861E3"/>
    <w:rsid w:val="002867B5"/>
    <w:rsid w:val="002867C1"/>
    <w:rsid w:val="00287854"/>
    <w:rsid w:val="00287B6B"/>
    <w:rsid w:val="00287E2E"/>
    <w:rsid w:val="0029076F"/>
    <w:rsid w:val="002907EC"/>
    <w:rsid w:val="00292365"/>
    <w:rsid w:val="002935E0"/>
    <w:rsid w:val="00293CD1"/>
    <w:rsid w:val="0029422F"/>
    <w:rsid w:val="00294C23"/>
    <w:rsid w:val="00295154"/>
    <w:rsid w:val="002965AB"/>
    <w:rsid w:val="00296E4D"/>
    <w:rsid w:val="00296FB5"/>
    <w:rsid w:val="002978F8"/>
    <w:rsid w:val="00297AEF"/>
    <w:rsid w:val="002A09D3"/>
    <w:rsid w:val="002A1B3F"/>
    <w:rsid w:val="002A2125"/>
    <w:rsid w:val="002A2995"/>
    <w:rsid w:val="002A2E79"/>
    <w:rsid w:val="002A2F8F"/>
    <w:rsid w:val="002A33AF"/>
    <w:rsid w:val="002A39A2"/>
    <w:rsid w:val="002A3AF4"/>
    <w:rsid w:val="002A3B1A"/>
    <w:rsid w:val="002A486C"/>
    <w:rsid w:val="002A4C55"/>
    <w:rsid w:val="002A571E"/>
    <w:rsid w:val="002A5C75"/>
    <w:rsid w:val="002A5CDD"/>
    <w:rsid w:val="002A5DEE"/>
    <w:rsid w:val="002A6DD0"/>
    <w:rsid w:val="002A7E08"/>
    <w:rsid w:val="002B0014"/>
    <w:rsid w:val="002B0E53"/>
    <w:rsid w:val="002B12E7"/>
    <w:rsid w:val="002B15E5"/>
    <w:rsid w:val="002B3A45"/>
    <w:rsid w:val="002B479B"/>
    <w:rsid w:val="002B5115"/>
    <w:rsid w:val="002B5643"/>
    <w:rsid w:val="002B6979"/>
    <w:rsid w:val="002C0294"/>
    <w:rsid w:val="002C0543"/>
    <w:rsid w:val="002C13CF"/>
    <w:rsid w:val="002C189D"/>
    <w:rsid w:val="002C1DB5"/>
    <w:rsid w:val="002C22D4"/>
    <w:rsid w:val="002C2318"/>
    <w:rsid w:val="002C2323"/>
    <w:rsid w:val="002C2922"/>
    <w:rsid w:val="002C2FC3"/>
    <w:rsid w:val="002C3278"/>
    <w:rsid w:val="002C3365"/>
    <w:rsid w:val="002C48D7"/>
    <w:rsid w:val="002C5BEE"/>
    <w:rsid w:val="002C5EE9"/>
    <w:rsid w:val="002C6505"/>
    <w:rsid w:val="002C6A43"/>
    <w:rsid w:val="002C6E8A"/>
    <w:rsid w:val="002C6E94"/>
    <w:rsid w:val="002D0814"/>
    <w:rsid w:val="002D0C5F"/>
    <w:rsid w:val="002D10F5"/>
    <w:rsid w:val="002D1728"/>
    <w:rsid w:val="002D2A57"/>
    <w:rsid w:val="002D489E"/>
    <w:rsid w:val="002D4DAE"/>
    <w:rsid w:val="002D5BF8"/>
    <w:rsid w:val="002D6C54"/>
    <w:rsid w:val="002E0191"/>
    <w:rsid w:val="002E150B"/>
    <w:rsid w:val="002E15F7"/>
    <w:rsid w:val="002E48D0"/>
    <w:rsid w:val="002E5399"/>
    <w:rsid w:val="002E63F0"/>
    <w:rsid w:val="002E71E0"/>
    <w:rsid w:val="002F014B"/>
    <w:rsid w:val="002F0E4B"/>
    <w:rsid w:val="002F16D9"/>
    <w:rsid w:val="002F1E7F"/>
    <w:rsid w:val="002F409F"/>
    <w:rsid w:val="002F41B8"/>
    <w:rsid w:val="002F4605"/>
    <w:rsid w:val="002F496F"/>
    <w:rsid w:val="002F6142"/>
    <w:rsid w:val="002F64F1"/>
    <w:rsid w:val="002F692D"/>
    <w:rsid w:val="002F6A34"/>
    <w:rsid w:val="002F723A"/>
    <w:rsid w:val="002F7B08"/>
    <w:rsid w:val="00300685"/>
    <w:rsid w:val="0030144B"/>
    <w:rsid w:val="00302245"/>
    <w:rsid w:val="00303D9D"/>
    <w:rsid w:val="003041A0"/>
    <w:rsid w:val="00304FB8"/>
    <w:rsid w:val="00305BEB"/>
    <w:rsid w:val="00305FB3"/>
    <w:rsid w:val="00306280"/>
    <w:rsid w:val="0030665F"/>
    <w:rsid w:val="00306CC3"/>
    <w:rsid w:val="00307DBA"/>
    <w:rsid w:val="00310B97"/>
    <w:rsid w:val="00311171"/>
    <w:rsid w:val="00312DF1"/>
    <w:rsid w:val="003141CC"/>
    <w:rsid w:val="00314574"/>
    <w:rsid w:val="003162AE"/>
    <w:rsid w:val="0031692E"/>
    <w:rsid w:val="00316C8E"/>
    <w:rsid w:val="00317576"/>
    <w:rsid w:val="00320117"/>
    <w:rsid w:val="00320681"/>
    <w:rsid w:val="0032099E"/>
    <w:rsid w:val="00320C46"/>
    <w:rsid w:val="00321154"/>
    <w:rsid w:val="00322063"/>
    <w:rsid w:val="00323729"/>
    <w:rsid w:val="0032375A"/>
    <w:rsid w:val="00323A51"/>
    <w:rsid w:val="00324C57"/>
    <w:rsid w:val="00325029"/>
    <w:rsid w:val="003267BB"/>
    <w:rsid w:val="00327963"/>
    <w:rsid w:val="00327A89"/>
    <w:rsid w:val="00327B78"/>
    <w:rsid w:val="00327BA5"/>
    <w:rsid w:val="00331F7D"/>
    <w:rsid w:val="003344D9"/>
    <w:rsid w:val="0033546D"/>
    <w:rsid w:val="003372EA"/>
    <w:rsid w:val="00337A16"/>
    <w:rsid w:val="00337B1D"/>
    <w:rsid w:val="00337C92"/>
    <w:rsid w:val="0034003D"/>
    <w:rsid w:val="00340C4B"/>
    <w:rsid w:val="00342110"/>
    <w:rsid w:val="00343B56"/>
    <w:rsid w:val="003449B6"/>
    <w:rsid w:val="00344B32"/>
    <w:rsid w:val="00345758"/>
    <w:rsid w:val="00345CA8"/>
    <w:rsid w:val="003460BF"/>
    <w:rsid w:val="003461B0"/>
    <w:rsid w:val="0034741F"/>
    <w:rsid w:val="0035054E"/>
    <w:rsid w:val="00350893"/>
    <w:rsid w:val="00350A7D"/>
    <w:rsid w:val="00352F23"/>
    <w:rsid w:val="003539B9"/>
    <w:rsid w:val="00354F26"/>
    <w:rsid w:val="00355556"/>
    <w:rsid w:val="003579F6"/>
    <w:rsid w:val="00360713"/>
    <w:rsid w:val="003610EF"/>
    <w:rsid w:val="00361792"/>
    <w:rsid w:val="00361D7E"/>
    <w:rsid w:val="00361F14"/>
    <w:rsid w:val="00362546"/>
    <w:rsid w:val="003629CB"/>
    <w:rsid w:val="00362BAD"/>
    <w:rsid w:val="00362ECF"/>
    <w:rsid w:val="00364E46"/>
    <w:rsid w:val="0036631D"/>
    <w:rsid w:val="00366E4B"/>
    <w:rsid w:val="00367611"/>
    <w:rsid w:val="00367657"/>
    <w:rsid w:val="00370DC3"/>
    <w:rsid w:val="00373B2C"/>
    <w:rsid w:val="00373D5C"/>
    <w:rsid w:val="00375A07"/>
    <w:rsid w:val="00375EAD"/>
    <w:rsid w:val="003776E3"/>
    <w:rsid w:val="003800ED"/>
    <w:rsid w:val="003809BF"/>
    <w:rsid w:val="00381194"/>
    <w:rsid w:val="00382427"/>
    <w:rsid w:val="00382C74"/>
    <w:rsid w:val="00383C67"/>
    <w:rsid w:val="00383F12"/>
    <w:rsid w:val="00384A48"/>
    <w:rsid w:val="00384F48"/>
    <w:rsid w:val="003860AA"/>
    <w:rsid w:val="0038612C"/>
    <w:rsid w:val="00386230"/>
    <w:rsid w:val="0038624B"/>
    <w:rsid w:val="003873A8"/>
    <w:rsid w:val="003908EF"/>
    <w:rsid w:val="00390B8B"/>
    <w:rsid w:val="00390D3B"/>
    <w:rsid w:val="003911F7"/>
    <w:rsid w:val="00391256"/>
    <w:rsid w:val="00391A56"/>
    <w:rsid w:val="003925C2"/>
    <w:rsid w:val="003928B5"/>
    <w:rsid w:val="003938C4"/>
    <w:rsid w:val="003944FC"/>
    <w:rsid w:val="003959B9"/>
    <w:rsid w:val="00395E30"/>
    <w:rsid w:val="00395E7D"/>
    <w:rsid w:val="0039711D"/>
    <w:rsid w:val="003A104F"/>
    <w:rsid w:val="003A27F5"/>
    <w:rsid w:val="003A2963"/>
    <w:rsid w:val="003A3E26"/>
    <w:rsid w:val="003A3E7D"/>
    <w:rsid w:val="003A49B8"/>
    <w:rsid w:val="003A4C98"/>
    <w:rsid w:val="003A539B"/>
    <w:rsid w:val="003A5BE8"/>
    <w:rsid w:val="003A5FE1"/>
    <w:rsid w:val="003A6696"/>
    <w:rsid w:val="003A7260"/>
    <w:rsid w:val="003A7C9C"/>
    <w:rsid w:val="003B0C21"/>
    <w:rsid w:val="003B1CDC"/>
    <w:rsid w:val="003B22E9"/>
    <w:rsid w:val="003B2CEF"/>
    <w:rsid w:val="003B49A7"/>
    <w:rsid w:val="003B4C01"/>
    <w:rsid w:val="003B6496"/>
    <w:rsid w:val="003B661F"/>
    <w:rsid w:val="003B6F29"/>
    <w:rsid w:val="003C08CB"/>
    <w:rsid w:val="003C1978"/>
    <w:rsid w:val="003C1E9E"/>
    <w:rsid w:val="003C2E2D"/>
    <w:rsid w:val="003C30C3"/>
    <w:rsid w:val="003C39E6"/>
    <w:rsid w:val="003C40FD"/>
    <w:rsid w:val="003C4D35"/>
    <w:rsid w:val="003C4F3C"/>
    <w:rsid w:val="003C5BE1"/>
    <w:rsid w:val="003C609A"/>
    <w:rsid w:val="003C60D4"/>
    <w:rsid w:val="003D1DD6"/>
    <w:rsid w:val="003D2573"/>
    <w:rsid w:val="003D2786"/>
    <w:rsid w:val="003D2B08"/>
    <w:rsid w:val="003D3540"/>
    <w:rsid w:val="003D361A"/>
    <w:rsid w:val="003D3EC3"/>
    <w:rsid w:val="003D4847"/>
    <w:rsid w:val="003D6326"/>
    <w:rsid w:val="003D6E5A"/>
    <w:rsid w:val="003E06CC"/>
    <w:rsid w:val="003E115D"/>
    <w:rsid w:val="003E14FD"/>
    <w:rsid w:val="003E1CCE"/>
    <w:rsid w:val="003E1F44"/>
    <w:rsid w:val="003E20B8"/>
    <w:rsid w:val="003E211E"/>
    <w:rsid w:val="003E3A83"/>
    <w:rsid w:val="003E5019"/>
    <w:rsid w:val="003E5313"/>
    <w:rsid w:val="003E63EC"/>
    <w:rsid w:val="003E681F"/>
    <w:rsid w:val="003E7290"/>
    <w:rsid w:val="003E7FEC"/>
    <w:rsid w:val="003F0B45"/>
    <w:rsid w:val="003F0F18"/>
    <w:rsid w:val="003F3A47"/>
    <w:rsid w:val="003F3D2A"/>
    <w:rsid w:val="003F4170"/>
    <w:rsid w:val="003F43CE"/>
    <w:rsid w:val="003F498D"/>
    <w:rsid w:val="003F4CB8"/>
    <w:rsid w:val="003F4F7E"/>
    <w:rsid w:val="003F4FCF"/>
    <w:rsid w:val="003F5E40"/>
    <w:rsid w:val="003F7555"/>
    <w:rsid w:val="00400F61"/>
    <w:rsid w:val="004014C4"/>
    <w:rsid w:val="00403032"/>
    <w:rsid w:val="0040332D"/>
    <w:rsid w:val="00403A29"/>
    <w:rsid w:val="004040EF"/>
    <w:rsid w:val="004053CB"/>
    <w:rsid w:val="004066A0"/>
    <w:rsid w:val="0041039A"/>
    <w:rsid w:val="00410E72"/>
    <w:rsid w:val="00411791"/>
    <w:rsid w:val="00413400"/>
    <w:rsid w:val="004136A5"/>
    <w:rsid w:val="0041409F"/>
    <w:rsid w:val="004161EF"/>
    <w:rsid w:val="00416CED"/>
    <w:rsid w:val="00416E2E"/>
    <w:rsid w:val="00417BE4"/>
    <w:rsid w:val="00420B72"/>
    <w:rsid w:val="00421AC3"/>
    <w:rsid w:val="00422748"/>
    <w:rsid w:val="00425066"/>
    <w:rsid w:val="00425B58"/>
    <w:rsid w:val="004278B5"/>
    <w:rsid w:val="00427C2A"/>
    <w:rsid w:val="004300AE"/>
    <w:rsid w:val="004300F4"/>
    <w:rsid w:val="004314CE"/>
    <w:rsid w:val="00432098"/>
    <w:rsid w:val="004346AD"/>
    <w:rsid w:val="004356EB"/>
    <w:rsid w:val="00435FAE"/>
    <w:rsid w:val="0043602D"/>
    <w:rsid w:val="00436595"/>
    <w:rsid w:val="0043675F"/>
    <w:rsid w:val="00436804"/>
    <w:rsid w:val="00436B92"/>
    <w:rsid w:val="00436DFE"/>
    <w:rsid w:val="00440AA8"/>
    <w:rsid w:val="00441D72"/>
    <w:rsid w:val="00444452"/>
    <w:rsid w:val="00446B55"/>
    <w:rsid w:val="00447103"/>
    <w:rsid w:val="0044762D"/>
    <w:rsid w:val="0045084A"/>
    <w:rsid w:val="00450E12"/>
    <w:rsid w:val="004514F3"/>
    <w:rsid w:val="00451CF6"/>
    <w:rsid w:val="004521BC"/>
    <w:rsid w:val="0045366D"/>
    <w:rsid w:val="00453DB1"/>
    <w:rsid w:val="004547B4"/>
    <w:rsid w:val="00455497"/>
    <w:rsid w:val="00455775"/>
    <w:rsid w:val="00457348"/>
    <w:rsid w:val="004576F5"/>
    <w:rsid w:val="004601F1"/>
    <w:rsid w:val="004622AB"/>
    <w:rsid w:val="00462D5F"/>
    <w:rsid w:val="00462D8E"/>
    <w:rsid w:val="0046363A"/>
    <w:rsid w:val="00463820"/>
    <w:rsid w:val="00464842"/>
    <w:rsid w:val="00464E48"/>
    <w:rsid w:val="0046612D"/>
    <w:rsid w:val="004662DC"/>
    <w:rsid w:val="00466677"/>
    <w:rsid w:val="0046676C"/>
    <w:rsid w:val="00466D3E"/>
    <w:rsid w:val="00466E8E"/>
    <w:rsid w:val="00470A8F"/>
    <w:rsid w:val="004722EF"/>
    <w:rsid w:val="00473CB2"/>
    <w:rsid w:val="00473FEF"/>
    <w:rsid w:val="00474EA5"/>
    <w:rsid w:val="00475D95"/>
    <w:rsid w:val="00475E5C"/>
    <w:rsid w:val="00476D54"/>
    <w:rsid w:val="00476FB1"/>
    <w:rsid w:val="00477927"/>
    <w:rsid w:val="0048025F"/>
    <w:rsid w:val="00481448"/>
    <w:rsid w:val="004821F6"/>
    <w:rsid w:val="004832FC"/>
    <w:rsid w:val="0048347D"/>
    <w:rsid w:val="00483F9A"/>
    <w:rsid w:val="00486191"/>
    <w:rsid w:val="00486E75"/>
    <w:rsid w:val="00487A1C"/>
    <w:rsid w:val="00487E35"/>
    <w:rsid w:val="00490966"/>
    <w:rsid w:val="00490EDD"/>
    <w:rsid w:val="00491A2E"/>
    <w:rsid w:val="004933CE"/>
    <w:rsid w:val="00494754"/>
    <w:rsid w:val="00494F54"/>
    <w:rsid w:val="004957AB"/>
    <w:rsid w:val="00496715"/>
    <w:rsid w:val="00496E4C"/>
    <w:rsid w:val="00497F73"/>
    <w:rsid w:val="004A1030"/>
    <w:rsid w:val="004A1051"/>
    <w:rsid w:val="004A191E"/>
    <w:rsid w:val="004A2642"/>
    <w:rsid w:val="004A2673"/>
    <w:rsid w:val="004A31D9"/>
    <w:rsid w:val="004A32C0"/>
    <w:rsid w:val="004A3992"/>
    <w:rsid w:val="004A39D9"/>
    <w:rsid w:val="004A4005"/>
    <w:rsid w:val="004A442A"/>
    <w:rsid w:val="004A4F10"/>
    <w:rsid w:val="004A54E2"/>
    <w:rsid w:val="004B0D41"/>
    <w:rsid w:val="004B29CD"/>
    <w:rsid w:val="004B3531"/>
    <w:rsid w:val="004B38F1"/>
    <w:rsid w:val="004B3D5C"/>
    <w:rsid w:val="004B4374"/>
    <w:rsid w:val="004B4C7A"/>
    <w:rsid w:val="004B5A68"/>
    <w:rsid w:val="004B6114"/>
    <w:rsid w:val="004B6A0F"/>
    <w:rsid w:val="004B6AA4"/>
    <w:rsid w:val="004B7A61"/>
    <w:rsid w:val="004C0466"/>
    <w:rsid w:val="004C0DC6"/>
    <w:rsid w:val="004C187C"/>
    <w:rsid w:val="004C28C6"/>
    <w:rsid w:val="004C37F6"/>
    <w:rsid w:val="004C41B3"/>
    <w:rsid w:val="004C5F30"/>
    <w:rsid w:val="004C7563"/>
    <w:rsid w:val="004D27D6"/>
    <w:rsid w:val="004D2AC9"/>
    <w:rsid w:val="004D2AE8"/>
    <w:rsid w:val="004D2C13"/>
    <w:rsid w:val="004D5CF1"/>
    <w:rsid w:val="004D5DC8"/>
    <w:rsid w:val="004D643F"/>
    <w:rsid w:val="004D69D2"/>
    <w:rsid w:val="004D7B74"/>
    <w:rsid w:val="004E058B"/>
    <w:rsid w:val="004E0672"/>
    <w:rsid w:val="004E1362"/>
    <w:rsid w:val="004E1663"/>
    <w:rsid w:val="004E2448"/>
    <w:rsid w:val="004E26BF"/>
    <w:rsid w:val="004E2A9A"/>
    <w:rsid w:val="004E2DD3"/>
    <w:rsid w:val="004E2FEA"/>
    <w:rsid w:val="004E305E"/>
    <w:rsid w:val="004E42D2"/>
    <w:rsid w:val="004E6EC6"/>
    <w:rsid w:val="004F06FA"/>
    <w:rsid w:val="004F07B3"/>
    <w:rsid w:val="004F1A3D"/>
    <w:rsid w:val="004F38AE"/>
    <w:rsid w:val="004F3C7C"/>
    <w:rsid w:val="004F3E1C"/>
    <w:rsid w:val="004F6280"/>
    <w:rsid w:val="004F697C"/>
    <w:rsid w:val="004F6CED"/>
    <w:rsid w:val="004F71BD"/>
    <w:rsid w:val="004F7653"/>
    <w:rsid w:val="005016A8"/>
    <w:rsid w:val="00501B07"/>
    <w:rsid w:val="00501EA8"/>
    <w:rsid w:val="00503848"/>
    <w:rsid w:val="00503D14"/>
    <w:rsid w:val="00504B55"/>
    <w:rsid w:val="0050614A"/>
    <w:rsid w:val="005068F2"/>
    <w:rsid w:val="005079B6"/>
    <w:rsid w:val="00507E2A"/>
    <w:rsid w:val="005125BE"/>
    <w:rsid w:val="005130EB"/>
    <w:rsid w:val="005135D9"/>
    <w:rsid w:val="0051384A"/>
    <w:rsid w:val="00514480"/>
    <w:rsid w:val="00516D1A"/>
    <w:rsid w:val="005171D5"/>
    <w:rsid w:val="0051733F"/>
    <w:rsid w:val="0052061A"/>
    <w:rsid w:val="005214A7"/>
    <w:rsid w:val="00522580"/>
    <w:rsid w:val="00523C28"/>
    <w:rsid w:val="005242BF"/>
    <w:rsid w:val="0052474E"/>
    <w:rsid w:val="00524AB8"/>
    <w:rsid w:val="00525A1D"/>
    <w:rsid w:val="005265BC"/>
    <w:rsid w:val="00526952"/>
    <w:rsid w:val="00526BBC"/>
    <w:rsid w:val="00530302"/>
    <w:rsid w:val="00530D24"/>
    <w:rsid w:val="005312C6"/>
    <w:rsid w:val="0053194D"/>
    <w:rsid w:val="00533280"/>
    <w:rsid w:val="00533708"/>
    <w:rsid w:val="00534178"/>
    <w:rsid w:val="005350A0"/>
    <w:rsid w:val="0053549F"/>
    <w:rsid w:val="00536900"/>
    <w:rsid w:val="00536D4D"/>
    <w:rsid w:val="00537472"/>
    <w:rsid w:val="00543953"/>
    <w:rsid w:val="00543A76"/>
    <w:rsid w:val="00543FDE"/>
    <w:rsid w:val="00545A3D"/>
    <w:rsid w:val="00545F18"/>
    <w:rsid w:val="00546655"/>
    <w:rsid w:val="00546CB7"/>
    <w:rsid w:val="005476F7"/>
    <w:rsid w:val="00547873"/>
    <w:rsid w:val="00551318"/>
    <w:rsid w:val="00551D8B"/>
    <w:rsid w:val="00552254"/>
    <w:rsid w:val="00552C42"/>
    <w:rsid w:val="005535B5"/>
    <w:rsid w:val="0055520C"/>
    <w:rsid w:val="0055595D"/>
    <w:rsid w:val="00556DB2"/>
    <w:rsid w:val="005578B6"/>
    <w:rsid w:val="00560012"/>
    <w:rsid w:val="005607FC"/>
    <w:rsid w:val="00562E3E"/>
    <w:rsid w:val="00562F96"/>
    <w:rsid w:val="00563999"/>
    <w:rsid w:val="00564AC9"/>
    <w:rsid w:val="005706B5"/>
    <w:rsid w:val="0057175A"/>
    <w:rsid w:val="00571B40"/>
    <w:rsid w:val="00572423"/>
    <w:rsid w:val="00573C39"/>
    <w:rsid w:val="00574578"/>
    <w:rsid w:val="0057476C"/>
    <w:rsid w:val="0057502B"/>
    <w:rsid w:val="005750C8"/>
    <w:rsid w:val="00577A5F"/>
    <w:rsid w:val="00577A8B"/>
    <w:rsid w:val="00577CDF"/>
    <w:rsid w:val="00577F39"/>
    <w:rsid w:val="00580742"/>
    <w:rsid w:val="00581446"/>
    <w:rsid w:val="00581962"/>
    <w:rsid w:val="00585E01"/>
    <w:rsid w:val="005862E0"/>
    <w:rsid w:val="00586766"/>
    <w:rsid w:val="00586D12"/>
    <w:rsid w:val="00592EA9"/>
    <w:rsid w:val="00594091"/>
    <w:rsid w:val="00596A92"/>
    <w:rsid w:val="00597135"/>
    <w:rsid w:val="005A025F"/>
    <w:rsid w:val="005A0AAD"/>
    <w:rsid w:val="005A0AB1"/>
    <w:rsid w:val="005A1A80"/>
    <w:rsid w:val="005A1E6F"/>
    <w:rsid w:val="005A26CE"/>
    <w:rsid w:val="005A348F"/>
    <w:rsid w:val="005A3E2F"/>
    <w:rsid w:val="005A43FB"/>
    <w:rsid w:val="005A53D7"/>
    <w:rsid w:val="005A751D"/>
    <w:rsid w:val="005B0949"/>
    <w:rsid w:val="005B1188"/>
    <w:rsid w:val="005B11F5"/>
    <w:rsid w:val="005B1E99"/>
    <w:rsid w:val="005B2518"/>
    <w:rsid w:val="005B2BFD"/>
    <w:rsid w:val="005B30B2"/>
    <w:rsid w:val="005B310A"/>
    <w:rsid w:val="005B3DDC"/>
    <w:rsid w:val="005B5054"/>
    <w:rsid w:val="005B52CC"/>
    <w:rsid w:val="005B5970"/>
    <w:rsid w:val="005B6B41"/>
    <w:rsid w:val="005B6D8C"/>
    <w:rsid w:val="005B755C"/>
    <w:rsid w:val="005B7D1D"/>
    <w:rsid w:val="005B7DC2"/>
    <w:rsid w:val="005B7E6C"/>
    <w:rsid w:val="005C1480"/>
    <w:rsid w:val="005C18A9"/>
    <w:rsid w:val="005C39E8"/>
    <w:rsid w:val="005C4B55"/>
    <w:rsid w:val="005C4E64"/>
    <w:rsid w:val="005C54D1"/>
    <w:rsid w:val="005C5EB5"/>
    <w:rsid w:val="005C7FAB"/>
    <w:rsid w:val="005D203C"/>
    <w:rsid w:val="005D2A15"/>
    <w:rsid w:val="005D2DB6"/>
    <w:rsid w:val="005D2E8F"/>
    <w:rsid w:val="005D3794"/>
    <w:rsid w:val="005D4160"/>
    <w:rsid w:val="005D419D"/>
    <w:rsid w:val="005D42F4"/>
    <w:rsid w:val="005D499C"/>
    <w:rsid w:val="005D4B94"/>
    <w:rsid w:val="005D4C6C"/>
    <w:rsid w:val="005D57CF"/>
    <w:rsid w:val="005D6176"/>
    <w:rsid w:val="005D6536"/>
    <w:rsid w:val="005E004F"/>
    <w:rsid w:val="005E0257"/>
    <w:rsid w:val="005E08C3"/>
    <w:rsid w:val="005E0DB1"/>
    <w:rsid w:val="005E0EA5"/>
    <w:rsid w:val="005E1AE1"/>
    <w:rsid w:val="005E2BA8"/>
    <w:rsid w:val="005E2DD2"/>
    <w:rsid w:val="005E4472"/>
    <w:rsid w:val="005E4B56"/>
    <w:rsid w:val="005E5310"/>
    <w:rsid w:val="005E5EB7"/>
    <w:rsid w:val="005F0EEA"/>
    <w:rsid w:val="005F10B1"/>
    <w:rsid w:val="005F10D8"/>
    <w:rsid w:val="005F1130"/>
    <w:rsid w:val="005F26D0"/>
    <w:rsid w:val="005F2A85"/>
    <w:rsid w:val="005F2E32"/>
    <w:rsid w:val="005F3CAF"/>
    <w:rsid w:val="005F46FD"/>
    <w:rsid w:val="005F5536"/>
    <w:rsid w:val="005F6748"/>
    <w:rsid w:val="005F799C"/>
    <w:rsid w:val="00600319"/>
    <w:rsid w:val="00600FA3"/>
    <w:rsid w:val="0060106F"/>
    <w:rsid w:val="006014A4"/>
    <w:rsid w:val="00602B73"/>
    <w:rsid w:val="0060362F"/>
    <w:rsid w:val="00603812"/>
    <w:rsid w:val="00604232"/>
    <w:rsid w:val="0060500B"/>
    <w:rsid w:val="00606353"/>
    <w:rsid w:val="006072A9"/>
    <w:rsid w:val="00607A81"/>
    <w:rsid w:val="00607C1C"/>
    <w:rsid w:val="00610C3F"/>
    <w:rsid w:val="006120E1"/>
    <w:rsid w:val="00612B80"/>
    <w:rsid w:val="006137CA"/>
    <w:rsid w:val="00613D31"/>
    <w:rsid w:val="00614715"/>
    <w:rsid w:val="00615038"/>
    <w:rsid w:val="006174FF"/>
    <w:rsid w:val="0061787C"/>
    <w:rsid w:val="00617BDF"/>
    <w:rsid w:val="00617EA5"/>
    <w:rsid w:val="00620B4A"/>
    <w:rsid w:val="00621503"/>
    <w:rsid w:val="0062160C"/>
    <w:rsid w:val="00621B0C"/>
    <w:rsid w:val="00621FB3"/>
    <w:rsid w:val="00621FE8"/>
    <w:rsid w:val="00622AD7"/>
    <w:rsid w:val="006232B3"/>
    <w:rsid w:val="00623396"/>
    <w:rsid w:val="00624F47"/>
    <w:rsid w:val="006259EC"/>
    <w:rsid w:val="00627321"/>
    <w:rsid w:val="00627F00"/>
    <w:rsid w:val="00631584"/>
    <w:rsid w:val="00631B2F"/>
    <w:rsid w:val="006320F1"/>
    <w:rsid w:val="00632A2C"/>
    <w:rsid w:val="00633087"/>
    <w:rsid w:val="0063351F"/>
    <w:rsid w:val="00634469"/>
    <w:rsid w:val="00634DF4"/>
    <w:rsid w:val="0063502A"/>
    <w:rsid w:val="00636190"/>
    <w:rsid w:val="0063642E"/>
    <w:rsid w:val="00636666"/>
    <w:rsid w:val="0064022C"/>
    <w:rsid w:val="00640FAB"/>
    <w:rsid w:val="006413D0"/>
    <w:rsid w:val="00641667"/>
    <w:rsid w:val="00641F46"/>
    <w:rsid w:val="00641FC7"/>
    <w:rsid w:val="006420EA"/>
    <w:rsid w:val="00642BFD"/>
    <w:rsid w:val="00645B76"/>
    <w:rsid w:val="006468D2"/>
    <w:rsid w:val="0064776B"/>
    <w:rsid w:val="00650313"/>
    <w:rsid w:val="00651B09"/>
    <w:rsid w:val="006521BE"/>
    <w:rsid w:val="00652A23"/>
    <w:rsid w:val="00652FDB"/>
    <w:rsid w:val="006547EB"/>
    <w:rsid w:val="00655365"/>
    <w:rsid w:val="006554EF"/>
    <w:rsid w:val="00655DA9"/>
    <w:rsid w:val="0065675D"/>
    <w:rsid w:val="00656D35"/>
    <w:rsid w:val="00656DFB"/>
    <w:rsid w:val="006608D1"/>
    <w:rsid w:val="006611CD"/>
    <w:rsid w:val="00661235"/>
    <w:rsid w:val="00662E2B"/>
    <w:rsid w:val="006646A8"/>
    <w:rsid w:val="006651F6"/>
    <w:rsid w:val="00665A66"/>
    <w:rsid w:val="00665B0E"/>
    <w:rsid w:val="00665D9E"/>
    <w:rsid w:val="00667260"/>
    <w:rsid w:val="00672951"/>
    <w:rsid w:val="006730B7"/>
    <w:rsid w:val="00674A4C"/>
    <w:rsid w:val="006758F0"/>
    <w:rsid w:val="006765F5"/>
    <w:rsid w:val="00676C2A"/>
    <w:rsid w:val="00680302"/>
    <w:rsid w:val="00680585"/>
    <w:rsid w:val="00680806"/>
    <w:rsid w:val="00680B76"/>
    <w:rsid w:val="00681061"/>
    <w:rsid w:val="00683953"/>
    <w:rsid w:val="0068422F"/>
    <w:rsid w:val="00690D69"/>
    <w:rsid w:val="00691C48"/>
    <w:rsid w:val="00691CA6"/>
    <w:rsid w:val="006940BB"/>
    <w:rsid w:val="0069554C"/>
    <w:rsid w:val="00695D19"/>
    <w:rsid w:val="00697D2C"/>
    <w:rsid w:val="006A144A"/>
    <w:rsid w:val="006A207D"/>
    <w:rsid w:val="006A22A1"/>
    <w:rsid w:val="006A25D7"/>
    <w:rsid w:val="006A25E4"/>
    <w:rsid w:val="006A3386"/>
    <w:rsid w:val="006A39FD"/>
    <w:rsid w:val="006A458E"/>
    <w:rsid w:val="006A4ACD"/>
    <w:rsid w:val="006A7AB4"/>
    <w:rsid w:val="006B161E"/>
    <w:rsid w:val="006B1CA8"/>
    <w:rsid w:val="006B5574"/>
    <w:rsid w:val="006B57B0"/>
    <w:rsid w:val="006B58EE"/>
    <w:rsid w:val="006B5E98"/>
    <w:rsid w:val="006B6A79"/>
    <w:rsid w:val="006B71F6"/>
    <w:rsid w:val="006C1E0B"/>
    <w:rsid w:val="006C27DC"/>
    <w:rsid w:val="006C3209"/>
    <w:rsid w:val="006C425F"/>
    <w:rsid w:val="006C4329"/>
    <w:rsid w:val="006C51E4"/>
    <w:rsid w:val="006C559F"/>
    <w:rsid w:val="006C65AA"/>
    <w:rsid w:val="006C688E"/>
    <w:rsid w:val="006C756C"/>
    <w:rsid w:val="006D0B05"/>
    <w:rsid w:val="006D46A5"/>
    <w:rsid w:val="006D620E"/>
    <w:rsid w:val="006D622A"/>
    <w:rsid w:val="006D71B8"/>
    <w:rsid w:val="006D7321"/>
    <w:rsid w:val="006E0824"/>
    <w:rsid w:val="006E17E3"/>
    <w:rsid w:val="006E2DF2"/>
    <w:rsid w:val="006E2F9F"/>
    <w:rsid w:val="006E6799"/>
    <w:rsid w:val="006E70B8"/>
    <w:rsid w:val="006F206B"/>
    <w:rsid w:val="006F23AF"/>
    <w:rsid w:val="006F2A6C"/>
    <w:rsid w:val="006F3081"/>
    <w:rsid w:val="006F30BD"/>
    <w:rsid w:val="006F4046"/>
    <w:rsid w:val="006F58F0"/>
    <w:rsid w:val="006F6B63"/>
    <w:rsid w:val="006F73A1"/>
    <w:rsid w:val="0070084E"/>
    <w:rsid w:val="007029D0"/>
    <w:rsid w:val="0070345E"/>
    <w:rsid w:val="0070376F"/>
    <w:rsid w:val="007042AA"/>
    <w:rsid w:val="007043C1"/>
    <w:rsid w:val="007046DC"/>
    <w:rsid w:val="00704E84"/>
    <w:rsid w:val="00705017"/>
    <w:rsid w:val="0070617D"/>
    <w:rsid w:val="0070636C"/>
    <w:rsid w:val="00707F57"/>
    <w:rsid w:val="007117AB"/>
    <w:rsid w:val="00711AA7"/>
    <w:rsid w:val="00712A62"/>
    <w:rsid w:val="00713707"/>
    <w:rsid w:val="00713982"/>
    <w:rsid w:val="00714C88"/>
    <w:rsid w:val="007153FB"/>
    <w:rsid w:val="00715EF5"/>
    <w:rsid w:val="00715F81"/>
    <w:rsid w:val="007163A7"/>
    <w:rsid w:val="00716916"/>
    <w:rsid w:val="00716F24"/>
    <w:rsid w:val="00717405"/>
    <w:rsid w:val="00720771"/>
    <w:rsid w:val="0072122A"/>
    <w:rsid w:val="00722684"/>
    <w:rsid w:val="00723A5F"/>
    <w:rsid w:val="0072475F"/>
    <w:rsid w:val="00725F76"/>
    <w:rsid w:val="00726D39"/>
    <w:rsid w:val="0072774E"/>
    <w:rsid w:val="00727A1A"/>
    <w:rsid w:val="00730444"/>
    <w:rsid w:val="0073084B"/>
    <w:rsid w:val="007308D9"/>
    <w:rsid w:val="00730B89"/>
    <w:rsid w:val="007317BB"/>
    <w:rsid w:val="00731863"/>
    <w:rsid w:val="00731ADC"/>
    <w:rsid w:val="0073326B"/>
    <w:rsid w:val="00733628"/>
    <w:rsid w:val="00733BDB"/>
    <w:rsid w:val="007342FC"/>
    <w:rsid w:val="00734FED"/>
    <w:rsid w:val="0073530A"/>
    <w:rsid w:val="00735CBC"/>
    <w:rsid w:val="00736124"/>
    <w:rsid w:val="0073634F"/>
    <w:rsid w:val="007368B7"/>
    <w:rsid w:val="007369BD"/>
    <w:rsid w:val="00737D63"/>
    <w:rsid w:val="00737E11"/>
    <w:rsid w:val="00737EF0"/>
    <w:rsid w:val="00741526"/>
    <w:rsid w:val="007415C9"/>
    <w:rsid w:val="00742A75"/>
    <w:rsid w:val="00742D5E"/>
    <w:rsid w:val="0074365E"/>
    <w:rsid w:val="007455B8"/>
    <w:rsid w:val="0074627D"/>
    <w:rsid w:val="0074648A"/>
    <w:rsid w:val="007473E3"/>
    <w:rsid w:val="007476D8"/>
    <w:rsid w:val="007511FB"/>
    <w:rsid w:val="007513EB"/>
    <w:rsid w:val="00752B9C"/>
    <w:rsid w:val="00753649"/>
    <w:rsid w:val="0075561F"/>
    <w:rsid w:val="0075691C"/>
    <w:rsid w:val="00756FCA"/>
    <w:rsid w:val="00757266"/>
    <w:rsid w:val="007578B3"/>
    <w:rsid w:val="00760AD1"/>
    <w:rsid w:val="00762127"/>
    <w:rsid w:val="007638B2"/>
    <w:rsid w:val="00765F00"/>
    <w:rsid w:val="0076735B"/>
    <w:rsid w:val="007673B1"/>
    <w:rsid w:val="00771D22"/>
    <w:rsid w:val="00771F53"/>
    <w:rsid w:val="00774232"/>
    <w:rsid w:val="00774DDB"/>
    <w:rsid w:val="007750B2"/>
    <w:rsid w:val="00775422"/>
    <w:rsid w:val="00776290"/>
    <w:rsid w:val="00780855"/>
    <w:rsid w:val="00780864"/>
    <w:rsid w:val="00781B39"/>
    <w:rsid w:val="0078266A"/>
    <w:rsid w:val="007840A5"/>
    <w:rsid w:val="0078422C"/>
    <w:rsid w:val="00785ECF"/>
    <w:rsid w:val="007860F3"/>
    <w:rsid w:val="0078622E"/>
    <w:rsid w:val="00787543"/>
    <w:rsid w:val="0079088F"/>
    <w:rsid w:val="00790918"/>
    <w:rsid w:val="00790CE5"/>
    <w:rsid w:val="007910C7"/>
    <w:rsid w:val="00791CC2"/>
    <w:rsid w:val="00792E1D"/>
    <w:rsid w:val="00792EAE"/>
    <w:rsid w:val="00792F48"/>
    <w:rsid w:val="007936E8"/>
    <w:rsid w:val="007946B0"/>
    <w:rsid w:val="007946E0"/>
    <w:rsid w:val="00796312"/>
    <w:rsid w:val="007A0830"/>
    <w:rsid w:val="007A08C6"/>
    <w:rsid w:val="007A0C9B"/>
    <w:rsid w:val="007A1649"/>
    <w:rsid w:val="007A1C26"/>
    <w:rsid w:val="007A2AD9"/>
    <w:rsid w:val="007A2E34"/>
    <w:rsid w:val="007A40F2"/>
    <w:rsid w:val="007A4B89"/>
    <w:rsid w:val="007A58EB"/>
    <w:rsid w:val="007A67B8"/>
    <w:rsid w:val="007B1436"/>
    <w:rsid w:val="007B1662"/>
    <w:rsid w:val="007B1E9D"/>
    <w:rsid w:val="007B43DA"/>
    <w:rsid w:val="007B570C"/>
    <w:rsid w:val="007B5F15"/>
    <w:rsid w:val="007B656E"/>
    <w:rsid w:val="007B6F87"/>
    <w:rsid w:val="007C04F4"/>
    <w:rsid w:val="007C0C8B"/>
    <w:rsid w:val="007C1314"/>
    <w:rsid w:val="007C16D6"/>
    <w:rsid w:val="007C204E"/>
    <w:rsid w:val="007C2729"/>
    <w:rsid w:val="007C43FB"/>
    <w:rsid w:val="007C4494"/>
    <w:rsid w:val="007C4A61"/>
    <w:rsid w:val="007C58EA"/>
    <w:rsid w:val="007C6E09"/>
    <w:rsid w:val="007C6E8C"/>
    <w:rsid w:val="007C7999"/>
    <w:rsid w:val="007D0F25"/>
    <w:rsid w:val="007D1776"/>
    <w:rsid w:val="007D1AD5"/>
    <w:rsid w:val="007D1B0C"/>
    <w:rsid w:val="007D1DFD"/>
    <w:rsid w:val="007D2A02"/>
    <w:rsid w:val="007D2A46"/>
    <w:rsid w:val="007D370D"/>
    <w:rsid w:val="007D410C"/>
    <w:rsid w:val="007D4D6E"/>
    <w:rsid w:val="007D5E9A"/>
    <w:rsid w:val="007D64F6"/>
    <w:rsid w:val="007D6779"/>
    <w:rsid w:val="007E021F"/>
    <w:rsid w:val="007E183B"/>
    <w:rsid w:val="007E1945"/>
    <w:rsid w:val="007E2B96"/>
    <w:rsid w:val="007E2F3F"/>
    <w:rsid w:val="007E30DF"/>
    <w:rsid w:val="007E4F2E"/>
    <w:rsid w:val="007E59F2"/>
    <w:rsid w:val="007E5E20"/>
    <w:rsid w:val="007E6778"/>
    <w:rsid w:val="007F0277"/>
    <w:rsid w:val="007F1CDC"/>
    <w:rsid w:val="007F2ED8"/>
    <w:rsid w:val="007F349E"/>
    <w:rsid w:val="007F50AF"/>
    <w:rsid w:val="007F5A96"/>
    <w:rsid w:val="007F72E4"/>
    <w:rsid w:val="007F79DF"/>
    <w:rsid w:val="007F7AA3"/>
    <w:rsid w:val="007F7C13"/>
    <w:rsid w:val="00800873"/>
    <w:rsid w:val="008019B8"/>
    <w:rsid w:val="00802CB6"/>
    <w:rsid w:val="00803565"/>
    <w:rsid w:val="00803612"/>
    <w:rsid w:val="00804D44"/>
    <w:rsid w:val="008054F9"/>
    <w:rsid w:val="00806486"/>
    <w:rsid w:val="00806744"/>
    <w:rsid w:val="00806D41"/>
    <w:rsid w:val="00807F84"/>
    <w:rsid w:val="008107F5"/>
    <w:rsid w:val="00810E74"/>
    <w:rsid w:val="00811280"/>
    <w:rsid w:val="0081173D"/>
    <w:rsid w:val="00811B8B"/>
    <w:rsid w:val="00811EA4"/>
    <w:rsid w:val="0081257B"/>
    <w:rsid w:val="00812989"/>
    <w:rsid w:val="00812E5B"/>
    <w:rsid w:val="00814928"/>
    <w:rsid w:val="00814B59"/>
    <w:rsid w:val="0081556A"/>
    <w:rsid w:val="008170F5"/>
    <w:rsid w:val="00817623"/>
    <w:rsid w:val="008178E2"/>
    <w:rsid w:val="0082028F"/>
    <w:rsid w:val="00820550"/>
    <w:rsid w:val="00820D56"/>
    <w:rsid w:val="008222C3"/>
    <w:rsid w:val="008226AF"/>
    <w:rsid w:val="00823835"/>
    <w:rsid w:val="008251CB"/>
    <w:rsid w:val="00825757"/>
    <w:rsid w:val="00826AC1"/>
    <w:rsid w:val="00827902"/>
    <w:rsid w:val="0083046D"/>
    <w:rsid w:val="0083054F"/>
    <w:rsid w:val="008319B7"/>
    <w:rsid w:val="00832E0A"/>
    <w:rsid w:val="00832F4E"/>
    <w:rsid w:val="008330FA"/>
    <w:rsid w:val="008354A3"/>
    <w:rsid w:val="00835F8E"/>
    <w:rsid w:val="00836667"/>
    <w:rsid w:val="00837D18"/>
    <w:rsid w:val="0084058A"/>
    <w:rsid w:val="00841556"/>
    <w:rsid w:val="00842A43"/>
    <w:rsid w:val="00843274"/>
    <w:rsid w:val="0084363F"/>
    <w:rsid w:val="00843750"/>
    <w:rsid w:val="00843817"/>
    <w:rsid w:val="0084475E"/>
    <w:rsid w:val="00845A85"/>
    <w:rsid w:val="0084655B"/>
    <w:rsid w:val="00846BB0"/>
    <w:rsid w:val="00847B65"/>
    <w:rsid w:val="00850B14"/>
    <w:rsid w:val="00851383"/>
    <w:rsid w:val="00851563"/>
    <w:rsid w:val="00851688"/>
    <w:rsid w:val="00851DB9"/>
    <w:rsid w:val="00851F82"/>
    <w:rsid w:val="008522C4"/>
    <w:rsid w:val="00852C97"/>
    <w:rsid w:val="00852ED6"/>
    <w:rsid w:val="00852EDF"/>
    <w:rsid w:val="00853991"/>
    <w:rsid w:val="00854769"/>
    <w:rsid w:val="008551E8"/>
    <w:rsid w:val="008558AA"/>
    <w:rsid w:val="00856770"/>
    <w:rsid w:val="00856EDA"/>
    <w:rsid w:val="00857891"/>
    <w:rsid w:val="00857B7E"/>
    <w:rsid w:val="0086134D"/>
    <w:rsid w:val="008619CD"/>
    <w:rsid w:val="00861AD4"/>
    <w:rsid w:val="00864560"/>
    <w:rsid w:val="00864F67"/>
    <w:rsid w:val="00865C08"/>
    <w:rsid w:val="00865C51"/>
    <w:rsid w:val="00866CFB"/>
    <w:rsid w:val="00870F0E"/>
    <w:rsid w:val="008711C0"/>
    <w:rsid w:val="008731B3"/>
    <w:rsid w:val="00873730"/>
    <w:rsid w:val="00873990"/>
    <w:rsid w:val="0087514E"/>
    <w:rsid w:val="0087575D"/>
    <w:rsid w:val="00875CE2"/>
    <w:rsid w:val="008763C5"/>
    <w:rsid w:val="008766C7"/>
    <w:rsid w:val="00876A30"/>
    <w:rsid w:val="0087789B"/>
    <w:rsid w:val="00877F78"/>
    <w:rsid w:val="008815FE"/>
    <w:rsid w:val="00883CD8"/>
    <w:rsid w:val="00883E98"/>
    <w:rsid w:val="008845C4"/>
    <w:rsid w:val="00884B45"/>
    <w:rsid w:val="008855D6"/>
    <w:rsid w:val="00886EF0"/>
    <w:rsid w:val="0088717D"/>
    <w:rsid w:val="00887F79"/>
    <w:rsid w:val="00890300"/>
    <w:rsid w:val="00890E0E"/>
    <w:rsid w:val="00890E6E"/>
    <w:rsid w:val="0089106F"/>
    <w:rsid w:val="0089129C"/>
    <w:rsid w:val="00892ED7"/>
    <w:rsid w:val="008938AC"/>
    <w:rsid w:val="00893B38"/>
    <w:rsid w:val="00894601"/>
    <w:rsid w:val="00894B1A"/>
    <w:rsid w:val="008955A8"/>
    <w:rsid w:val="00896E8D"/>
    <w:rsid w:val="00897757"/>
    <w:rsid w:val="008A039F"/>
    <w:rsid w:val="008A08C6"/>
    <w:rsid w:val="008A0CDC"/>
    <w:rsid w:val="008A2463"/>
    <w:rsid w:val="008A288E"/>
    <w:rsid w:val="008A38EC"/>
    <w:rsid w:val="008A3B32"/>
    <w:rsid w:val="008A4ADD"/>
    <w:rsid w:val="008A4BDD"/>
    <w:rsid w:val="008A4D88"/>
    <w:rsid w:val="008A5256"/>
    <w:rsid w:val="008B07F5"/>
    <w:rsid w:val="008B0E3E"/>
    <w:rsid w:val="008B17EE"/>
    <w:rsid w:val="008B34F2"/>
    <w:rsid w:val="008B36FC"/>
    <w:rsid w:val="008B4D70"/>
    <w:rsid w:val="008B4E5B"/>
    <w:rsid w:val="008B5835"/>
    <w:rsid w:val="008B6D57"/>
    <w:rsid w:val="008B7B9B"/>
    <w:rsid w:val="008C0438"/>
    <w:rsid w:val="008C09F3"/>
    <w:rsid w:val="008C09F8"/>
    <w:rsid w:val="008C2E4D"/>
    <w:rsid w:val="008C30F4"/>
    <w:rsid w:val="008C327F"/>
    <w:rsid w:val="008C4DE2"/>
    <w:rsid w:val="008C5037"/>
    <w:rsid w:val="008C7F85"/>
    <w:rsid w:val="008D1AD5"/>
    <w:rsid w:val="008D2C22"/>
    <w:rsid w:val="008D76B5"/>
    <w:rsid w:val="008D7E9D"/>
    <w:rsid w:val="008E0285"/>
    <w:rsid w:val="008E28BB"/>
    <w:rsid w:val="008E322E"/>
    <w:rsid w:val="008E36C8"/>
    <w:rsid w:val="008E490A"/>
    <w:rsid w:val="008E6165"/>
    <w:rsid w:val="008E6235"/>
    <w:rsid w:val="008E68BA"/>
    <w:rsid w:val="008E72B4"/>
    <w:rsid w:val="008F04A0"/>
    <w:rsid w:val="008F06D5"/>
    <w:rsid w:val="008F18A6"/>
    <w:rsid w:val="008F1E39"/>
    <w:rsid w:val="008F2081"/>
    <w:rsid w:val="008F4648"/>
    <w:rsid w:val="008F6E45"/>
    <w:rsid w:val="008F704A"/>
    <w:rsid w:val="008F7FF9"/>
    <w:rsid w:val="00900AEF"/>
    <w:rsid w:val="009023DE"/>
    <w:rsid w:val="00902B2B"/>
    <w:rsid w:val="00902CCE"/>
    <w:rsid w:val="00903192"/>
    <w:rsid w:val="00903928"/>
    <w:rsid w:val="00903F93"/>
    <w:rsid w:val="009058A8"/>
    <w:rsid w:val="00907A51"/>
    <w:rsid w:val="00907F52"/>
    <w:rsid w:val="009118F7"/>
    <w:rsid w:val="00912A6C"/>
    <w:rsid w:val="00912DE9"/>
    <w:rsid w:val="00914937"/>
    <w:rsid w:val="0091628A"/>
    <w:rsid w:val="0091692E"/>
    <w:rsid w:val="009171BC"/>
    <w:rsid w:val="0092083F"/>
    <w:rsid w:val="009227DD"/>
    <w:rsid w:val="00923F55"/>
    <w:rsid w:val="009243F7"/>
    <w:rsid w:val="0092482D"/>
    <w:rsid w:val="00925318"/>
    <w:rsid w:val="00925EA4"/>
    <w:rsid w:val="0092638D"/>
    <w:rsid w:val="00927F6E"/>
    <w:rsid w:val="009301F6"/>
    <w:rsid w:val="009302E1"/>
    <w:rsid w:val="00930B3E"/>
    <w:rsid w:val="00931412"/>
    <w:rsid w:val="00931984"/>
    <w:rsid w:val="009319E8"/>
    <w:rsid w:val="00934483"/>
    <w:rsid w:val="00934AEF"/>
    <w:rsid w:val="00936CBD"/>
    <w:rsid w:val="00937764"/>
    <w:rsid w:val="009379C2"/>
    <w:rsid w:val="00940D2A"/>
    <w:rsid w:val="00941295"/>
    <w:rsid w:val="00941CE0"/>
    <w:rsid w:val="00943F7A"/>
    <w:rsid w:val="0094458F"/>
    <w:rsid w:val="00944D19"/>
    <w:rsid w:val="00947A35"/>
    <w:rsid w:val="00947AE3"/>
    <w:rsid w:val="0095046D"/>
    <w:rsid w:val="00950A31"/>
    <w:rsid w:val="00950B10"/>
    <w:rsid w:val="00951F14"/>
    <w:rsid w:val="00953A00"/>
    <w:rsid w:val="009540D2"/>
    <w:rsid w:val="0095491C"/>
    <w:rsid w:val="00955C87"/>
    <w:rsid w:val="009574FE"/>
    <w:rsid w:val="00962B85"/>
    <w:rsid w:val="00963BC9"/>
    <w:rsid w:val="009642C5"/>
    <w:rsid w:val="00964E90"/>
    <w:rsid w:val="00965B42"/>
    <w:rsid w:val="00967337"/>
    <w:rsid w:val="00967407"/>
    <w:rsid w:val="00967511"/>
    <w:rsid w:val="0096779F"/>
    <w:rsid w:val="00970D02"/>
    <w:rsid w:val="0097211B"/>
    <w:rsid w:val="00972BB4"/>
    <w:rsid w:val="00974265"/>
    <w:rsid w:val="00974504"/>
    <w:rsid w:val="0097584E"/>
    <w:rsid w:val="009761C5"/>
    <w:rsid w:val="0097664E"/>
    <w:rsid w:val="00977DD6"/>
    <w:rsid w:val="009806BE"/>
    <w:rsid w:val="00980F37"/>
    <w:rsid w:val="00981216"/>
    <w:rsid w:val="00982BE1"/>
    <w:rsid w:val="00982E2D"/>
    <w:rsid w:val="00983660"/>
    <w:rsid w:val="00983983"/>
    <w:rsid w:val="00984F4D"/>
    <w:rsid w:val="00984FC3"/>
    <w:rsid w:val="00986B3A"/>
    <w:rsid w:val="0098700B"/>
    <w:rsid w:val="00987F76"/>
    <w:rsid w:val="0099118D"/>
    <w:rsid w:val="00991782"/>
    <w:rsid w:val="009917EF"/>
    <w:rsid w:val="00993624"/>
    <w:rsid w:val="009951C6"/>
    <w:rsid w:val="0099614E"/>
    <w:rsid w:val="00997EF2"/>
    <w:rsid w:val="009A00CC"/>
    <w:rsid w:val="009A0D55"/>
    <w:rsid w:val="009A11D2"/>
    <w:rsid w:val="009A183E"/>
    <w:rsid w:val="009A2185"/>
    <w:rsid w:val="009A310A"/>
    <w:rsid w:val="009A65E8"/>
    <w:rsid w:val="009A6947"/>
    <w:rsid w:val="009A6B73"/>
    <w:rsid w:val="009A72CE"/>
    <w:rsid w:val="009A7644"/>
    <w:rsid w:val="009B014A"/>
    <w:rsid w:val="009B029A"/>
    <w:rsid w:val="009B2AEB"/>
    <w:rsid w:val="009B2E12"/>
    <w:rsid w:val="009B33A8"/>
    <w:rsid w:val="009B499C"/>
    <w:rsid w:val="009B7234"/>
    <w:rsid w:val="009B74E9"/>
    <w:rsid w:val="009B7760"/>
    <w:rsid w:val="009C03D2"/>
    <w:rsid w:val="009C1BE8"/>
    <w:rsid w:val="009C3747"/>
    <w:rsid w:val="009C3DB8"/>
    <w:rsid w:val="009C4F82"/>
    <w:rsid w:val="009C53E9"/>
    <w:rsid w:val="009C6EF4"/>
    <w:rsid w:val="009C730E"/>
    <w:rsid w:val="009D0212"/>
    <w:rsid w:val="009D0D2A"/>
    <w:rsid w:val="009D19D5"/>
    <w:rsid w:val="009D1FDC"/>
    <w:rsid w:val="009D2C7C"/>
    <w:rsid w:val="009D2E9B"/>
    <w:rsid w:val="009D3BF1"/>
    <w:rsid w:val="009D465B"/>
    <w:rsid w:val="009D5423"/>
    <w:rsid w:val="009D586E"/>
    <w:rsid w:val="009D744F"/>
    <w:rsid w:val="009D7B26"/>
    <w:rsid w:val="009D7C9D"/>
    <w:rsid w:val="009E1B18"/>
    <w:rsid w:val="009E1F10"/>
    <w:rsid w:val="009E2157"/>
    <w:rsid w:val="009E2C46"/>
    <w:rsid w:val="009E3D25"/>
    <w:rsid w:val="009E58E3"/>
    <w:rsid w:val="009E5DD9"/>
    <w:rsid w:val="009E6D66"/>
    <w:rsid w:val="009E6F1D"/>
    <w:rsid w:val="009E6F43"/>
    <w:rsid w:val="009E7B91"/>
    <w:rsid w:val="009F0322"/>
    <w:rsid w:val="009F2026"/>
    <w:rsid w:val="009F20D0"/>
    <w:rsid w:val="009F2FDF"/>
    <w:rsid w:val="009F3595"/>
    <w:rsid w:val="009F35BD"/>
    <w:rsid w:val="009F3B6B"/>
    <w:rsid w:val="009F3FA5"/>
    <w:rsid w:val="009F4AF8"/>
    <w:rsid w:val="009F5451"/>
    <w:rsid w:val="009F5D6B"/>
    <w:rsid w:val="009F675F"/>
    <w:rsid w:val="009F72A5"/>
    <w:rsid w:val="009F78C6"/>
    <w:rsid w:val="00A002BA"/>
    <w:rsid w:val="00A00541"/>
    <w:rsid w:val="00A01367"/>
    <w:rsid w:val="00A01EBD"/>
    <w:rsid w:val="00A02096"/>
    <w:rsid w:val="00A0237C"/>
    <w:rsid w:val="00A02EF3"/>
    <w:rsid w:val="00A03BF9"/>
    <w:rsid w:val="00A05580"/>
    <w:rsid w:val="00A06748"/>
    <w:rsid w:val="00A07CC4"/>
    <w:rsid w:val="00A07EFA"/>
    <w:rsid w:val="00A07FFB"/>
    <w:rsid w:val="00A103A7"/>
    <w:rsid w:val="00A12301"/>
    <w:rsid w:val="00A12F37"/>
    <w:rsid w:val="00A13D67"/>
    <w:rsid w:val="00A142D6"/>
    <w:rsid w:val="00A145CE"/>
    <w:rsid w:val="00A14C85"/>
    <w:rsid w:val="00A156AB"/>
    <w:rsid w:val="00A20093"/>
    <w:rsid w:val="00A207D3"/>
    <w:rsid w:val="00A20DAD"/>
    <w:rsid w:val="00A20EEB"/>
    <w:rsid w:val="00A2255E"/>
    <w:rsid w:val="00A22743"/>
    <w:rsid w:val="00A22BAD"/>
    <w:rsid w:val="00A24A27"/>
    <w:rsid w:val="00A25571"/>
    <w:rsid w:val="00A27031"/>
    <w:rsid w:val="00A27105"/>
    <w:rsid w:val="00A30296"/>
    <w:rsid w:val="00A32195"/>
    <w:rsid w:val="00A3398E"/>
    <w:rsid w:val="00A34D9F"/>
    <w:rsid w:val="00A37BAA"/>
    <w:rsid w:val="00A40B3C"/>
    <w:rsid w:val="00A41877"/>
    <w:rsid w:val="00A42333"/>
    <w:rsid w:val="00A45C65"/>
    <w:rsid w:val="00A46862"/>
    <w:rsid w:val="00A46D11"/>
    <w:rsid w:val="00A47302"/>
    <w:rsid w:val="00A47728"/>
    <w:rsid w:val="00A477C8"/>
    <w:rsid w:val="00A51A89"/>
    <w:rsid w:val="00A5245A"/>
    <w:rsid w:val="00A531D2"/>
    <w:rsid w:val="00A53288"/>
    <w:rsid w:val="00A539FD"/>
    <w:rsid w:val="00A5407F"/>
    <w:rsid w:val="00A5523D"/>
    <w:rsid w:val="00A553F0"/>
    <w:rsid w:val="00A55A58"/>
    <w:rsid w:val="00A55F0C"/>
    <w:rsid w:val="00A56307"/>
    <w:rsid w:val="00A57961"/>
    <w:rsid w:val="00A61F42"/>
    <w:rsid w:val="00A621E5"/>
    <w:rsid w:val="00A65B08"/>
    <w:rsid w:val="00A65E23"/>
    <w:rsid w:val="00A6603D"/>
    <w:rsid w:val="00A66A5D"/>
    <w:rsid w:val="00A67072"/>
    <w:rsid w:val="00A673A0"/>
    <w:rsid w:val="00A6744F"/>
    <w:rsid w:val="00A700EF"/>
    <w:rsid w:val="00A70A70"/>
    <w:rsid w:val="00A721D4"/>
    <w:rsid w:val="00A73D37"/>
    <w:rsid w:val="00A73FA6"/>
    <w:rsid w:val="00A74C40"/>
    <w:rsid w:val="00A7532F"/>
    <w:rsid w:val="00A75ACB"/>
    <w:rsid w:val="00A76E5D"/>
    <w:rsid w:val="00A77E34"/>
    <w:rsid w:val="00A803C7"/>
    <w:rsid w:val="00A81AA1"/>
    <w:rsid w:val="00A81AF3"/>
    <w:rsid w:val="00A82A9E"/>
    <w:rsid w:val="00A82F82"/>
    <w:rsid w:val="00A83E06"/>
    <w:rsid w:val="00A86A8C"/>
    <w:rsid w:val="00A86CB6"/>
    <w:rsid w:val="00A87702"/>
    <w:rsid w:val="00A91900"/>
    <w:rsid w:val="00A91BF8"/>
    <w:rsid w:val="00A9290B"/>
    <w:rsid w:val="00A92AB8"/>
    <w:rsid w:val="00A93219"/>
    <w:rsid w:val="00A93FAC"/>
    <w:rsid w:val="00A965B7"/>
    <w:rsid w:val="00A97E4A"/>
    <w:rsid w:val="00AA0054"/>
    <w:rsid w:val="00AA16B2"/>
    <w:rsid w:val="00AA1C68"/>
    <w:rsid w:val="00AA27A7"/>
    <w:rsid w:val="00AA2952"/>
    <w:rsid w:val="00AA31C3"/>
    <w:rsid w:val="00AA35BF"/>
    <w:rsid w:val="00AA3B07"/>
    <w:rsid w:val="00AA4814"/>
    <w:rsid w:val="00AA4997"/>
    <w:rsid w:val="00AA5866"/>
    <w:rsid w:val="00AA5CD8"/>
    <w:rsid w:val="00AA66AA"/>
    <w:rsid w:val="00AA695C"/>
    <w:rsid w:val="00AA76F9"/>
    <w:rsid w:val="00AB0B93"/>
    <w:rsid w:val="00AB3B4E"/>
    <w:rsid w:val="00AB3DED"/>
    <w:rsid w:val="00AB4480"/>
    <w:rsid w:val="00AB4692"/>
    <w:rsid w:val="00AB4E49"/>
    <w:rsid w:val="00AB5985"/>
    <w:rsid w:val="00AB7426"/>
    <w:rsid w:val="00AC0188"/>
    <w:rsid w:val="00AC0FE4"/>
    <w:rsid w:val="00AC203A"/>
    <w:rsid w:val="00AC248F"/>
    <w:rsid w:val="00AC263C"/>
    <w:rsid w:val="00AC2F29"/>
    <w:rsid w:val="00AC33AE"/>
    <w:rsid w:val="00AC3B01"/>
    <w:rsid w:val="00AC3F87"/>
    <w:rsid w:val="00AC40C5"/>
    <w:rsid w:val="00AC4746"/>
    <w:rsid w:val="00AC6D9A"/>
    <w:rsid w:val="00AC720F"/>
    <w:rsid w:val="00AC7B50"/>
    <w:rsid w:val="00AC7F0E"/>
    <w:rsid w:val="00AD00AD"/>
    <w:rsid w:val="00AD0444"/>
    <w:rsid w:val="00AD0914"/>
    <w:rsid w:val="00AD0EA6"/>
    <w:rsid w:val="00AD178C"/>
    <w:rsid w:val="00AD1C1B"/>
    <w:rsid w:val="00AD1EE1"/>
    <w:rsid w:val="00AD3733"/>
    <w:rsid w:val="00AD3AD9"/>
    <w:rsid w:val="00AD442D"/>
    <w:rsid w:val="00AD482A"/>
    <w:rsid w:val="00AD48F7"/>
    <w:rsid w:val="00AD55B2"/>
    <w:rsid w:val="00AD6D29"/>
    <w:rsid w:val="00AD7A12"/>
    <w:rsid w:val="00AD7C19"/>
    <w:rsid w:val="00AD7D83"/>
    <w:rsid w:val="00AE2606"/>
    <w:rsid w:val="00AE38D9"/>
    <w:rsid w:val="00AE5303"/>
    <w:rsid w:val="00AE5AB6"/>
    <w:rsid w:val="00AE6172"/>
    <w:rsid w:val="00AE6B0F"/>
    <w:rsid w:val="00AF0E88"/>
    <w:rsid w:val="00AF18DD"/>
    <w:rsid w:val="00AF2E85"/>
    <w:rsid w:val="00AF2E9B"/>
    <w:rsid w:val="00AF479A"/>
    <w:rsid w:val="00AF5292"/>
    <w:rsid w:val="00AF63C5"/>
    <w:rsid w:val="00AF79D0"/>
    <w:rsid w:val="00B0131B"/>
    <w:rsid w:val="00B019CA"/>
    <w:rsid w:val="00B0276E"/>
    <w:rsid w:val="00B02B03"/>
    <w:rsid w:val="00B0343B"/>
    <w:rsid w:val="00B039AF"/>
    <w:rsid w:val="00B03E5E"/>
    <w:rsid w:val="00B03F48"/>
    <w:rsid w:val="00B04A7C"/>
    <w:rsid w:val="00B0531F"/>
    <w:rsid w:val="00B05E0B"/>
    <w:rsid w:val="00B0626D"/>
    <w:rsid w:val="00B062AB"/>
    <w:rsid w:val="00B06B0D"/>
    <w:rsid w:val="00B07107"/>
    <w:rsid w:val="00B10FF9"/>
    <w:rsid w:val="00B11568"/>
    <w:rsid w:val="00B121F3"/>
    <w:rsid w:val="00B122B9"/>
    <w:rsid w:val="00B12767"/>
    <w:rsid w:val="00B1346D"/>
    <w:rsid w:val="00B13EB0"/>
    <w:rsid w:val="00B201C9"/>
    <w:rsid w:val="00B2047C"/>
    <w:rsid w:val="00B20530"/>
    <w:rsid w:val="00B21717"/>
    <w:rsid w:val="00B22966"/>
    <w:rsid w:val="00B22BAC"/>
    <w:rsid w:val="00B23A0F"/>
    <w:rsid w:val="00B23E35"/>
    <w:rsid w:val="00B2496E"/>
    <w:rsid w:val="00B25F1F"/>
    <w:rsid w:val="00B27534"/>
    <w:rsid w:val="00B301C9"/>
    <w:rsid w:val="00B3026B"/>
    <w:rsid w:val="00B3254B"/>
    <w:rsid w:val="00B32B98"/>
    <w:rsid w:val="00B32C83"/>
    <w:rsid w:val="00B341A2"/>
    <w:rsid w:val="00B3672F"/>
    <w:rsid w:val="00B37A3E"/>
    <w:rsid w:val="00B40687"/>
    <w:rsid w:val="00B40C67"/>
    <w:rsid w:val="00B40D7A"/>
    <w:rsid w:val="00B4225D"/>
    <w:rsid w:val="00B4264C"/>
    <w:rsid w:val="00B434B0"/>
    <w:rsid w:val="00B439AB"/>
    <w:rsid w:val="00B456C5"/>
    <w:rsid w:val="00B46EB9"/>
    <w:rsid w:val="00B476CD"/>
    <w:rsid w:val="00B51079"/>
    <w:rsid w:val="00B51FE4"/>
    <w:rsid w:val="00B52D8B"/>
    <w:rsid w:val="00B53096"/>
    <w:rsid w:val="00B5379A"/>
    <w:rsid w:val="00B53937"/>
    <w:rsid w:val="00B5443A"/>
    <w:rsid w:val="00B546C4"/>
    <w:rsid w:val="00B54F3C"/>
    <w:rsid w:val="00B55F9B"/>
    <w:rsid w:val="00B56EBF"/>
    <w:rsid w:val="00B602CD"/>
    <w:rsid w:val="00B60EC4"/>
    <w:rsid w:val="00B617D6"/>
    <w:rsid w:val="00B61C7B"/>
    <w:rsid w:val="00B62567"/>
    <w:rsid w:val="00B62F16"/>
    <w:rsid w:val="00B63AC4"/>
    <w:rsid w:val="00B63F93"/>
    <w:rsid w:val="00B6476C"/>
    <w:rsid w:val="00B6683D"/>
    <w:rsid w:val="00B66DA1"/>
    <w:rsid w:val="00B6735C"/>
    <w:rsid w:val="00B67E29"/>
    <w:rsid w:val="00B712BC"/>
    <w:rsid w:val="00B71497"/>
    <w:rsid w:val="00B72ACC"/>
    <w:rsid w:val="00B736C2"/>
    <w:rsid w:val="00B74056"/>
    <w:rsid w:val="00B7430E"/>
    <w:rsid w:val="00B743F2"/>
    <w:rsid w:val="00B75A84"/>
    <w:rsid w:val="00B77955"/>
    <w:rsid w:val="00B806DE"/>
    <w:rsid w:val="00B80A59"/>
    <w:rsid w:val="00B81DEF"/>
    <w:rsid w:val="00B82A69"/>
    <w:rsid w:val="00B82F1B"/>
    <w:rsid w:val="00B837F4"/>
    <w:rsid w:val="00B83916"/>
    <w:rsid w:val="00B83DFF"/>
    <w:rsid w:val="00B84441"/>
    <w:rsid w:val="00B848DD"/>
    <w:rsid w:val="00B8503A"/>
    <w:rsid w:val="00B85F80"/>
    <w:rsid w:val="00B86424"/>
    <w:rsid w:val="00B900F6"/>
    <w:rsid w:val="00B90C54"/>
    <w:rsid w:val="00B90E9B"/>
    <w:rsid w:val="00B91391"/>
    <w:rsid w:val="00B9150F"/>
    <w:rsid w:val="00B91644"/>
    <w:rsid w:val="00B919A9"/>
    <w:rsid w:val="00B94FB4"/>
    <w:rsid w:val="00B954C0"/>
    <w:rsid w:val="00B9558A"/>
    <w:rsid w:val="00B95E78"/>
    <w:rsid w:val="00B9624E"/>
    <w:rsid w:val="00B96A1C"/>
    <w:rsid w:val="00B96C7D"/>
    <w:rsid w:val="00B975DB"/>
    <w:rsid w:val="00BA1B10"/>
    <w:rsid w:val="00BA1BDD"/>
    <w:rsid w:val="00BA2336"/>
    <w:rsid w:val="00BA33D5"/>
    <w:rsid w:val="00BA4830"/>
    <w:rsid w:val="00BA4AB7"/>
    <w:rsid w:val="00BA528E"/>
    <w:rsid w:val="00BA662C"/>
    <w:rsid w:val="00BA67CE"/>
    <w:rsid w:val="00BA6A02"/>
    <w:rsid w:val="00BA7494"/>
    <w:rsid w:val="00BA777D"/>
    <w:rsid w:val="00BA7D13"/>
    <w:rsid w:val="00BB0D26"/>
    <w:rsid w:val="00BB1121"/>
    <w:rsid w:val="00BB13B1"/>
    <w:rsid w:val="00BB18B3"/>
    <w:rsid w:val="00BB1B45"/>
    <w:rsid w:val="00BB250E"/>
    <w:rsid w:val="00BB3A14"/>
    <w:rsid w:val="00BB64DF"/>
    <w:rsid w:val="00BB7A7C"/>
    <w:rsid w:val="00BC0B94"/>
    <w:rsid w:val="00BC128B"/>
    <w:rsid w:val="00BC19DC"/>
    <w:rsid w:val="00BC365E"/>
    <w:rsid w:val="00BC47CB"/>
    <w:rsid w:val="00BC50B6"/>
    <w:rsid w:val="00BC5C02"/>
    <w:rsid w:val="00BC7C8F"/>
    <w:rsid w:val="00BD00D9"/>
    <w:rsid w:val="00BD0135"/>
    <w:rsid w:val="00BD0B27"/>
    <w:rsid w:val="00BD2A8D"/>
    <w:rsid w:val="00BD2E11"/>
    <w:rsid w:val="00BD38BD"/>
    <w:rsid w:val="00BD7F96"/>
    <w:rsid w:val="00BE014F"/>
    <w:rsid w:val="00BE05AF"/>
    <w:rsid w:val="00BE174A"/>
    <w:rsid w:val="00BE194F"/>
    <w:rsid w:val="00BE1DA9"/>
    <w:rsid w:val="00BE29A9"/>
    <w:rsid w:val="00BE3B30"/>
    <w:rsid w:val="00BE3D7D"/>
    <w:rsid w:val="00BE5A13"/>
    <w:rsid w:val="00BE6A13"/>
    <w:rsid w:val="00BE7F0D"/>
    <w:rsid w:val="00BF046A"/>
    <w:rsid w:val="00BF17B9"/>
    <w:rsid w:val="00BF1B54"/>
    <w:rsid w:val="00BF1C93"/>
    <w:rsid w:val="00BF2CEA"/>
    <w:rsid w:val="00BF6169"/>
    <w:rsid w:val="00BF64F4"/>
    <w:rsid w:val="00BF6D0B"/>
    <w:rsid w:val="00BF73B0"/>
    <w:rsid w:val="00C010B6"/>
    <w:rsid w:val="00C01CD5"/>
    <w:rsid w:val="00C01DF6"/>
    <w:rsid w:val="00C028CC"/>
    <w:rsid w:val="00C03A93"/>
    <w:rsid w:val="00C04823"/>
    <w:rsid w:val="00C051F8"/>
    <w:rsid w:val="00C05792"/>
    <w:rsid w:val="00C060BC"/>
    <w:rsid w:val="00C066BC"/>
    <w:rsid w:val="00C068A6"/>
    <w:rsid w:val="00C06F68"/>
    <w:rsid w:val="00C07214"/>
    <w:rsid w:val="00C07C21"/>
    <w:rsid w:val="00C07E78"/>
    <w:rsid w:val="00C10AAC"/>
    <w:rsid w:val="00C11E5E"/>
    <w:rsid w:val="00C11EAD"/>
    <w:rsid w:val="00C12313"/>
    <w:rsid w:val="00C12837"/>
    <w:rsid w:val="00C1384E"/>
    <w:rsid w:val="00C142EB"/>
    <w:rsid w:val="00C14F84"/>
    <w:rsid w:val="00C1569C"/>
    <w:rsid w:val="00C159AF"/>
    <w:rsid w:val="00C1605E"/>
    <w:rsid w:val="00C165A1"/>
    <w:rsid w:val="00C1668F"/>
    <w:rsid w:val="00C1742D"/>
    <w:rsid w:val="00C17C5C"/>
    <w:rsid w:val="00C205D6"/>
    <w:rsid w:val="00C20B50"/>
    <w:rsid w:val="00C20F4E"/>
    <w:rsid w:val="00C21F47"/>
    <w:rsid w:val="00C22154"/>
    <w:rsid w:val="00C23CF1"/>
    <w:rsid w:val="00C243D2"/>
    <w:rsid w:val="00C24D2E"/>
    <w:rsid w:val="00C2595D"/>
    <w:rsid w:val="00C25FD8"/>
    <w:rsid w:val="00C25FEA"/>
    <w:rsid w:val="00C264E9"/>
    <w:rsid w:val="00C266F5"/>
    <w:rsid w:val="00C26A17"/>
    <w:rsid w:val="00C26C16"/>
    <w:rsid w:val="00C31287"/>
    <w:rsid w:val="00C315D5"/>
    <w:rsid w:val="00C32D87"/>
    <w:rsid w:val="00C330D6"/>
    <w:rsid w:val="00C3401F"/>
    <w:rsid w:val="00C355C2"/>
    <w:rsid w:val="00C36EDB"/>
    <w:rsid w:val="00C37400"/>
    <w:rsid w:val="00C4034C"/>
    <w:rsid w:val="00C40614"/>
    <w:rsid w:val="00C41742"/>
    <w:rsid w:val="00C41B58"/>
    <w:rsid w:val="00C4203D"/>
    <w:rsid w:val="00C445BE"/>
    <w:rsid w:val="00C446B0"/>
    <w:rsid w:val="00C44E38"/>
    <w:rsid w:val="00C460DE"/>
    <w:rsid w:val="00C46246"/>
    <w:rsid w:val="00C46510"/>
    <w:rsid w:val="00C47C84"/>
    <w:rsid w:val="00C50344"/>
    <w:rsid w:val="00C50AD9"/>
    <w:rsid w:val="00C5274C"/>
    <w:rsid w:val="00C52D15"/>
    <w:rsid w:val="00C5363D"/>
    <w:rsid w:val="00C54293"/>
    <w:rsid w:val="00C56139"/>
    <w:rsid w:val="00C57360"/>
    <w:rsid w:val="00C57AA7"/>
    <w:rsid w:val="00C57CF6"/>
    <w:rsid w:val="00C57D70"/>
    <w:rsid w:val="00C57E7D"/>
    <w:rsid w:val="00C60279"/>
    <w:rsid w:val="00C602AF"/>
    <w:rsid w:val="00C61295"/>
    <w:rsid w:val="00C63397"/>
    <w:rsid w:val="00C658EE"/>
    <w:rsid w:val="00C65926"/>
    <w:rsid w:val="00C67061"/>
    <w:rsid w:val="00C672C6"/>
    <w:rsid w:val="00C71844"/>
    <w:rsid w:val="00C72048"/>
    <w:rsid w:val="00C72410"/>
    <w:rsid w:val="00C7291E"/>
    <w:rsid w:val="00C72E0B"/>
    <w:rsid w:val="00C72E8E"/>
    <w:rsid w:val="00C7376F"/>
    <w:rsid w:val="00C754E2"/>
    <w:rsid w:val="00C75C41"/>
    <w:rsid w:val="00C80DC3"/>
    <w:rsid w:val="00C82BCB"/>
    <w:rsid w:val="00C82FB3"/>
    <w:rsid w:val="00C84622"/>
    <w:rsid w:val="00C84841"/>
    <w:rsid w:val="00C85E9D"/>
    <w:rsid w:val="00C87587"/>
    <w:rsid w:val="00C87A67"/>
    <w:rsid w:val="00C9043E"/>
    <w:rsid w:val="00C912A7"/>
    <w:rsid w:val="00C919E6"/>
    <w:rsid w:val="00C91D8E"/>
    <w:rsid w:val="00C92BC4"/>
    <w:rsid w:val="00C9302D"/>
    <w:rsid w:val="00C950C8"/>
    <w:rsid w:val="00C95961"/>
    <w:rsid w:val="00C95B17"/>
    <w:rsid w:val="00C971DB"/>
    <w:rsid w:val="00C975CA"/>
    <w:rsid w:val="00CA18F1"/>
    <w:rsid w:val="00CA1F21"/>
    <w:rsid w:val="00CA29F8"/>
    <w:rsid w:val="00CA320A"/>
    <w:rsid w:val="00CA332F"/>
    <w:rsid w:val="00CA563B"/>
    <w:rsid w:val="00CA5672"/>
    <w:rsid w:val="00CA5B38"/>
    <w:rsid w:val="00CA5D8A"/>
    <w:rsid w:val="00CA64E4"/>
    <w:rsid w:val="00CA67D0"/>
    <w:rsid w:val="00CA72D1"/>
    <w:rsid w:val="00CB00A4"/>
    <w:rsid w:val="00CB043F"/>
    <w:rsid w:val="00CB12B5"/>
    <w:rsid w:val="00CB20B0"/>
    <w:rsid w:val="00CB3053"/>
    <w:rsid w:val="00CB32ED"/>
    <w:rsid w:val="00CB472C"/>
    <w:rsid w:val="00CB4C53"/>
    <w:rsid w:val="00CB5D9D"/>
    <w:rsid w:val="00CB76A4"/>
    <w:rsid w:val="00CC0FB5"/>
    <w:rsid w:val="00CC3A4F"/>
    <w:rsid w:val="00CC5335"/>
    <w:rsid w:val="00CC57E8"/>
    <w:rsid w:val="00CC6C0E"/>
    <w:rsid w:val="00CC7597"/>
    <w:rsid w:val="00CC7F17"/>
    <w:rsid w:val="00CD1F0B"/>
    <w:rsid w:val="00CD1F3E"/>
    <w:rsid w:val="00CD309A"/>
    <w:rsid w:val="00CD510E"/>
    <w:rsid w:val="00CD5637"/>
    <w:rsid w:val="00CD5FCA"/>
    <w:rsid w:val="00CD7055"/>
    <w:rsid w:val="00CE31C9"/>
    <w:rsid w:val="00CE4471"/>
    <w:rsid w:val="00CE4844"/>
    <w:rsid w:val="00CE4AF3"/>
    <w:rsid w:val="00CE4BC1"/>
    <w:rsid w:val="00CE4D13"/>
    <w:rsid w:val="00CE5DF7"/>
    <w:rsid w:val="00CE7BB7"/>
    <w:rsid w:val="00CE7CCC"/>
    <w:rsid w:val="00CE7D25"/>
    <w:rsid w:val="00CF0A83"/>
    <w:rsid w:val="00CF12BE"/>
    <w:rsid w:val="00CF1302"/>
    <w:rsid w:val="00CF18E1"/>
    <w:rsid w:val="00CF1D76"/>
    <w:rsid w:val="00CF1DA2"/>
    <w:rsid w:val="00CF29BC"/>
    <w:rsid w:val="00CF2BE3"/>
    <w:rsid w:val="00CF4779"/>
    <w:rsid w:val="00CF4AAD"/>
    <w:rsid w:val="00CF60E2"/>
    <w:rsid w:val="00D00B2D"/>
    <w:rsid w:val="00D0104C"/>
    <w:rsid w:val="00D01EA7"/>
    <w:rsid w:val="00D02B14"/>
    <w:rsid w:val="00D02D23"/>
    <w:rsid w:val="00D03266"/>
    <w:rsid w:val="00D03557"/>
    <w:rsid w:val="00D05331"/>
    <w:rsid w:val="00D063A8"/>
    <w:rsid w:val="00D064FF"/>
    <w:rsid w:val="00D065EA"/>
    <w:rsid w:val="00D069B3"/>
    <w:rsid w:val="00D07622"/>
    <w:rsid w:val="00D07E88"/>
    <w:rsid w:val="00D100E0"/>
    <w:rsid w:val="00D11BC7"/>
    <w:rsid w:val="00D11E9A"/>
    <w:rsid w:val="00D12A88"/>
    <w:rsid w:val="00D13439"/>
    <w:rsid w:val="00D14B03"/>
    <w:rsid w:val="00D157DD"/>
    <w:rsid w:val="00D15C11"/>
    <w:rsid w:val="00D173F3"/>
    <w:rsid w:val="00D20E69"/>
    <w:rsid w:val="00D2174E"/>
    <w:rsid w:val="00D22B29"/>
    <w:rsid w:val="00D23189"/>
    <w:rsid w:val="00D24025"/>
    <w:rsid w:val="00D256C4"/>
    <w:rsid w:val="00D267B8"/>
    <w:rsid w:val="00D26DAA"/>
    <w:rsid w:val="00D26F70"/>
    <w:rsid w:val="00D27659"/>
    <w:rsid w:val="00D277C9"/>
    <w:rsid w:val="00D3118C"/>
    <w:rsid w:val="00D31358"/>
    <w:rsid w:val="00D32B00"/>
    <w:rsid w:val="00D32D89"/>
    <w:rsid w:val="00D34627"/>
    <w:rsid w:val="00D34F1E"/>
    <w:rsid w:val="00D3574A"/>
    <w:rsid w:val="00D35CBC"/>
    <w:rsid w:val="00D366A8"/>
    <w:rsid w:val="00D36884"/>
    <w:rsid w:val="00D36AE0"/>
    <w:rsid w:val="00D372D9"/>
    <w:rsid w:val="00D40CEF"/>
    <w:rsid w:val="00D41398"/>
    <w:rsid w:val="00D41603"/>
    <w:rsid w:val="00D416D7"/>
    <w:rsid w:val="00D43650"/>
    <w:rsid w:val="00D44534"/>
    <w:rsid w:val="00D44FDB"/>
    <w:rsid w:val="00D455B9"/>
    <w:rsid w:val="00D46064"/>
    <w:rsid w:val="00D465B8"/>
    <w:rsid w:val="00D46904"/>
    <w:rsid w:val="00D507E6"/>
    <w:rsid w:val="00D50AE5"/>
    <w:rsid w:val="00D52967"/>
    <w:rsid w:val="00D546F0"/>
    <w:rsid w:val="00D54DA0"/>
    <w:rsid w:val="00D55047"/>
    <w:rsid w:val="00D5597A"/>
    <w:rsid w:val="00D55A0F"/>
    <w:rsid w:val="00D56881"/>
    <w:rsid w:val="00D56A0D"/>
    <w:rsid w:val="00D56ABF"/>
    <w:rsid w:val="00D570F3"/>
    <w:rsid w:val="00D57460"/>
    <w:rsid w:val="00D576E4"/>
    <w:rsid w:val="00D60062"/>
    <w:rsid w:val="00D602AC"/>
    <w:rsid w:val="00D61086"/>
    <w:rsid w:val="00D61762"/>
    <w:rsid w:val="00D61A6C"/>
    <w:rsid w:val="00D63AF2"/>
    <w:rsid w:val="00D63BEF"/>
    <w:rsid w:val="00D65514"/>
    <w:rsid w:val="00D65689"/>
    <w:rsid w:val="00D65C31"/>
    <w:rsid w:val="00D661A8"/>
    <w:rsid w:val="00D66D85"/>
    <w:rsid w:val="00D67D46"/>
    <w:rsid w:val="00D705F1"/>
    <w:rsid w:val="00D7080E"/>
    <w:rsid w:val="00D711C3"/>
    <w:rsid w:val="00D72DB1"/>
    <w:rsid w:val="00D7434C"/>
    <w:rsid w:val="00D747A4"/>
    <w:rsid w:val="00D7653A"/>
    <w:rsid w:val="00D76584"/>
    <w:rsid w:val="00D7687D"/>
    <w:rsid w:val="00D76A65"/>
    <w:rsid w:val="00D76F0A"/>
    <w:rsid w:val="00D800A4"/>
    <w:rsid w:val="00D829FC"/>
    <w:rsid w:val="00D831FC"/>
    <w:rsid w:val="00D83209"/>
    <w:rsid w:val="00D84170"/>
    <w:rsid w:val="00D844BA"/>
    <w:rsid w:val="00D84AC2"/>
    <w:rsid w:val="00D84ACF"/>
    <w:rsid w:val="00D8581C"/>
    <w:rsid w:val="00D8584C"/>
    <w:rsid w:val="00D85B3A"/>
    <w:rsid w:val="00D85F3E"/>
    <w:rsid w:val="00D87A63"/>
    <w:rsid w:val="00D87A93"/>
    <w:rsid w:val="00D87F8D"/>
    <w:rsid w:val="00D9006B"/>
    <w:rsid w:val="00D90198"/>
    <w:rsid w:val="00D90EC1"/>
    <w:rsid w:val="00D916B4"/>
    <w:rsid w:val="00D919AA"/>
    <w:rsid w:val="00D91CEE"/>
    <w:rsid w:val="00D923D7"/>
    <w:rsid w:val="00D924C0"/>
    <w:rsid w:val="00D93007"/>
    <w:rsid w:val="00D9376B"/>
    <w:rsid w:val="00D94261"/>
    <w:rsid w:val="00D94299"/>
    <w:rsid w:val="00D94588"/>
    <w:rsid w:val="00D96163"/>
    <w:rsid w:val="00DA123C"/>
    <w:rsid w:val="00DA23CF"/>
    <w:rsid w:val="00DA37A8"/>
    <w:rsid w:val="00DA3CE9"/>
    <w:rsid w:val="00DA58B2"/>
    <w:rsid w:val="00DA58E1"/>
    <w:rsid w:val="00DA649B"/>
    <w:rsid w:val="00DA7B74"/>
    <w:rsid w:val="00DA7E08"/>
    <w:rsid w:val="00DB0A7E"/>
    <w:rsid w:val="00DB2748"/>
    <w:rsid w:val="00DB457A"/>
    <w:rsid w:val="00DB53C2"/>
    <w:rsid w:val="00DB7765"/>
    <w:rsid w:val="00DB7FDC"/>
    <w:rsid w:val="00DC005B"/>
    <w:rsid w:val="00DC0227"/>
    <w:rsid w:val="00DC1690"/>
    <w:rsid w:val="00DC1FBE"/>
    <w:rsid w:val="00DC2219"/>
    <w:rsid w:val="00DC2761"/>
    <w:rsid w:val="00DC2C3A"/>
    <w:rsid w:val="00DC300C"/>
    <w:rsid w:val="00DC33B4"/>
    <w:rsid w:val="00DC5960"/>
    <w:rsid w:val="00DC6966"/>
    <w:rsid w:val="00DC6DD9"/>
    <w:rsid w:val="00DC6FA2"/>
    <w:rsid w:val="00DC7A65"/>
    <w:rsid w:val="00DC7C6B"/>
    <w:rsid w:val="00DD0015"/>
    <w:rsid w:val="00DD12E4"/>
    <w:rsid w:val="00DD18C5"/>
    <w:rsid w:val="00DD2D28"/>
    <w:rsid w:val="00DD370A"/>
    <w:rsid w:val="00DD3ABB"/>
    <w:rsid w:val="00DD3C62"/>
    <w:rsid w:val="00DD50CF"/>
    <w:rsid w:val="00DD5B11"/>
    <w:rsid w:val="00DD70CD"/>
    <w:rsid w:val="00DD7BE0"/>
    <w:rsid w:val="00DD7EA6"/>
    <w:rsid w:val="00DE26CF"/>
    <w:rsid w:val="00DE2D12"/>
    <w:rsid w:val="00DE3E92"/>
    <w:rsid w:val="00DE428D"/>
    <w:rsid w:val="00DE569A"/>
    <w:rsid w:val="00DE58FA"/>
    <w:rsid w:val="00DE620D"/>
    <w:rsid w:val="00DE6573"/>
    <w:rsid w:val="00DE6816"/>
    <w:rsid w:val="00DE7B0F"/>
    <w:rsid w:val="00DF0619"/>
    <w:rsid w:val="00DF157F"/>
    <w:rsid w:val="00DF486A"/>
    <w:rsid w:val="00DF588F"/>
    <w:rsid w:val="00DF6479"/>
    <w:rsid w:val="00DF6F70"/>
    <w:rsid w:val="00DF7819"/>
    <w:rsid w:val="00E00406"/>
    <w:rsid w:val="00E00FE7"/>
    <w:rsid w:val="00E01D44"/>
    <w:rsid w:val="00E01F77"/>
    <w:rsid w:val="00E02ED6"/>
    <w:rsid w:val="00E0326F"/>
    <w:rsid w:val="00E03627"/>
    <w:rsid w:val="00E04EEA"/>
    <w:rsid w:val="00E059F3"/>
    <w:rsid w:val="00E05F59"/>
    <w:rsid w:val="00E05F95"/>
    <w:rsid w:val="00E06DA6"/>
    <w:rsid w:val="00E07ACA"/>
    <w:rsid w:val="00E10490"/>
    <w:rsid w:val="00E10796"/>
    <w:rsid w:val="00E107EC"/>
    <w:rsid w:val="00E11ECD"/>
    <w:rsid w:val="00E132AD"/>
    <w:rsid w:val="00E134B9"/>
    <w:rsid w:val="00E1373D"/>
    <w:rsid w:val="00E13A8D"/>
    <w:rsid w:val="00E13F7D"/>
    <w:rsid w:val="00E14227"/>
    <w:rsid w:val="00E148D3"/>
    <w:rsid w:val="00E165B0"/>
    <w:rsid w:val="00E17315"/>
    <w:rsid w:val="00E20949"/>
    <w:rsid w:val="00E20B5A"/>
    <w:rsid w:val="00E219D5"/>
    <w:rsid w:val="00E2309E"/>
    <w:rsid w:val="00E23B9E"/>
    <w:rsid w:val="00E23EC5"/>
    <w:rsid w:val="00E25C96"/>
    <w:rsid w:val="00E25FDB"/>
    <w:rsid w:val="00E260FB"/>
    <w:rsid w:val="00E263D0"/>
    <w:rsid w:val="00E3083B"/>
    <w:rsid w:val="00E31162"/>
    <w:rsid w:val="00E31ED1"/>
    <w:rsid w:val="00E31F8F"/>
    <w:rsid w:val="00E32B18"/>
    <w:rsid w:val="00E330A8"/>
    <w:rsid w:val="00E3401B"/>
    <w:rsid w:val="00E3459F"/>
    <w:rsid w:val="00E36635"/>
    <w:rsid w:val="00E37736"/>
    <w:rsid w:val="00E40671"/>
    <w:rsid w:val="00E418C3"/>
    <w:rsid w:val="00E43ED6"/>
    <w:rsid w:val="00E442B8"/>
    <w:rsid w:val="00E445BF"/>
    <w:rsid w:val="00E44B38"/>
    <w:rsid w:val="00E4767E"/>
    <w:rsid w:val="00E47910"/>
    <w:rsid w:val="00E4797B"/>
    <w:rsid w:val="00E47CF2"/>
    <w:rsid w:val="00E509FF"/>
    <w:rsid w:val="00E51DEA"/>
    <w:rsid w:val="00E51F41"/>
    <w:rsid w:val="00E5304E"/>
    <w:rsid w:val="00E53059"/>
    <w:rsid w:val="00E53D67"/>
    <w:rsid w:val="00E53FDB"/>
    <w:rsid w:val="00E54273"/>
    <w:rsid w:val="00E54FB1"/>
    <w:rsid w:val="00E609C5"/>
    <w:rsid w:val="00E62DC1"/>
    <w:rsid w:val="00E63113"/>
    <w:rsid w:val="00E63168"/>
    <w:rsid w:val="00E64E35"/>
    <w:rsid w:val="00E6555F"/>
    <w:rsid w:val="00E65C68"/>
    <w:rsid w:val="00E66289"/>
    <w:rsid w:val="00E662AA"/>
    <w:rsid w:val="00E66978"/>
    <w:rsid w:val="00E66A56"/>
    <w:rsid w:val="00E670C2"/>
    <w:rsid w:val="00E70255"/>
    <w:rsid w:val="00E74316"/>
    <w:rsid w:val="00E7444B"/>
    <w:rsid w:val="00E7483F"/>
    <w:rsid w:val="00E75636"/>
    <w:rsid w:val="00E75EA5"/>
    <w:rsid w:val="00E8074C"/>
    <w:rsid w:val="00E8157D"/>
    <w:rsid w:val="00E825B6"/>
    <w:rsid w:val="00E82AC4"/>
    <w:rsid w:val="00E83F41"/>
    <w:rsid w:val="00E84493"/>
    <w:rsid w:val="00E84541"/>
    <w:rsid w:val="00E84CEC"/>
    <w:rsid w:val="00E8559C"/>
    <w:rsid w:val="00E857B6"/>
    <w:rsid w:val="00E85A93"/>
    <w:rsid w:val="00E8685F"/>
    <w:rsid w:val="00E8697B"/>
    <w:rsid w:val="00E8726E"/>
    <w:rsid w:val="00E9111D"/>
    <w:rsid w:val="00E91CFC"/>
    <w:rsid w:val="00E92FB4"/>
    <w:rsid w:val="00E933ED"/>
    <w:rsid w:val="00E93620"/>
    <w:rsid w:val="00E937DC"/>
    <w:rsid w:val="00E94F92"/>
    <w:rsid w:val="00E95C32"/>
    <w:rsid w:val="00E96436"/>
    <w:rsid w:val="00E96CE8"/>
    <w:rsid w:val="00E97254"/>
    <w:rsid w:val="00E9743A"/>
    <w:rsid w:val="00E974D5"/>
    <w:rsid w:val="00E976B1"/>
    <w:rsid w:val="00EA0975"/>
    <w:rsid w:val="00EA0AF8"/>
    <w:rsid w:val="00EA1A87"/>
    <w:rsid w:val="00EA1FFE"/>
    <w:rsid w:val="00EA3037"/>
    <w:rsid w:val="00EA31D3"/>
    <w:rsid w:val="00EA3B42"/>
    <w:rsid w:val="00EA3C8B"/>
    <w:rsid w:val="00EA3D0C"/>
    <w:rsid w:val="00EA516C"/>
    <w:rsid w:val="00EA585B"/>
    <w:rsid w:val="00EA6654"/>
    <w:rsid w:val="00EA73FF"/>
    <w:rsid w:val="00EB12DC"/>
    <w:rsid w:val="00EB1D56"/>
    <w:rsid w:val="00EB35E7"/>
    <w:rsid w:val="00EB4354"/>
    <w:rsid w:val="00EB4AF4"/>
    <w:rsid w:val="00EB4C2C"/>
    <w:rsid w:val="00EB5E57"/>
    <w:rsid w:val="00EB6EFE"/>
    <w:rsid w:val="00EB74F9"/>
    <w:rsid w:val="00EC077F"/>
    <w:rsid w:val="00EC1876"/>
    <w:rsid w:val="00EC1D15"/>
    <w:rsid w:val="00EC2199"/>
    <w:rsid w:val="00EC2621"/>
    <w:rsid w:val="00EC2807"/>
    <w:rsid w:val="00EC2C02"/>
    <w:rsid w:val="00EC3C72"/>
    <w:rsid w:val="00EC4EA2"/>
    <w:rsid w:val="00EC75B8"/>
    <w:rsid w:val="00ED02E4"/>
    <w:rsid w:val="00ED23AD"/>
    <w:rsid w:val="00ED2A99"/>
    <w:rsid w:val="00ED2AD6"/>
    <w:rsid w:val="00ED330C"/>
    <w:rsid w:val="00ED54AC"/>
    <w:rsid w:val="00ED5A32"/>
    <w:rsid w:val="00ED6254"/>
    <w:rsid w:val="00ED68EE"/>
    <w:rsid w:val="00ED6C19"/>
    <w:rsid w:val="00EE11AF"/>
    <w:rsid w:val="00EE1FB5"/>
    <w:rsid w:val="00EE2124"/>
    <w:rsid w:val="00EE2196"/>
    <w:rsid w:val="00EE2404"/>
    <w:rsid w:val="00EE2DF2"/>
    <w:rsid w:val="00EE4633"/>
    <w:rsid w:val="00EE463E"/>
    <w:rsid w:val="00EE51F2"/>
    <w:rsid w:val="00EE5669"/>
    <w:rsid w:val="00EE6AEF"/>
    <w:rsid w:val="00EE73CE"/>
    <w:rsid w:val="00EE7C55"/>
    <w:rsid w:val="00EF0B3B"/>
    <w:rsid w:val="00EF13E7"/>
    <w:rsid w:val="00EF4291"/>
    <w:rsid w:val="00EF5977"/>
    <w:rsid w:val="00EF5D01"/>
    <w:rsid w:val="00EF6554"/>
    <w:rsid w:val="00EF67DA"/>
    <w:rsid w:val="00EF6DA8"/>
    <w:rsid w:val="00F02C1A"/>
    <w:rsid w:val="00F03CE4"/>
    <w:rsid w:val="00F03FF8"/>
    <w:rsid w:val="00F04521"/>
    <w:rsid w:val="00F04810"/>
    <w:rsid w:val="00F048CC"/>
    <w:rsid w:val="00F04A3F"/>
    <w:rsid w:val="00F064EA"/>
    <w:rsid w:val="00F06E9C"/>
    <w:rsid w:val="00F073BE"/>
    <w:rsid w:val="00F1087F"/>
    <w:rsid w:val="00F11616"/>
    <w:rsid w:val="00F11A16"/>
    <w:rsid w:val="00F1237A"/>
    <w:rsid w:val="00F124F2"/>
    <w:rsid w:val="00F12554"/>
    <w:rsid w:val="00F12573"/>
    <w:rsid w:val="00F154CF"/>
    <w:rsid w:val="00F15E32"/>
    <w:rsid w:val="00F160BF"/>
    <w:rsid w:val="00F16531"/>
    <w:rsid w:val="00F20933"/>
    <w:rsid w:val="00F211EE"/>
    <w:rsid w:val="00F2152B"/>
    <w:rsid w:val="00F21A7A"/>
    <w:rsid w:val="00F22DAE"/>
    <w:rsid w:val="00F22E0F"/>
    <w:rsid w:val="00F239B6"/>
    <w:rsid w:val="00F23A39"/>
    <w:rsid w:val="00F24279"/>
    <w:rsid w:val="00F2439C"/>
    <w:rsid w:val="00F262D9"/>
    <w:rsid w:val="00F30A7E"/>
    <w:rsid w:val="00F31620"/>
    <w:rsid w:val="00F320DF"/>
    <w:rsid w:val="00F33F84"/>
    <w:rsid w:val="00F3414D"/>
    <w:rsid w:val="00F34CC2"/>
    <w:rsid w:val="00F34D8C"/>
    <w:rsid w:val="00F353E5"/>
    <w:rsid w:val="00F35791"/>
    <w:rsid w:val="00F36970"/>
    <w:rsid w:val="00F37818"/>
    <w:rsid w:val="00F400A4"/>
    <w:rsid w:val="00F4029A"/>
    <w:rsid w:val="00F4079D"/>
    <w:rsid w:val="00F41950"/>
    <w:rsid w:val="00F41C79"/>
    <w:rsid w:val="00F42053"/>
    <w:rsid w:val="00F4242A"/>
    <w:rsid w:val="00F43635"/>
    <w:rsid w:val="00F43E0A"/>
    <w:rsid w:val="00F448F4"/>
    <w:rsid w:val="00F44E72"/>
    <w:rsid w:val="00F451EB"/>
    <w:rsid w:val="00F45242"/>
    <w:rsid w:val="00F45671"/>
    <w:rsid w:val="00F45FC0"/>
    <w:rsid w:val="00F46D70"/>
    <w:rsid w:val="00F47143"/>
    <w:rsid w:val="00F50371"/>
    <w:rsid w:val="00F5153D"/>
    <w:rsid w:val="00F5170C"/>
    <w:rsid w:val="00F53A66"/>
    <w:rsid w:val="00F53ACE"/>
    <w:rsid w:val="00F53F7F"/>
    <w:rsid w:val="00F5426E"/>
    <w:rsid w:val="00F54CD2"/>
    <w:rsid w:val="00F55AEC"/>
    <w:rsid w:val="00F55CCB"/>
    <w:rsid w:val="00F5611C"/>
    <w:rsid w:val="00F56732"/>
    <w:rsid w:val="00F57763"/>
    <w:rsid w:val="00F60D1E"/>
    <w:rsid w:val="00F60D3E"/>
    <w:rsid w:val="00F6173A"/>
    <w:rsid w:val="00F61E41"/>
    <w:rsid w:val="00F62169"/>
    <w:rsid w:val="00F64E13"/>
    <w:rsid w:val="00F65914"/>
    <w:rsid w:val="00F67A73"/>
    <w:rsid w:val="00F70B27"/>
    <w:rsid w:val="00F719DD"/>
    <w:rsid w:val="00F7272E"/>
    <w:rsid w:val="00F7304E"/>
    <w:rsid w:val="00F73117"/>
    <w:rsid w:val="00F73215"/>
    <w:rsid w:val="00F738F5"/>
    <w:rsid w:val="00F739A7"/>
    <w:rsid w:val="00F73F7D"/>
    <w:rsid w:val="00F74038"/>
    <w:rsid w:val="00F749B0"/>
    <w:rsid w:val="00F75204"/>
    <w:rsid w:val="00F7529E"/>
    <w:rsid w:val="00F75C29"/>
    <w:rsid w:val="00F77175"/>
    <w:rsid w:val="00F7725D"/>
    <w:rsid w:val="00F8338E"/>
    <w:rsid w:val="00F842C8"/>
    <w:rsid w:val="00F84EDF"/>
    <w:rsid w:val="00F85AF1"/>
    <w:rsid w:val="00F8672D"/>
    <w:rsid w:val="00F87E31"/>
    <w:rsid w:val="00F90BA4"/>
    <w:rsid w:val="00F91096"/>
    <w:rsid w:val="00F916C5"/>
    <w:rsid w:val="00F936A3"/>
    <w:rsid w:val="00F9535C"/>
    <w:rsid w:val="00F959A4"/>
    <w:rsid w:val="00F959FD"/>
    <w:rsid w:val="00F95E42"/>
    <w:rsid w:val="00F96AE8"/>
    <w:rsid w:val="00F96BA0"/>
    <w:rsid w:val="00F970AA"/>
    <w:rsid w:val="00F97B9A"/>
    <w:rsid w:val="00FA0954"/>
    <w:rsid w:val="00FA1991"/>
    <w:rsid w:val="00FA264A"/>
    <w:rsid w:val="00FA2EDA"/>
    <w:rsid w:val="00FA5CD5"/>
    <w:rsid w:val="00FA6F4A"/>
    <w:rsid w:val="00FA7295"/>
    <w:rsid w:val="00FA72A2"/>
    <w:rsid w:val="00FB1848"/>
    <w:rsid w:val="00FB3A49"/>
    <w:rsid w:val="00FB4062"/>
    <w:rsid w:val="00FB41BC"/>
    <w:rsid w:val="00FB494A"/>
    <w:rsid w:val="00FB5073"/>
    <w:rsid w:val="00FB58DF"/>
    <w:rsid w:val="00FB5CDC"/>
    <w:rsid w:val="00FC0E8D"/>
    <w:rsid w:val="00FC188E"/>
    <w:rsid w:val="00FC2E70"/>
    <w:rsid w:val="00FC2F77"/>
    <w:rsid w:val="00FC3250"/>
    <w:rsid w:val="00FC3AAC"/>
    <w:rsid w:val="00FC41DA"/>
    <w:rsid w:val="00FC4627"/>
    <w:rsid w:val="00FC4AE6"/>
    <w:rsid w:val="00FC597F"/>
    <w:rsid w:val="00FC5E37"/>
    <w:rsid w:val="00FC6E03"/>
    <w:rsid w:val="00FC7574"/>
    <w:rsid w:val="00FC77D7"/>
    <w:rsid w:val="00FC7B31"/>
    <w:rsid w:val="00FC7B61"/>
    <w:rsid w:val="00FD0ED5"/>
    <w:rsid w:val="00FD15DD"/>
    <w:rsid w:val="00FD2276"/>
    <w:rsid w:val="00FD3373"/>
    <w:rsid w:val="00FD450C"/>
    <w:rsid w:val="00FD4D0D"/>
    <w:rsid w:val="00FD6CD0"/>
    <w:rsid w:val="00FD733D"/>
    <w:rsid w:val="00FD73EA"/>
    <w:rsid w:val="00FD7A39"/>
    <w:rsid w:val="00FD7AF1"/>
    <w:rsid w:val="00FE2282"/>
    <w:rsid w:val="00FE5E39"/>
    <w:rsid w:val="00FE6807"/>
    <w:rsid w:val="00FE71DC"/>
    <w:rsid w:val="00FE74C3"/>
    <w:rsid w:val="00FE74CD"/>
    <w:rsid w:val="00FF08F9"/>
    <w:rsid w:val="00FF0D35"/>
    <w:rsid w:val="00FF1288"/>
    <w:rsid w:val="00FF1335"/>
    <w:rsid w:val="00FF4540"/>
    <w:rsid w:val="00FF5655"/>
    <w:rsid w:val="00FF580D"/>
    <w:rsid w:val="00FF5B50"/>
    <w:rsid w:val="00FF7757"/>
    <w:rsid w:val="00FF7881"/>
    <w:rsid w:val="00FF7E53"/>
    <w:rsid w:val="0483347A"/>
    <w:rsid w:val="0E9A4CDD"/>
    <w:rsid w:val="0EDB5461"/>
    <w:rsid w:val="171D1F60"/>
    <w:rsid w:val="225C0727"/>
    <w:rsid w:val="37C25A6D"/>
    <w:rsid w:val="410061B0"/>
    <w:rsid w:val="443F6D3B"/>
    <w:rsid w:val="4C812E81"/>
    <w:rsid w:val="6062593F"/>
    <w:rsid w:val="61FE182C"/>
    <w:rsid w:val="65CC1812"/>
    <w:rsid w:val="682973EA"/>
    <w:rsid w:val="7D2862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A9E4B68"/>
  <w15:docId w15:val="{4481A6B9-CFA3-462C-B3D4-6A8607792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qFormat="1"/>
    <w:lsdException w:name="index 1" w:semiHidden="1"/>
    <w:lsdException w:name="index 2" w:semiHidden="1"/>
    <w:lsdException w:name="index 3" w:semiHidden="1"/>
    <w:lsdException w:name="index 4" w:semiHidden="1"/>
    <w:lsdException w:name="index 5" w:semiHidden="1" w:qFormat="1"/>
    <w:lsdException w:name="index 6" w:semiHidden="1" w:qFormat="1"/>
    <w:lsdException w:name="index 7" w:semiHidden="1"/>
    <w:lsdException w:name="index 8" w:semiHidden="1" w:qFormat="1"/>
    <w:lsdException w:name="index 9" w:semiHidden="1"/>
    <w:lsdException w:name="toc 1" w:uiPriority="39"/>
    <w:lsdException w:name="toc 2" w:uiPriority="39"/>
    <w:lsdException w:name="toc 3" w:uiPriority="39"/>
    <w:lsdException w:name="toc 4" w:uiPriority="39"/>
    <w:lsdException w:name="toc 5" w:uiPriority="39"/>
    <w:lsdException w:name="toc 6" w:uiPriority="39"/>
    <w:lsdException w:name="toc 7" w:uiPriority="39" w:qFormat="1"/>
    <w:lsdException w:name="toc 8" w:uiPriority="39"/>
    <w:lsdException w:name="toc 9" w:uiPriority="39"/>
    <w:lsdException w:name="Normal Indent" w:semiHidden="1" w:qFormat="1"/>
    <w:lsdException w:name="footnote text" w:uiPriority="99"/>
    <w:lsdException w:name="annotation text" w:uiPriority="99" w:qFormat="1"/>
    <w:lsdException w:name="header" w:semiHidden="1"/>
    <w:lsdException w:name="footer" w:uiPriority="99"/>
    <w:lsdException w:name="index heading" w:semiHidden="1"/>
    <w:lsdException w:name="caption" w:semiHidden="1" w:qFormat="1"/>
    <w:lsdException w:name="table of figures" w:semiHidden="1"/>
    <w:lsdException w:name="envelope address" w:semiHidden="1" w:qFormat="1"/>
    <w:lsdException w:name="envelope return" w:semiHidden="1"/>
    <w:lsdException w:name="footnote reference" w:semiHidden="1"/>
    <w:lsdException w:name="annotation reference" w:semiHidden="1" w:uiPriority="99"/>
    <w:lsdException w:name="line number" w:semiHidden="1"/>
    <w:lsdException w:name="page number" w:semiHidden="1"/>
    <w:lsdException w:name="endnote reference" w:semiHidden="1"/>
    <w:lsdException w:name="endnote text" w:semiHidden="1"/>
    <w:lsdException w:name="table of authorities" w:semiHidden="1" w:qFormat="1"/>
    <w:lsdException w:name="macro" w:semiHidden="1" w:qFormat="1"/>
    <w:lsdException w:name="toa heading" w:semiHidden="1" w:qFormat="1"/>
    <w:lsdException w:name="List" w:semiHidden="1"/>
    <w:lsdException w:name="List Bullet" w:semiHidden="1" w:qFormat="1"/>
    <w:lsdException w:name="List Number" w:semiHidden="1" w:qFormat="1"/>
    <w:lsdException w:name="List 2" w:semiHidden="1"/>
    <w:lsdException w:name="List 3" w:semiHidden="1" w:qFormat="1"/>
    <w:lsdException w:name="List 4" w:semiHidden="1"/>
    <w:lsdException w:name="List 5" w:semiHidden="1"/>
    <w:lsdException w:name="List Bullet 2" w:semiHidden="1"/>
    <w:lsdException w:name="List Bullet 3" w:semiHidden="1"/>
    <w:lsdException w:name="List Bullet 4" w:semiHidden="1" w:qFormat="1"/>
    <w:lsdException w:name="List Bullet 5" w:semiHidden="1"/>
    <w:lsdException w:name="List Number 2" w:semiHidden="1" w:qFormat="1"/>
    <w:lsdException w:name="List Number 3" w:semiHidden="1"/>
    <w:lsdException w:name="List Number 4" w:semiHidden="1"/>
    <w:lsdException w:name="List Number 5" w:semiHidden="1"/>
    <w:lsdException w:name="Title"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qFormat="1"/>
    <w:lsdException w:name="Salutation" w:semiHidden="1" w:qFormat="1"/>
    <w:lsdException w:name="Date" w:semiHidden="1"/>
    <w:lsdException w:name="Body Text First Indent" w:semiHidden="1"/>
    <w:lsdException w:name="Body Text First Indent 2" w:semiHidden="1"/>
    <w:lsdException w:name="Note Heading" w:semiHidden="1" w:qFormat="1"/>
    <w:lsdException w:name="Body Text 2" w:semiHidden="1"/>
    <w:lsdException w:name="Body Text 3" w:semiHidden="1" w:qFormat="1"/>
    <w:lsdException w:name="Body Text Indent 2" w:semiHidden="1"/>
    <w:lsdException w:name="Body Text Indent 3" w:semiHidden="1"/>
    <w:lsdException w:name="Block Text" w:semiHidden="1"/>
    <w:lsdException w:name="Hyperlink" w:uiPriority="99"/>
    <w:lsdException w:name="FollowedHyperlink" w:semiHidden="1"/>
    <w:lsdException w:name="Strong" w:uiPriority="22" w:qFormat="1"/>
    <w:lsdException w:name="Emphasis" w:qFormat="1"/>
    <w:lsdException w:name="Document Map" w:semiHidden="1" w:qFormat="1"/>
    <w:lsdException w:name="Plain Text" w:semiHidden="1"/>
    <w:lsdException w:name="E-mail Signature" w:semiHidden="1" w:qFormat="1"/>
    <w:lsdException w:name="HTML Top of Form" w:semiHidden="1" w:uiPriority="99" w:unhideWhenUsed="1"/>
    <w:lsdException w:name="HTML Bottom of Form" w:semiHidden="1" w:uiPriority="99" w:unhideWhenUsed="1"/>
    <w:lsdException w:name="Normal (Web)" w:semiHidden="1" w:uiPriority="99"/>
    <w:lsdException w:name="HTML Acronym" w:semiHidden="1"/>
    <w:lsdException w:name="HTML Address" w:semiHidden="1"/>
    <w:lsdException w:name="HTML Cite" w:semiHidden="1"/>
    <w:lsdException w:name="HTML Code" w:semiHidden="1" w:uiPriority="99"/>
    <w:lsdException w:name="HTML Definition" w:semiHidden="1"/>
    <w:lsdException w:name="HTML Keyboard" w:semiHidden="1"/>
    <w:lsdException w:name="HTML Preformatted" w:semiHidden="1" w:unhideWhenUsed="1"/>
    <w:lsdException w:name="HTML Sample" w:semiHidden="1"/>
    <w:lsdException w:name="HTML Typewriter" w:semiHidden="1"/>
    <w:lsdException w:name="HTML Variable" w:semiHidden="1"/>
    <w:lsdException w:name="Normal Table" w:uiPriority="99" w:qFormat="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aliases w:val="ALT+1"/>
    <w:basedOn w:val="a3"/>
    <w:next w:val="2"/>
    <w:link w:val="10"/>
    <w:qFormat/>
    <w:pPr>
      <w:keepNext/>
      <w:numPr>
        <w:numId w:val="1"/>
      </w:numPr>
      <w:pBdr>
        <w:bottom w:val="single" w:sz="12" w:space="1" w:color="auto"/>
      </w:pBdr>
      <w:spacing w:before="0" w:after="800"/>
      <w:jc w:val="right"/>
      <w:outlineLvl w:val="0"/>
    </w:pPr>
    <w:rPr>
      <w:rFonts w:ascii="Huawei Sans" w:eastAsia="方正兰亭黑简体" w:hAnsi="Huawei Sans" w:cs="Huawei Sans"/>
      <w:b/>
      <w:bCs/>
      <w:sz w:val="44"/>
      <w:szCs w:val="44"/>
    </w:rPr>
  </w:style>
  <w:style w:type="paragraph" w:styleId="2">
    <w:name w:val="heading 2"/>
    <w:aliases w:val="ALT+2"/>
    <w:basedOn w:val="a3"/>
    <w:next w:val="3"/>
    <w:link w:val="20"/>
    <w:qFormat/>
    <w:pPr>
      <w:keepNext/>
      <w:keepLines/>
      <w:numPr>
        <w:ilvl w:val="1"/>
        <w:numId w:val="1"/>
      </w:numPr>
      <w:spacing w:before="600"/>
      <w:outlineLvl w:val="1"/>
    </w:pPr>
    <w:rPr>
      <w:rFonts w:ascii="HuaweiSans-Regular" w:eastAsia="方正兰亭黑简体" w:hAnsi="HuaweiSans-Regular" w:cs="Book Antiqua"/>
      <w:bCs/>
      <w:sz w:val="36"/>
      <w:szCs w:val="36"/>
    </w:rPr>
  </w:style>
  <w:style w:type="paragraph" w:styleId="3">
    <w:name w:val="heading 3"/>
    <w:aliases w:val="ALT+3"/>
    <w:basedOn w:val="a3"/>
    <w:next w:val="a3"/>
    <w:link w:val="31"/>
    <w:qFormat/>
    <w:pPr>
      <w:keepNext/>
      <w:keepLines/>
      <w:numPr>
        <w:ilvl w:val="2"/>
        <w:numId w:val="1"/>
      </w:numPr>
      <w:spacing w:before="200"/>
      <w:outlineLvl w:val="2"/>
    </w:pPr>
    <w:rPr>
      <w:rFonts w:ascii="HuaweiSans-Regular" w:eastAsia="方正兰亭黑简体" w:hAnsi="HuaweiSans-Regular"/>
      <w:sz w:val="32"/>
      <w:szCs w:val="32"/>
    </w:rPr>
  </w:style>
  <w:style w:type="paragraph" w:styleId="4">
    <w:name w:val="heading 4"/>
    <w:aliases w:val="ALT+4"/>
    <w:basedOn w:val="a3"/>
    <w:next w:val="5"/>
    <w:qFormat/>
    <w:pPr>
      <w:keepNext/>
      <w:keepLines/>
      <w:numPr>
        <w:ilvl w:val="3"/>
        <w:numId w:val="1"/>
      </w:numPr>
      <w:outlineLvl w:val="3"/>
    </w:pPr>
    <w:rPr>
      <w:rFonts w:ascii="HuaweiSans-Regular" w:eastAsia="方正兰亭黑简体" w:hAnsi="HuaweiSans-Regular" w:hint="eastAsia"/>
      <w:sz w:val="28"/>
      <w:szCs w:val="28"/>
    </w:rPr>
  </w:style>
  <w:style w:type="paragraph" w:styleId="5">
    <w:name w:val="heading 5"/>
    <w:aliases w:val="ALT+5"/>
    <w:basedOn w:val="a3"/>
    <w:next w:val="BlockLabel"/>
    <w:qFormat/>
    <w:pPr>
      <w:keepNext/>
      <w:keepLines/>
      <w:numPr>
        <w:ilvl w:val="4"/>
        <w:numId w:val="1"/>
      </w:numPr>
      <w:outlineLvl w:val="4"/>
    </w:pPr>
    <w:rPr>
      <w:rFonts w:ascii="HuaweiSans-Regular" w:eastAsia="方正兰亭黑简体" w:hAnsi="HuaweiSans-Regular" w:hint="eastAsia"/>
      <w:sz w:val="24"/>
      <w:szCs w:val="24"/>
    </w:rPr>
  </w:style>
  <w:style w:type="paragraph" w:styleId="6">
    <w:name w:val="heading 6"/>
    <w:basedOn w:val="a3"/>
    <w:next w:val="a3"/>
    <w:semiHidden/>
    <w:qFormat/>
    <w:pPr>
      <w:keepNext/>
      <w:keepLines/>
      <w:spacing w:before="240" w:after="64" w:line="320" w:lineRule="atLeast"/>
      <w:outlineLvl w:val="5"/>
    </w:pPr>
    <w:rPr>
      <w:rFonts w:ascii="Arial" w:eastAsia="黑体" w:hAnsi="Arial" w:cs="Times New Roman"/>
      <w:b/>
      <w:bCs/>
    </w:rPr>
  </w:style>
  <w:style w:type="paragraph" w:styleId="7">
    <w:name w:val="heading 7"/>
    <w:basedOn w:val="1"/>
    <w:next w:val="8"/>
    <w:pPr>
      <w:keepLines/>
      <w:numPr>
        <w:numId w:val="0"/>
      </w:numPr>
      <w:topLinePunct w:val="0"/>
      <w:outlineLvl w:val="6"/>
    </w:pPr>
    <w:rPr>
      <w:bCs w:val="0"/>
    </w:rPr>
  </w:style>
  <w:style w:type="paragraph" w:styleId="8">
    <w:name w:val="heading 8"/>
    <w:basedOn w:val="2"/>
    <w:next w:val="90"/>
    <w:pPr>
      <w:numPr>
        <w:ilvl w:val="0"/>
        <w:numId w:val="0"/>
      </w:numPr>
      <w:topLinePunct w:val="0"/>
      <w:spacing w:before="200"/>
      <w:outlineLvl w:val="7"/>
    </w:pPr>
    <w:rPr>
      <w:rFonts w:cs="Times New Roman"/>
    </w:rPr>
  </w:style>
  <w:style w:type="paragraph" w:styleId="90">
    <w:name w:val="heading 9"/>
    <w:basedOn w:val="3"/>
    <w:next w:val="a3"/>
    <w:pPr>
      <w:numPr>
        <w:ilvl w:val="0"/>
        <w:numId w:val="0"/>
      </w:numPr>
      <w:topLinePunct w:val="0"/>
      <w:outlineLvl w:val="8"/>
    </w:pPr>
    <w:rPr>
      <w:rFonts w:cs="Times New Roman"/>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macro"/>
    <w:semiHidden/>
    <w:qFormat/>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customStyle="1" w:styleId="BlockLabel">
    <w:name w:val="Block Label"/>
    <w:basedOn w:val="a3"/>
    <w:next w:val="a3"/>
    <w:qFormat/>
    <w:pPr>
      <w:keepNext/>
      <w:keepLines/>
      <w:spacing w:before="300"/>
      <w:ind w:left="0"/>
    </w:pPr>
    <w:rPr>
      <w:rFonts w:ascii="Arial Unicode MS" w:eastAsia="黑体" w:hAnsi="Arial Unicode MS" w:cs="Book Antiqua"/>
      <w:bCs/>
      <w:sz w:val="26"/>
      <w:szCs w:val="26"/>
    </w:rPr>
  </w:style>
  <w:style w:type="paragraph" w:styleId="32">
    <w:name w:val="List 3"/>
    <w:basedOn w:val="a3"/>
    <w:semiHidden/>
    <w:qFormat/>
    <w:pPr>
      <w:ind w:leftChars="400" w:left="100" w:hangingChars="200" w:hanging="200"/>
    </w:pPr>
  </w:style>
  <w:style w:type="paragraph" w:styleId="TOC7">
    <w:name w:val="toc 7"/>
    <w:basedOn w:val="a3"/>
    <w:next w:val="a3"/>
    <w:uiPriority w:val="39"/>
    <w:qFormat/>
    <w:pPr>
      <w:ind w:left="2520"/>
    </w:pPr>
    <w:rPr>
      <w:sz w:val="24"/>
    </w:rPr>
  </w:style>
  <w:style w:type="paragraph" w:styleId="21">
    <w:name w:val="List Number 2"/>
    <w:basedOn w:val="a3"/>
    <w:semiHidden/>
    <w:qFormat/>
    <w:pPr>
      <w:tabs>
        <w:tab w:val="left" w:pos="432"/>
      </w:tabs>
      <w:ind w:left="432" w:hanging="432"/>
    </w:pPr>
  </w:style>
  <w:style w:type="paragraph" w:styleId="a8">
    <w:name w:val="table of authorities"/>
    <w:basedOn w:val="a3"/>
    <w:next w:val="a3"/>
    <w:semiHidden/>
    <w:qFormat/>
    <w:pPr>
      <w:ind w:left="420"/>
    </w:pPr>
  </w:style>
  <w:style w:type="paragraph" w:styleId="a9">
    <w:name w:val="Note Heading"/>
    <w:basedOn w:val="a3"/>
    <w:next w:val="a3"/>
    <w:semiHidden/>
    <w:qFormat/>
    <w:pPr>
      <w:jc w:val="center"/>
    </w:pPr>
  </w:style>
  <w:style w:type="paragraph" w:styleId="41">
    <w:name w:val="List Bullet 4"/>
    <w:basedOn w:val="a3"/>
    <w:semiHidden/>
    <w:qFormat/>
    <w:pPr>
      <w:tabs>
        <w:tab w:val="left" w:pos="432"/>
      </w:tabs>
      <w:ind w:left="432" w:hanging="432"/>
    </w:pPr>
  </w:style>
  <w:style w:type="paragraph" w:styleId="80">
    <w:name w:val="index 8"/>
    <w:basedOn w:val="a3"/>
    <w:next w:val="a3"/>
    <w:semiHidden/>
    <w:qFormat/>
    <w:pPr>
      <w:ind w:left="1680" w:hanging="210"/>
    </w:pPr>
  </w:style>
  <w:style w:type="paragraph" w:styleId="aa">
    <w:name w:val="E-mail Signature"/>
    <w:basedOn w:val="a3"/>
    <w:semiHidden/>
    <w:qFormat/>
  </w:style>
  <w:style w:type="paragraph" w:styleId="a2">
    <w:name w:val="List Number"/>
    <w:basedOn w:val="a3"/>
    <w:semiHidden/>
    <w:qFormat/>
    <w:pPr>
      <w:numPr>
        <w:numId w:val="2"/>
      </w:numPr>
    </w:pPr>
  </w:style>
  <w:style w:type="paragraph" w:styleId="ab">
    <w:name w:val="Normal Indent"/>
    <w:basedOn w:val="a3"/>
    <w:semiHidden/>
    <w:qFormat/>
    <w:pPr>
      <w:ind w:firstLineChars="200" w:firstLine="420"/>
    </w:pPr>
  </w:style>
  <w:style w:type="paragraph" w:styleId="ac">
    <w:name w:val="caption"/>
    <w:basedOn w:val="a3"/>
    <w:next w:val="a3"/>
    <w:semiHidden/>
    <w:qFormat/>
    <w:pPr>
      <w:spacing w:before="152"/>
    </w:pPr>
    <w:rPr>
      <w:rFonts w:ascii="Arial" w:eastAsia="黑体" w:hAnsi="Arial"/>
    </w:rPr>
  </w:style>
  <w:style w:type="paragraph" w:styleId="52">
    <w:name w:val="index 5"/>
    <w:basedOn w:val="a3"/>
    <w:next w:val="a3"/>
    <w:semiHidden/>
    <w:qFormat/>
    <w:pPr>
      <w:ind w:left="1050" w:hanging="210"/>
    </w:pPr>
  </w:style>
  <w:style w:type="paragraph" w:styleId="ad">
    <w:name w:val="List Bullet"/>
    <w:basedOn w:val="a3"/>
    <w:semiHidden/>
    <w:qFormat/>
    <w:pPr>
      <w:tabs>
        <w:tab w:val="left" w:pos="432"/>
      </w:tabs>
      <w:ind w:left="432" w:hanging="432"/>
    </w:pPr>
  </w:style>
  <w:style w:type="paragraph" w:styleId="ae">
    <w:name w:val="envelope address"/>
    <w:basedOn w:val="a3"/>
    <w:semiHidden/>
    <w:qFormat/>
    <w:pPr>
      <w:framePr w:w="7920" w:h="1980" w:hRule="exact" w:hSpace="180" w:wrap="around" w:hAnchor="page" w:xAlign="center" w:yAlign="bottom"/>
      <w:ind w:leftChars="1400" w:left="100"/>
    </w:pPr>
    <w:rPr>
      <w:rFonts w:ascii="Arial" w:hAnsi="Arial"/>
    </w:rPr>
  </w:style>
  <w:style w:type="paragraph" w:styleId="af">
    <w:name w:val="Document Map"/>
    <w:basedOn w:val="a3"/>
    <w:semiHidden/>
    <w:qFormat/>
    <w:pPr>
      <w:shd w:val="clear" w:color="auto" w:fill="000080"/>
    </w:pPr>
  </w:style>
  <w:style w:type="paragraph" w:styleId="af0">
    <w:name w:val="toa heading"/>
    <w:basedOn w:val="a3"/>
    <w:next w:val="a3"/>
    <w:semiHidden/>
    <w:qFormat/>
    <w:pPr>
      <w:spacing w:before="120"/>
    </w:pPr>
    <w:rPr>
      <w:rFonts w:ascii="Arial" w:hAnsi="Arial"/>
    </w:rPr>
  </w:style>
  <w:style w:type="paragraph" w:styleId="af1">
    <w:name w:val="annotation text"/>
    <w:basedOn w:val="a3"/>
    <w:link w:val="af2"/>
    <w:uiPriority w:val="99"/>
    <w:qFormat/>
  </w:style>
  <w:style w:type="paragraph" w:styleId="60">
    <w:name w:val="index 6"/>
    <w:basedOn w:val="a3"/>
    <w:next w:val="a3"/>
    <w:semiHidden/>
    <w:qFormat/>
    <w:pPr>
      <w:ind w:left="1260" w:hanging="210"/>
    </w:pPr>
  </w:style>
  <w:style w:type="paragraph" w:styleId="af3">
    <w:name w:val="Salutation"/>
    <w:basedOn w:val="a3"/>
    <w:next w:val="a3"/>
    <w:semiHidden/>
    <w:qFormat/>
  </w:style>
  <w:style w:type="paragraph" w:styleId="33">
    <w:name w:val="Body Text 3"/>
    <w:basedOn w:val="a3"/>
    <w:semiHidden/>
    <w:qFormat/>
    <w:pPr>
      <w:spacing w:after="120"/>
    </w:pPr>
    <w:rPr>
      <w:sz w:val="16"/>
      <w:szCs w:val="16"/>
    </w:rPr>
  </w:style>
  <w:style w:type="paragraph" w:styleId="af4">
    <w:name w:val="Closing"/>
    <w:basedOn w:val="a3"/>
    <w:semiHidden/>
    <w:pPr>
      <w:ind w:leftChars="2100" w:left="100"/>
    </w:pPr>
  </w:style>
  <w:style w:type="paragraph" w:styleId="34">
    <w:name w:val="List Bullet 3"/>
    <w:basedOn w:val="a3"/>
    <w:semiHidden/>
    <w:pPr>
      <w:tabs>
        <w:tab w:val="left" w:pos="432"/>
      </w:tabs>
      <w:ind w:left="432" w:hanging="432"/>
    </w:pPr>
  </w:style>
  <w:style w:type="paragraph" w:styleId="af5">
    <w:name w:val="Body Text"/>
    <w:basedOn w:val="a3"/>
    <w:semiHidden/>
    <w:pPr>
      <w:spacing w:after="120"/>
    </w:pPr>
  </w:style>
  <w:style w:type="paragraph" w:styleId="af6">
    <w:name w:val="Body Text Indent"/>
    <w:basedOn w:val="a3"/>
    <w:semiHidden/>
    <w:pPr>
      <w:spacing w:after="120"/>
      <w:ind w:leftChars="200" w:left="420"/>
    </w:pPr>
  </w:style>
  <w:style w:type="paragraph" w:styleId="35">
    <w:name w:val="List Number 3"/>
    <w:basedOn w:val="a3"/>
    <w:semiHidden/>
    <w:pPr>
      <w:tabs>
        <w:tab w:val="left" w:pos="432"/>
      </w:tabs>
      <w:ind w:left="432" w:hanging="432"/>
    </w:pPr>
  </w:style>
  <w:style w:type="paragraph" w:styleId="22">
    <w:name w:val="List 2"/>
    <w:basedOn w:val="a3"/>
    <w:semiHidden/>
    <w:pPr>
      <w:ind w:leftChars="200" w:left="100" w:hangingChars="200" w:hanging="200"/>
    </w:pPr>
  </w:style>
  <w:style w:type="paragraph" w:styleId="af7">
    <w:name w:val="List Continue"/>
    <w:basedOn w:val="a3"/>
    <w:semiHidden/>
    <w:pPr>
      <w:spacing w:after="120"/>
      <w:ind w:leftChars="200" w:left="420"/>
    </w:pPr>
  </w:style>
  <w:style w:type="paragraph" w:styleId="af8">
    <w:name w:val="Block Text"/>
    <w:basedOn w:val="a3"/>
    <w:semiHidden/>
    <w:pPr>
      <w:spacing w:after="120"/>
      <w:ind w:leftChars="700" w:left="1440" w:rightChars="700" w:right="1440"/>
    </w:pPr>
  </w:style>
  <w:style w:type="paragraph" w:styleId="23">
    <w:name w:val="List Bullet 2"/>
    <w:basedOn w:val="a3"/>
    <w:semiHidden/>
    <w:pPr>
      <w:tabs>
        <w:tab w:val="left" w:pos="432"/>
      </w:tabs>
      <w:ind w:left="432" w:hanging="432"/>
    </w:pPr>
  </w:style>
  <w:style w:type="paragraph" w:styleId="HTML">
    <w:name w:val="HTML Address"/>
    <w:basedOn w:val="a3"/>
    <w:semiHidden/>
    <w:rPr>
      <w:i/>
      <w:iCs/>
    </w:rPr>
  </w:style>
  <w:style w:type="paragraph" w:styleId="42">
    <w:name w:val="index 4"/>
    <w:basedOn w:val="a3"/>
    <w:next w:val="a3"/>
    <w:semiHidden/>
    <w:pPr>
      <w:ind w:left="1260"/>
    </w:pPr>
  </w:style>
  <w:style w:type="paragraph" w:styleId="TOC5">
    <w:name w:val="toc 5"/>
    <w:basedOn w:val="a3"/>
    <w:next w:val="a3"/>
    <w:uiPriority w:val="39"/>
    <w:pPr>
      <w:ind w:left="0"/>
    </w:pPr>
    <w:rPr>
      <w:rFonts w:ascii="HuaweiSans-Regular" w:eastAsia="方正兰亭黑简体" w:hAnsi="HuaweiSans-Regular"/>
    </w:rPr>
  </w:style>
  <w:style w:type="paragraph" w:styleId="TOC3">
    <w:name w:val="toc 3"/>
    <w:basedOn w:val="a3"/>
    <w:next w:val="a3"/>
    <w:uiPriority w:val="39"/>
    <w:pPr>
      <w:ind w:left="0"/>
    </w:pPr>
    <w:rPr>
      <w:rFonts w:ascii="HuaweiSans-Regular" w:eastAsia="方正兰亭黑简体" w:hAnsi="HuaweiSans-Regular"/>
    </w:rPr>
  </w:style>
  <w:style w:type="paragraph" w:styleId="af9">
    <w:name w:val="Plain Text"/>
    <w:basedOn w:val="a3"/>
    <w:semiHidden/>
    <w:rPr>
      <w:rFonts w:ascii="宋体" w:hAnsi="Courier New" w:cs="Courier New"/>
    </w:rPr>
  </w:style>
  <w:style w:type="paragraph" w:styleId="51">
    <w:name w:val="List Bullet 5"/>
    <w:basedOn w:val="a3"/>
    <w:semiHidden/>
    <w:pPr>
      <w:numPr>
        <w:numId w:val="3"/>
      </w:numPr>
    </w:pPr>
  </w:style>
  <w:style w:type="paragraph" w:styleId="40">
    <w:name w:val="List Number 4"/>
    <w:basedOn w:val="a3"/>
    <w:semiHidden/>
    <w:pPr>
      <w:numPr>
        <w:numId w:val="4"/>
      </w:numPr>
    </w:pPr>
  </w:style>
  <w:style w:type="paragraph" w:styleId="TOC8">
    <w:name w:val="toc 8"/>
    <w:basedOn w:val="a3"/>
    <w:next w:val="a3"/>
    <w:uiPriority w:val="39"/>
    <w:pPr>
      <w:ind w:left="2940"/>
    </w:pPr>
    <w:rPr>
      <w:sz w:val="24"/>
    </w:rPr>
  </w:style>
  <w:style w:type="paragraph" w:styleId="36">
    <w:name w:val="index 3"/>
    <w:basedOn w:val="a3"/>
    <w:next w:val="a3"/>
    <w:semiHidden/>
    <w:pPr>
      <w:ind w:leftChars="400" w:left="400"/>
    </w:pPr>
    <w:rPr>
      <w:sz w:val="24"/>
    </w:rPr>
  </w:style>
  <w:style w:type="paragraph" w:styleId="afa">
    <w:name w:val="Date"/>
    <w:basedOn w:val="a3"/>
    <w:next w:val="a3"/>
    <w:semiHidden/>
    <w:pPr>
      <w:ind w:leftChars="2500" w:left="100"/>
    </w:pPr>
  </w:style>
  <w:style w:type="paragraph" w:styleId="24">
    <w:name w:val="Body Text Indent 2"/>
    <w:basedOn w:val="a3"/>
    <w:semiHidden/>
    <w:pPr>
      <w:spacing w:after="120" w:line="480" w:lineRule="auto"/>
      <w:ind w:leftChars="200" w:left="420"/>
    </w:pPr>
  </w:style>
  <w:style w:type="paragraph" w:styleId="afb">
    <w:name w:val="endnote text"/>
    <w:basedOn w:val="a3"/>
    <w:semiHidden/>
  </w:style>
  <w:style w:type="paragraph" w:styleId="53">
    <w:name w:val="List Continue 5"/>
    <w:basedOn w:val="a3"/>
    <w:semiHidden/>
    <w:pPr>
      <w:spacing w:after="120"/>
      <w:ind w:leftChars="1000" w:left="2100"/>
    </w:pPr>
  </w:style>
  <w:style w:type="paragraph" w:styleId="afc">
    <w:name w:val="Balloon Text"/>
    <w:basedOn w:val="a3"/>
    <w:semiHidden/>
    <w:rPr>
      <w:sz w:val="18"/>
      <w:szCs w:val="18"/>
    </w:rPr>
  </w:style>
  <w:style w:type="paragraph" w:styleId="afd">
    <w:name w:val="footer"/>
    <w:basedOn w:val="HeadingLeft"/>
    <w:link w:val="afe"/>
    <w:uiPriority w:val="99"/>
    <w:pPr>
      <w:spacing w:before="200" w:after="200" w:line="20" w:lineRule="atLeast"/>
      <w:jc w:val="center"/>
    </w:pPr>
    <w:rPr>
      <w:rFonts w:cs="Times New Roman"/>
      <w:b/>
      <w:bCs/>
      <w:sz w:val="2"/>
      <w:szCs w:val="2"/>
    </w:rPr>
  </w:style>
  <w:style w:type="paragraph" w:customStyle="1" w:styleId="HeadingLeft">
    <w:name w:val="Heading Left"/>
    <w:basedOn w:val="a3"/>
    <w:pPr>
      <w:spacing w:before="0" w:after="0"/>
      <w:ind w:left="0"/>
    </w:pPr>
  </w:style>
  <w:style w:type="paragraph" w:styleId="aff">
    <w:name w:val="envelope return"/>
    <w:basedOn w:val="a3"/>
    <w:semiHidden/>
    <w:rPr>
      <w:rFonts w:ascii="Arial" w:hAnsi="Arial"/>
    </w:rPr>
  </w:style>
  <w:style w:type="paragraph" w:styleId="aff0">
    <w:name w:val="header"/>
    <w:basedOn w:val="a3"/>
    <w:link w:val="aff1"/>
    <w:semiHidden/>
    <w:pPr>
      <w:tabs>
        <w:tab w:val="center" w:pos="4153"/>
        <w:tab w:val="right" w:pos="8306"/>
      </w:tabs>
      <w:spacing w:before="0" w:after="0" w:line="20" w:lineRule="atLeast"/>
      <w:ind w:left="0"/>
      <w:jc w:val="right"/>
    </w:pPr>
    <w:rPr>
      <w:sz w:val="2"/>
      <w:szCs w:val="2"/>
    </w:rPr>
  </w:style>
  <w:style w:type="paragraph" w:styleId="aff2">
    <w:name w:val="Signature"/>
    <w:basedOn w:val="a3"/>
    <w:semiHidden/>
    <w:pPr>
      <w:ind w:leftChars="2100" w:left="100"/>
    </w:pPr>
  </w:style>
  <w:style w:type="paragraph" w:styleId="TOC1">
    <w:name w:val="toc 1"/>
    <w:basedOn w:val="a3"/>
    <w:next w:val="a3"/>
    <w:uiPriority w:val="39"/>
    <w:pPr>
      <w:ind w:left="0"/>
    </w:pPr>
    <w:rPr>
      <w:rFonts w:ascii="HuaweiSans-Regular" w:eastAsia="方正兰亭黑简体" w:hAnsi="HuaweiSans-Regular" w:cs="Book Antiqua"/>
      <w:b/>
      <w:bCs/>
      <w:sz w:val="24"/>
      <w:szCs w:val="24"/>
    </w:rPr>
  </w:style>
  <w:style w:type="paragraph" w:styleId="43">
    <w:name w:val="List Continue 4"/>
    <w:basedOn w:val="a3"/>
    <w:semiHidden/>
    <w:pPr>
      <w:spacing w:after="120"/>
      <w:ind w:leftChars="800" w:left="1680"/>
    </w:pPr>
  </w:style>
  <w:style w:type="paragraph" w:styleId="TOC4">
    <w:name w:val="toc 4"/>
    <w:basedOn w:val="a3"/>
    <w:next w:val="a3"/>
    <w:uiPriority w:val="39"/>
    <w:pPr>
      <w:ind w:left="0"/>
    </w:pPr>
    <w:rPr>
      <w:rFonts w:ascii="HuaweiSans-Regular" w:eastAsia="方正兰亭黑简体" w:hAnsi="HuaweiSans-Regular"/>
    </w:rPr>
  </w:style>
  <w:style w:type="paragraph" w:styleId="aff3">
    <w:name w:val="index heading"/>
    <w:basedOn w:val="a3"/>
    <w:next w:val="11"/>
    <w:semiHidden/>
    <w:rPr>
      <w:rFonts w:ascii="Arial" w:hAnsi="Arial"/>
      <w:b/>
      <w:bCs/>
    </w:rPr>
  </w:style>
  <w:style w:type="paragraph" w:styleId="11">
    <w:name w:val="index 1"/>
    <w:basedOn w:val="a3"/>
    <w:next w:val="a3"/>
    <w:semiHidden/>
    <w:rPr>
      <w:sz w:val="24"/>
    </w:rPr>
  </w:style>
  <w:style w:type="paragraph" w:styleId="aff4">
    <w:name w:val="Subtitle"/>
    <w:basedOn w:val="a3"/>
    <w:semiHidden/>
    <w:qFormat/>
    <w:pPr>
      <w:spacing w:before="240" w:after="60" w:line="312" w:lineRule="atLeast"/>
      <w:jc w:val="center"/>
      <w:outlineLvl w:val="1"/>
    </w:pPr>
    <w:rPr>
      <w:rFonts w:ascii="Arial" w:hAnsi="Arial"/>
      <w:b/>
      <w:bCs/>
      <w:kern w:val="28"/>
      <w:sz w:val="32"/>
      <w:szCs w:val="32"/>
    </w:rPr>
  </w:style>
  <w:style w:type="paragraph" w:styleId="54">
    <w:name w:val="List Number 5"/>
    <w:basedOn w:val="a3"/>
    <w:semiHidden/>
    <w:pPr>
      <w:ind w:left="0"/>
    </w:pPr>
  </w:style>
  <w:style w:type="paragraph" w:styleId="aff5">
    <w:name w:val="List"/>
    <w:basedOn w:val="a3"/>
    <w:semiHidden/>
    <w:pPr>
      <w:ind w:left="200" w:hangingChars="200" w:hanging="200"/>
    </w:pPr>
  </w:style>
  <w:style w:type="paragraph" w:styleId="aff6">
    <w:name w:val="footnote text"/>
    <w:basedOn w:val="a3"/>
    <w:link w:val="aff7"/>
    <w:uiPriority w:val="99"/>
    <w:rPr>
      <w:sz w:val="18"/>
      <w:szCs w:val="18"/>
    </w:rPr>
  </w:style>
  <w:style w:type="paragraph" w:styleId="TOC6">
    <w:name w:val="toc 6"/>
    <w:basedOn w:val="a3"/>
    <w:next w:val="a3"/>
    <w:uiPriority w:val="39"/>
    <w:pPr>
      <w:ind w:left="2100"/>
    </w:pPr>
    <w:rPr>
      <w:rFonts w:ascii="HuaweiSans-Regular" w:eastAsia="方正兰亭黑简体" w:hAnsi="HuaweiSans-Regular"/>
      <w:sz w:val="24"/>
    </w:rPr>
  </w:style>
  <w:style w:type="paragraph" w:styleId="55">
    <w:name w:val="List 5"/>
    <w:basedOn w:val="a3"/>
    <w:semiHidden/>
    <w:pPr>
      <w:ind w:leftChars="800" w:left="100" w:hangingChars="200" w:hanging="200"/>
    </w:pPr>
  </w:style>
  <w:style w:type="paragraph" w:styleId="37">
    <w:name w:val="Body Text Indent 3"/>
    <w:basedOn w:val="a3"/>
    <w:semiHidden/>
    <w:pPr>
      <w:spacing w:after="120"/>
      <w:ind w:leftChars="200" w:left="420"/>
    </w:pPr>
    <w:rPr>
      <w:sz w:val="16"/>
      <w:szCs w:val="16"/>
    </w:rPr>
  </w:style>
  <w:style w:type="paragraph" w:styleId="70">
    <w:name w:val="index 7"/>
    <w:basedOn w:val="a3"/>
    <w:next w:val="a3"/>
    <w:semiHidden/>
    <w:pPr>
      <w:ind w:left="1470" w:hanging="210"/>
    </w:pPr>
  </w:style>
  <w:style w:type="paragraph" w:styleId="91">
    <w:name w:val="index 9"/>
    <w:basedOn w:val="a3"/>
    <w:next w:val="a3"/>
    <w:semiHidden/>
    <w:pPr>
      <w:ind w:left="1890" w:hanging="210"/>
    </w:pPr>
  </w:style>
  <w:style w:type="paragraph" w:styleId="aff8">
    <w:name w:val="table of figures"/>
    <w:basedOn w:val="a3"/>
    <w:next w:val="a3"/>
    <w:semiHidden/>
    <w:pPr>
      <w:spacing w:afterLines="50"/>
      <w:ind w:leftChars="300" w:left="300"/>
    </w:pPr>
  </w:style>
  <w:style w:type="paragraph" w:styleId="TOC2">
    <w:name w:val="toc 2"/>
    <w:basedOn w:val="a3"/>
    <w:next w:val="a3"/>
    <w:uiPriority w:val="39"/>
    <w:pPr>
      <w:ind w:left="0"/>
    </w:pPr>
    <w:rPr>
      <w:rFonts w:ascii="HuaweiSans-Regular" w:eastAsia="方正兰亭黑简体" w:hAnsi="HuaweiSans-Regular"/>
    </w:rPr>
  </w:style>
  <w:style w:type="paragraph" w:styleId="TOC9">
    <w:name w:val="toc 9"/>
    <w:basedOn w:val="a3"/>
    <w:next w:val="a3"/>
    <w:uiPriority w:val="39"/>
    <w:pPr>
      <w:ind w:left="3360"/>
    </w:pPr>
    <w:rPr>
      <w:sz w:val="24"/>
    </w:rPr>
  </w:style>
  <w:style w:type="paragraph" w:styleId="25">
    <w:name w:val="Body Text 2"/>
    <w:basedOn w:val="a3"/>
    <w:semiHidden/>
    <w:pPr>
      <w:spacing w:after="120" w:line="480" w:lineRule="auto"/>
    </w:pPr>
  </w:style>
  <w:style w:type="paragraph" w:styleId="44">
    <w:name w:val="List 4"/>
    <w:basedOn w:val="a3"/>
    <w:semiHidden/>
    <w:pPr>
      <w:ind w:leftChars="600" w:left="100" w:hangingChars="200" w:hanging="200"/>
    </w:pPr>
  </w:style>
  <w:style w:type="paragraph" w:styleId="26">
    <w:name w:val="List Continue 2"/>
    <w:basedOn w:val="a3"/>
    <w:semiHidden/>
    <w:pPr>
      <w:spacing w:after="120"/>
      <w:ind w:leftChars="400" w:left="840"/>
    </w:pPr>
  </w:style>
  <w:style w:type="paragraph" w:styleId="aff9">
    <w:name w:val="Message Header"/>
    <w:basedOn w:val="a3"/>
    <w:semiHidden/>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paragraph" w:styleId="HTML0">
    <w:name w:val="HTML Preformatted"/>
    <w:basedOn w:val="a3"/>
    <w:semiHidden/>
    <w:rPr>
      <w:rFonts w:ascii="Courier New" w:hAnsi="Courier New" w:cs="Courier New"/>
    </w:rPr>
  </w:style>
  <w:style w:type="paragraph" w:styleId="affa">
    <w:name w:val="Normal (Web)"/>
    <w:basedOn w:val="a3"/>
    <w:uiPriority w:val="99"/>
    <w:semiHidden/>
    <w:rPr>
      <w:rFonts w:cs="Times New Roman"/>
    </w:rPr>
  </w:style>
  <w:style w:type="paragraph" w:styleId="38">
    <w:name w:val="List Continue 3"/>
    <w:basedOn w:val="a3"/>
    <w:semiHidden/>
    <w:pPr>
      <w:spacing w:after="120"/>
      <w:ind w:leftChars="600" w:left="1260"/>
    </w:pPr>
  </w:style>
  <w:style w:type="paragraph" w:styleId="27">
    <w:name w:val="index 2"/>
    <w:basedOn w:val="a3"/>
    <w:next w:val="a3"/>
    <w:semiHidden/>
    <w:pPr>
      <w:ind w:leftChars="200" w:left="200"/>
    </w:pPr>
    <w:rPr>
      <w:sz w:val="24"/>
    </w:rPr>
  </w:style>
  <w:style w:type="paragraph" w:styleId="affb">
    <w:name w:val="Title"/>
    <w:basedOn w:val="a3"/>
    <w:semiHidden/>
    <w:qFormat/>
    <w:pPr>
      <w:spacing w:before="240" w:after="60"/>
      <w:jc w:val="center"/>
      <w:outlineLvl w:val="0"/>
    </w:pPr>
    <w:rPr>
      <w:rFonts w:ascii="Arial" w:hAnsi="Arial"/>
      <w:b/>
      <w:bCs/>
      <w:sz w:val="32"/>
      <w:szCs w:val="32"/>
    </w:rPr>
  </w:style>
  <w:style w:type="paragraph" w:styleId="affc">
    <w:name w:val="annotation subject"/>
    <w:basedOn w:val="af1"/>
    <w:next w:val="af1"/>
    <w:semiHidden/>
    <w:rPr>
      <w:b/>
      <w:bCs/>
    </w:rPr>
  </w:style>
  <w:style w:type="paragraph" w:styleId="affd">
    <w:name w:val="Body Text First Indent"/>
    <w:basedOn w:val="af5"/>
    <w:semiHidden/>
    <w:pPr>
      <w:ind w:firstLineChars="100" w:firstLine="420"/>
    </w:pPr>
  </w:style>
  <w:style w:type="paragraph" w:styleId="28">
    <w:name w:val="Body Text First Indent 2"/>
    <w:basedOn w:val="af6"/>
    <w:semiHidden/>
    <w:pPr>
      <w:ind w:firstLineChars="200" w:firstLine="420"/>
    </w:pPr>
  </w:style>
  <w:style w:type="table" w:styleId="affe">
    <w:name w:val="Table Grid"/>
    <w:basedOn w:val="a5"/>
    <w:uiPriority w:val="59"/>
    <w:pPr>
      <w:widowControl w:val="0"/>
      <w:adjustRightInd w:val="0"/>
      <w:snapToGrid w:val="0"/>
      <w:jc w:val="both"/>
    </w:pPr>
    <w:tblPr/>
  </w:style>
  <w:style w:type="table" w:styleId="afff">
    <w:name w:val="Table Theme"/>
    <w:basedOn w:val="a5"/>
    <w:semiHidden/>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Table Colorful 1"/>
    <w:basedOn w:val="a5"/>
    <w:semiHidden/>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29">
    <w:name w:val="Table Colorful 2"/>
    <w:basedOn w:val="a5"/>
    <w:semiHidden/>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39">
    <w:name w:val="Table Colorful 3"/>
    <w:basedOn w:val="a5"/>
    <w:semiHidden/>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afff0">
    <w:name w:val="Table Elegant"/>
    <w:basedOn w:val="a5"/>
    <w:semiHidden/>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13">
    <w:name w:val="Table Classic 1"/>
    <w:basedOn w:val="a5"/>
    <w:semiHidden/>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2a">
    <w:name w:val="Table Classic 2"/>
    <w:basedOn w:val="a5"/>
    <w:semiHidden/>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3a">
    <w:name w:val="Table Classic 3"/>
    <w:basedOn w:val="a5"/>
    <w:semiHidden/>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45">
    <w:name w:val="Table Classic 4"/>
    <w:basedOn w:val="a5"/>
    <w:semiHidden/>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4">
    <w:name w:val="Table Simple 1"/>
    <w:basedOn w:val="a5"/>
    <w:semiHidden/>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2b">
    <w:name w:val="Table Simple 2"/>
    <w:basedOn w:val="a5"/>
    <w:semiHidden/>
    <w:pPr>
      <w:adjustRightInd w:val="0"/>
      <w:snapToGrid w:val="0"/>
      <w:spacing w:before="160" w:after="160" w:line="240" w:lineRule="atLeast"/>
      <w:ind w:left="1701"/>
    </w:p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3b">
    <w:name w:val="Table Simple 3"/>
    <w:basedOn w:val="a5"/>
    <w:semiHidden/>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5">
    <w:name w:val="Table Subtle 1"/>
    <w:basedOn w:val="a5"/>
    <w:semiHidden/>
    <w:pPr>
      <w:adjustRightInd w:val="0"/>
      <w:snapToGrid w:val="0"/>
      <w:spacing w:before="160" w:after="160" w:line="240" w:lineRule="atLeast"/>
      <w:ind w:left="1701"/>
    </w:pPr>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c">
    <w:name w:val="Table Subtle 2"/>
    <w:basedOn w:val="a5"/>
    <w:semiHidden/>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6">
    <w:name w:val="Table 3D effects 1"/>
    <w:basedOn w:val="a5"/>
    <w:semiHidden/>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2d">
    <w:name w:val="Table 3D effects 2"/>
    <w:basedOn w:val="a5"/>
    <w:semiHidden/>
    <w:pPr>
      <w:adjustRightInd w:val="0"/>
      <w:snapToGrid w:val="0"/>
      <w:spacing w:before="160" w:after="160" w:line="240" w:lineRule="atLeast"/>
      <w:ind w:left="1701"/>
    </w:pP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3c">
    <w:name w:val="Table 3D effects 3"/>
    <w:basedOn w:val="a5"/>
    <w:semiHidden/>
    <w:pPr>
      <w:adjustRightInd w:val="0"/>
      <w:snapToGrid w:val="0"/>
      <w:spacing w:before="160" w:after="160" w:line="240" w:lineRule="atLeast"/>
      <w:ind w:left="1701"/>
    </w:pP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17">
    <w:name w:val="Table List 1"/>
    <w:basedOn w:val="a5"/>
    <w:semiHidden/>
    <w:pPr>
      <w:adjustRightInd w:val="0"/>
      <w:snapToGrid w:val="0"/>
      <w:spacing w:before="160" w:after="160" w:line="240" w:lineRule="atLeast"/>
      <w:ind w:left="1701"/>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2e">
    <w:name w:val="Table List 2"/>
    <w:basedOn w:val="a5"/>
    <w:semiHidden/>
    <w:pPr>
      <w:adjustRightInd w:val="0"/>
      <w:snapToGrid w:val="0"/>
      <w:spacing w:before="160" w:after="160" w:line="240" w:lineRule="atLeast"/>
      <w:ind w:left="1701"/>
    </w:p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3d">
    <w:name w:val="Table List 3"/>
    <w:basedOn w:val="a5"/>
    <w:semiHidden/>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46">
    <w:name w:val="Table List 4"/>
    <w:basedOn w:val="a5"/>
    <w:semiHidden/>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styleId="56">
    <w:name w:val="Table List 5"/>
    <w:basedOn w:val="a5"/>
    <w:semiHidden/>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styleId="61">
    <w:name w:val="Table List 6"/>
    <w:basedOn w:val="a5"/>
    <w:semiHidden/>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71">
    <w:name w:val="Table List 7"/>
    <w:basedOn w:val="a5"/>
    <w:semiHidden/>
    <w:pPr>
      <w:adjustRightInd w:val="0"/>
      <w:snapToGrid w:val="0"/>
      <w:spacing w:before="160" w:after="160" w:line="240" w:lineRule="atLeast"/>
      <w:ind w:left="1701"/>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81">
    <w:name w:val="Table List 8"/>
    <w:basedOn w:val="a5"/>
    <w:semiHidden/>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styleId="afff1">
    <w:name w:val="Table Contemporary"/>
    <w:basedOn w:val="a5"/>
    <w:semiHidden/>
    <w:pPr>
      <w:adjustRightInd w:val="0"/>
      <w:snapToGrid w:val="0"/>
      <w:spacing w:before="160" w:after="160" w:line="240" w:lineRule="atLeast"/>
      <w:ind w:left="1701"/>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8">
    <w:name w:val="Table Columns 1"/>
    <w:basedOn w:val="a5"/>
    <w:semiHidden/>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
    <w:name w:val="Table Columns 2"/>
    <w:basedOn w:val="a5"/>
    <w:semiHidden/>
    <w:pPr>
      <w:adjustRightInd w:val="0"/>
      <w:snapToGrid w:val="0"/>
      <w:spacing w:before="160" w:after="160" w:line="240" w:lineRule="atLeast"/>
      <w:ind w:left="1701"/>
    </w:pPr>
    <w:rPr>
      <w:b/>
      <w:bCs/>
    </w:rP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3e">
    <w:name w:val="Table Columns 3"/>
    <w:basedOn w:val="a5"/>
    <w:semiHidden/>
    <w:pPr>
      <w:adjustRightInd w:val="0"/>
      <w:snapToGrid w:val="0"/>
      <w:spacing w:before="160" w:after="160" w:line="240" w:lineRule="atLeast"/>
      <w:ind w:left="1701"/>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47">
    <w:name w:val="Table Columns 4"/>
    <w:basedOn w:val="a5"/>
    <w:semiHidden/>
    <w:pPr>
      <w:adjustRightInd w:val="0"/>
      <w:snapToGrid w:val="0"/>
      <w:spacing w:before="160" w:after="160" w:line="240" w:lineRule="atLeast"/>
      <w:ind w:left="1701"/>
    </w:pP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5"/>
    <w:semiHidden/>
    <w:pPr>
      <w:adjustRightInd w:val="0"/>
      <w:snapToGrid w:val="0"/>
      <w:spacing w:before="160" w:after="160" w:line="240" w:lineRule="atLeast"/>
      <w:ind w:left="1701"/>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9">
    <w:name w:val="Table Grid 1"/>
    <w:basedOn w:val="a5"/>
    <w:semiHidden/>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2f0">
    <w:name w:val="Table Grid 2"/>
    <w:basedOn w:val="a5"/>
    <w:semiHidden/>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3f">
    <w:name w:val="Table Grid 3"/>
    <w:basedOn w:val="a5"/>
    <w:semiHidden/>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48">
    <w:name w:val="Table Grid 4"/>
    <w:basedOn w:val="a5"/>
    <w:semiHidden/>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58">
    <w:name w:val="Table Grid 5"/>
    <w:basedOn w:val="a5"/>
    <w:semiHidden/>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62">
    <w:name w:val="Table Grid 6"/>
    <w:basedOn w:val="a5"/>
    <w:semiHidden/>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72">
    <w:name w:val="Table Grid 7"/>
    <w:basedOn w:val="a5"/>
    <w:semiHidden/>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82">
    <w:name w:val="Table Grid 8"/>
    <w:basedOn w:val="a5"/>
    <w:semiHidden/>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a">
    <w:name w:val="Table Web 1"/>
    <w:basedOn w:val="a5"/>
    <w:semiHidden/>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2f1">
    <w:name w:val="Table Web 2"/>
    <w:basedOn w:val="a5"/>
    <w:semiHidden/>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3f0">
    <w:name w:val="Table Web 3"/>
    <w:basedOn w:val="a5"/>
    <w:semiHidden/>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afff2">
    <w:name w:val="Table Professional"/>
    <w:basedOn w:val="a5"/>
    <w:semiHidden/>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2-5">
    <w:name w:val="Medium Shading 2 Accent 5"/>
    <w:basedOn w:val="a5"/>
    <w:uiPriority w:val="64"/>
    <w:rPr>
      <w:rFonts w:asciiTheme="minorHAnsi" w:eastAsiaTheme="minorEastAsia" w:hAnsiTheme="minorHAnsi" w:cstheme="minorBidi"/>
      <w:sz w:val="22"/>
      <w:szCs w:val="22"/>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fff3">
    <w:name w:val="Strong"/>
    <w:basedOn w:val="a4"/>
    <w:uiPriority w:val="22"/>
    <w:qFormat/>
    <w:rPr>
      <w:b/>
      <w:bCs/>
    </w:rPr>
  </w:style>
  <w:style w:type="character" w:styleId="afff4">
    <w:name w:val="endnote reference"/>
    <w:basedOn w:val="a4"/>
    <w:semiHidden/>
    <w:rPr>
      <w:vertAlign w:val="superscript"/>
    </w:rPr>
  </w:style>
  <w:style w:type="character" w:styleId="afff5">
    <w:name w:val="page number"/>
    <w:basedOn w:val="a4"/>
    <w:semiHidden/>
  </w:style>
  <w:style w:type="character" w:styleId="afff6">
    <w:name w:val="FollowedHyperlink"/>
    <w:semiHidden/>
    <w:rPr>
      <w:color w:val="800080"/>
      <w:u w:val="none"/>
    </w:rPr>
  </w:style>
  <w:style w:type="character" w:styleId="afff7">
    <w:name w:val="Emphasis"/>
    <w:basedOn w:val="a4"/>
    <w:semiHidden/>
    <w:qFormat/>
    <w:rPr>
      <w:i/>
      <w:iCs/>
    </w:rPr>
  </w:style>
  <w:style w:type="character" w:styleId="afff8">
    <w:name w:val="line number"/>
    <w:basedOn w:val="a4"/>
    <w:semiHidden/>
  </w:style>
  <w:style w:type="character" w:styleId="HTML1">
    <w:name w:val="HTML Definition"/>
    <w:basedOn w:val="a4"/>
    <w:semiHidden/>
    <w:rPr>
      <w:i/>
      <w:iCs/>
    </w:rPr>
  </w:style>
  <w:style w:type="character" w:styleId="HTML2">
    <w:name w:val="HTML Typewriter"/>
    <w:basedOn w:val="a4"/>
    <w:semiHidden/>
    <w:rPr>
      <w:rFonts w:ascii="Courier New" w:hAnsi="Courier New" w:cs="Courier New"/>
      <w:sz w:val="20"/>
      <w:szCs w:val="20"/>
    </w:rPr>
  </w:style>
  <w:style w:type="character" w:styleId="HTML3">
    <w:name w:val="HTML Acronym"/>
    <w:basedOn w:val="a4"/>
    <w:semiHidden/>
  </w:style>
  <w:style w:type="character" w:styleId="HTML4">
    <w:name w:val="HTML Variable"/>
    <w:basedOn w:val="a4"/>
    <w:semiHidden/>
    <w:rPr>
      <w:i/>
      <w:iCs/>
    </w:rPr>
  </w:style>
  <w:style w:type="character" w:styleId="afff9">
    <w:name w:val="Hyperlink"/>
    <w:uiPriority w:val="99"/>
    <w:rPr>
      <w:color w:val="0000FF"/>
      <w:u w:val="none"/>
    </w:rPr>
  </w:style>
  <w:style w:type="character" w:styleId="HTML5">
    <w:name w:val="HTML Code"/>
    <w:basedOn w:val="a4"/>
    <w:uiPriority w:val="99"/>
    <w:semiHidden/>
    <w:rPr>
      <w:rFonts w:ascii="Courier New" w:hAnsi="Courier New" w:cs="Courier New"/>
      <w:sz w:val="20"/>
      <w:szCs w:val="20"/>
    </w:rPr>
  </w:style>
  <w:style w:type="character" w:styleId="afffa">
    <w:name w:val="annotation reference"/>
    <w:basedOn w:val="a4"/>
    <w:uiPriority w:val="99"/>
    <w:semiHidden/>
    <w:rPr>
      <w:sz w:val="21"/>
      <w:szCs w:val="21"/>
    </w:rPr>
  </w:style>
  <w:style w:type="character" w:styleId="HTML6">
    <w:name w:val="HTML Cite"/>
    <w:basedOn w:val="a4"/>
    <w:semiHidden/>
    <w:rPr>
      <w:i/>
      <w:iCs/>
    </w:rPr>
  </w:style>
  <w:style w:type="character" w:styleId="afffb">
    <w:name w:val="footnote reference"/>
    <w:basedOn w:val="a4"/>
    <w:semiHidden/>
    <w:rPr>
      <w:vertAlign w:val="superscript"/>
    </w:rPr>
  </w:style>
  <w:style w:type="character" w:styleId="HTML7">
    <w:name w:val="HTML Keyboard"/>
    <w:basedOn w:val="a4"/>
    <w:semiHidden/>
    <w:rPr>
      <w:rFonts w:ascii="Courier New" w:hAnsi="Courier New" w:cs="Courier New"/>
      <w:sz w:val="20"/>
      <w:szCs w:val="20"/>
    </w:rPr>
  </w:style>
  <w:style w:type="character" w:styleId="HTML8">
    <w:name w:val="HTML Sample"/>
    <w:basedOn w:val="a4"/>
    <w:semiHidden/>
    <w:rPr>
      <w:rFonts w:ascii="Courier New" w:hAnsi="Courier New" w:cs="Courier New"/>
    </w:rPr>
  </w:style>
  <w:style w:type="paragraph" w:customStyle="1" w:styleId="Cover1">
    <w:name w:val="Cover1"/>
    <w:basedOn w:val="a3"/>
    <w:pPr>
      <w:spacing w:line="240" w:lineRule="auto"/>
      <w:ind w:left="0"/>
    </w:pPr>
    <w:rPr>
      <w:rFonts w:ascii="Arial" w:eastAsia="黑体" w:hAnsi="Arial"/>
      <w:b/>
      <w:bCs/>
      <w:sz w:val="48"/>
      <w:szCs w:val="48"/>
    </w:rPr>
  </w:style>
  <w:style w:type="paragraph" w:customStyle="1" w:styleId="Cover4">
    <w:name w:val="Cover 4"/>
    <w:basedOn w:val="Cover3"/>
    <w:pPr>
      <w:spacing w:before="0" w:after="0" w:line="240" w:lineRule="auto"/>
      <w:jc w:val="both"/>
    </w:pPr>
    <w:rPr>
      <w:sz w:val="21"/>
      <w:szCs w:val="21"/>
    </w:rPr>
  </w:style>
  <w:style w:type="paragraph" w:customStyle="1" w:styleId="Cover3">
    <w:name w:val="Cover 3"/>
    <w:basedOn w:val="a3"/>
    <w:pPr>
      <w:widowControl w:val="0"/>
      <w:topLinePunct w:val="0"/>
      <w:ind w:left="0"/>
    </w:pPr>
    <w:rPr>
      <w:rFonts w:ascii="Arial" w:eastAsia="黑体" w:hAnsi="Arial"/>
      <w:b/>
      <w:bCs/>
      <w:spacing w:val="-4"/>
      <w:sz w:val="22"/>
      <w:szCs w:val="22"/>
    </w:rPr>
  </w:style>
  <w:style w:type="character" w:customStyle="1" w:styleId="aff1">
    <w:name w:val="页眉 字符"/>
    <w:basedOn w:val="a4"/>
    <w:link w:val="aff0"/>
    <w:semiHidden/>
    <w:rPr>
      <w:rFonts w:cs="Arial"/>
      <w:kern w:val="2"/>
      <w:sz w:val="2"/>
      <w:szCs w:val="2"/>
    </w:rPr>
  </w:style>
  <w:style w:type="table" w:customStyle="1" w:styleId="TableNoFrame">
    <w:name w:val="Table No Frame"/>
    <w:basedOn w:val="affe"/>
    <w:semiHidden/>
    <w:pPr>
      <w:adjustRightInd/>
      <w:snapToGrid/>
      <w:jc w:val="left"/>
    </w:pPr>
    <w:tblPr/>
    <w:trPr>
      <w:cantSplit/>
    </w:trPr>
  </w:style>
  <w:style w:type="paragraph" w:customStyle="1" w:styleId="Figure">
    <w:name w:val="Figure"/>
    <w:basedOn w:val="a3"/>
    <w:next w:val="a3"/>
  </w:style>
  <w:style w:type="paragraph" w:customStyle="1" w:styleId="FigureDescription">
    <w:name w:val="Figure Description"/>
    <w:next w:val="Figure"/>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pPr>
      <w:widowControl w:val="0"/>
      <w:adjustRightInd w:val="0"/>
      <w:snapToGrid w:val="0"/>
      <w:spacing w:line="240" w:lineRule="atLeast"/>
    </w:pPr>
    <w:rPr>
      <w:rFonts w:cs="Arial"/>
      <w:sz w:val="18"/>
      <w:szCs w:val="18"/>
      <w:lang w:eastAsia="en-US"/>
    </w:rPr>
  </w:style>
  <w:style w:type="paragraph" w:customStyle="1" w:styleId="HeadingRight">
    <w:name w:val="Heading Right"/>
    <w:basedOn w:val="a3"/>
    <w:pPr>
      <w:spacing w:before="0" w:after="0"/>
      <w:ind w:left="0"/>
      <w:jc w:val="right"/>
    </w:pPr>
  </w:style>
  <w:style w:type="paragraph" w:customStyle="1" w:styleId="Heading1NoNumber">
    <w:name w:val="Heading1 No Number"/>
    <w:basedOn w:val="1"/>
    <w:next w:val="a3"/>
    <w:link w:val="Heading1NoNumber0"/>
    <w:pPr>
      <w:pageBreakBefore/>
      <w:numPr>
        <w:numId w:val="0"/>
      </w:numPr>
    </w:pPr>
  </w:style>
  <w:style w:type="paragraph" w:customStyle="1" w:styleId="Heading2NoNumber">
    <w:name w:val="Heading2 No Number"/>
    <w:basedOn w:val="2"/>
    <w:next w:val="a3"/>
    <w:link w:val="Heading2NoNumber0"/>
    <w:pPr>
      <w:numPr>
        <w:ilvl w:val="0"/>
        <w:numId w:val="0"/>
      </w:numPr>
    </w:pPr>
  </w:style>
  <w:style w:type="paragraph" w:customStyle="1" w:styleId="Heading3NoNumber">
    <w:name w:val="Heading3 No Number"/>
    <w:basedOn w:val="3"/>
    <w:next w:val="a3"/>
    <w:link w:val="Heading3NoNumber0"/>
    <w:pPr>
      <w:numPr>
        <w:ilvl w:val="0"/>
        <w:numId w:val="0"/>
      </w:numPr>
      <w:outlineLvl w:val="9"/>
    </w:pPr>
    <w:rPr>
      <w:rFonts w:cs="Book Antiqua"/>
      <w:sz w:val="26"/>
    </w:rPr>
  </w:style>
  <w:style w:type="paragraph" w:customStyle="1" w:styleId="Heading4NoNumber">
    <w:name w:val="Heading4 No Number"/>
    <w:basedOn w:val="a3"/>
    <w:semiHidden/>
    <w:pPr>
      <w:keepNext/>
      <w:spacing w:before="200"/>
    </w:pPr>
    <w:rPr>
      <w:rFonts w:eastAsia="黑体"/>
      <w:bCs/>
      <w:spacing w:val="-4"/>
    </w:rPr>
  </w:style>
  <w:style w:type="paragraph" w:customStyle="1" w:styleId="AboutThisChapter">
    <w:name w:val="About This Chapter"/>
    <w:basedOn w:val="Heading2NoNumber"/>
    <w:next w:val="a3"/>
    <w:pPr>
      <w:spacing w:after="560"/>
    </w:pPr>
  </w:style>
  <w:style w:type="paragraph" w:customStyle="1" w:styleId="ItemList">
    <w:name w:val="Item List"/>
    <w:link w:val="ItemList0"/>
    <w:pPr>
      <w:numPr>
        <w:numId w:val="5"/>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3"/>
    <w:pPr>
      <w:numPr>
        <w:numId w:val="6"/>
      </w:numPr>
      <w:tabs>
        <w:tab w:val="left" w:pos="284"/>
      </w:tabs>
      <w:ind w:left="284" w:hanging="284"/>
    </w:pPr>
  </w:style>
  <w:style w:type="paragraph" w:customStyle="1" w:styleId="ItemListText">
    <w:name w:val="Item List Text"/>
    <w:pPr>
      <w:adjustRightInd w:val="0"/>
      <w:snapToGrid w:val="0"/>
      <w:spacing w:before="80" w:after="80" w:line="240" w:lineRule="atLeast"/>
      <w:ind w:left="2126"/>
    </w:pPr>
    <w:rPr>
      <w:kern w:val="2"/>
      <w:sz w:val="21"/>
      <w:szCs w:val="21"/>
    </w:rPr>
  </w:style>
  <w:style w:type="paragraph" w:customStyle="1" w:styleId="ItemStep">
    <w:name w:val="Item Step"/>
    <w:qFormat/>
    <w:pPr>
      <w:numPr>
        <w:ilvl w:val="6"/>
        <w:numId w:val="1"/>
      </w:numPr>
      <w:adjustRightInd w:val="0"/>
      <w:snapToGrid w:val="0"/>
      <w:spacing w:before="80" w:after="80" w:line="240" w:lineRule="atLeast"/>
      <w:outlineLvl w:val="6"/>
    </w:pPr>
    <w:rPr>
      <w:rFonts w:cs="Arial"/>
      <w:sz w:val="21"/>
      <w:szCs w:val="21"/>
    </w:rPr>
  </w:style>
  <w:style w:type="paragraph" w:customStyle="1" w:styleId="ManualTitle1">
    <w:name w:val="Manual Title1"/>
    <w:semiHidden/>
    <w:rPr>
      <w:rFonts w:ascii="Arial" w:eastAsia="黑体" w:hAnsi="Arial"/>
      <w:sz w:val="30"/>
      <w:lang w:eastAsia="en-US"/>
    </w:rPr>
  </w:style>
  <w:style w:type="paragraph" w:customStyle="1" w:styleId="CAUTIONHeading">
    <w:name w:val="CAUTION Heading"/>
    <w:basedOn w:val="a3"/>
    <w:pPr>
      <w:keepNext/>
      <w:pBdr>
        <w:top w:val="single" w:sz="12" w:space="4" w:color="auto"/>
      </w:pBdr>
    </w:pPr>
    <w:rPr>
      <w:rFonts w:ascii="Book Antiqua" w:eastAsia="黑体" w:hAnsi="Book Antiqua"/>
      <w:bCs/>
    </w:rPr>
  </w:style>
  <w:style w:type="paragraph" w:customStyle="1" w:styleId="NotesHeadinginTable">
    <w:name w:val="Notes Heading in Table"/>
    <w:next w:val="NotesTextinTable"/>
    <w:pPr>
      <w:keepNext/>
      <w:adjustRightInd w:val="0"/>
      <w:snapToGrid w:val="0"/>
      <w:spacing w:before="80" w:after="40" w:line="240" w:lineRule="atLeast"/>
    </w:pPr>
    <w:rPr>
      <w:rFonts w:eastAsia="黑体" w:cs="Arial"/>
      <w:bCs/>
      <w:kern w:val="2"/>
      <w:sz w:val="18"/>
      <w:szCs w:val="18"/>
    </w:rPr>
  </w:style>
  <w:style w:type="paragraph" w:customStyle="1" w:styleId="NotesTextinTable">
    <w:name w:val="Notes Text in Table"/>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
    <w:name w:val="CAUTION Text"/>
    <w:basedOn w:val="a3"/>
    <w:pPr>
      <w:keepLines/>
      <w:pBdr>
        <w:bottom w:val="single" w:sz="12" w:space="4" w:color="auto"/>
      </w:pBdr>
    </w:pPr>
    <w:rPr>
      <w:rFonts w:eastAsia="楷体_GB2312"/>
      <w:iCs/>
    </w:rPr>
  </w:style>
  <w:style w:type="paragraph" w:customStyle="1" w:styleId="CAUTIONTextList">
    <w:name w:val="CAUTION Text List"/>
    <w:basedOn w:val="CAUTIONText"/>
    <w:pPr>
      <w:keepNext/>
      <w:numPr>
        <w:numId w:val="7"/>
      </w:numPr>
    </w:pPr>
  </w:style>
  <w:style w:type="paragraph" w:customStyle="1" w:styleId="1b">
    <w:name w:val="表格1"/>
    <w:basedOn w:val="TableHeading"/>
    <w:link w:val="1c"/>
    <w:pPr>
      <w:jc w:val="center"/>
    </w:pPr>
    <w:rPr>
      <w:b/>
    </w:rPr>
  </w:style>
  <w:style w:type="paragraph" w:customStyle="1" w:styleId="TableHeading">
    <w:name w:val="Table Heading"/>
    <w:basedOn w:val="a3"/>
    <w:link w:val="TableHeading0"/>
    <w:pPr>
      <w:keepNext/>
      <w:widowControl w:val="0"/>
      <w:ind w:left="0"/>
    </w:pPr>
    <w:rPr>
      <w:rFonts w:ascii="Book Antiqua" w:eastAsia="黑体" w:hAnsi="Book Antiqua" w:cs="Book Antiqua"/>
      <w:bCs/>
      <w:snapToGrid w:val="0"/>
    </w:rPr>
  </w:style>
  <w:style w:type="paragraph" w:customStyle="1" w:styleId="Step">
    <w:name w:val="Step"/>
    <w:basedOn w:val="a3"/>
    <w:link w:val="Step0"/>
    <w:pPr>
      <w:tabs>
        <w:tab w:val="left" w:pos="1701"/>
      </w:tabs>
      <w:ind w:left="1701" w:hanging="159"/>
      <w:outlineLvl w:val="5"/>
    </w:pPr>
    <w:rPr>
      <w:snapToGrid w:val="0"/>
    </w:rPr>
  </w:style>
  <w:style w:type="paragraph" w:customStyle="1" w:styleId="SubItemList">
    <w:name w:val="Sub Item List"/>
    <w:basedOn w:val="a3"/>
    <w:pPr>
      <w:numPr>
        <w:numId w:val="8"/>
      </w:numPr>
    </w:pPr>
  </w:style>
  <w:style w:type="paragraph" w:customStyle="1" w:styleId="SubItemListText">
    <w:name w:val="Sub Item List Text"/>
    <w:pPr>
      <w:adjustRightInd w:val="0"/>
      <w:snapToGrid w:val="0"/>
      <w:spacing w:before="80" w:after="80" w:line="240" w:lineRule="atLeast"/>
      <w:ind w:left="2410"/>
    </w:pPr>
    <w:rPr>
      <w:kern w:val="2"/>
      <w:sz w:val="21"/>
      <w:szCs w:val="21"/>
    </w:rPr>
  </w:style>
  <w:style w:type="paragraph" w:customStyle="1" w:styleId="TableDescription">
    <w:name w:val="Table Description"/>
    <w:basedOn w:val="a3"/>
    <w:next w:val="a3"/>
    <w:link w:val="TableDescription0"/>
    <w:pPr>
      <w:keepNext/>
      <w:topLinePunct w:val="0"/>
      <w:spacing w:before="320"/>
      <w:ind w:left="1701"/>
      <w:outlineLvl w:val="8"/>
    </w:pPr>
    <w:rPr>
      <w:rFonts w:eastAsia="黑体"/>
      <w:spacing w:val="-4"/>
    </w:rPr>
  </w:style>
  <w:style w:type="paragraph" w:customStyle="1" w:styleId="TableNote">
    <w:name w:val="Table Note"/>
    <w:basedOn w:val="a3"/>
    <w:rPr>
      <w:sz w:val="18"/>
      <w:szCs w:val="18"/>
    </w:rPr>
  </w:style>
  <w:style w:type="paragraph" w:customStyle="1" w:styleId="TerminalDisplay">
    <w:name w:val="Terminal Display"/>
    <w:pPr>
      <w:snapToGrid w:val="0"/>
      <w:spacing w:line="240" w:lineRule="atLeast"/>
      <w:ind w:left="1701"/>
    </w:pPr>
    <w:rPr>
      <w:rFonts w:ascii="Courier New" w:hAnsi="Courier New" w:cs="Courier New"/>
      <w:snapToGrid w:val="0"/>
      <w:spacing w:val="-1"/>
      <w:sz w:val="21"/>
      <w:szCs w:val="16"/>
    </w:rPr>
  </w:style>
  <w:style w:type="paragraph" w:customStyle="1" w:styleId="TerminalDisplayinTable">
    <w:name w:val="Terminal Display in Table"/>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customStyle="1" w:styleId="CopyrightDeclaration">
    <w:name w:val="Copyright Declaration"/>
    <w:semiHidden/>
    <w:pPr>
      <w:spacing w:before="80" w:after="80"/>
    </w:pPr>
    <w:rPr>
      <w:rFonts w:ascii="Arial" w:eastAsia="黑体" w:hAnsi="Arial"/>
      <w:sz w:val="36"/>
    </w:rPr>
  </w:style>
  <w:style w:type="paragraph" w:customStyle="1" w:styleId="TableText">
    <w:name w:val="Table Text"/>
    <w:basedOn w:val="a3"/>
    <w:link w:val="TableText0"/>
    <w:pPr>
      <w:widowControl w:val="0"/>
      <w:ind w:left="0"/>
    </w:pPr>
    <w:rPr>
      <w:snapToGrid w:val="0"/>
    </w:rPr>
  </w:style>
  <w:style w:type="paragraph" w:customStyle="1" w:styleId="HeadingMiddle">
    <w:name w:val="Heading Middle"/>
    <w:pPr>
      <w:adjustRightInd w:val="0"/>
      <w:snapToGrid w:val="0"/>
      <w:spacing w:line="240" w:lineRule="atLeast"/>
      <w:jc w:val="center"/>
    </w:pPr>
    <w:rPr>
      <w:rFonts w:cs="Arial"/>
      <w:snapToGrid w:val="0"/>
    </w:rPr>
  </w:style>
  <w:style w:type="paragraph" w:customStyle="1" w:styleId="Contents">
    <w:name w:val="Contents"/>
    <w:basedOn w:val="Heading1NoNumber"/>
    <w:pPr>
      <w:outlineLvl w:val="9"/>
    </w:pPr>
  </w:style>
  <w:style w:type="paragraph" w:customStyle="1" w:styleId="ItemStepinTable">
    <w:name w:val="Item Step in Table"/>
    <w:pPr>
      <w:numPr>
        <w:numId w:val="9"/>
      </w:numPr>
      <w:topLinePunct/>
      <w:spacing w:before="80" w:after="80" w:line="240" w:lineRule="atLeast"/>
    </w:pPr>
    <w:rPr>
      <w:rFonts w:cs="Arial"/>
      <w:sz w:val="21"/>
      <w:szCs w:val="22"/>
    </w:rPr>
  </w:style>
  <w:style w:type="paragraph" w:customStyle="1" w:styleId="End">
    <w:name w:val="End"/>
    <w:basedOn w:val="a3"/>
    <w:pPr>
      <w:spacing w:after="400"/>
    </w:pPr>
    <w:rPr>
      <w:b/>
    </w:rPr>
  </w:style>
  <w:style w:type="paragraph" w:customStyle="1" w:styleId="1d">
    <w:name w:val="样式1"/>
    <w:basedOn w:val="End"/>
    <w:semiHidden/>
    <w:rPr>
      <w:b w:val="0"/>
    </w:rPr>
  </w:style>
  <w:style w:type="paragraph" w:customStyle="1" w:styleId="NotesTextListinTable">
    <w:name w:val="Notes Text List in Table"/>
    <w:pPr>
      <w:numPr>
        <w:numId w:val="10"/>
      </w:numPr>
      <w:spacing w:before="40" w:after="80" w:line="200" w:lineRule="atLeast"/>
      <w:ind w:left="454" w:hanging="284"/>
      <w:jc w:val="both"/>
    </w:pPr>
    <w:rPr>
      <w:rFonts w:eastAsia="楷体_GB2312" w:cs="楷体_GB2312"/>
      <w:sz w:val="18"/>
      <w:szCs w:val="18"/>
    </w:rPr>
  </w:style>
  <w:style w:type="paragraph" w:customStyle="1" w:styleId="NotesHeading">
    <w:name w:val="Notes Heading"/>
    <w:basedOn w:val="CAUTIONHeading"/>
    <w:pPr>
      <w:pBdr>
        <w:top w:val="none" w:sz="0" w:space="0" w:color="auto"/>
      </w:pBdr>
      <w:spacing w:after="40"/>
    </w:pPr>
    <w:rPr>
      <w:position w:val="-6"/>
      <w:sz w:val="18"/>
      <w:szCs w:val="18"/>
    </w:rPr>
  </w:style>
  <w:style w:type="paragraph" w:customStyle="1" w:styleId="NotesText">
    <w:name w:val="Notes Text"/>
    <w:basedOn w:val="CAUTIONText"/>
    <w:pPr>
      <w:pBdr>
        <w:bottom w:val="none" w:sz="0" w:space="0" w:color="auto"/>
      </w:pBdr>
      <w:spacing w:before="40" w:line="200" w:lineRule="atLeast"/>
      <w:ind w:left="2075"/>
    </w:pPr>
    <w:rPr>
      <w:szCs w:val="18"/>
    </w:rPr>
  </w:style>
  <w:style w:type="paragraph" w:customStyle="1" w:styleId="NotesTextList">
    <w:name w:val="Notes Text List"/>
    <w:basedOn w:val="CAUTIONTextList"/>
    <w:pPr>
      <w:numPr>
        <w:numId w:val="11"/>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pPr>
      <w:keepNext/>
      <w:numPr>
        <w:ilvl w:val="7"/>
        <w:numId w:val="12"/>
      </w:numPr>
      <w:topLinePunct w:val="0"/>
      <w:outlineLvl w:val="7"/>
    </w:pPr>
    <w:rPr>
      <w:rFonts w:eastAsia="黑体"/>
    </w:rPr>
  </w:style>
  <w:style w:type="paragraph" w:customStyle="1" w:styleId="Cover2">
    <w:name w:val="Cover 2"/>
    <w:pPr>
      <w:adjustRightInd w:val="0"/>
      <w:snapToGrid w:val="0"/>
      <w:jc w:val="center"/>
    </w:pPr>
    <w:rPr>
      <w:rFonts w:ascii="Arial" w:eastAsia="黑体" w:hAnsi="Arial" w:cs="Arial"/>
      <w:sz w:val="32"/>
      <w:szCs w:val="32"/>
      <w:lang w:eastAsia="en-US"/>
    </w:rPr>
  </w:style>
  <w:style w:type="paragraph" w:customStyle="1" w:styleId="CoverText">
    <w:name w:val="Cover Text"/>
    <w:pPr>
      <w:adjustRightInd w:val="0"/>
      <w:snapToGrid w:val="0"/>
      <w:spacing w:before="80" w:after="80" w:line="240" w:lineRule="atLeast"/>
      <w:jc w:val="both"/>
    </w:pPr>
    <w:rPr>
      <w:rFonts w:ascii="Arial" w:hAnsi="Arial" w:cs="Arial"/>
      <w:snapToGrid w:val="0"/>
    </w:rPr>
  </w:style>
  <w:style w:type="paragraph" w:customStyle="1" w:styleId="TOC10">
    <w:name w:val="TOC 标题1"/>
    <w:next w:val="TOC1"/>
    <w:semiHidden/>
    <w:pPr>
      <w:keepNext/>
      <w:snapToGrid w:val="0"/>
      <w:spacing w:before="480" w:after="360"/>
      <w:jc w:val="center"/>
    </w:pPr>
    <w:rPr>
      <w:rFonts w:ascii="Arial" w:eastAsia="黑体" w:hAnsi="Arial" w:cs="Arial"/>
      <w:sz w:val="36"/>
      <w:szCs w:val="36"/>
    </w:rPr>
  </w:style>
  <w:style w:type="paragraph" w:customStyle="1" w:styleId="Command">
    <w:name w:val="Command"/>
    <w:basedOn w:val="a3"/>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Pr>
      <w:rFonts w:ascii="Arial" w:eastAsia="宋体" w:hAnsi="Arial"/>
      <w:i/>
      <w:color w:val="auto"/>
      <w:sz w:val="21"/>
      <w:szCs w:val="21"/>
    </w:rPr>
  </w:style>
  <w:style w:type="character" w:customStyle="1" w:styleId="commandkeywords">
    <w:name w:val="command keywords"/>
    <w:rPr>
      <w:rFonts w:ascii="Arial" w:eastAsia="宋体" w:hAnsi="Arial"/>
      <w:b/>
      <w:color w:val="auto"/>
      <w:sz w:val="21"/>
      <w:szCs w:val="21"/>
    </w:rPr>
  </w:style>
  <w:style w:type="character" w:customStyle="1" w:styleId="TableHeading0">
    <w:name w:val="Table Heading 字符"/>
    <w:basedOn w:val="a4"/>
    <w:link w:val="TableHeading"/>
    <w:rPr>
      <w:rFonts w:ascii="Book Antiqua" w:eastAsia="黑体" w:hAnsi="Book Antiqua" w:cs="Book Antiqua"/>
      <w:bCs/>
      <w:snapToGrid w:val="0"/>
      <w:sz w:val="21"/>
      <w:szCs w:val="21"/>
    </w:rPr>
  </w:style>
  <w:style w:type="paragraph" w:customStyle="1" w:styleId="Outline">
    <w:name w:val="Outline"/>
    <w:basedOn w:val="a3"/>
    <w:semiHidden/>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3"/>
    <w:pPr>
      <w:ind w:left="0"/>
    </w:pPr>
  </w:style>
  <w:style w:type="paragraph" w:customStyle="1" w:styleId="Code">
    <w:name w:val="Code"/>
    <w:basedOn w:val="a3"/>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pPr>
      <w:spacing w:before="80" w:after="80"/>
    </w:pPr>
    <w:rPr>
      <w:rFonts w:ascii="Arial" w:eastAsia="黑体" w:hAnsi="Arial"/>
      <w:sz w:val="36"/>
    </w:rPr>
  </w:style>
  <w:style w:type="paragraph" w:customStyle="1" w:styleId="Cover30">
    <w:name w:val="Cover3"/>
    <w:semiHidden/>
    <w:pPr>
      <w:adjustRightInd w:val="0"/>
      <w:snapToGrid w:val="0"/>
      <w:spacing w:before="80" w:after="80" w:line="240" w:lineRule="atLeast"/>
    </w:pPr>
    <w:rPr>
      <w:rFonts w:ascii="Arial" w:eastAsia="黑体" w:hAnsi="Arial" w:cs="Arial"/>
      <w:sz w:val="32"/>
      <w:szCs w:val="32"/>
      <w:lang w:eastAsia="en-US"/>
    </w:rPr>
  </w:style>
  <w:style w:type="paragraph" w:customStyle="1" w:styleId="Cover40">
    <w:name w:val="Cover4"/>
    <w:basedOn w:val="a3"/>
    <w:semiHidden/>
    <w:pPr>
      <w:topLinePunct w:val="0"/>
      <w:ind w:left="0"/>
    </w:pPr>
    <w:rPr>
      <w:rFonts w:ascii="Arial" w:eastAsia="Arial" w:hAnsi="Arial"/>
      <w:b/>
      <w:bCs/>
      <w:sz w:val="24"/>
      <w:szCs w:val="24"/>
    </w:rPr>
  </w:style>
  <w:style w:type="paragraph" w:customStyle="1" w:styleId="SubItemListTextTD">
    <w:name w:val="Sub Item List Text TD"/>
    <w:basedOn w:val="TerminalDisplay"/>
    <w:pPr>
      <w:adjustRightInd w:val="0"/>
      <w:ind w:left="2410"/>
    </w:pPr>
  </w:style>
  <w:style w:type="paragraph" w:customStyle="1" w:styleId="ItemlistTextTD">
    <w:name w:val="Item list Text TD"/>
    <w:basedOn w:val="TerminalDisplay"/>
    <w:pPr>
      <w:adjustRightInd w:val="0"/>
      <w:ind w:left="2126"/>
    </w:pPr>
  </w:style>
  <w:style w:type="paragraph" w:customStyle="1" w:styleId="ItemListTextinTable">
    <w:name w:val="Item List Text in Table"/>
    <w:basedOn w:val="1e"/>
    <w:qFormat/>
  </w:style>
  <w:style w:type="paragraph" w:customStyle="1" w:styleId="1e">
    <w:name w:val="1.正文"/>
    <w:basedOn w:val="a3"/>
    <w:link w:val="1f"/>
    <w:qFormat/>
    <w:rsid w:val="006F73A1"/>
    <w:pPr>
      <w:topLinePunct w:val="0"/>
      <w:adjustRightInd/>
      <w:ind w:left="1021"/>
    </w:pPr>
    <w:rPr>
      <w:rFonts w:ascii="Huawei Sans" w:eastAsia="方正兰亭黑简体" w:hAnsi="Huawei Sans" w:cs="Huawei Sans"/>
      <w:color w:val="000000"/>
      <w:sz w:val="21"/>
      <w:szCs w:val="21"/>
      <w:shd w:val="clear" w:color="auto" w:fill="FFFFFF"/>
    </w:rPr>
  </w:style>
  <w:style w:type="paragraph" w:customStyle="1" w:styleId="Appendixheading1">
    <w:name w:val="Appendix heading 1"/>
    <w:basedOn w:val="1"/>
    <w:next w:val="2"/>
    <w:pPr>
      <w:keepLines/>
      <w:numPr>
        <w:numId w:val="12"/>
      </w:numPr>
      <w:topLinePunct w:val="0"/>
    </w:pPr>
    <w:rPr>
      <w:rFonts w:hint="eastAsia"/>
      <w:bCs w:val="0"/>
    </w:rPr>
  </w:style>
  <w:style w:type="paragraph" w:customStyle="1" w:styleId="Appendixheading2">
    <w:name w:val="Appendix heading 2"/>
    <w:basedOn w:val="2"/>
    <w:next w:val="Appendixheading3"/>
    <w:pPr>
      <w:numPr>
        <w:numId w:val="12"/>
      </w:numPr>
      <w:topLinePunct w:val="0"/>
      <w:spacing w:before="200"/>
    </w:pPr>
    <w:rPr>
      <w:rFonts w:cs="Times New Roman" w:hint="eastAsia"/>
    </w:rPr>
  </w:style>
  <w:style w:type="paragraph" w:customStyle="1" w:styleId="Appendixheading3">
    <w:name w:val="Appendix heading 3"/>
    <w:basedOn w:val="3"/>
    <w:next w:val="Appendixheading4"/>
    <w:pPr>
      <w:numPr>
        <w:numId w:val="12"/>
      </w:numPr>
      <w:topLinePunct w:val="0"/>
    </w:pPr>
    <w:rPr>
      <w:rFonts w:cs="Times New Roman" w:hint="eastAsia"/>
    </w:rPr>
  </w:style>
  <w:style w:type="paragraph" w:customStyle="1" w:styleId="Appendixheading4">
    <w:name w:val="Appendix heading 4"/>
    <w:basedOn w:val="4"/>
    <w:next w:val="Appendixheading5"/>
    <w:pPr>
      <w:numPr>
        <w:numId w:val="12"/>
      </w:numPr>
      <w:topLinePunct w:val="0"/>
    </w:pPr>
    <w:rPr>
      <w:bCs/>
    </w:rPr>
  </w:style>
  <w:style w:type="paragraph" w:customStyle="1" w:styleId="Appendixheading5">
    <w:name w:val="Appendix heading 5"/>
    <w:basedOn w:val="5"/>
    <w:next w:val="BlockLabel"/>
    <w:pPr>
      <w:numPr>
        <w:numId w:val="12"/>
      </w:numPr>
      <w:topLinePunct w:val="0"/>
    </w:pPr>
    <w:rPr>
      <w:rFonts w:cs="Times New Roman"/>
      <w:bCs/>
    </w:rPr>
  </w:style>
  <w:style w:type="character" w:styleId="afffc">
    <w:name w:val="Placeholder Text"/>
    <w:basedOn w:val="a4"/>
    <w:uiPriority w:val="99"/>
    <w:semiHidden/>
    <w:rPr>
      <w:color w:val="808080"/>
    </w:rPr>
  </w:style>
  <w:style w:type="paragraph" w:customStyle="1" w:styleId="DecimalAligned">
    <w:name w:val="Decimal Aligned"/>
    <w:basedOn w:val="a3"/>
    <w:uiPriority w:val="40"/>
    <w:pPr>
      <w:tabs>
        <w:tab w:val="decimal" w:pos="360"/>
      </w:tabs>
      <w:topLinePunct w:val="0"/>
      <w:adjustRightInd/>
      <w:snapToGrid/>
      <w:spacing w:before="0" w:after="200" w:line="276" w:lineRule="auto"/>
      <w:ind w:left="0"/>
    </w:pPr>
    <w:rPr>
      <w:sz w:val="22"/>
      <w:szCs w:val="22"/>
    </w:rPr>
  </w:style>
  <w:style w:type="character" w:customStyle="1" w:styleId="aff7">
    <w:name w:val="脚注文本 字符"/>
    <w:basedOn w:val="a4"/>
    <w:link w:val="aff6"/>
    <w:uiPriority w:val="99"/>
    <w:rPr>
      <w:rFonts w:cs="Arial"/>
      <w:kern w:val="2"/>
      <w:sz w:val="18"/>
      <w:szCs w:val="18"/>
    </w:rPr>
  </w:style>
  <w:style w:type="character" w:customStyle="1" w:styleId="1f0">
    <w:name w:val="不明显强调1"/>
    <w:basedOn w:val="a4"/>
    <w:uiPriority w:val="19"/>
    <w:rPr>
      <w:rFonts w:ascii="微软雅黑" w:eastAsia="微软雅黑" w:hAnsi="微软雅黑" w:cs="微软雅黑"/>
      <w:i/>
      <w:iCs/>
      <w:color w:val="7F7F7F" w:themeColor="text1" w:themeTint="80"/>
      <w:szCs w:val="22"/>
      <w:lang w:eastAsia="zh-CN"/>
    </w:rPr>
  </w:style>
  <w:style w:type="paragraph" w:customStyle="1" w:styleId="cover--">
    <w:name w:val="cover--"/>
    <w:basedOn w:val="a3"/>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d">
    <w:name w:val="图样式"/>
    <w:basedOn w:val="a3"/>
    <w:pPr>
      <w:keepNext/>
      <w:topLinePunct w:val="0"/>
      <w:autoSpaceDE w:val="0"/>
      <w:autoSpaceDN w:val="0"/>
      <w:spacing w:before="0" w:after="0" w:line="360" w:lineRule="auto"/>
      <w:ind w:left="0"/>
      <w:jc w:val="center"/>
    </w:pPr>
    <w:rPr>
      <w:rFonts w:cs="Times New Roman"/>
    </w:rPr>
  </w:style>
  <w:style w:type="paragraph" w:customStyle="1" w:styleId="afffe">
    <w:name w:val="微软雅黑"/>
    <w:basedOn w:val="a3"/>
    <w:link w:val="Char"/>
    <w:pPr>
      <w:widowControl w:val="0"/>
      <w:topLinePunct w:val="0"/>
      <w:autoSpaceDE w:val="0"/>
      <w:autoSpaceDN w:val="0"/>
      <w:snapToGrid/>
      <w:spacing w:before="0" w:afterLines="50" w:line="320" w:lineRule="exact"/>
      <w:ind w:left="0" w:firstLine="420"/>
    </w:pPr>
    <w:rPr>
      <w:sz w:val="24"/>
      <w:szCs w:val="24"/>
    </w:rPr>
  </w:style>
  <w:style w:type="character" w:customStyle="1" w:styleId="Char">
    <w:name w:val="微软雅黑 Char"/>
    <w:basedOn w:val="a4"/>
    <w:link w:val="afffe"/>
    <w:rPr>
      <w:rFonts w:ascii="微软雅黑" w:eastAsia="微软雅黑" w:hAnsi="微软雅黑" w:cs="微软雅黑"/>
      <w:sz w:val="24"/>
      <w:szCs w:val="24"/>
    </w:rPr>
  </w:style>
  <w:style w:type="paragraph" w:customStyle="1" w:styleId="05">
    <w:name w:val="样式 实验正文 + 段后: 0.5 行"/>
    <w:basedOn w:val="afffe"/>
    <w:pPr>
      <w:spacing w:after="120"/>
    </w:pPr>
    <w:rPr>
      <w:rFonts w:cs="宋体"/>
      <w:szCs w:val="20"/>
    </w:rPr>
  </w:style>
  <w:style w:type="paragraph" w:customStyle="1" w:styleId="affff">
    <w:name w:val="表格"/>
    <w:next w:val="a3"/>
    <w:link w:val="Char0"/>
    <w:pPr>
      <w:framePr w:wrap="around" w:vAnchor="text" w:hAnchor="margin" w:x="-34" w:y="1"/>
    </w:pPr>
    <w:rPr>
      <w:rFonts w:ascii="微软雅黑" w:eastAsia="微软雅黑" w:hAnsi="微软雅黑" w:cs="微软雅黑"/>
      <w:snapToGrid w:val="0"/>
      <w:szCs w:val="21"/>
    </w:rPr>
  </w:style>
  <w:style w:type="character" w:customStyle="1" w:styleId="Char0">
    <w:name w:val="表格 Char"/>
    <w:basedOn w:val="a4"/>
    <w:link w:val="affff"/>
    <w:rPr>
      <w:rFonts w:ascii="微软雅黑" w:eastAsia="微软雅黑" w:hAnsi="微软雅黑" w:cs="微软雅黑"/>
      <w:snapToGrid w:val="0"/>
      <w:szCs w:val="21"/>
    </w:rPr>
  </w:style>
  <w:style w:type="character" w:customStyle="1" w:styleId="affff0">
    <w:name w:val="样式 蓝色"/>
    <w:basedOn w:val="a4"/>
    <w:semiHidden/>
    <w:rPr>
      <w:color w:val="0000FF"/>
    </w:rPr>
  </w:style>
  <w:style w:type="character" w:customStyle="1" w:styleId="affff1">
    <w:name w:val="样式 倾斜 蓝色"/>
    <w:basedOn w:val="a4"/>
    <w:semiHidden/>
    <w:rPr>
      <w:i/>
      <w:iCs/>
      <w:color w:val="0000FF"/>
    </w:rPr>
  </w:style>
  <w:style w:type="paragraph" w:customStyle="1" w:styleId="Tab">
    <w:name w:val="正文+Tab"/>
    <w:basedOn w:val="a3"/>
    <w:pPr>
      <w:ind w:left="420"/>
    </w:pPr>
    <w:rPr>
      <w:rFonts w:cs="宋体"/>
    </w:rPr>
  </w:style>
  <w:style w:type="character" w:customStyle="1" w:styleId="1c">
    <w:name w:val="表格1 字符"/>
    <w:basedOn w:val="TableHeading0"/>
    <w:link w:val="1b"/>
    <w:rPr>
      <w:rFonts w:ascii="Book Antiqua" w:eastAsia="黑体" w:hAnsi="Book Antiqua" w:cs="Book Antiqua"/>
      <w:b/>
      <w:bCs/>
      <w:snapToGrid w:val="0"/>
      <w:sz w:val="21"/>
      <w:szCs w:val="21"/>
    </w:rPr>
  </w:style>
  <w:style w:type="paragraph" w:customStyle="1" w:styleId="affff2">
    <w:name w:val="命令行"/>
    <w:basedOn w:val="a3"/>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pPr>
      <w:ind w:left="2940"/>
    </w:pPr>
  </w:style>
  <w:style w:type="character" w:customStyle="1" w:styleId="affff3">
    <w:name w:val="样式 正文 +"/>
    <w:basedOn w:val="a4"/>
    <w:rPr>
      <w:rFonts w:ascii="FrutigerNext LT Regular" w:eastAsia="华文细黑" w:hAnsi="FrutigerNext LT Regular"/>
      <w:kern w:val="0"/>
    </w:rPr>
  </w:style>
  <w:style w:type="paragraph" w:customStyle="1" w:styleId="TOC20">
    <w:name w:val="TOC 标题2"/>
    <w:basedOn w:val="1"/>
    <w:next w:val="a3"/>
    <w:uiPriority w:val="39"/>
    <w:unhideWhenUsed/>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pPr>
      <w:ind w:leftChars="270" w:left="270"/>
    </w:pPr>
    <w:rPr>
      <w:rFonts w:cs="宋体"/>
      <w:bCs w:val="0"/>
      <w:sz w:val="24"/>
      <w:szCs w:val="20"/>
    </w:rPr>
  </w:style>
  <w:style w:type="table" w:customStyle="1" w:styleId="V30">
    <w:name w:val="实验手册V3.0专用"/>
    <w:basedOn w:val="a5"/>
    <w:uiPriority w:val="99"/>
    <w:rPr>
      <w:sz w:val="21"/>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pPr>
      <w:ind w:leftChars="100" w:left="1281" w:rightChars="100" w:right="100"/>
      <w:jc w:val="center"/>
    </w:pPr>
    <w:rPr>
      <w:rFonts w:cs="宋体"/>
    </w:rPr>
  </w:style>
  <w:style w:type="character" w:customStyle="1" w:styleId="10">
    <w:name w:val="标题 1 字符"/>
    <w:aliases w:val="ALT+1 字符"/>
    <w:basedOn w:val="a4"/>
    <w:link w:val="1"/>
    <w:rPr>
      <w:rFonts w:ascii="Huawei Sans" w:eastAsia="方正兰亭黑简体" w:hAnsi="Huawei Sans" w:cs="Huawei Sans"/>
      <w:b/>
      <w:bCs/>
      <w:sz w:val="44"/>
      <w:szCs w:val="44"/>
    </w:rPr>
  </w:style>
  <w:style w:type="paragraph" w:customStyle="1" w:styleId="affff4">
    <w:name w:val="正文（首行不缩进）"/>
    <w:basedOn w:val="a3"/>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
    <w:name w:val="List Paragraph"/>
    <w:basedOn w:val="a3"/>
    <w:link w:val="affff5"/>
    <w:uiPriority w:val="34"/>
    <w:pPr>
      <w:widowControl w:val="0"/>
      <w:numPr>
        <w:numId w:val="13"/>
      </w:numPr>
      <w:topLinePunct w:val="0"/>
      <w:autoSpaceDE w:val="0"/>
      <w:autoSpaceDN w:val="0"/>
      <w:snapToGrid/>
      <w:spacing w:beforeLines="50" w:before="120" w:afterLines="50" w:after="120" w:line="240" w:lineRule="auto"/>
      <w:contextualSpacing/>
    </w:pPr>
    <w:rPr>
      <w:snapToGrid w:val="0"/>
      <w:sz w:val="22"/>
    </w:rPr>
  </w:style>
  <w:style w:type="character" w:customStyle="1" w:styleId="affff5">
    <w:name w:val="列表段落 字符"/>
    <w:basedOn w:val="a4"/>
    <w:link w:val="a"/>
    <w:uiPriority w:val="34"/>
    <w:rPr>
      <w:rFonts w:ascii="微软雅黑" w:eastAsia="微软雅黑" w:hAnsi="微软雅黑" w:cs="微软雅黑"/>
      <w:snapToGrid w:val="0"/>
      <w:sz w:val="22"/>
    </w:rPr>
  </w:style>
  <w:style w:type="paragraph" w:customStyle="1" w:styleId="-">
    <w:name w:val="前言正文-新"/>
    <w:basedOn w:val="a3"/>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6">
    <w:name w:val="表格题注"/>
    <w:next w:val="a3"/>
    <w:pPr>
      <w:keepLines/>
      <w:spacing w:beforeLines="100"/>
      <w:ind w:left="1089" w:hanging="369"/>
      <w:jc w:val="center"/>
    </w:pPr>
    <w:rPr>
      <w:rFonts w:ascii="Arial" w:hAnsi="Arial"/>
      <w:sz w:val="18"/>
      <w:szCs w:val="18"/>
    </w:rPr>
  </w:style>
  <w:style w:type="paragraph" w:customStyle="1" w:styleId="affff7">
    <w:name w:val="插图题注"/>
    <w:next w:val="a3"/>
    <w:pPr>
      <w:spacing w:afterLines="100"/>
      <w:ind w:left="1089" w:hanging="369"/>
      <w:jc w:val="center"/>
    </w:pPr>
    <w:rPr>
      <w:rFonts w:ascii="Arial" w:hAnsi="Arial"/>
      <w:sz w:val="18"/>
      <w:szCs w:val="18"/>
    </w:rPr>
  </w:style>
  <w:style w:type="paragraph" w:customStyle="1" w:styleId="111">
    <w:name w:val="标题111"/>
    <w:basedOn w:val="2"/>
    <w:pPr>
      <w:keepLines w:val="0"/>
      <w:numPr>
        <w:ilvl w:val="0"/>
        <w:numId w:val="14"/>
      </w:numPr>
      <w:topLinePunct w:val="0"/>
      <w:adjustRightInd/>
      <w:snapToGrid/>
      <w:spacing w:before="240" w:after="240" w:line="240" w:lineRule="auto"/>
      <w:jc w:val="both"/>
    </w:pPr>
    <w:rPr>
      <w:rFonts w:ascii="Arial" w:hAnsi="Arial" w:cs="Times New Roman"/>
      <w:b/>
      <w:bCs w:val="0"/>
      <w:sz w:val="24"/>
      <w:szCs w:val="24"/>
    </w:rPr>
  </w:style>
  <w:style w:type="paragraph" w:customStyle="1" w:styleId="a1">
    <w:name w:val="实验目标"/>
    <w:basedOn w:val="a"/>
    <w:pPr>
      <w:numPr>
        <w:numId w:val="15"/>
      </w:numPr>
      <w:spacing w:before="156" w:after="156"/>
      <w:ind w:left="0" w:firstLine="0"/>
    </w:pPr>
    <w:rPr>
      <w:rFonts w:cs="宋体"/>
      <w:color w:val="000000" w:themeColor="text1"/>
    </w:rPr>
  </w:style>
  <w:style w:type="paragraph" w:customStyle="1" w:styleId="-0">
    <w:name w:val="表格-实验环境说明"/>
    <w:basedOn w:val="affff"/>
    <w:pPr>
      <w:framePr w:wrap="around"/>
      <w:spacing w:before="156" w:after="156"/>
      <w:jc w:val="center"/>
    </w:pPr>
    <w:rPr>
      <w:rFonts w:cs="宋体"/>
      <w:szCs w:val="20"/>
    </w:rPr>
  </w:style>
  <w:style w:type="character" w:customStyle="1" w:styleId="afe">
    <w:name w:val="页脚 字符"/>
    <w:basedOn w:val="a4"/>
    <w:link w:val="afd"/>
    <w:uiPriority w:val="99"/>
    <w:rPr>
      <w:rFonts w:ascii="FrutigerNext LT Regular" w:eastAsia="华文细黑" w:hAnsi="FrutigerNext LT Regular"/>
      <w:b/>
      <w:bCs/>
      <w:kern w:val="2"/>
      <w:sz w:val="2"/>
      <w:szCs w:val="2"/>
    </w:rPr>
  </w:style>
  <w:style w:type="paragraph" w:customStyle="1" w:styleId="1110">
    <w:name w:val="正文111"/>
    <w:basedOn w:val="a3"/>
    <w:link w:val="111Char"/>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4"/>
    <w:link w:val="1110"/>
    <w:rPr>
      <w:rFonts w:ascii="微软雅黑" w:eastAsia="微软雅黑" w:hAnsi="微软雅黑"/>
      <w:bCs/>
      <w:snapToGrid w:val="0"/>
      <w:sz w:val="21"/>
    </w:rPr>
  </w:style>
  <w:style w:type="paragraph" w:customStyle="1" w:styleId="F1EN">
    <w:name w:val="F1正文EN"/>
    <w:basedOn w:val="a3"/>
    <w:link w:val="F1EN0"/>
    <w:rPr>
      <w:rFonts w:eastAsia="FrutigerNext LT Regular"/>
    </w:rPr>
  </w:style>
  <w:style w:type="character" w:customStyle="1" w:styleId="1f">
    <w:name w:val="1.正文 字符"/>
    <w:basedOn w:val="a4"/>
    <w:link w:val="1e"/>
    <w:qFormat/>
    <w:rsid w:val="006F73A1"/>
    <w:rPr>
      <w:rFonts w:ascii="Huawei Sans" w:eastAsia="方正兰亭黑简体" w:hAnsi="Huawei Sans" w:cs="Huawei Sans"/>
      <w:color w:val="000000"/>
      <w:sz w:val="21"/>
      <w:szCs w:val="21"/>
    </w:rPr>
  </w:style>
  <w:style w:type="paragraph" w:customStyle="1" w:styleId="2f2">
    <w:name w:val="2.命令"/>
    <w:basedOn w:val="a3"/>
    <w:link w:val="2f3"/>
    <w:qFormat/>
    <w:pPr>
      <w:spacing w:before="40" w:after="40"/>
      <w:ind w:left="1021"/>
    </w:pPr>
    <w:rPr>
      <w:rFonts w:ascii="HuaweiSans-Regular" w:eastAsia="方正兰亭黑简体" w:hAnsi="HuaweiSans-Regular" w:cs="Courier New"/>
      <w:sz w:val="18"/>
      <w:szCs w:val="18"/>
      <w:lang w:eastAsia="en-US"/>
    </w:rPr>
  </w:style>
  <w:style w:type="character" w:customStyle="1" w:styleId="F1EN0">
    <w:name w:val="F1正文EN 字符"/>
    <w:basedOn w:val="a4"/>
    <w:link w:val="F1EN"/>
    <w:rPr>
      <w:rFonts w:ascii="FrutigerNext LT Regular" w:eastAsia="FrutigerNext LT Regular" w:hAnsi="FrutigerNext LT Regular" w:cs="Arial"/>
      <w:kern w:val="2"/>
      <w:sz w:val="21"/>
      <w:szCs w:val="21"/>
    </w:rPr>
  </w:style>
  <w:style w:type="character" w:customStyle="1" w:styleId="2f3">
    <w:name w:val="2.命令 字符"/>
    <w:basedOn w:val="a4"/>
    <w:link w:val="2f2"/>
    <w:rPr>
      <w:rFonts w:ascii="HuaweiSans-Regular" w:eastAsia="方正兰亭黑简体" w:hAnsi="HuaweiSans-Regular" w:cs="Courier New"/>
      <w:sz w:val="18"/>
      <w:szCs w:val="18"/>
      <w:lang w:eastAsia="en-US"/>
    </w:rPr>
  </w:style>
  <w:style w:type="paragraph" w:customStyle="1" w:styleId="30">
    <w:name w:val="3.步骤"/>
    <w:basedOn w:val="a3"/>
    <w:link w:val="3f1"/>
    <w:qFormat/>
    <w:pPr>
      <w:numPr>
        <w:ilvl w:val="5"/>
        <w:numId w:val="1"/>
      </w:numPr>
      <w:spacing w:before="160" w:after="160"/>
      <w:outlineLvl w:val="3"/>
    </w:pPr>
    <w:rPr>
      <w:rFonts w:ascii="Huawei Sans" w:eastAsia="方正兰亭黑简体" w:hAnsi="Huawei Sans" w:cs="Huawei Sans"/>
      <w:sz w:val="21"/>
    </w:rPr>
  </w:style>
  <w:style w:type="paragraph" w:customStyle="1" w:styleId="49">
    <w:name w:val="4.任务"/>
    <w:basedOn w:val="ItemList"/>
    <w:link w:val="4a"/>
    <w:qFormat/>
    <w:pPr>
      <w:numPr>
        <w:numId w:val="0"/>
      </w:numPr>
    </w:pPr>
    <w:rPr>
      <w:rFonts w:ascii="Huawei Sans" w:eastAsia="方正兰亭黑简体" w:hAnsi="Huawei Sans" w:cs="微软雅黑"/>
    </w:rPr>
  </w:style>
  <w:style w:type="character" w:customStyle="1" w:styleId="Step0">
    <w:name w:val="Step 字符"/>
    <w:basedOn w:val="a4"/>
    <w:link w:val="Step"/>
    <w:rPr>
      <w:rFonts w:ascii="FrutigerNext LT Regular" w:eastAsia="华文细黑" w:hAnsi="FrutigerNext LT Regular" w:cs="Arial"/>
      <w:snapToGrid w:val="0"/>
      <w:sz w:val="21"/>
      <w:szCs w:val="21"/>
    </w:rPr>
  </w:style>
  <w:style w:type="paragraph" w:customStyle="1" w:styleId="59">
    <w:name w:val="5.表格文字"/>
    <w:basedOn w:val="TableText"/>
    <w:link w:val="5a"/>
    <w:qFormat/>
    <w:pPr>
      <w:autoSpaceDE w:val="0"/>
      <w:autoSpaceDN w:val="0"/>
    </w:pPr>
    <w:rPr>
      <w:rFonts w:ascii="HuaweiSans-Regular" w:eastAsia="方正兰亭黑简体" w:hAnsi="HuaweiSans-Regular"/>
      <w:sz w:val="21"/>
    </w:rPr>
  </w:style>
  <w:style w:type="character" w:customStyle="1" w:styleId="ItemList0">
    <w:name w:val="Item List 字符"/>
    <w:basedOn w:val="a4"/>
    <w:link w:val="ItemList"/>
    <w:rPr>
      <w:rFonts w:ascii="FrutigerNext LT Regular" w:eastAsia="华文细黑" w:hAnsi="FrutigerNext LT Regular" w:cs="Arial"/>
      <w:kern w:val="2"/>
      <w:sz w:val="21"/>
      <w:szCs w:val="21"/>
    </w:rPr>
  </w:style>
  <w:style w:type="character" w:customStyle="1" w:styleId="4a">
    <w:name w:val="4.任务 字符"/>
    <w:basedOn w:val="ItemList0"/>
    <w:link w:val="49"/>
    <w:rPr>
      <w:rFonts w:ascii="Huawei Sans" w:eastAsia="方正兰亭黑简体" w:hAnsi="Huawei Sans" w:cs="微软雅黑"/>
      <w:kern w:val="2"/>
      <w:sz w:val="21"/>
      <w:szCs w:val="21"/>
    </w:rPr>
  </w:style>
  <w:style w:type="character" w:customStyle="1" w:styleId="TableText0">
    <w:name w:val="Table Text 字符"/>
    <w:basedOn w:val="a4"/>
    <w:link w:val="TableText"/>
    <w:rPr>
      <w:rFonts w:ascii="FrutigerNext LT Regular" w:eastAsia="华文细黑" w:hAnsi="FrutigerNext LT Regular" w:cs="Arial"/>
      <w:snapToGrid w:val="0"/>
      <w:sz w:val="21"/>
      <w:szCs w:val="21"/>
    </w:rPr>
  </w:style>
  <w:style w:type="character" w:customStyle="1" w:styleId="5a">
    <w:name w:val="5.表格文字 字符"/>
    <w:basedOn w:val="TableText0"/>
    <w:link w:val="59"/>
    <w:rPr>
      <w:rFonts w:ascii="HuaweiSans-Regular" w:eastAsia="方正兰亭黑简体" w:hAnsi="HuaweiSans-Regular" w:cs="微软雅黑"/>
      <w:snapToGrid w:val="0"/>
      <w:sz w:val="21"/>
      <w:szCs w:val="21"/>
    </w:rPr>
  </w:style>
  <w:style w:type="paragraph" w:customStyle="1" w:styleId="63">
    <w:name w:val="6.前言"/>
    <w:basedOn w:val="Heading1NoNumber"/>
    <w:link w:val="64"/>
    <w:qFormat/>
  </w:style>
  <w:style w:type="paragraph" w:customStyle="1" w:styleId="73">
    <w:name w:val="7.简介标题"/>
    <w:basedOn w:val="a3"/>
    <w:link w:val="74"/>
    <w:qFormat/>
  </w:style>
  <w:style w:type="character" w:customStyle="1" w:styleId="Heading1NoNumber0">
    <w:name w:val="Heading1 No Number 字符"/>
    <w:basedOn w:val="10"/>
    <w:link w:val="Heading1NoNumber"/>
    <w:rPr>
      <w:rFonts w:ascii="Arial Unicode MS" w:eastAsia="黑体" w:hAnsi="Arial Unicode MS" w:cs="Book Antiqua"/>
      <w:b/>
      <w:bCs/>
      <w:kern w:val="2"/>
      <w:sz w:val="44"/>
      <w:szCs w:val="44"/>
    </w:rPr>
  </w:style>
  <w:style w:type="character" w:customStyle="1" w:styleId="64">
    <w:name w:val="6.前言 字符"/>
    <w:basedOn w:val="Heading1NoNumber0"/>
    <w:link w:val="63"/>
    <w:rPr>
      <w:rFonts w:ascii="HuaweiSans-Regular" w:eastAsia="方正兰亭黑简体" w:hAnsi="HuaweiSans-Regular" w:cs="微软雅黑"/>
      <w:b/>
      <w:bCs/>
      <w:kern w:val="2"/>
      <w:sz w:val="44"/>
      <w:szCs w:val="44"/>
    </w:rPr>
  </w:style>
  <w:style w:type="paragraph" w:customStyle="1" w:styleId="83">
    <w:name w:val="8.前言标题"/>
    <w:basedOn w:val="1e"/>
    <w:link w:val="84"/>
    <w:qFormat/>
  </w:style>
  <w:style w:type="character" w:customStyle="1" w:styleId="20">
    <w:name w:val="标题 2 字符"/>
    <w:aliases w:val="ALT+2 字符"/>
    <w:basedOn w:val="a4"/>
    <w:link w:val="2"/>
    <w:rPr>
      <w:rFonts w:ascii="HuaweiSans-Regular" w:eastAsia="方正兰亭黑简体" w:hAnsi="HuaweiSans-Regular" w:cs="Book Antiqua"/>
      <w:bCs/>
      <w:sz w:val="36"/>
      <w:szCs w:val="36"/>
    </w:rPr>
  </w:style>
  <w:style w:type="character" w:customStyle="1" w:styleId="Heading2NoNumber0">
    <w:name w:val="Heading2 No Number 字符"/>
    <w:basedOn w:val="20"/>
    <w:link w:val="Heading2NoNumber"/>
    <w:rPr>
      <w:rFonts w:ascii="Arial Unicode MS" w:eastAsia="黑体" w:hAnsi="Arial Unicode MS" w:cs="Book Antiqua"/>
      <w:bCs/>
      <w:sz w:val="36"/>
      <w:szCs w:val="36"/>
      <w:lang w:eastAsia="en-US"/>
    </w:rPr>
  </w:style>
  <w:style w:type="character" w:customStyle="1" w:styleId="74">
    <w:name w:val="7.简介标题 字符"/>
    <w:basedOn w:val="Heading2NoNumber0"/>
    <w:link w:val="73"/>
    <w:rPr>
      <w:rFonts w:ascii="微软雅黑" w:eastAsia="微软雅黑" w:hAnsi="微软雅黑" w:cs="微软雅黑"/>
      <w:bCs w:val="0"/>
      <w:sz w:val="36"/>
      <w:szCs w:val="36"/>
      <w:lang w:eastAsia="en-US"/>
    </w:rPr>
  </w:style>
  <w:style w:type="character" w:customStyle="1" w:styleId="31">
    <w:name w:val="标题 3 字符"/>
    <w:aliases w:val="ALT+3 字符"/>
    <w:basedOn w:val="a4"/>
    <w:link w:val="3"/>
    <w:rPr>
      <w:rFonts w:ascii="HuaweiSans-Regular" w:eastAsia="方正兰亭黑简体" w:hAnsi="HuaweiSans-Regular" w:cs="微软雅黑"/>
      <w:sz w:val="32"/>
      <w:szCs w:val="32"/>
    </w:rPr>
  </w:style>
  <w:style w:type="character" w:customStyle="1" w:styleId="Heading3NoNumber0">
    <w:name w:val="Heading3 No Number 字符"/>
    <w:basedOn w:val="31"/>
    <w:link w:val="Heading3NoNumber"/>
    <w:rPr>
      <w:rFonts w:ascii="Arial Unicode MS" w:eastAsia="黑体" w:hAnsi="Arial Unicode MS" w:cs="Book Antiqua"/>
      <w:sz w:val="26"/>
      <w:szCs w:val="32"/>
    </w:rPr>
  </w:style>
  <w:style w:type="character" w:customStyle="1" w:styleId="84">
    <w:name w:val="8.前言标题 字符"/>
    <w:basedOn w:val="Heading3NoNumber0"/>
    <w:link w:val="83"/>
    <w:rPr>
      <w:rFonts w:ascii="HuaweiSans-Regular" w:eastAsia="方正兰亭黑简体" w:hAnsi="HuaweiSans-Regular" w:cs="微软雅黑"/>
      <w:sz w:val="21"/>
      <w:szCs w:val="32"/>
    </w:rPr>
  </w:style>
  <w:style w:type="table" w:customStyle="1" w:styleId="affff8">
    <w:name w:val="表格样式"/>
    <w:basedOn w:val="a5"/>
    <w:uiPriority w:val="99"/>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fff2"/>
    <w:pPr>
      <w:jc w:val="left"/>
    </w:pPr>
    <w:rPr>
      <w:rFonts w:cs="Arial"/>
    </w:rP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a4"/>
    <w:link w:val="30"/>
    <w:rPr>
      <w:rFonts w:ascii="Huawei Sans" w:eastAsia="方正兰亭黑简体" w:hAnsi="Huawei Sans" w:cs="Huawei Sans"/>
      <w:sz w:val="21"/>
    </w:rPr>
  </w:style>
  <w:style w:type="paragraph" w:customStyle="1" w:styleId="50">
    <w:name w:val="5.表格标题"/>
    <w:basedOn w:val="a3"/>
    <w:link w:val="5b"/>
    <w:qFormat/>
    <w:pPr>
      <w:keepNext/>
      <w:numPr>
        <w:ilvl w:val="8"/>
        <w:numId w:val="1"/>
      </w:numPr>
      <w:topLinePunct w:val="0"/>
      <w:spacing w:before="160" w:line="240" w:lineRule="auto"/>
      <w:ind w:left="1021"/>
      <w:jc w:val="center"/>
    </w:pPr>
    <w:rPr>
      <w:rFonts w:ascii="HuaweiSans-Regular" w:eastAsia="方正兰亭黑简体" w:hAnsi="HuaweiSans-Regular"/>
      <w:b/>
      <w:spacing w:val="-4"/>
      <w:sz w:val="24"/>
      <w:szCs w:val="24"/>
    </w:rPr>
  </w:style>
  <w:style w:type="paragraph" w:customStyle="1" w:styleId="9">
    <w:name w:val="9.图片标题"/>
    <w:basedOn w:val="a3"/>
    <w:link w:val="92"/>
    <w:qFormat/>
    <w:pPr>
      <w:keepNext/>
      <w:numPr>
        <w:ilvl w:val="7"/>
        <w:numId w:val="1"/>
      </w:numPr>
      <w:topLinePunct w:val="0"/>
      <w:spacing w:after="160" w:line="240" w:lineRule="auto"/>
      <w:ind w:left="1021"/>
      <w:jc w:val="center"/>
    </w:pPr>
    <w:rPr>
      <w:rFonts w:ascii="HuaweiSans-Regular" w:eastAsia="方正兰亭黑简体" w:hAnsi="HuaweiSans-Regular"/>
      <w:b/>
      <w:spacing w:val="-4"/>
      <w:sz w:val="24"/>
      <w:szCs w:val="24"/>
    </w:rPr>
  </w:style>
  <w:style w:type="character" w:customStyle="1" w:styleId="92">
    <w:name w:val="9.图片标题 字符"/>
    <w:basedOn w:val="a4"/>
    <w:link w:val="9"/>
    <w:rPr>
      <w:rFonts w:ascii="HuaweiSans-Regular" w:eastAsia="方正兰亭黑简体" w:hAnsi="HuaweiSans-Regular" w:cs="微软雅黑"/>
      <w:b/>
      <w:spacing w:val="-4"/>
      <w:sz w:val="24"/>
      <w:szCs w:val="24"/>
    </w:rPr>
  </w:style>
  <w:style w:type="character" w:customStyle="1" w:styleId="5b">
    <w:name w:val="5.表格标题 字符"/>
    <w:basedOn w:val="a4"/>
    <w:link w:val="50"/>
    <w:rPr>
      <w:rFonts w:ascii="HuaweiSans-Regular" w:eastAsia="方正兰亭黑简体" w:hAnsi="HuaweiSans-Regular" w:cs="微软雅黑"/>
      <w:b/>
      <w:spacing w:val="-4"/>
      <w:sz w:val="24"/>
      <w:szCs w:val="24"/>
    </w:rPr>
  </w:style>
  <w:style w:type="paragraph" w:styleId="affff9">
    <w:name w:val="No Spacing"/>
    <w:uiPriority w:val="1"/>
    <w:pPr>
      <w:topLinePunct/>
      <w:adjustRightInd w:val="0"/>
      <w:snapToGrid w:val="0"/>
      <w:ind w:left="1134"/>
    </w:pPr>
    <w:rPr>
      <w:rFonts w:ascii="微软雅黑" w:eastAsia="微软雅黑" w:hAnsi="微软雅黑" w:cs="微软雅黑"/>
    </w:rPr>
  </w:style>
  <w:style w:type="character" w:customStyle="1" w:styleId="1f1">
    <w:name w:val="明显强调1"/>
    <w:basedOn w:val="a4"/>
    <w:uiPriority w:val="21"/>
    <w:rPr>
      <w:rFonts w:ascii="微软雅黑" w:eastAsia="微软雅黑" w:hAnsi="微软雅黑" w:cs="微软雅黑"/>
      <w:i/>
      <w:iCs/>
      <w:color w:val="4F81BD" w:themeColor="accent1"/>
    </w:rPr>
  </w:style>
  <w:style w:type="paragraph" w:styleId="affffa">
    <w:name w:val="Quote"/>
    <w:basedOn w:val="a3"/>
    <w:next w:val="a3"/>
    <w:link w:val="affffb"/>
    <w:uiPriority w:val="29"/>
    <w:pPr>
      <w:spacing w:before="200" w:after="160"/>
      <w:ind w:left="864" w:right="864"/>
      <w:jc w:val="center"/>
    </w:pPr>
    <w:rPr>
      <w:i/>
      <w:iCs/>
      <w:color w:val="404040" w:themeColor="text1" w:themeTint="BF"/>
    </w:rPr>
  </w:style>
  <w:style w:type="character" w:customStyle="1" w:styleId="affffb">
    <w:name w:val="引用 字符"/>
    <w:basedOn w:val="a4"/>
    <w:link w:val="affffa"/>
    <w:uiPriority w:val="29"/>
    <w:rPr>
      <w:rFonts w:ascii="微软雅黑" w:eastAsia="微软雅黑" w:hAnsi="微软雅黑" w:cs="微软雅黑"/>
      <w:i/>
      <w:iCs/>
      <w:color w:val="404040" w:themeColor="text1" w:themeTint="BF"/>
    </w:rPr>
  </w:style>
  <w:style w:type="paragraph" w:styleId="affffc">
    <w:name w:val="Intense Quote"/>
    <w:basedOn w:val="a3"/>
    <w:next w:val="a3"/>
    <w:link w:val="affffd"/>
    <w:uiPriority w:val="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d">
    <w:name w:val="明显引用 字符"/>
    <w:basedOn w:val="a4"/>
    <w:link w:val="affffc"/>
    <w:uiPriority w:val="30"/>
    <w:rPr>
      <w:rFonts w:ascii="微软雅黑" w:eastAsia="微软雅黑" w:hAnsi="微软雅黑" w:cs="微软雅黑"/>
      <w:i/>
      <w:iCs/>
      <w:color w:val="4F81BD" w:themeColor="accent1"/>
    </w:rPr>
  </w:style>
  <w:style w:type="character" w:customStyle="1" w:styleId="1f2">
    <w:name w:val="不明显参考1"/>
    <w:basedOn w:val="a4"/>
    <w:uiPriority w:val="31"/>
    <w:rPr>
      <w:rFonts w:ascii="微软雅黑" w:eastAsia="微软雅黑" w:hAnsi="微软雅黑" w:cs="微软雅黑"/>
      <w:smallCaps/>
      <w:color w:val="595959" w:themeColor="text1" w:themeTint="A6"/>
    </w:rPr>
  </w:style>
  <w:style w:type="character" w:customStyle="1" w:styleId="1f3">
    <w:name w:val="明显参考1"/>
    <w:basedOn w:val="a4"/>
    <w:uiPriority w:val="32"/>
    <w:rPr>
      <w:rFonts w:ascii="微软雅黑" w:eastAsia="微软雅黑" w:hAnsi="微软雅黑" w:cs="微软雅黑"/>
      <w:b/>
      <w:bCs/>
      <w:smallCaps/>
      <w:color w:val="4F81BD" w:themeColor="accent1"/>
      <w:spacing w:val="5"/>
    </w:rPr>
  </w:style>
  <w:style w:type="character" w:customStyle="1" w:styleId="1f4">
    <w:name w:val="书籍标题1"/>
    <w:basedOn w:val="a4"/>
    <w:uiPriority w:val="33"/>
    <w:rPr>
      <w:rFonts w:ascii="微软雅黑" w:eastAsia="微软雅黑" w:hAnsi="微软雅黑" w:cs="微软雅黑"/>
      <w:b/>
      <w:bCs/>
      <w:i/>
      <w:iCs/>
      <w:spacing w:val="5"/>
    </w:rPr>
  </w:style>
  <w:style w:type="paragraph" w:customStyle="1" w:styleId="affffe">
    <w:name w:val="边框代码"/>
    <w:basedOn w:val="1e"/>
    <w:link w:val="Char1"/>
    <w:qFormat/>
    <w:pPr>
      <w:pBdr>
        <w:top w:val="single" w:sz="8" w:space="0" w:color="auto"/>
        <w:left w:val="single" w:sz="8" w:space="4" w:color="auto"/>
        <w:bottom w:val="single" w:sz="8" w:space="1" w:color="auto"/>
        <w:right w:val="single" w:sz="8" w:space="4" w:color="auto"/>
      </w:pBdr>
      <w:shd w:val="clear" w:color="auto" w:fill="D9D9D9" w:themeFill="background1" w:themeFillShade="D9"/>
      <w:topLinePunct/>
      <w:adjustRightInd w:val="0"/>
      <w:spacing w:before="40" w:after="40" w:line="240" w:lineRule="auto"/>
    </w:pPr>
    <w:rPr>
      <w:rFonts w:eastAsia="微软雅黑"/>
      <w:spacing w:val="-4"/>
      <w:kern w:val="2"/>
      <w:sz w:val="18"/>
      <w:szCs w:val="18"/>
      <w:shd w:val="pct10" w:color="auto" w:fill="FFFFFF"/>
      <w:lang w:eastAsia="en-US"/>
    </w:rPr>
  </w:style>
  <w:style w:type="character" w:customStyle="1" w:styleId="Char1">
    <w:name w:val="边框代码 Char"/>
    <w:basedOn w:val="92"/>
    <w:link w:val="affffe"/>
    <w:rPr>
      <w:rFonts w:ascii="Huawei Sans" w:eastAsia="微软雅黑" w:hAnsi="Huawei Sans" w:cs="Huawei Sans"/>
      <w:b w:val="0"/>
      <w:color w:val="000000"/>
      <w:spacing w:val="-4"/>
      <w:kern w:val="2"/>
      <w:sz w:val="18"/>
      <w:szCs w:val="18"/>
      <w:shd w:val="clear" w:color="auto" w:fill="D9D9D9" w:themeFill="background1" w:themeFillShade="D9"/>
      <w:lang w:eastAsia="en-US"/>
    </w:rPr>
  </w:style>
  <w:style w:type="character" w:customStyle="1" w:styleId="TableDescription0">
    <w:name w:val="Table Description 字符"/>
    <w:basedOn w:val="a4"/>
    <w:link w:val="TableDescription"/>
    <w:rPr>
      <w:rFonts w:ascii="微软雅黑" w:eastAsia="黑体" w:hAnsi="微软雅黑" w:cs="微软雅黑"/>
      <w:spacing w:val="-4"/>
    </w:rPr>
  </w:style>
  <w:style w:type="paragraph" w:customStyle="1" w:styleId="1f5">
    <w:name w:val="修订1"/>
    <w:hidden/>
    <w:uiPriority w:val="99"/>
    <w:semiHidden/>
    <w:rPr>
      <w:rFonts w:ascii="微软雅黑" w:eastAsia="微软雅黑" w:hAnsi="微软雅黑" w:cs="微软雅黑"/>
    </w:rPr>
  </w:style>
  <w:style w:type="character" w:customStyle="1" w:styleId="wpkeywordlink">
    <w:name w:val="wp_keywordlink"/>
    <w:basedOn w:val="a4"/>
  </w:style>
  <w:style w:type="paragraph" w:customStyle="1" w:styleId="afffff">
    <w:name w:val="图题"/>
    <w:basedOn w:val="a3"/>
    <w:qFormat/>
    <w:pPr>
      <w:widowControl w:val="0"/>
      <w:tabs>
        <w:tab w:val="left" w:leader="dot" w:pos="7995"/>
      </w:tabs>
      <w:topLinePunct w:val="0"/>
      <w:adjustRightInd/>
      <w:snapToGrid/>
      <w:spacing w:before="0" w:after="120" w:line="314" w:lineRule="atLeast"/>
      <w:ind w:left="851"/>
      <w:jc w:val="center"/>
    </w:pPr>
    <w:rPr>
      <w:rFonts w:ascii="宋体" w:eastAsia="宋体" w:hAnsi="Times New Roman" w:cs="Times New Roman"/>
      <w:kern w:val="2"/>
      <w:sz w:val="18"/>
    </w:rPr>
  </w:style>
  <w:style w:type="paragraph" w:customStyle="1" w:styleId="afffff0">
    <w:name w:val="图形"/>
    <w:next w:val="afffff"/>
    <w:link w:val="Char2"/>
    <w:qFormat/>
    <w:pPr>
      <w:keepNext/>
      <w:ind w:left="851"/>
      <w:jc w:val="center"/>
    </w:pPr>
    <w:rPr>
      <w:kern w:val="2"/>
      <w:sz w:val="21"/>
    </w:rPr>
  </w:style>
  <w:style w:type="character" w:customStyle="1" w:styleId="Char2">
    <w:name w:val="图形 Char"/>
    <w:link w:val="afffff0"/>
    <w:rPr>
      <w:kern w:val="2"/>
      <w:sz w:val="21"/>
    </w:rPr>
  </w:style>
  <w:style w:type="paragraph" w:customStyle="1" w:styleId="a0">
    <w:name w:val="分项"/>
    <w:link w:val="Char3"/>
    <w:qFormat/>
    <w:pPr>
      <w:numPr>
        <w:numId w:val="17"/>
      </w:numPr>
      <w:tabs>
        <w:tab w:val="left" w:pos="420"/>
      </w:tabs>
      <w:adjustRightInd w:val="0"/>
      <w:snapToGrid w:val="0"/>
    </w:pPr>
    <w:rPr>
      <w:kern w:val="2"/>
      <w:sz w:val="21"/>
    </w:rPr>
  </w:style>
  <w:style w:type="character" w:customStyle="1" w:styleId="Char3">
    <w:name w:val="分项 Char"/>
    <w:link w:val="a0"/>
    <w:rPr>
      <w:kern w:val="2"/>
      <w:sz w:val="21"/>
    </w:rPr>
  </w:style>
  <w:style w:type="paragraph" w:customStyle="1" w:styleId="SubItemListinTable">
    <w:name w:val="Sub Item List in Table"/>
    <w:basedOn w:val="a3"/>
    <w:pPr>
      <w:tabs>
        <w:tab w:val="left" w:pos="568"/>
      </w:tabs>
      <w:ind w:leftChars="200" w:left="200" w:hanging="284"/>
    </w:pPr>
    <w:rPr>
      <w:rFonts w:ascii="Times New Roman" w:eastAsia="宋体" w:hAnsi="Times New Roman" w:cs="Arial" w:hint="eastAsia"/>
      <w:kern w:val="2"/>
      <w:sz w:val="21"/>
      <w:szCs w:val="21"/>
    </w:rPr>
  </w:style>
  <w:style w:type="paragraph" w:customStyle="1" w:styleId="SubItemStepinTable">
    <w:name w:val="Sub Item Step in Table"/>
    <w:pPr>
      <w:tabs>
        <w:tab w:val="left" w:pos="284"/>
      </w:tabs>
      <w:adjustRightInd w:val="0"/>
      <w:snapToGrid w:val="0"/>
      <w:spacing w:before="80" w:after="80" w:line="240" w:lineRule="atLeast"/>
      <w:ind w:left="568" w:hanging="284"/>
    </w:pPr>
    <w:rPr>
      <w:rFonts w:cs="Arial" w:hint="eastAsia"/>
      <w:sz w:val="21"/>
      <w:szCs w:val="21"/>
    </w:rPr>
  </w:style>
  <w:style w:type="paragraph" w:customStyle="1" w:styleId="SubItemStepinTableList">
    <w:name w:val="Sub Item Step in Table List"/>
    <w:pPr>
      <w:tabs>
        <w:tab w:val="left" w:pos="284"/>
      </w:tabs>
      <w:adjustRightInd w:val="0"/>
      <w:snapToGrid w:val="0"/>
      <w:spacing w:before="80" w:after="80" w:line="240" w:lineRule="atLeast"/>
      <w:ind w:left="568" w:hanging="284"/>
    </w:pPr>
    <w:rPr>
      <w:rFonts w:cs="Arial" w:hint="eastAsia"/>
      <w:sz w:val="21"/>
      <w:szCs w:val="21"/>
    </w:rPr>
  </w:style>
  <w:style w:type="paragraph" w:customStyle="1" w:styleId="SubItemListinTableStep">
    <w:name w:val="Sub Item List in Table Step"/>
    <w:basedOn w:val="a3"/>
    <w:pPr>
      <w:tabs>
        <w:tab w:val="left" w:pos="568"/>
      </w:tabs>
      <w:ind w:leftChars="200" w:left="200" w:hanging="284"/>
    </w:pPr>
    <w:rPr>
      <w:rFonts w:ascii="Times New Roman" w:eastAsia="宋体" w:hAnsi="Times New Roman" w:cs="Arial" w:hint="eastAsia"/>
      <w:kern w:val="2"/>
      <w:sz w:val="21"/>
      <w:szCs w:val="21"/>
    </w:rPr>
  </w:style>
  <w:style w:type="paragraph" w:customStyle="1" w:styleId="CAUTIONTextStep">
    <w:name w:val="CAUTION Text Step"/>
    <w:basedOn w:val="a3"/>
    <w:pPr>
      <w:keepNext/>
      <w:keepLines/>
      <w:pBdr>
        <w:bottom w:val="single" w:sz="12" w:space="4" w:color="auto"/>
      </w:pBdr>
      <w:tabs>
        <w:tab w:val="left" w:pos="1985"/>
      </w:tabs>
      <w:ind w:leftChars="200" w:left="200" w:hanging="284"/>
    </w:pPr>
    <w:rPr>
      <w:rFonts w:ascii="Times New Roman" w:eastAsia="楷体_GB2312" w:hAnsi="Times New Roman" w:cs="Arial" w:hint="eastAsia"/>
      <w:iCs/>
      <w:kern w:val="2"/>
      <w:sz w:val="21"/>
      <w:szCs w:val="21"/>
    </w:rPr>
  </w:style>
  <w:style w:type="paragraph" w:customStyle="1" w:styleId="NotesTextStepinTable">
    <w:name w:val="Notes Text Step in Table"/>
    <w:pPr>
      <w:tabs>
        <w:tab w:val="left" w:pos="454"/>
      </w:tabs>
      <w:spacing w:before="40" w:after="80" w:line="200" w:lineRule="atLeast"/>
      <w:ind w:left="454" w:hanging="284"/>
    </w:pPr>
    <w:rPr>
      <w:rFonts w:eastAsia="楷体_GB2312" w:cs="楷体_GB2312"/>
      <w:sz w:val="18"/>
      <w:szCs w:val="18"/>
    </w:rPr>
  </w:style>
  <w:style w:type="paragraph" w:customStyle="1" w:styleId="NotesTextStep">
    <w:name w:val="Notes Text Step"/>
    <w:basedOn w:val="CAUTIONTextStep"/>
    <w:pPr>
      <w:pBdr>
        <w:bottom w:val="none" w:sz="0" w:space="0" w:color="auto"/>
      </w:pBdr>
      <w:tabs>
        <w:tab w:val="clear" w:pos="1985"/>
        <w:tab w:val="left" w:pos="2359"/>
      </w:tabs>
      <w:spacing w:before="40" w:line="200" w:lineRule="atLeast"/>
      <w:ind w:left="2359"/>
    </w:pPr>
    <w:rPr>
      <w:sz w:val="18"/>
      <w:szCs w:val="18"/>
    </w:rPr>
  </w:style>
  <w:style w:type="paragraph" w:customStyle="1" w:styleId="afffff1">
    <w:name w:val="代码"/>
    <w:basedOn w:val="a3"/>
    <w:link w:val="Char4"/>
    <w:qFormat/>
    <w:pPr>
      <w:keepLines/>
      <w:widowControl w:val="0"/>
      <w:pBdr>
        <w:top w:val="single" w:sz="4" w:space="1" w:color="auto"/>
        <w:left w:val="single" w:sz="4" w:space="4" w:color="auto"/>
        <w:bottom w:val="single" w:sz="4" w:space="1" w:color="auto"/>
        <w:right w:val="single" w:sz="4" w:space="4" w:color="auto"/>
      </w:pBdr>
      <w:tabs>
        <w:tab w:val="left" w:leader="dot" w:pos="7995"/>
      </w:tabs>
      <w:topLinePunct w:val="0"/>
      <w:adjustRightInd/>
      <w:snapToGrid/>
      <w:spacing w:before="0" w:after="0" w:line="240" w:lineRule="auto"/>
      <w:ind w:left="851"/>
    </w:pPr>
    <w:rPr>
      <w:rFonts w:ascii="Courier New" w:eastAsia="宋体" w:hAnsi="Courier New" w:cs="Courier New"/>
      <w:kern w:val="2"/>
      <w:sz w:val="18"/>
      <w:szCs w:val="18"/>
    </w:rPr>
  </w:style>
  <w:style w:type="character" w:customStyle="1" w:styleId="Char4">
    <w:name w:val="代码 Char"/>
    <w:link w:val="afffff1"/>
    <w:rPr>
      <w:rFonts w:ascii="Courier New" w:hAnsi="Courier New" w:cs="Courier New"/>
      <w:kern w:val="2"/>
      <w:sz w:val="18"/>
      <w:szCs w:val="18"/>
    </w:rPr>
  </w:style>
  <w:style w:type="paragraph" w:customStyle="1" w:styleId="0">
    <w:name w:val="0.步骤下的正文"/>
    <w:basedOn w:val="30"/>
    <w:link w:val="0Char"/>
  </w:style>
  <w:style w:type="character" w:customStyle="1" w:styleId="0Char">
    <w:name w:val="0.步骤下的正文 Char"/>
    <w:basedOn w:val="3f1"/>
    <w:link w:val="0"/>
    <w:rPr>
      <w:rFonts w:ascii="Huawei Sans" w:eastAsia="方正兰亭黑简体" w:hAnsi="Huawei Sans" w:cs="Huawei Sans"/>
      <w:sz w:val="21"/>
    </w:rPr>
  </w:style>
  <w:style w:type="paragraph" w:customStyle="1" w:styleId="afffff2">
    <w:name w:val="表文"/>
    <w:basedOn w:val="a3"/>
    <w:qFormat/>
    <w:pPr>
      <w:tabs>
        <w:tab w:val="left" w:leader="dot" w:pos="7995"/>
      </w:tabs>
      <w:wordWrap w:val="0"/>
      <w:adjustRightInd/>
      <w:spacing w:before="0" w:after="0" w:line="280" w:lineRule="atLeast"/>
      <w:ind w:left="0"/>
    </w:pPr>
    <w:rPr>
      <w:rFonts w:ascii="Times New Roman" w:eastAsia="宋体" w:hAnsi="Times New Roman" w:cs="Times New Roman"/>
      <w:kern w:val="2"/>
      <w:sz w:val="18"/>
    </w:rPr>
  </w:style>
  <w:style w:type="paragraph" w:customStyle="1" w:styleId="afffff3">
    <w:name w:val="表题"/>
    <w:basedOn w:val="a3"/>
    <w:qFormat/>
    <w:pPr>
      <w:keepNext/>
      <w:keepLines/>
      <w:widowControl w:val="0"/>
      <w:tabs>
        <w:tab w:val="left" w:leader="dot" w:pos="7995"/>
      </w:tabs>
      <w:wordWrap w:val="0"/>
      <w:snapToGrid/>
      <w:spacing w:before="120" w:after="0" w:line="314" w:lineRule="atLeast"/>
      <w:ind w:left="851" w:firstLineChars="200" w:firstLine="200"/>
      <w:jc w:val="center"/>
    </w:pPr>
    <w:rPr>
      <w:rFonts w:ascii="Times New Roman" w:eastAsia="黑体" w:hAnsi="Times New Roman" w:cs="Times New Roman"/>
      <w:kern w:val="44"/>
      <w:sz w:val="18"/>
    </w:rPr>
  </w:style>
  <w:style w:type="paragraph" w:customStyle="1" w:styleId="afffff4">
    <w:name w:val="表栏名"/>
    <w:basedOn w:val="a3"/>
    <w:qFormat/>
    <w:pPr>
      <w:tabs>
        <w:tab w:val="left" w:leader="dot" w:pos="7995"/>
      </w:tabs>
      <w:wordWrap w:val="0"/>
      <w:adjustRightInd/>
      <w:snapToGrid/>
      <w:spacing w:before="0" w:after="0" w:line="280" w:lineRule="atLeast"/>
      <w:ind w:left="0"/>
      <w:jc w:val="center"/>
    </w:pPr>
    <w:rPr>
      <w:rFonts w:ascii="Times New Roman" w:eastAsia="黑体" w:hAnsi="Times New Roman" w:cs="Times New Roman"/>
      <w:sz w:val="18"/>
    </w:rPr>
  </w:style>
  <w:style w:type="character" w:customStyle="1" w:styleId="af2">
    <w:name w:val="批注文字 字符"/>
    <w:link w:val="af1"/>
    <w:uiPriority w:val="99"/>
    <w:rPr>
      <w:rFonts w:ascii="微软雅黑" w:eastAsia="微软雅黑" w:hAnsi="微软雅黑" w:cs="微软雅黑"/>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0.png"/><Relationship Id="rId89" Type="http://schemas.openxmlformats.org/officeDocument/2006/relationships/hyperlink" Target="https://mirrors.huaweicloud.com/repository/conf/CentOS-7-anon.repo" TargetMode="External"/><Relationship Id="rId16" Type="http://schemas.openxmlformats.org/officeDocument/2006/relationships/image" Target="media/image3.png"/><Relationship Id="rId11" Type="http://schemas.openxmlformats.org/officeDocument/2006/relationships/footnotes" Target="footnotes.xml"/><Relationship Id="rId32" Type="http://schemas.openxmlformats.org/officeDocument/2006/relationships/image" Target="media/image15.png"/><Relationship Id="rId37" Type="http://schemas.openxmlformats.org/officeDocument/2006/relationships/hyperlink" Target="https://gitee.com/Your%20Name/openGauss-server.git"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mailto:%22email@example.com%22" TargetMode="External"/><Relationship Id="rId79" Type="http://schemas.openxmlformats.org/officeDocument/2006/relationships/image" Target="media/image56.png"/><Relationship Id="rId5" Type="http://schemas.openxmlformats.org/officeDocument/2006/relationships/customXml" Target="../customXml/item4.xml"/><Relationship Id="rId90" Type="http://schemas.openxmlformats.org/officeDocument/2006/relationships/hyperlink" Target="https://opengauss.obs.cn-south-1.myhuaweicloud.com/1.0.0/x86/openGauss-1.0.0-CentOS-64bit.tar.gz" TargetMode="External"/><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styles" Target="style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image" Target="media/image61.png"/><Relationship Id="rId93" Type="http://schemas.openxmlformats.org/officeDocument/2006/relationships/fontTable" Target="fontTable.xml"/><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hyperlink" Target="https://gitee.com/opengauss" TargetMode="Externa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hyperlink" Target="https://opengauss.org/en/cla.htm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hyperlink" Target="https://mirrors.huaweicloud.com/repository/conf/CentOS-7-anon.repo" TargetMode="External"/><Relationship Id="rId91" Type="http://schemas.openxmlformats.org/officeDocument/2006/relationships/hyperlink" Target="https://opengauss.obs.cn-south-1.myhuaweicloud.com/1.0.0/x86/openGauss-1.0.0-CentOS-64bit.tar.gz" TargetMode="External"/><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hyperlink" Target="https://gitee.com/"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webSettings" Target="webSettings.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huaweicloud.com/" TargetMode="External"/><Relationship Id="rId65" Type="http://schemas.openxmlformats.org/officeDocument/2006/relationships/image" Target="media/image44.png"/><Relationship Id="rId73" Type="http://schemas.openxmlformats.org/officeDocument/2006/relationships/hyperlink" Target="mailto:%22email@example.com%22" TargetMode="External"/><Relationship Id="rId78" Type="http://schemas.openxmlformats.org/officeDocument/2006/relationships/image" Target="media/image55.png"/><Relationship Id="rId81" Type="http://schemas.openxmlformats.org/officeDocument/2006/relationships/hyperlink" Target="https://opengauss.obs.cn-south-1.myhuaweicloud.com/1.1.0/openGauss-third_party_binarylibs.tar.gz" TargetMode="External"/><Relationship Id="rId86" Type="http://schemas.openxmlformats.org/officeDocument/2006/relationships/image" Target="media/image62.png"/><Relationship Id="rId94"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s://gitee.com/opengauss/openGauss-server.git" TargetMode="External"/><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3.png"/><Relationship Id="rId7" Type="http://schemas.openxmlformats.org/officeDocument/2006/relationships/numbering" Target="numbering.xml"/><Relationship Id="rId71" Type="http://schemas.openxmlformats.org/officeDocument/2006/relationships/image" Target="media/image50.png"/><Relationship Id="rId92" Type="http://schemas.openxmlformats.org/officeDocument/2006/relationships/header" Target="header1.xml"/><Relationship Id="rId2" Type="http://schemas.openxmlformats.org/officeDocument/2006/relationships/customXml" Target="../customXml/item1.xml"/><Relationship Id="rId29" Type="http://schemas.openxmlformats.org/officeDocument/2006/relationships/hyperlink" Target="https://git-scm.com/download/win" TargetMode="External"/><Relationship Id="rId24" Type="http://schemas.openxmlformats.org/officeDocument/2006/relationships/hyperlink" Target="https://gitee.com/" TargetMode="External"/><Relationship Id="rId40" Type="http://schemas.openxmlformats.org/officeDocument/2006/relationships/hyperlink" Target="https://code.visualstudio.com/downloadg"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hyperlink" Target="https://mirrors.huaweicloud.com/repository/conf/CentOS-7-anon.repo)&#30340;&#20869;&#23481;&#20445;&#23384;&#21040;/etc/yum.repos.d/CentOS-Base.repo" TargetMode="External"/><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wx1025553\AppData\Roaming\Microsoft\Templates\&#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3.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659265A0-00F3-409B-8CBE-0E51F649D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Template>
  <TotalTime>0</TotalTime>
  <Pages>58</Pages>
  <Words>5021</Words>
  <Characters>28625</Characters>
  <Application>Microsoft Office Word</Application>
  <DocSecurity>0</DocSecurity>
  <Lines>238</Lines>
  <Paragraphs>67</Paragraphs>
  <ScaleCrop>false</ScaleCrop>
  <Company>Huawei Technologies Co.,Ltd.</Company>
  <LinksUpToDate>false</LinksUpToDate>
  <CharactersWithSpaces>33579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w00280246</dc:creator>
  <cp:lastModifiedBy>86139</cp:lastModifiedBy>
  <cp:revision>2</cp:revision>
  <cp:lastPrinted>2016-11-21T02:33:00Z</cp:lastPrinted>
  <dcterms:created xsi:type="dcterms:W3CDTF">2022-04-25T11:19:00Z</dcterms:created>
  <dcterms:modified xsi:type="dcterms:W3CDTF">2022-04-25T11:19:00Z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(3)YkRbnU/xYE2X/NVPdAJE+rgE6ebg3izmvMxyGQmUl7Ei2hQIoUkLW5ENE+rPK5VwKh9l0SIM
dH9gjRpCEBgYLjPorZzhRFOtUsxDq9o2LCYefaHsDzHZHgtcdDhQPPqhpYpvv4wQVN58746g
nx64WExlABRRd6Iu8g3oCUnSlwugUXbBAnJYA2P6tgYpDqWM94jPmaZVpwYEw7GOFg+bSkB/
RjlM/aOn20Yt9MJgDz</vt:lpwstr>
  </property>
  <property fmtid="{D5CDD505-2E9C-101B-9397-08002B2CF9AE}" pid="15" name="_2015_ms_pID_7253431">
    <vt:lpwstr>huc/kG1xWR7Fby+pfsY69eWZXZq0nVHFtfeuBe/+Y/zsz5qdsZwn2/
nBvX0aoS/N/hIJwoel4fkAZLw1eyb0qZL6TOTMQmrptAuMbi5JHR+oEwS2lc5EX9kTkxAWKN
XCiPF/VOJ+DwVoZ93fVKRgx08nwCSE1O3nmymGgY/LInMCtKeO2wA86KxYS4tT7NBFHiflsY
VK9iEQGU0vWMElL2GTaPCxjSBP6hWF3NOii1</vt:lpwstr>
  </property>
  <property fmtid="{D5CDD505-2E9C-101B-9397-08002B2CF9AE}" pid="16" name="ContentTypeId">
    <vt:lpwstr>0x010100CC226774B8D87F4D92D9D1F6859ED44E</vt:lpwstr>
  </property>
  <property fmtid="{D5CDD505-2E9C-101B-9397-08002B2CF9AE}" pid="17" name="_2015_ms_pID_7253432">
    <vt:lpwstr>MX5cFL4I4l/r/2P/HKSiCLA=</vt:lpwstr>
  </property>
  <property fmtid="{D5CDD505-2E9C-101B-9397-08002B2CF9AE}" pid="18" name="KSOProductBuildVer">
    <vt:lpwstr>2052-11.1.0.10314</vt:lpwstr>
  </property>
  <property fmtid="{D5CDD505-2E9C-101B-9397-08002B2CF9AE}" pid="19" name="_readonly">
    <vt:lpwstr/>
  </property>
  <property fmtid="{D5CDD505-2E9C-101B-9397-08002B2CF9AE}" pid="20" name="_change">
    <vt:lpwstr/>
  </property>
  <property fmtid="{D5CDD505-2E9C-101B-9397-08002B2CF9AE}" pid="21" name="_full-control">
    <vt:lpwstr/>
  </property>
  <property fmtid="{D5CDD505-2E9C-101B-9397-08002B2CF9AE}" pid="22" name="sflag">
    <vt:lpwstr>1631102738</vt:lpwstr>
  </property>
</Properties>
</file>